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0B03A3" w14:textId="1CA6B19F" w:rsidR="00C6554A" w:rsidRPr="00F3764C" w:rsidRDefault="00283DC9" w:rsidP="00967994">
      <w:pPr>
        <w:pStyle w:val="Photo"/>
        <w:jc w:val="left"/>
        <w:rPr>
          <w:rFonts w:ascii="Arial" w:hAnsi="Arial" w:cs="Arial"/>
        </w:rPr>
      </w:pPr>
      <w:bookmarkStart w:id="0" w:name="_Toc321147149"/>
      <w:bookmarkStart w:id="1" w:name="_Toc318188227"/>
      <w:bookmarkStart w:id="2" w:name="_Toc318188327"/>
      <w:bookmarkStart w:id="3" w:name="_Toc318189312"/>
      <w:bookmarkStart w:id="4" w:name="_Toc321147011"/>
      <w:r>
        <w:rPr>
          <w:rFonts w:ascii="Arial" w:hAnsi="Arial" w:cs="Arial"/>
        </w:rPr>
        <w:t xml:space="preserve"> </w:t>
      </w:r>
    </w:p>
    <w:bookmarkEnd w:id="0"/>
    <w:bookmarkEnd w:id="1"/>
    <w:bookmarkEnd w:id="2"/>
    <w:bookmarkEnd w:id="3"/>
    <w:bookmarkEnd w:id="4"/>
    <w:p w14:paraId="619740AE" w14:textId="08E09E53" w:rsidR="00C6554A" w:rsidRPr="00F3764C" w:rsidRDefault="0078541F" w:rsidP="008C0B43">
      <w:pPr>
        <w:pStyle w:val="Title"/>
        <w:spacing w:line="360" w:lineRule="auto"/>
        <w:contextualSpacing w:val="0"/>
        <w:rPr>
          <w:rFonts w:ascii="Arial" w:hAnsi="Arial" w:cs="Arial"/>
          <w:sz w:val="56"/>
          <w:szCs w:val="56"/>
        </w:rPr>
      </w:pPr>
      <w:r>
        <w:rPr>
          <w:rFonts w:ascii="Arial" w:hAnsi="Arial" w:cs="Arial"/>
          <w:sz w:val="56"/>
          <w:szCs w:val="56"/>
        </w:rPr>
        <w:t xml:space="preserve">Wireless </w:t>
      </w:r>
      <w:r w:rsidR="002D4A19">
        <w:rPr>
          <w:rFonts w:ascii="Arial" w:hAnsi="Arial" w:cs="Arial"/>
          <w:sz w:val="56"/>
          <w:szCs w:val="56"/>
        </w:rPr>
        <w:t>Security Assessment of Home Networks</w:t>
      </w:r>
    </w:p>
    <w:p w14:paraId="286F35AA" w14:textId="73BCB9AB" w:rsidR="00DA355E" w:rsidRPr="00F3764C" w:rsidRDefault="008A1CAD" w:rsidP="008A1CAD">
      <w:pPr>
        <w:pStyle w:val="TOCHeading"/>
        <w:jc w:val="center"/>
      </w:pPr>
      <w:r>
        <w:t>Wireless Security Assessment of Commercial UK Broadband Routers</w:t>
      </w:r>
      <w:r>
        <w:br/>
      </w:r>
    </w:p>
    <w:p w14:paraId="02994375" w14:textId="129244F5" w:rsidR="00C6554A" w:rsidRPr="00F3764C" w:rsidRDefault="000717EF" w:rsidP="008C0B43">
      <w:pPr>
        <w:pStyle w:val="Subtitle"/>
        <w:rPr>
          <w:rFonts w:ascii="Arial" w:hAnsi="Arial" w:cs="Arial"/>
          <w:iCs/>
        </w:rPr>
      </w:pPr>
      <w:r w:rsidRPr="00F3764C">
        <w:rPr>
          <w:rFonts w:ascii="Arial" w:hAnsi="Arial" w:cs="Arial"/>
          <w:iCs/>
        </w:rPr>
        <w:t>M</w:t>
      </w:r>
      <w:r w:rsidRPr="00F3764C">
        <w:rPr>
          <w:rFonts w:ascii="Arial" w:hAnsi="Arial" w:cs="Arial"/>
          <w:iCs/>
          <w:caps w:val="0"/>
        </w:rPr>
        <w:t>odule</w:t>
      </w:r>
      <w:r w:rsidRPr="00F3764C">
        <w:rPr>
          <w:rFonts w:ascii="Arial" w:hAnsi="Arial" w:cs="Arial"/>
          <w:iCs/>
        </w:rPr>
        <w:t xml:space="preserve">: </w:t>
      </w:r>
      <w:r w:rsidR="005719DD" w:rsidRPr="005719DD">
        <w:rPr>
          <w:rFonts w:ascii="Arial" w:hAnsi="Arial" w:cs="Arial"/>
          <w:iCs/>
        </w:rPr>
        <w:t>SOC09109</w:t>
      </w:r>
    </w:p>
    <w:p w14:paraId="22B7471F" w14:textId="30627B52" w:rsidR="00364F7A" w:rsidRDefault="00364F7A" w:rsidP="00364F7A">
      <w:pPr>
        <w:pStyle w:val="ContactInfo"/>
        <w:rPr>
          <w:rFonts w:ascii="Arial" w:hAnsi="Arial" w:cs="Arial"/>
        </w:rPr>
      </w:pPr>
      <w:r>
        <w:rPr>
          <w:rFonts w:ascii="Arial" w:hAnsi="Arial" w:cs="Arial"/>
        </w:rPr>
        <w:t xml:space="preserve">PM - Willaim Donaldson | </w:t>
      </w:r>
      <w:r w:rsidRPr="005719DD">
        <w:rPr>
          <w:rFonts w:ascii="Arial" w:hAnsi="Arial" w:cs="Arial"/>
        </w:rPr>
        <w:t>40582998</w:t>
      </w:r>
    </w:p>
    <w:p w14:paraId="14A9CC05" w14:textId="1F9B451E" w:rsidR="005719DD" w:rsidRPr="005E02CA" w:rsidRDefault="004F1CA2" w:rsidP="005719DD">
      <w:pPr>
        <w:pStyle w:val="ContactInfo"/>
        <w:rPr>
          <w:rFonts w:ascii="Arial" w:hAnsi="Arial" w:cs="Arial"/>
          <w:lang w:val="it-IT"/>
        </w:rPr>
      </w:pPr>
      <w:r w:rsidRPr="005E02CA">
        <w:rPr>
          <w:rFonts w:ascii="Arial" w:hAnsi="Arial" w:cs="Arial"/>
          <w:lang w:val="it-IT"/>
        </w:rPr>
        <w:t>Aaron Carrigan</w:t>
      </w:r>
      <w:r w:rsidR="00C6554A" w:rsidRPr="005E02CA">
        <w:rPr>
          <w:rFonts w:ascii="Arial" w:hAnsi="Arial" w:cs="Arial"/>
          <w:lang w:val="it-IT"/>
        </w:rPr>
        <w:t xml:space="preserve"> | </w:t>
      </w:r>
      <w:r w:rsidR="002F66A2" w:rsidRPr="005E02CA">
        <w:rPr>
          <w:rFonts w:ascii="Arial" w:hAnsi="Arial" w:cs="Arial"/>
          <w:lang w:val="it-IT"/>
        </w:rPr>
        <w:t>4053798</w:t>
      </w:r>
      <w:r w:rsidR="005719DD" w:rsidRPr="005E02CA">
        <w:rPr>
          <w:rFonts w:ascii="Arial" w:hAnsi="Arial" w:cs="Arial"/>
          <w:lang w:val="it-IT"/>
        </w:rPr>
        <w:t>3</w:t>
      </w:r>
    </w:p>
    <w:p w14:paraId="37B3767B" w14:textId="77777777" w:rsidR="005719DD" w:rsidRPr="005E02CA" w:rsidRDefault="005719DD" w:rsidP="005719DD">
      <w:pPr>
        <w:pStyle w:val="ContactInfo"/>
        <w:rPr>
          <w:rFonts w:ascii="Arial" w:hAnsi="Arial" w:cs="Arial"/>
          <w:lang w:val="it-IT"/>
        </w:rPr>
      </w:pPr>
      <w:r w:rsidRPr="005E02CA">
        <w:rPr>
          <w:rFonts w:ascii="Arial" w:hAnsi="Arial" w:cs="Arial"/>
          <w:lang w:val="it-IT"/>
        </w:rPr>
        <w:t>James Malcolm | 40583032</w:t>
      </w:r>
    </w:p>
    <w:p w14:paraId="293DB1FB" w14:textId="77777777" w:rsidR="005719DD" w:rsidRPr="005E02CA" w:rsidRDefault="005719DD" w:rsidP="005719DD">
      <w:pPr>
        <w:pStyle w:val="ContactInfo"/>
        <w:rPr>
          <w:rFonts w:ascii="Arial" w:hAnsi="Arial" w:cs="Arial"/>
          <w:lang w:val="it-IT"/>
        </w:rPr>
      </w:pPr>
      <w:r w:rsidRPr="005E02CA">
        <w:rPr>
          <w:rFonts w:ascii="Arial" w:hAnsi="Arial" w:cs="Arial"/>
          <w:lang w:val="it-IT"/>
        </w:rPr>
        <w:t>Claudio Neri | 40583043</w:t>
      </w:r>
    </w:p>
    <w:p w14:paraId="22693917" w14:textId="77777777" w:rsidR="005719DD" w:rsidRDefault="005719DD" w:rsidP="005719DD">
      <w:pPr>
        <w:pStyle w:val="ContactInfo"/>
        <w:rPr>
          <w:rFonts w:ascii="Arial" w:hAnsi="Arial" w:cs="Arial"/>
        </w:rPr>
      </w:pPr>
      <w:r>
        <w:rPr>
          <w:rFonts w:ascii="Arial" w:hAnsi="Arial" w:cs="Arial"/>
        </w:rPr>
        <w:t xml:space="preserve">Balram Singh | </w:t>
      </w:r>
      <w:r w:rsidRPr="005719DD">
        <w:rPr>
          <w:rFonts w:ascii="Arial" w:hAnsi="Arial" w:cs="Arial"/>
        </w:rPr>
        <w:t>40583059</w:t>
      </w:r>
    </w:p>
    <w:p w14:paraId="787DDDF9" w14:textId="77777777" w:rsidR="000524BC" w:rsidRDefault="005719DD" w:rsidP="00AC01B0">
      <w:pPr>
        <w:pStyle w:val="ContactInfo"/>
        <w:rPr>
          <w:rFonts w:ascii="Arial" w:hAnsi="Arial" w:cs="Arial"/>
        </w:rPr>
      </w:pPr>
      <w:r>
        <w:rPr>
          <w:rFonts w:ascii="Arial" w:hAnsi="Arial" w:cs="Arial"/>
        </w:rPr>
        <w:t xml:space="preserve">Krystof </w:t>
      </w:r>
      <w:r w:rsidRPr="005719DD">
        <w:rPr>
          <w:rFonts w:ascii="Arial" w:hAnsi="Arial" w:cs="Arial"/>
        </w:rPr>
        <w:t xml:space="preserve">Wrobel </w:t>
      </w:r>
      <w:r>
        <w:rPr>
          <w:rFonts w:ascii="Arial" w:hAnsi="Arial" w:cs="Arial"/>
        </w:rPr>
        <w:t xml:space="preserve">| </w:t>
      </w:r>
      <w:r w:rsidRPr="005719DD">
        <w:rPr>
          <w:rFonts w:ascii="Arial" w:hAnsi="Arial" w:cs="Arial"/>
        </w:rPr>
        <w:t>40583068</w:t>
      </w:r>
    </w:p>
    <w:p w14:paraId="5D09A86C" w14:textId="77777777" w:rsidR="000524BC" w:rsidRDefault="000524BC">
      <w:pPr>
        <w:rPr>
          <w:rFonts w:ascii="Arial" w:hAnsi="Arial" w:cs="Arial"/>
        </w:rPr>
      </w:pPr>
      <w:r>
        <w:rPr>
          <w:rFonts w:ascii="Arial" w:hAnsi="Arial" w:cs="Arial"/>
        </w:rPr>
        <w:br w:type="page"/>
      </w:r>
    </w:p>
    <w:p w14:paraId="58D63861" w14:textId="5ECC85A7" w:rsidR="00F020F1" w:rsidRPr="000F5CF2" w:rsidRDefault="00F020F1" w:rsidP="005B1B6C">
      <w:pPr>
        <w:pStyle w:val="Heading1"/>
        <w:jc w:val="center"/>
      </w:pPr>
      <w:bookmarkStart w:id="5" w:name="_Toc163483648"/>
      <w:bookmarkStart w:id="6" w:name="_Toc86772650"/>
      <w:bookmarkStart w:id="7" w:name="_Toc163731298"/>
      <w:bookmarkStart w:id="8" w:name="_Toc1368139052"/>
      <w:bookmarkStart w:id="9" w:name="_Toc163731436"/>
      <w:bookmarkStart w:id="10" w:name="_Toc163731636"/>
      <w:bookmarkStart w:id="11" w:name="_Toc163732886"/>
      <w:bookmarkStart w:id="12" w:name="_Toc163758874"/>
      <w:r w:rsidRPr="000F5CF2">
        <w:lastRenderedPageBreak/>
        <w:t>Executive Summary</w:t>
      </w:r>
      <w:bookmarkEnd w:id="5"/>
      <w:bookmarkEnd w:id="7"/>
      <w:bookmarkEnd w:id="8"/>
      <w:bookmarkEnd w:id="9"/>
      <w:bookmarkEnd w:id="10"/>
      <w:bookmarkEnd w:id="11"/>
      <w:bookmarkEnd w:id="12"/>
    </w:p>
    <w:p w14:paraId="50946043" w14:textId="4C3AD50C" w:rsidR="00F020F1" w:rsidRDefault="00F020F1"/>
    <w:p w14:paraId="3C04DA69" w14:textId="642713A0" w:rsidR="00EC2CFB" w:rsidRPr="00124411" w:rsidRDefault="00EC2CFB" w:rsidP="0038229C">
      <w:pPr>
        <w:jc w:val="both"/>
        <w:rPr>
          <w:sz w:val="24"/>
          <w:szCs w:val="24"/>
        </w:rPr>
      </w:pPr>
      <w:r w:rsidRPr="00124411">
        <w:rPr>
          <w:sz w:val="24"/>
          <w:szCs w:val="24"/>
        </w:rPr>
        <w:t xml:space="preserve">This work evaluates the current state of wireless security using WPA2 in home networks around the United Kingdom. To do this, the latest models of wireless access points from the top three largest internet service providers (Sky, BT, Virgin) have been considered. To ensure proper testing across these ISPs, the cyber kill chain has been used as a common methodology. </w:t>
      </w:r>
    </w:p>
    <w:p w14:paraId="213BD300" w14:textId="544873A0" w:rsidR="00EC2CFB" w:rsidRPr="00124411" w:rsidRDefault="00EC2CFB" w:rsidP="0038229C">
      <w:pPr>
        <w:jc w:val="both"/>
        <w:rPr>
          <w:sz w:val="24"/>
          <w:szCs w:val="24"/>
        </w:rPr>
      </w:pPr>
      <w:r w:rsidRPr="00124411">
        <w:rPr>
          <w:sz w:val="24"/>
          <w:szCs w:val="24"/>
        </w:rPr>
        <w:t xml:space="preserve">The </w:t>
      </w:r>
      <w:proofErr w:type="gramStart"/>
      <w:r w:rsidRPr="00124411">
        <w:rPr>
          <w:sz w:val="24"/>
          <w:szCs w:val="24"/>
        </w:rPr>
        <w:t>ultimate aim</w:t>
      </w:r>
      <w:proofErr w:type="gramEnd"/>
      <w:r w:rsidRPr="00124411">
        <w:rPr>
          <w:sz w:val="24"/>
          <w:szCs w:val="24"/>
        </w:rPr>
        <w:t xml:space="preserve"> of this endeavour is to determine the impact exploitation of WPA2 has on real world systems. To this end, a variety of tools ranging from free and opens source to paid hardware have been analysed and used to achieve this goal. The findings have revealed that obtained the hashed password in a WPA2 authentication handshake capture is extremely easy and has been automated. The difficulty comes from cracking the hash which directly corelates to password complexity and length. </w:t>
      </w:r>
    </w:p>
    <w:p w14:paraId="423E2EBF" w14:textId="77777777" w:rsidR="00C5674B" w:rsidRDefault="00EC2CFB" w:rsidP="0038229C">
      <w:pPr>
        <w:jc w:val="both"/>
        <w:rPr>
          <w:sz w:val="24"/>
          <w:szCs w:val="24"/>
        </w:rPr>
      </w:pPr>
      <w:r w:rsidRPr="00124411">
        <w:rPr>
          <w:sz w:val="24"/>
          <w:szCs w:val="24"/>
        </w:rPr>
        <w:t>The research suggests that ISP provided routers are resistant against WPA2 authentication exploitation as they use strong default passwords that would take an improbable amount of time to crack, even when considering the law of averages. Finally, a range of mitigations have been discussed covering both technical and non-technical users</w:t>
      </w:r>
      <w:r w:rsidR="00FB6EB1">
        <w:rPr>
          <w:sz w:val="24"/>
          <w:szCs w:val="24"/>
        </w:rPr>
        <w:t xml:space="preserve"> ranging from using WPA3 authentication from an ISP provided wireless router to deploying </w:t>
      </w:r>
      <w:r w:rsidR="00C5674B">
        <w:rPr>
          <w:sz w:val="24"/>
          <w:szCs w:val="24"/>
        </w:rPr>
        <w:t>your own custom access point.</w:t>
      </w:r>
    </w:p>
    <w:p w14:paraId="5B0D5676" w14:textId="77777777" w:rsidR="00C5674B" w:rsidRDefault="00C5674B">
      <w:pPr>
        <w:rPr>
          <w:sz w:val="24"/>
          <w:szCs w:val="24"/>
        </w:rPr>
      </w:pPr>
      <w:r>
        <w:rPr>
          <w:sz w:val="24"/>
          <w:szCs w:val="24"/>
        </w:rPr>
        <w:br w:type="page"/>
      </w:r>
    </w:p>
    <w:sdt>
      <w:sdtPr>
        <w:rPr>
          <w:rFonts w:asciiTheme="minorHAnsi" w:eastAsiaTheme="minorHAnsi" w:hAnsiTheme="minorHAnsi" w:cstheme="minorBidi"/>
          <w:color w:val="595959" w:themeColor="text1" w:themeTint="A6"/>
          <w:sz w:val="22"/>
          <w:szCs w:val="22"/>
        </w:rPr>
        <w:id w:val="-409620970"/>
        <w:docPartObj>
          <w:docPartGallery w:val="Table of Contents"/>
          <w:docPartUnique/>
        </w:docPartObj>
      </w:sdtPr>
      <w:sdtEndPr>
        <w:rPr>
          <w:b/>
          <w:bCs/>
          <w:noProof/>
          <w:color w:val="595959" w:themeColor="text1" w:themeTint="A6"/>
        </w:rPr>
      </w:sdtEndPr>
      <w:sdtContent>
        <w:p w14:paraId="178F8A57" w14:textId="77777777" w:rsidR="00DD5169" w:rsidRDefault="001B75B0" w:rsidP="00521C52">
          <w:pPr>
            <w:pStyle w:val="TOCHeading"/>
            <w:rPr>
              <w:noProof/>
            </w:rPr>
          </w:pPr>
          <w:r>
            <w:t>Table of Contents</w:t>
          </w:r>
          <w:r>
            <w:fldChar w:fldCharType="begin"/>
          </w:r>
          <w:r>
            <w:instrText xml:space="preserve"> TOC \o "1-3" \h \z \u </w:instrText>
          </w:r>
          <w:r>
            <w:fldChar w:fldCharType="separate"/>
          </w:r>
        </w:p>
        <w:p w14:paraId="78BAD723" w14:textId="4C4B8669"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74" w:history="1">
            <w:r w:rsidRPr="00F02019">
              <w:rPr>
                <w:rStyle w:val="Hyperlink"/>
              </w:rPr>
              <w:t>Executive Summary</w:t>
            </w:r>
            <w:r>
              <w:rPr>
                <w:webHidden/>
              </w:rPr>
              <w:tab/>
            </w:r>
            <w:r>
              <w:rPr>
                <w:webHidden/>
              </w:rPr>
              <w:fldChar w:fldCharType="begin"/>
            </w:r>
            <w:r>
              <w:rPr>
                <w:webHidden/>
              </w:rPr>
              <w:instrText xml:space="preserve"> PAGEREF _Toc163758874 \h </w:instrText>
            </w:r>
            <w:r>
              <w:rPr>
                <w:webHidden/>
              </w:rPr>
            </w:r>
            <w:r>
              <w:rPr>
                <w:webHidden/>
              </w:rPr>
              <w:fldChar w:fldCharType="separate"/>
            </w:r>
            <w:r>
              <w:rPr>
                <w:webHidden/>
              </w:rPr>
              <w:t>1</w:t>
            </w:r>
            <w:r>
              <w:rPr>
                <w:webHidden/>
              </w:rPr>
              <w:fldChar w:fldCharType="end"/>
            </w:r>
          </w:hyperlink>
        </w:p>
        <w:p w14:paraId="32DC4803" w14:textId="2FF86392"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75" w:history="1">
            <w:r w:rsidRPr="00F02019">
              <w:rPr>
                <w:rStyle w:val="Hyperlink"/>
              </w:rPr>
              <w:t>1. Introduction</w:t>
            </w:r>
            <w:r>
              <w:rPr>
                <w:webHidden/>
              </w:rPr>
              <w:tab/>
            </w:r>
            <w:r>
              <w:rPr>
                <w:webHidden/>
              </w:rPr>
              <w:fldChar w:fldCharType="begin"/>
            </w:r>
            <w:r>
              <w:rPr>
                <w:webHidden/>
              </w:rPr>
              <w:instrText xml:space="preserve"> PAGEREF _Toc163758875 \h </w:instrText>
            </w:r>
            <w:r>
              <w:rPr>
                <w:webHidden/>
              </w:rPr>
            </w:r>
            <w:r>
              <w:rPr>
                <w:webHidden/>
              </w:rPr>
              <w:fldChar w:fldCharType="separate"/>
            </w:r>
            <w:r>
              <w:rPr>
                <w:webHidden/>
              </w:rPr>
              <w:t>1</w:t>
            </w:r>
            <w:r>
              <w:rPr>
                <w:webHidden/>
              </w:rPr>
              <w:fldChar w:fldCharType="end"/>
            </w:r>
          </w:hyperlink>
        </w:p>
        <w:p w14:paraId="47C35CF4" w14:textId="50C7B7A0"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76" w:history="1">
            <w:r w:rsidRPr="00F02019">
              <w:rPr>
                <w:rStyle w:val="Hyperlink"/>
              </w:rPr>
              <w:t>2. Scope</w:t>
            </w:r>
            <w:r>
              <w:rPr>
                <w:webHidden/>
              </w:rPr>
              <w:tab/>
            </w:r>
            <w:r>
              <w:rPr>
                <w:webHidden/>
              </w:rPr>
              <w:fldChar w:fldCharType="begin"/>
            </w:r>
            <w:r>
              <w:rPr>
                <w:webHidden/>
              </w:rPr>
              <w:instrText xml:space="preserve"> PAGEREF _Toc163758876 \h </w:instrText>
            </w:r>
            <w:r>
              <w:rPr>
                <w:webHidden/>
              </w:rPr>
            </w:r>
            <w:r>
              <w:rPr>
                <w:webHidden/>
              </w:rPr>
              <w:fldChar w:fldCharType="separate"/>
            </w:r>
            <w:r>
              <w:rPr>
                <w:webHidden/>
              </w:rPr>
              <w:t>1</w:t>
            </w:r>
            <w:r>
              <w:rPr>
                <w:webHidden/>
              </w:rPr>
              <w:fldChar w:fldCharType="end"/>
            </w:r>
          </w:hyperlink>
        </w:p>
        <w:p w14:paraId="2CD1C985" w14:textId="24D0873B"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77" w:history="1">
            <w:r w:rsidRPr="00F02019">
              <w:rPr>
                <w:rStyle w:val="Hyperlink"/>
              </w:rPr>
              <w:t>3. Methodology</w:t>
            </w:r>
            <w:r>
              <w:rPr>
                <w:webHidden/>
              </w:rPr>
              <w:tab/>
            </w:r>
            <w:r>
              <w:rPr>
                <w:webHidden/>
              </w:rPr>
              <w:fldChar w:fldCharType="begin"/>
            </w:r>
            <w:r>
              <w:rPr>
                <w:webHidden/>
              </w:rPr>
              <w:instrText xml:space="preserve"> PAGEREF _Toc163758877 \h </w:instrText>
            </w:r>
            <w:r>
              <w:rPr>
                <w:webHidden/>
              </w:rPr>
            </w:r>
            <w:r>
              <w:rPr>
                <w:webHidden/>
              </w:rPr>
              <w:fldChar w:fldCharType="separate"/>
            </w:r>
            <w:r>
              <w:rPr>
                <w:webHidden/>
              </w:rPr>
              <w:t>2</w:t>
            </w:r>
            <w:r>
              <w:rPr>
                <w:webHidden/>
              </w:rPr>
              <w:fldChar w:fldCharType="end"/>
            </w:r>
          </w:hyperlink>
        </w:p>
        <w:p w14:paraId="072CB4BC" w14:textId="60FF0E09"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78" w:history="1">
            <w:r w:rsidRPr="00F02019">
              <w:rPr>
                <w:rStyle w:val="Hyperlink"/>
              </w:rPr>
              <w:t>4. Reconnaissance</w:t>
            </w:r>
            <w:r>
              <w:rPr>
                <w:webHidden/>
              </w:rPr>
              <w:tab/>
            </w:r>
            <w:r>
              <w:rPr>
                <w:webHidden/>
              </w:rPr>
              <w:fldChar w:fldCharType="begin"/>
            </w:r>
            <w:r>
              <w:rPr>
                <w:webHidden/>
              </w:rPr>
              <w:instrText xml:space="preserve"> PAGEREF _Toc163758878 \h </w:instrText>
            </w:r>
            <w:r>
              <w:rPr>
                <w:webHidden/>
              </w:rPr>
            </w:r>
            <w:r>
              <w:rPr>
                <w:webHidden/>
              </w:rPr>
              <w:fldChar w:fldCharType="separate"/>
            </w:r>
            <w:r>
              <w:rPr>
                <w:webHidden/>
              </w:rPr>
              <w:t>4</w:t>
            </w:r>
            <w:r>
              <w:rPr>
                <w:webHidden/>
              </w:rPr>
              <w:fldChar w:fldCharType="end"/>
            </w:r>
          </w:hyperlink>
        </w:p>
        <w:p w14:paraId="591E335D" w14:textId="19F8CACD" w:rsidR="00DD5169" w:rsidRDefault="00DD5169">
          <w:pPr>
            <w:pStyle w:val="TOC3"/>
            <w:rPr>
              <w:rFonts w:eastAsiaTheme="minorEastAsia"/>
              <w:noProof/>
              <w:color w:val="auto"/>
              <w:kern w:val="2"/>
              <w:sz w:val="24"/>
              <w:szCs w:val="24"/>
              <w:lang w:eastAsia="en-GB"/>
              <w14:ligatures w14:val="standardContextual"/>
            </w:rPr>
          </w:pPr>
          <w:hyperlink w:anchor="_Toc163758879" w:history="1">
            <w:r w:rsidRPr="00F02019">
              <w:rPr>
                <w:rStyle w:val="Hyperlink"/>
                <w:noProof/>
              </w:rPr>
              <w:t>4.1 Introduction</w:t>
            </w:r>
            <w:r>
              <w:rPr>
                <w:noProof/>
                <w:webHidden/>
              </w:rPr>
              <w:tab/>
            </w:r>
            <w:r>
              <w:rPr>
                <w:noProof/>
                <w:webHidden/>
              </w:rPr>
              <w:fldChar w:fldCharType="begin"/>
            </w:r>
            <w:r>
              <w:rPr>
                <w:noProof/>
                <w:webHidden/>
              </w:rPr>
              <w:instrText xml:space="preserve"> PAGEREF _Toc163758879 \h </w:instrText>
            </w:r>
            <w:r>
              <w:rPr>
                <w:noProof/>
                <w:webHidden/>
              </w:rPr>
            </w:r>
            <w:r>
              <w:rPr>
                <w:noProof/>
                <w:webHidden/>
              </w:rPr>
              <w:fldChar w:fldCharType="separate"/>
            </w:r>
            <w:r>
              <w:rPr>
                <w:noProof/>
                <w:webHidden/>
              </w:rPr>
              <w:t>4</w:t>
            </w:r>
            <w:r>
              <w:rPr>
                <w:noProof/>
                <w:webHidden/>
              </w:rPr>
              <w:fldChar w:fldCharType="end"/>
            </w:r>
          </w:hyperlink>
        </w:p>
        <w:p w14:paraId="76A550EC" w14:textId="3CE64162" w:rsidR="00DD5169" w:rsidRDefault="00DD5169">
          <w:pPr>
            <w:pStyle w:val="TOC3"/>
            <w:rPr>
              <w:rFonts w:eastAsiaTheme="minorEastAsia"/>
              <w:noProof/>
              <w:color w:val="auto"/>
              <w:kern w:val="2"/>
              <w:sz w:val="24"/>
              <w:szCs w:val="24"/>
              <w:lang w:eastAsia="en-GB"/>
              <w14:ligatures w14:val="standardContextual"/>
            </w:rPr>
          </w:pPr>
          <w:hyperlink w:anchor="_Toc163758880" w:history="1">
            <w:r w:rsidRPr="00F02019">
              <w:rPr>
                <w:rStyle w:val="Hyperlink"/>
                <w:noProof/>
              </w:rPr>
              <w:t>4.2 Targets</w:t>
            </w:r>
            <w:r>
              <w:rPr>
                <w:noProof/>
                <w:webHidden/>
              </w:rPr>
              <w:tab/>
            </w:r>
            <w:r>
              <w:rPr>
                <w:noProof/>
                <w:webHidden/>
              </w:rPr>
              <w:fldChar w:fldCharType="begin"/>
            </w:r>
            <w:r>
              <w:rPr>
                <w:noProof/>
                <w:webHidden/>
              </w:rPr>
              <w:instrText xml:space="preserve"> PAGEREF _Toc163758880 \h </w:instrText>
            </w:r>
            <w:r>
              <w:rPr>
                <w:noProof/>
                <w:webHidden/>
              </w:rPr>
            </w:r>
            <w:r>
              <w:rPr>
                <w:noProof/>
                <w:webHidden/>
              </w:rPr>
              <w:fldChar w:fldCharType="separate"/>
            </w:r>
            <w:r>
              <w:rPr>
                <w:noProof/>
                <w:webHidden/>
              </w:rPr>
              <w:t>4</w:t>
            </w:r>
            <w:r>
              <w:rPr>
                <w:noProof/>
                <w:webHidden/>
              </w:rPr>
              <w:fldChar w:fldCharType="end"/>
            </w:r>
          </w:hyperlink>
        </w:p>
        <w:p w14:paraId="3F1E5B48" w14:textId="74BE3306"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81" w:history="1">
            <w:r w:rsidRPr="00F02019">
              <w:rPr>
                <w:rStyle w:val="Hyperlink"/>
              </w:rPr>
              <w:t>5. Tools</w:t>
            </w:r>
            <w:r>
              <w:rPr>
                <w:webHidden/>
              </w:rPr>
              <w:tab/>
            </w:r>
            <w:r>
              <w:rPr>
                <w:webHidden/>
              </w:rPr>
              <w:fldChar w:fldCharType="begin"/>
            </w:r>
            <w:r>
              <w:rPr>
                <w:webHidden/>
              </w:rPr>
              <w:instrText xml:space="preserve"> PAGEREF _Toc163758881 \h </w:instrText>
            </w:r>
            <w:r>
              <w:rPr>
                <w:webHidden/>
              </w:rPr>
            </w:r>
            <w:r>
              <w:rPr>
                <w:webHidden/>
              </w:rPr>
              <w:fldChar w:fldCharType="separate"/>
            </w:r>
            <w:r>
              <w:rPr>
                <w:webHidden/>
              </w:rPr>
              <w:t>7</w:t>
            </w:r>
            <w:r>
              <w:rPr>
                <w:webHidden/>
              </w:rPr>
              <w:fldChar w:fldCharType="end"/>
            </w:r>
          </w:hyperlink>
        </w:p>
        <w:p w14:paraId="0AA0A237" w14:textId="36672FBE" w:rsidR="00DD5169" w:rsidRDefault="00DD5169">
          <w:pPr>
            <w:pStyle w:val="TOC3"/>
            <w:rPr>
              <w:rFonts w:eastAsiaTheme="minorEastAsia"/>
              <w:noProof/>
              <w:color w:val="auto"/>
              <w:kern w:val="2"/>
              <w:sz w:val="24"/>
              <w:szCs w:val="24"/>
              <w:lang w:eastAsia="en-GB"/>
              <w14:ligatures w14:val="standardContextual"/>
            </w:rPr>
          </w:pPr>
          <w:hyperlink w:anchor="_Toc163758882" w:history="1">
            <w:r w:rsidRPr="00F02019">
              <w:rPr>
                <w:rStyle w:val="Hyperlink"/>
                <w:noProof/>
              </w:rPr>
              <w:t>5.1 Kismet</w:t>
            </w:r>
            <w:r>
              <w:rPr>
                <w:noProof/>
                <w:webHidden/>
              </w:rPr>
              <w:tab/>
            </w:r>
            <w:r>
              <w:rPr>
                <w:noProof/>
                <w:webHidden/>
              </w:rPr>
              <w:fldChar w:fldCharType="begin"/>
            </w:r>
            <w:r>
              <w:rPr>
                <w:noProof/>
                <w:webHidden/>
              </w:rPr>
              <w:instrText xml:space="preserve"> PAGEREF _Toc163758882 \h </w:instrText>
            </w:r>
            <w:r>
              <w:rPr>
                <w:noProof/>
                <w:webHidden/>
              </w:rPr>
            </w:r>
            <w:r>
              <w:rPr>
                <w:noProof/>
                <w:webHidden/>
              </w:rPr>
              <w:fldChar w:fldCharType="separate"/>
            </w:r>
            <w:r>
              <w:rPr>
                <w:noProof/>
                <w:webHidden/>
              </w:rPr>
              <w:t>7</w:t>
            </w:r>
            <w:r>
              <w:rPr>
                <w:noProof/>
                <w:webHidden/>
              </w:rPr>
              <w:fldChar w:fldCharType="end"/>
            </w:r>
          </w:hyperlink>
        </w:p>
        <w:p w14:paraId="4F7BCF47" w14:textId="3B37CEAC" w:rsidR="00DD5169" w:rsidRDefault="00DD5169">
          <w:pPr>
            <w:pStyle w:val="TOC3"/>
            <w:rPr>
              <w:rFonts w:eastAsiaTheme="minorEastAsia"/>
              <w:noProof/>
              <w:color w:val="auto"/>
              <w:kern w:val="2"/>
              <w:sz w:val="24"/>
              <w:szCs w:val="24"/>
              <w:lang w:eastAsia="en-GB"/>
              <w14:ligatures w14:val="standardContextual"/>
            </w:rPr>
          </w:pPr>
          <w:hyperlink w:anchor="_Toc163758883" w:history="1">
            <w:r w:rsidRPr="00F02019">
              <w:rPr>
                <w:rStyle w:val="Hyperlink"/>
                <w:noProof/>
              </w:rPr>
              <w:t>5.2 Aircrack-ng</w:t>
            </w:r>
            <w:r>
              <w:rPr>
                <w:noProof/>
                <w:webHidden/>
              </w:rPr>
              <w:tab/>
            </w:r>
            <w:r>
              <w:rPr>
                <w:noProof/>
                <w:webHidden/>
              </w:rPr>
              <w:fldChar w:fldCharType="begin"/>
            </w:r>
            <w:r>
              <w:rPr>
                <w:noProof/>
                <w:webHidden/>
              </w:rPr>
              <w:instrText xml:space="preserve"> PAGEREF _Toc163758883 \h </w:instrText>
            </w:r>
            <w:r>
              <w:rPr>
                <w:noProof/>
                <w:webHidden/>
              </w:rPr>
            </w:r>
            <w:r>
              <w:rPr>
                <w:noProof/>
                <w:webHidden/>
              </w:rPr>
              <w:fldChar w:fldCharType="separate"/>
            </w:r>
            <w:r>
              <w:rPr>
                <w:noProof/>
                <w:webHidden/>
              </w:rPr>
              <w:t>11</w:t>
            </w:r>
            <w:r>
              <w:rPr>
                <w:noProof/>
                <w:webHidden/>
              </w:rPr>
              <w:fldChar w:fldCharType="end"/>
            </w:r>
          </w:hyperlink>
        </w:p>
        <w:p w14:paraId="5BCBB294" w14:textId="4664FD66" w:rsidR="00DD5169" w:rsidRDefault="00DD5169">
          <w:pPr>
            <w:pStyle w:val="TOC3"/>
            <w:rPr>
              <w:rFonts w:eastAsiaTheme="minorEastAsia"/>
              <w:noProof/>
              <w:color w:val="auto"/>
              <w:kern w:val="2"/>
              <w:sz w:val="24"/>
              <w:szCs w:val="24"/>
              <w:lang w:eastAsia="en-GB"/>
              <w14:ligatures w14:val="standardContextual"/>
            </w:rPr>
          </w:pPr>
          <w:hyperlink w:anchor="_Toc163758884" w:history="1">
            <w:r w:rsidRPr="00F02019">
              <w:rPr>
                <w:rStyle w:val="Hyperlink"/>
                <w:noProof/>
              </w:rPr>
              <w:t>5.3 Pwnagotchi</w:t>
            </w:r>
            <w:r>
              <w:rPr>
                <w:noProof/>
                <w:webHidden/>
              </w:rPr>
              <w:tab/>
            </w:r>
            <w:r>
              <w:rPr>
                <w:noProof/>
                <w:webHidden/>
              </w:rPr>
              <w:fldChar w:fldCharType="begin"/>
            </w:r>
            <w:r>
              <w:rPr>
                <w:noProof/>
                <w:webHidden/>
              </w:rPr>
              <w:instrText xml:space="preserve"> PAGEREF _Toc163758884 \h </w:instrText>
            </w:r>
            <w:r>
              <w:rPr>
                <w:noProof/>
                <w:webHidden/>
              </w:rPr>
            </w:r>
            <w:r>
              <w:rPr>
                <w:noProof/>
                <w:webHidden/>
              </w:rPr>
              <w:fldChar w:fldCharType="separate"/>
            </w:r>
            <w:r>
              <w:rPr>
                <w:noProof/>
                <w:webHidden/>
              </w:rPr>
              <w:t>13</w:t>
            </w:r>
            <w:r>
              <w:rPr>
                <w:noProof/>
                <w:webHidden/>
              </w:rPr>
              <w:fldChar w:fldCharType="end"/>
            </w:r>
          </w:hyperlink>
        </w:p>
        <w:p w14:paraId="308EC52A" w14:textId="19F4EB6B" w:rsidR="00DD5169" w:rsidRDefault="00DD5169">
          <w:pPr>
            <w:pStyle w:val="TOC3"/>
            <w:rPr>
              <w:rFonts w:eastAsiaTheme="minorEastAsia"/>
              <w:noProof/>
              <w:color w:val="auto"/>
              <w:kern w:val="2"/>
              <w:sz w:val="24"/>
              <w:szCs w:val="24"/>
              <w:lang w:eastAsia="en-GB"/>
              <w14:ligatures w14:val="standardContextual"/>
            </w:rPr>
          </w:pPr>
          <w:hyperlink w:anchor="_Toc163758885" w:history="1">
            <w:r w:rsidRPr="00F02019">
              <w:rPr>
                <w:rStyle w:val="Hyperlink"/>
                <w:noProof/>
              </w:rPr>
              <w:t>5.4 Wifite</w:t>
            </w:r>
            <w:r>
              <w:rPr>
                <w:noProof/>
                <w:webHidden/>
              </w:rPr>
              <w:tab/>
            </w:r>
            <w:r>
              <w:rPr>
                <w:noProof/>
                <w:webHidden/>
              </w:rPr>
              <w:fldChar w:fldCharType="begin"/>
            </w:r>
            <w:r>
              <w:rPr>
                <w:noProof/>
                <w:webHidden/>
              </w:rPr>
              <w:instrText xml:space="preserve"> PAGEREF _Toc163758885 \h </w:instrText>
            </w:r>
            <w:r>
              <w:rPr>
                <w:noProof/>
                <w:webHidden/>
              </w:rPr>
            </w:r>
            <w:r>
              <w:rPr>
                <w:noProof/>
                <w:webHidden/>
              </w:rPr>
              <w:fldChar w:fldCharType="separate"/>
            </w:r>
            <w:r>
              <w:rPr>
                <w:noProof/>
                <w:webHidden/>
              </w:rPr>
              <w:t>16</w:t>
            </w:r>
            <w:r>
              <w:rPr>
                <w:noProof/>
                <w:webHidden/>
              </w:rPr>
              <w:fldChar w:fldCharType="end"/>
            </w:r>
          </w:hyperlink>
        </w:p>
        <w:p w14:paraId="702E9739" w14:textId="0804C779" w:rsidR="00DD5169" w:rsidRDefault="00DD5169">
          <w:pPr>
            <w:pStyle w:val="TOC3"/>
            <w:rPr>
              <w:rFonts w:eastAsiaTheme="minorEastAsia"/>
              <w:noProof/>
              <w:color w:val="auto"/>
              <w:kern w:val="2"/>
              <w:sz w:val="24"/>
              <w:szCs w:val="24"/>
              <w:lang w:eastAsia="en-GB"/>
              <w14:ligatures w14:val="standardContextual"/>
            </w:rPr>
          </w:pPr>
          <w:hyperlink w:anchor="_Toc163758886" w:history="1">
            <w:r w:rsidRPr="00F02019">
              <w:rPr>
                <w:rStyle w:val="Hyperlink"/>
                <w:noProof/>
              </w:rPr>
              <w:t>5.5 Flipper Zero with WiFi dev board</w:t>
            </w:r>
            <w:r>
              <w:rPr>
                <w:noProof/>
                <w:webHidden/>
              </w:rPr>
              <w:tab/>
            </w:r>
            <w:r>
              <w:rPr>
                <w:noProof/>
                <w:webHidden/>
              </w:rPr>
              <w:fldChar w:fldCharType="begin"/>
            </w:r>
            <w:r>
              <w:rPr>
                <w:noProof/>
                <w:webHidden/>
              </w:rPr>
              <w:instrText xml:space="preserve"> PAGEREF _Toc163758886 \h </w:instrText>
            </w:r>
            <w:r>
              <w:rPr>
                <w:noProof/>
                <w:webHidden/>
              </w:rPr>
            </w:r>
            <w:r>
              <w:rPr>
                <w:noProof/>
                <w:webHidden/>
              </w:rPr>
              <w:fldChar w:fldCharType="separate"/>
            </w:r>
            <w:r>
              <w:rPr>
                <w:noProof/>
                <w:webHidden/>
              </w:rPr>
              <w:t>18</w:t>
            </w:r>
            <w:r>
              <w:rPr>
                <w:noProof/>
                <w:webHidden/>
              </w:rPr>
              <w:fldChar w:fldCharType="end"/>
            </w:r>
          </w:hyperlink>
        </w:p>
        <w:p w14:paraId="466C6409" w14:textId="3DD7C17F"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87" w:history="1">
            <w:r w:rsidRPr="00F02019">
              <w:rPr>
                <w:rStyle w:val="Hyperlink"/>
              </w:rPr>
              <w:t>6. Weaponisation / Exploitation</w:t>
            </w:r>
            <w:r>
              <w:rPr>
                <w:webHidden/>
              </w:rPr>
              <w:tab/>
            </w:r>
            <w:r>
              <w:rPr>
                <w:webHidden/>
              </w:rPr>
              <w:fldChar w:fldCharType="begin"/>
            </w:r>
            <w:r>
              <w:rPr>
                <w:webHidden/>
              </w:rPr>
              <w:instrText xml:space="preserve"> PAGEREF _Toc163758887 \h </w:instrText>
            </w:r>
            <w:r>
              <w:rPr>
                <w:webHidden/>
              </w:rPr>
            </w:r>
            <w:r>
              <w:rPr>
                <w:webHidden/>
              </w:rPr>
              <w:fldChar w:fldCharType="separate"/>
            </w:r>
            <w:r>
              <w:rPr>
                <w:webHidden/>
              </w:rPr>
              <w:t>22</w:t>
            </w:r>
            <w:r>
              <w:rPr>
                <w:webHidden/>
              </w:rPr>
              <w:fldChar w:fldCharType="end"/>
            </w:r>
          </w:hyperlink>
        </w:p>
        <w:p w14:paraId="474690B3" w14:textId="60D62874" w:rsidR="00DD5169" w:rsidRDefault="00DD5169">
          <w:pPr>
            <w:pStyle w:val="TOC3"/>
            <w:rPr>
              <w:rFonts w:eastAsiaTheme="minorEastAsia"/>
              <w:noProof/>
              <w:color w:val="auto"/>
              <w:kern w:val="2"/>
              <w:sz w:val="24"/>
              <w:szCs w:val="24"/>
              <w:lang w:eastAsia="en-GB"/>
              <w14:ligatures w14:val="standardContextual"/>
            </w:rPr>
          </w:pPr>
          <w:hyperlink w:anchor="_Toc163758888" w:history="1">
            <w:r w:rsidRPr="00F02019">
              <w:rPr>
                <w:rStyle w:val="Hyperlink"/>
                <w:noProof/>
              </w:rPr>
              <w:t>6.1 Brute Force Default Password</w:t>
            </w:r>
            <w:r>
              <w:rPr>
                <w:noProof/>
                <w:webHidden/>
              </w:rPr>
              <w:tab/>
            </w:r>
            <w:r>
              <w:rPr>
                <w:noProof/>
                <w:webHidden/>
              </w:rPr>
              <w:fldChar w:fldCharType="begin"/>
            </w:r>
            <w:r>
              <w:rPr>
                <w:noProof/>
                <w:webHidden/>
              </w:rPr>
              <w:instrText xml:space="preserve"> PAGEREF _Toc163758888 \h </w:instrText>
            </w:r>
            <w:r>
              <w:rPr>
                <w:noProof/>
                <w:webHidden/>
              </w:rPr>
            </w:r>
            <w:r>
              <w:rPr>
                <w:noProof/>
                <w:webHidden/>
              </w:rPr>
              <w:fldChar w:fldCharType="separate"/>
            </w:r>
            <w:r>
              <w:rPr>
                <w:noProof/>
                <w:webHidden/>
              </w:rPr>
              <w:t>22</w:t>
            </w:r>
            <w:r>
              <w:rPr>
                <w:noProof/>
                <w:webHidden/>
              </w:rPr>
              <w:fldChar w:fldCharType="end"/>
            </w:r>
          </w:hyperlink>
        </w:p>
        <w:p w14:paraId="7929FE49" w14:textId="07AD6368" w:rsidR="00DD5169" w:rsidRDefault="00DD5169">
          <w:pPr>
            <w:pStyle w:val="TOC3"/>
            <w:rPr>
              <w:rFonts w:eastAsiaTheme="minorEastAsia"/>
              <w:noProof/>
              <w:color w:val="auto"/>
              <w:kern w:val="2"/>
              <w:sz w:val="24"/>
              <w:szCs w:val="24"/>
              <w:lang w:eastAsia="en-GB"/>
              <w14:ligatures w14:val="standardContextual"/>
            </w:rPr>
          </w:pPr>
          <w:hyperlink w:anchor="_Toc163758889" w:history="1">
            <w:r w:rsidRPr="00F02019">
              <w:rPr>
                <w:rStyle w:val="Hyperlink"/>
                <w:noProof/>
              </w:rPr>
              <w:t>6.2 Cloud GPU Infrastructure as a Service (IaaS) – Virtual Machines</w:t>
            </w:r>
            <w:r>
              <w:rPr>
                <w:noProof/>
                <w:webHidden/>
              </w:rPr>
              <w:tab/>
            </w:r>
            <w:r>
              <w:rPr>
                <w:noProof/>
                <w:webHidden/>
              </w:rPr>
              <w:fldChar w:fldCharType="begin"/>
            </w:r>
            <w:r>
              <w:rPr>
                <w:noProof/>
                <w:webHidden/>
              </w:rPr>
              <w:instrText xml:space="preserve"> PAGEREF _Toc163758889 \h </w:instrText>
            </w:r>
            <w:r>
              <w:rPr>
                <w:noProof/>
                <w:webHidden/>
              </w:rPr>
            </w:r>
            <w:r>
              <w:rPr>
                <w:noProof/>
                <w:webHidden/>
              </w:rPr>
              <w:fldChar w:fldCharType="separate"/>
            </w:r>
            <w:r>
              <w:rPr>
                <w:noProof/>
                <w:webHidden/>
              </w:rPr>
              <w:t>24</w:t>
            </w:r>
            <w:r>
              <w:rPr>
                <w:noProof/>
                <w:webHidden/>
              </w:rPr>
              <w:fldChar w:fldCharType="end"/>
            </w:r>
          </w:hyperlink>
        </w:p>
        <w:p w14:paraId="5B0D3FDD" w14:textId="690C2CB9" w:rsidR="00DD5169" w:rsidRDefault="00DD5169">
          <w:pPr>
            <w:pStyle w:val="TOC3"/>
            <w:rPr>
              <w:rFonts w:eastAsiaTheme="minorEastAsia"/>
              <w:noProof/>
              <w:color w:val="auto"/>
              <w:kern w:val="2"/>
              <w:sz w:val="24"/>
              <w:szCs w:val="24"/>
              <w:lang w:eastAsia="en-GB"/>
              <w14:ligatures w14:val="standardContextual"/>
            </w:rPr>
          </w:pPr>
          <w:hyperlink w:anchor="_Toc163758890" w:history="1">
            <w:r w:rsidRPr="00F02019">
              <w:rPr>
                <w:rStyle w:val="Hyperlink"/>
                <w:noProof/>
              </w:rPr>
              <w:t>6.3 Dictionary Attack Phase 1 Default Password</w:t>
            </w:r>
            <w:r>
              <w:rPr>
                <w:noProof/>
                <w:webHidden/>
              </w:rPr>
              <w:tab/>
            </w:r>
            <w:r>
              <w:rPr>
                <w:noProof/>
                <w:webHidden/>
              </w:rPr>
              <w:fldChar w:fldCharType="begin"/>
            </w:r>
            <w:r>
              <w:rPr>
                <w:noProof/>
                <w:webHidden/>
              </w:rPr>
              <w:instrText xml:space="preserve"> PAGEREF _Toc163758890 \h </w:instrText>
            </w:r>
            <w:r>
              <w:rPr>
                <w:noProof/>
                <w:webHidden/>
              </w:rPr>
            </w:r>
            <w:r>
              <w:rPr>
                <w:noProof/>
                <w:webHidden/>
              </w:rPr>
              <w:fldChar w:fldCharType="separate"/>
            </w:r>
            <w:r>
              <w:rPr>
                <w:noProof/>
                <w:webHidden/>
              </w:rPr>
              <w:t>26</w:t>
            </w:r>
            <w:r>
              <w:rPr>
                <w:noProof/>
                <w:webHidden/>
              </w:rPr>
              <w:fldChar w:fldCharType="end"/>
            </w:r>
          </w:hyperlink>
        </w:p>
        <w:p w14:paraId="2657D92E" w14:textId="6FC39E6B" w:rsidR="00DD5169" w:rsidRDefault="00DD5169">
          <w:pPr>
            <w:pStyle w:val="TOC3"/>
            <w:rPr>
              <w:rFonts w:eastAsiaTheme="minorEastAsia"/>
              <w:noProof/>
              <w:color w:val="auto"/>
              <w:kern w:val="2"/>
              <w:sz w:val="24"/>
              <w:szCs w:val="24"/>
              <w:lang w:eastAsia="en-GB"/>
              <w14:ligatures w14:val="standardContextual"/>
            </w:rPr>
          </w:pPr>
          <w:hyperlink w:anchor="_Toc163758891" w:history="1">
            <w:r w:rsidRPr="00F02019">
              <w:rPr>
                <w:rStyle w:val="Hyperlink"/>
                <w:noProof/>
              </w:rPr>
              <w:t>6.4 Reconnaissance Phase 2 (Password Reconnaissance OSINT)</w:t>
            </w:r>
            <w:r>
              <w:rPr>
                <w:noProof/>
                <w:webHidden/>
              </w:rPr>
              <w:tab/>
            </w:r>
            <w:r>
              <w:rPr>
                <w:noProof/>
                <w:webHidden/>
              </w:rPr>
              <w:fldChar w:fldCharType="begin"/>
            </w:r>
            <w:r>
              <w:rPr>
                <w:noProof/>
                <w:webHidden/>
              </w:rPr>
              <w:instrText xml:space="preserve"> PAGEREF _Toc163758891 \h </w:instrText>
            </w:r>
            <w:r>
              <w:rPr>
                <w:noProof/>
                <w:webHidden/>
              </w:rPr>
            </w:r>
            <w:r>
              <w:rPr>
                <w:noProof/>
                <w:webHidden/>
              </w:rPr>
              <w:fldChar w:fldCharType="separate"/>
            </w:r>
            <w:r>
              <w:rPr>
                <w:noProof/>
                <w:webHidden/>
              </w:rPr>
              <w:t>30</w:t>
            </w:r>
            <w:r>
              <w:rPr>
                <w:noProof/>
                <w:webHidden/>
              </w:rPr>
              <w:fldChar w:fldCharType="end"/>
            </w:r>
          </w:hyperlink>
        </w:p>
        <w:p w14:paraId="13336FAA" w14:textId="3892E62A" w:rsidR="00DD5169" w:rsidRDefault="00DD5169">
          <w:pPr>
            <w:pStyle w:val="TOC3"/>
            <w:rPr>
              <w:rFonts w:eastAsiaTheme="minorEastAsia"/>
              <w:noProof/>
              <w:color w:val="auto"/>
              <w:kern w:val="2"/>
              <w:sz w:val="24"/>
              <w:szCs w:val="24"/>
              <w:lang w:eastAsia="en-GB"/>
              <w14:ligatures w14:val="standardContextual"/>
            </w:rPr>
          </w:pPr>
          <w:hyperlink w:anchor="_Toc163758892" w:history="1">
            <w:r w:rsidRPr="00F02019">
              <w:rPr>
                <w:rStyle w:val="Hyperlink"/>
                <w:noProof/>
              </w:rPr>
              <w:t>6.5 SKY</w:t>
            </w:r>
            <w:r>
              <w:rPr>
                <w:noProof/>
                <w:webHidden/>
              </w:rPr>
              <w:tab/>
            </w:r>
            <w:r>
              <w:rPr>
                <w:noProof/>
                <w:webHidden/>
              </w:rPr>
              <w:fldChar w:fldCharType="begin"/>
            </w:r>
            <w:r>
              <w:rPr>
                <w:noProof/>
                <w:webHidden/>
              </w:rPr>
              <w:instrText xml:space="preserve"> PAGEREF _Toc163758892 \h </w:instrText>
            </w:r>
            <w:r>
              <w:rPr>
                <w:noProof/>
                <w:webHidden/>
              </w:rPr>
            </w:r>
            <w:r>
              <w:rPr>
                <w:noProof/>
                <w:webHidden/>
              </w:rPr>
              <w:fldChar w:fldCharType="separate"/>
            </w:r>
            <w:r>
              <w:rPr>
                <w:noProof/>
                <w:webHidden/>
              </w:rPr>
              <w:t>32</w:t>
            </w:r>
            <w:r>
              <w:rPr>
                <w:noProof/>
                <w:webHidden/>
              </w:rPr>
              <w:fldChar w:fldCharType="end"/>
            </w:r>
          </w:hyperlink>
        </w:p>
        <w:p w14:paraId="374F77D8" w14:textId="4BB4F1F8" w:rsidR="00DD5169" w:rsidRDefault="00DD5169">
          <w:pPr>
            <w:pStyle w:val="TOC3"/>
            <w:rPr>
              <w:rFonts w:eastAsiaTheme="minorEastAsia"/>
              <w:noProof/>
              <w:color w:val="auto"/>
              <w:kern w:val="2"/>
              <w:sz w:val="24"/>
              <w:szCs w:val="24"/>
              <w:lang w:eastAsia="en-GB"/>
              <w14:ligatures w14:val="standardContextual"/>
            </w:rPr>
          </w:pPr>
          <w:hyperlink w:anchor="_Toc163758893" w:history="1">
            <w:r w:rsidRPr="00F02019">
              <w:rPr>
                <w:rStyle w:val="Hyperlink"/>
                <w:noProof/>
              </w:rPr>
              <w:t>6.6 BT Smart Hub 2</w:t>
            </w:r>
            <w:r>
              <w:rPr>
                <w:noProof/>
                <w:webHidden/>
              </w:rPr>
              <w:tab/>
            </w:r>
            <w:r>
              <w:rPr>
                <w:noProof/>
                <w:webHidden/>
              </w:rPr>
              <w:fldChar w:fldCharType="begin"/>
            </w:r>
            <w:r>
              <w:rPr>
                <w:noProof/>
                <w:webHidden/>
              </w:rPr>
              <w:instrText xml:space="preserve"> PAGEREF _Toc163758893 \h </w:instrText>
            </w:r>
            <w:r>
              <w:rPr>
                <w:noProof/>
                <w:webHidden/>
              </w:rPr>
            </w:r>
            <w:r>
              <w:rPr>
                <w:noProof/>
                <w:webHidden/>
              </w:rPr>
              <w:fldChar w:fldCharType="separate"/>
            </w:r>
            <w:r>
              <w:rPr>
                <w:noProof/>
                <w:webHidden/>
              </w:rPr>
              <w:t>32</w:t>
            </w:r>
            <w:r>
              <w:rPr>
                <w:noProof/>
                <w:webHidden/>
              </w:rPr>
              <w:fldChar w:fldCharType="end"/>
            </w:r>
          </w:hyperlink>
        </w:p>
        <w:p w14:paraId="7EB55DF3" w14:textId="48910DE7" w:rsidR="00DD5169" w:rsidRDefault="00DD5169">
          <w:pPr>
            <w:pStyle w:val="TOC3"/>
            <w:rPr>
              <w:rFonts w:eastAsiaTheme="minorEastAsia"/>
              <w:noProof/>
              <w:color w:val="auto"/>
              <w:kern w:val="2"/>
              <w:sz w:val="24"/>
              <w:szCs w:val="24"/>
              <w:lang w:eastAsia="en-GB"/>
              <w14:ligatures w14:val="standardContextual"/>
            </w:rPr>
          </w:pPr>
          <w:hyperlink w:anchor="_Toc163758894" w:history="1">
            <w:r w:rsidRPr="00F02019">
              <w:rPr>
                <w:rStyle w:val="Hyperlink"/>
                <w:noProof/>
              </w:rPr>
              <w:t>6.7 Virgin Hub 3</w:t>
            </w:r>
            <w:r>
              <w:rPr>
                <w:noProof/>
                <w:webHidden/>
              </w:rPr>
              <w:tab/>
            </w:r>
            <w:r>
              <w:rPr>
                <w:noProof/>
                <w:webHidden/>
              </w:rPr>
              <w:fldChar w:fldCharType="begin"/>
            </w:r>
            <w:r>
              <w:rPr>
                <w:noProof/>
                <w:webHidden/>
              </w:rPr>
              <w:instrText xml:space="preserve"> PAGEREF _Toc163758894 \h </w:instrText>
            </w:r>
            <w:r>
              <w:rPr>
                <w:noProof/>
                <w:webHidden/>
              </w:rPr>
            </w:r>
            <w:r>
              <w:rPr>
                <w:noProof/>
                <w:webHidden/>
              </w:rPr>
              <w:fldChar w:fldCharType="separate"/>
            </w:r>
            <w:r>
              <w:rPr>
                <w:noProof/>
                <w:webHidden/>
              </w:rPr>
              <w:t>33</w:t>
            </w:r>
            <w:r>
              <w:rPr>
                <w:noProof/>
                <w:webHidden/>
              </w:rPr>
              <w:fldChar w:fldCharType="end"/>
            </w:r>
          </w:hyperlink>
        </w:p>
        <w:p w14:paraId="0EE2343B" w14:textId="0484ED8A" w:rsidR="00DD5169" w:rsidRDefault="00DD5169">
          <w:pPr>
            <w:pStyle w:val="TOC3"/>
            <w:rPr>
              <w:rFonts w:eastAsiaTheme="minorEastAsia"/>
              <w:noProof/>
              <w:color w:val="auto"/>
              <w:kern w:val="2"/>
              <w:sz w:val="24"/>
              <w:szCs w:val="24"/>
              <w:lang w:eastAsia="en-GB"/>
              <w14:ligatures w14:val="standardContextual"/>
            </w:rPr>
          </w:pPr>
          <w:hyperlink w:anchor="_Toc163758895" w:history="1">
            <w:r w:rsidRPr="00F02019">
              <w:rPr>
                <w:rStyle w:val="Hyperlink"/>
                <w:noProof/>
              </w:rPr>
              <w:t>6.8 Dictionary Attack Phase 2 User Generated Password</w:t>
            </w:r>
            <w:r>
              <w:rPr>
                <w:noProof/>
                <w:webHidden/>
              </w:rPr>
              <w:tab/>
            </w:r>
            <w:r>
              <w:rPr>
                <w:noProof/>
                <w:webHidden/>
              </w:rPr>
              <w:fldChar w:fldCharType="begin"/>
            </w:r>
            <w:r>
              <w:rPr>
                <w:noProof/>
                <w:webHidden/>
              </w:rPr>
              <w:instrText xml:space="preserve"> PAGEREF _Toc163758895 \h </w:instrText>
            </w:r>
            <w:r>
              <w:rPr>
                <w:noProof/>
                <w:webHidden/>
              </w:rPr>
            </w:r>
            <w:r>
              <w:rPr>
                <w:noProof/>
                <w:webHidden/>
              </w:rPr>
              <w:fldChar w:fldCharType="separate"/>
            </w:r>
            <w:r>
              <w:rPr>
                <w:noProof/>
                <w:webHidden/>
              </w:rPr>
              <w:t>35</w:t>
            </w:r>
            <w:r>
              <w:rPr>
                <w:noProof/>
                <w:webHidden/>
              </w:rPr>
              <w:fldChar w:fldCharType="end"/>
            </w:r>
          </w:hyperlink>
        </w:p>
        <w:p w14:paraId="16FA8624" w14:textId="398EAF89"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96" w:history="1">
            <w:r w:rsidRPr="00F02019">
              <w:rPr>
                <w:rStyle w:val="Hyperlink"/>
              </w:rPr>
              <w:t>7. Remediation</w:t>
            </w:r>
            <w:r>
              <w:rPr>
                <w:webHidden/>
              </w:rPr>
              <w:tab/>
            </w:r>
            <w:r>
              <w:rPr>
                <w:webHidden/>
              </w:rPr>
              <w:fldChar w:fldCharType="begin"/>
            </w:r>
            <w:r>
              <w:rPr>
                <w:webHidden/>
              </w:rPr>
              <w:instrText xml:space="preserve"> PAGEREF _Toc163758896 \h </w:instrText>
            </w:r>
            <w:r>
              <w:rPr>
                <w:webHidden/>
              </w:rPr>
            </w:r>
            <w:r>
              <w:rPr>
                <w:webHidden/>
              </w:rPr>
              <w:fldChar w:fldCharType="separate"/>
            </w:r>
            <w:r>
              <w:rPr>
                <w:webHidden/>
              </w:rPr>
              <w:t>37</w:t>
            </w:r>
            <w:r>
              <w:rPr>
                <w:webHidden/>
              </w:rPr>
              <w:fldChar w:fldCharType="end"/>
            </w:r>
          </w:hyperlink>
        </w:p>
        <w:p w14:paraId="23F8CA3A" w14:textId="5A282CAC"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97" w:history="1">
            <w:r w:rsidRPr="00F02019">
              <w:rPr>
                <w:rStyle w:val="Hyperlink"/>
              </w:rPr>
              <w:t>8. Conclusion</w:t>
            </w:r>
            <w:r>
              <w:rPr>
                <w:webHidden/>
              </w:rPr>
              <w:tab/>
            </w:r>
            <w:r>
              <w:rPr>
                <w:webHidden/>
              </w:rPr>
              <w:fldChar w:fldCharType="begin"/>
            </w:r>
            <w:r>
              <w:rPr>
                <w:webHidden/>
              </w:rPr>
              <w:instrText xml:space="preserve"> PAGEREF _Toc163758897 \h </w:instrText>
            </w:r>
            <w:r>
              <w:rPr>
                <w:webHidden/>
              </w:rPr>
            </w:r>
            <w:r>
              <w:rPr>
                <w:webHidden/>
              </w:rPr>
              <w:fldChar w:fldCharType="separate"/>
            </w:r>
            <w:r>
              <w:rPr>
                <w:webHidden/>
              </w:rPr>
              <w:t>44</w:t>
            </w:r>
            <w:r>
              <w:rPr>
                <w:webHidden/>
              </w:rPr>
              <w:fldChar w:fldCharType="end"/>
            </w:r>
          </w:hyperlink>
        </w:p>
        <w:p w14:paraId="1A72E0EC" w14:textId="143A75D2" w:rsidR="00DD5169" w:rsidRDefault="00DD5169">
          <w:pPr>
            <w:pStyle w:val="TOC1"/>
            <w:rPr>
              <w:rFonts w:asciiTheme="minorHAnsi" w:eastAsiaTheme="minorEastAsia" w:hAnsiTheme="minorHAnsi" w:cstheme="minorBidi"/>
              <w:color w:val="auto"/>
              <w:kern w:val="2"/>
              <w:sz w:val="24"/>
              <w:szCs w:val="24"/>
              <w:lang w:eastAsia="en-GB"/>
              <w14:ligatures w14:val="standardContextual"/>
            </w:rPr>
          </w:pPr>
          <w:hyperlink w:anchor="_Toc163758898" w:history="1">
            <w:r w:rsidRPr="00F02019">
              <w:rPr>
                <w:rStyle w:val="Hyperlink"/>
              </w:rPr>
              <w:t>Appendices</w:t>
            </w:r>
            <w:r>
              <w:rPr>
                <w:webHidden/>
              </w:rPr>
              <w:tab/>
            </w:r>
            <w:r>
              <w:rPr>
                <w:webHidden/>
              </w:rPr>
              <w:fldChar w:fldCharType="begin"/>
            </w:r>
            <w:r>
              <w:rPr>
                <w:webHidden/>
              </w:rPr>
              <w:instrText xml:space="preserve"> PAGEREF _Toc163758898 \h </w:instrText>
            </w:r>
            <w:r>
              <w:rPr>
                <w:webHidden/>
              </w:rPr>
            </w:r>
            <w:r>
              <w:rPr>
                <w:webHidden/>
              </w:rPr>
              <w:fldChar w:fldCharType="separate"/>
            </w:r>
            <w:r>
              <w:rPr>
                <w:webHidden/>
              </w:rPr>
              <w:t>46</w:t>
            </w:r>
            <w:r>
              <w:rPr>
                <w:webHidden/>
              </w:rPr>
              <w:fldChar w:fldCharType="end"/>
            </w:r>
          </w:hyperlink>
        </w:p>
        <w:p w14:paraId="442B8D02" w14:textId="3CE63A93" w:rsidR="00DD5169" w:rsidRDefault="00DD5169">
          <w:pPr>
            <w:pStyle w:val="TOC3"/>
            <w:rPr>
              <w:rFonts w:eastAsiaTheme="minorEastAsia"/>
              <w:noProof/>
              <w:color w:val="auto"/>
              <w:kern w:val="2"/>
              <w:sz w:val="24"/>
              <w:szCs w:val="24"/>
              <w:lang w:eastAsia="en-GB"/>
              <w14:ligatures w14:val="standardContextual"/>
            </w:rPr>
          </w:pPr>
          <w:hyperlink w:anchor="_Toc163758899" w:history="1">
            <w:r w:rsidRPr="00F02019">
              <w:rPr>
                <w:rStyle w:val="Hyperlink"/>
                <w:noProof/>
              </w:rPr>
              <w:t>Appendix A – Public Q&amp;A</w:t>
            </w:r>
            <w:r>
              <w:rPr>
                <w:noProof/>
                <w:webHidden/>
              </w:rPr>
              <w:tab/>
            </w:r>
            <w:r>
              <w:rPr>
                <w:noProof/>
                <w:webHidden/>
              </w:rPr>
              <w:fldChar w:fldCharType="begin"/>
            </w:r>
            <w:r>
              <w:rPr>
                <w:noProof/>
                <w:webHidden/>
              </w:rPr>
              <w:instrText xml:space="preserve"> PAGEREF _Toc163758899 \h </w:instrText>
            </w:r>
            <w:r>
              <w:rPr>
                <w:noProof/>
                <w:webHidden/>
              </w:rPr>
            </w:r>
            <w:r>
              <w:rPr>
                <w:noProof/>
                <w:webHidden/>
              </w:rPr>
              <w:fldChar w:fldCharType="separate"/>
            </w:r>
            <w:r>
              <w:rPr>
                <w:noProof/>
                <w:webHidden/>
              </w:rPr>
              <w:t>46</w:t>
            </w:r>
            <w:r>
              <w:rPr>
                <w:noProof/>
                <w:webHidden/>
              </w:rPr>
              <w:fldChar w:fldCharType="end"/>
            </w:r>
          </w:hyperlink>
        </w:p>
        <w:p w14:paraId="55CD664F" w14:textId="2F3D9C90" w:rsidR="00DD5169" w:rsidRDefault="00DD5169">
          <w:pPr>
            <w:pStyle w:val="TOC3"/>
            <w:rPr>
              <w:rFonts w:eastAsiaTheme="minorEastAsia"/>
              <w:noProof/>
              <w:color w:val="auto"/>
              <w:kern w:val="2"/>
              <w:sz w:val="24"/>
              <w:szCs w:val="24"/>
              <w:lang w:eastAsia="en-GB"/>
              <w14:ligatures w14:val="standardContextual"/>
            </w:rPr>
          </w:pPr>
          <w:hyperlink w:anchor="_Toc163758900" w:history="1">
            <w:r w:rsidRPr="00F02019">
              <w:rPr>
                <w:rStyle w:val="Hyperlink"/>
                <w:noProof/>
              </w:rPr>
              <w:t>Appendix B - Website</w:t>
            </w:r>
            <w:r>
              <w:rPr>
                <w:noProof/>
                <w:webHidden/>
              </w:rPr>
              <w:tab/>
            </w:r>
            <w:r>
              <w:rPr>
                <w:noProof/>
                <w:webHidden/>
              </w:rPr>
              <w:fldChar w:fldCharType="begin"/>
            </w:r>
            <w:r>
              <w:rPr>
                <w:noProof/>
                <w:webHidden/>
              </w:rPr>
              <w:instrText xml:space="preserve"> PAGEREF _Toc163758900 \h </w:instrText>
            </w:r>
            <w:r>
              <w:rPr>
                <w:noProof/>
                <w:webHidden/>
              </w:rPr>
            </w:r>
            <w:r>
              <w:rPr>
                <w:noProof/>
                <w:webHidden/>
              </w:rPr>
              <w:fldChar w:fldCharType="separate"/>
            </w:r>
            <w:r>
              <w:rPr>
                <w:noProof/>
                <w:webHidden/>
              </w:rPr>
              <w:t>48</w:t>
            </w:r>
            <w:r>
              <w:rPr>
                <w:noProof/>
                <w:webHidden/>
              </w:rPr>
              <w:fldChar w:fldCharType="end"/>
            </w:r>
          </w:hyperlink>
        </w:p>
        <w:p w14:paraId="43DAC3B5" w14:textId="52B5D986" w:rsidR="00DD5169" w:rsidRDefault="00DD5169">
          <w:pPr>
            <w:pStyle w:val="TOC3"/>
            <w:rPr>
              <w:rFonts w:eastAsiaTheme="minorEastAsia"/>
              <w:noProof/>
              <w:color w:val="auto"/>
              <w:kern w:val="2"/>
              <w:sz w:val="24"/>
              <w:szCs w:val="24"/>
              <w:lang w:eastAsia="en-GB"/>
              <w14:ligatures w14:val="standardContextual"/>
            </w:rPr>
          </w:pPr>
          <w:hyperlink w:anchor="_Toc163758901" w:history="1">
            <w:r w:rsidRPr="00F02019">
              <w:rPr>
                <w:rStyle w:val="Hyperlink"/>
                <w:noProof/>
              </w:rPr>
              <w:t>Appendix C -Educational supplement</w:t>
            </w:r>
            <w:r>
              <w:rPr>
                <w:noProof/>
                <w:webHidden/>
              </w:rPr>
              <w:tab/>
            </w:r>
            <w:r>
              <w:rPr>
                <w:noProof/>
                <w:webHidden/>
              </w:rPr>
              <w:fldChar w:fldCharType="begin"/>
            </w:r>
            <w:r>
              <w:rPr>
                <w:noProof/>
                <w:webHidden/>
              </w:rPr>
              <w:instrText xml:space="preserve"> PAGEREF _Toc163758901 \h </w:instrText>
            </w:r>
            <w:r>
              <w:rPr>
                <w:noProof/>
                <w:webHidden/>
              </w:rPr>
            </w:r>
            <w:r>
              <w:rPr>
                <w:noProof/>
                <w:webHidden/>
              </w:rPr>
              <w:fldChar w:fldCharType="separate"/>
            </w:r>
            <w:r>
              <w:rPr>
                <w:noProof/>
                <w:webHidden/>
              </w:rPr>
              <w:t>53</w:t>
            </w:r>
            <w:r>
              <w:rPr>
                <w:noProof/>
                <w:webHidden/>
              </w:rPr>
              <w:fldChar w:fldCharType="end"/>
            </w:r>
          </w:hyperlink>
        </w:p>
        <w:p w14:paraId="6A7155BA" w14:textId="49021CAD" w:rsidR="006D7BD0" w:rsidRDefault="001B75B0" w:rsidP="0015651D">
          <w:pPr>
            <w:sectPr w:rsidR="006D7BD0" w:rsidSect="00FB29B0">
              <w:footerReference w:type="default" r:id="rId8"/>
              <w:footerReference w:type="first" r:id="rId9"/>
              <w:type w:val="continuous"/>
              <w:pgSz w:w="12240" w:h="15840" w:code="1"/>
              <w:pgMar w:top="1440" w:right="1440" w:bottom="1440" w:left="1440" w:header="720" w:footer="0" w:gutter="0"/>
              <w:pgNumType w:start="0"/>
              <w:cols w:space="720"/>
              <w:titlePg/>
              <w:docGrid w:linePitch="360"/>
            </w:sectPr>
          </w:pPr>
          <w:r>
            <w:rPr>
              <w:b/>
              <w:bCs/>
              <w:noProof/>
            </w:rPr>
            <w:fldChar w:fldCharType="end"/>
          </w:r>
        </w:p>
      </w:sdtContent>
    </w:sdt>
    <w:bookmarkEnd w:id="6" w:displacedByCustomXml="prev"/>
    <w:bookmarkStart w:id="13" w:name="_Toc163483859" w:displacedByCustomXml="prev"/>
    <w:bookmarkStart w:id="14" w:name="_Toc163467628" w:displacedByCustomXml="prev"/>
    <w:bookmarkStart w:id="15" w:name="_Toc163467675" w:displacedByCustomXml="prev"/>
    <w:p w14:paraId="6D364B11" w14:textId="48112DC2" w:rsidR="00FA7EC6" w:rsidRDefault="00CF3004" w:rsidP="00FA7EC6">
      <w:pPr>
        <w:pStyle w:val="Heading1"/>
      </w:pPr>
      <w:bookmarkStart w:id="16" w:name="_Toc163726550"/>
      <w:bookmarkStart w:id="17" w:name="_Toc163731299"/>
      <w:bookmarkStart w:id="18" w:name="_Toc1765055"/>
      <w:bookmarkStart w:id="19" w:name="_Toc163731437"/>
      <w:bookmarkStart w:id="20" w:name="_Toc163731637"/>
      <w:bookmarkStart w:id="21" w:name="_Toc163758875"/>
      <w:commentRangeStart w:id="22"/>
      <w:r w:rsidRPr="00FA7EC6">
        <w:lastRenderedPageBreak/>
        <w:t xml:space="preserve">1. </w:t>
      </w:r>
      <w:r w:rsidR="0032647B" w:rsidRPr="00FA7EC6">
        <w:t>Introduction</w:t>
      </w:r>
      <w:commentRangeEnd w:id="22"/>
      <w:r w:rsidR="007B1145">
        <w:rPr>
          <w:rStyle w:val="CommentReference"/>
        </w:rPr>
        <w:commentReference w:id="22"/>
      </w:r>
      <w:bookmarkEnd w:id="13"/>
      <w:bookmarkEnd w:id="16"/>
      <w:bookmarkEnd w:id="17"/>
      <w:bookmarkEnd w:id="18"/>
      <w:bookmarkEnd w:id="19"/>
      <w:bookmarkEnd w:id="20"/>
      <w:bookmarkEnd w:id="21"/>
    </w:p>
    <w:p w14:paraId="41990C34" w14:textId="77777777" w:rsidR="003820DD" w:rsidRDefault="003820DD" w:rsidP="003820DD">
      <w:r w:rsidRPr="00BA7F27">
        <w:t>Wireless network security has become critical, particularly in the context of residential broadband routers in the United Kingdom. This technical research goes into the Wireless Security Assessment of Commercial UK Broadband Routers, a detailed study designed to examine the vulnerabilities implicit in the WPA2 protocol and the routers' default security mechanisms. Through this research, the aim is to improve the cybersecurity posture of home networks, resulting in a safer digital environment for individuals and their organisations.</w:t>
      </w:r>
    </w:p>
    <w:p w14:paraId="27760B39" w14:textId="12C7EF93" w:rsidR="003820DD" w:rsidRDefault="003820DD" w:rsidP="003820DD">
      <w:r w:rsidRPr="00BA7F27">
        <w:t xml:space="preserve">The primary aim of this project is to raise awareness about the essential importance of strong network security standards and to provide practical insights and remedial techniques for vulnerabilities uncovered during our wireless security evaluation. As a group of dedicated cybersecurity experts, recognise the constantly developing threat environment and the need for educated and proactive protection solutions. By publishing our results, the hope is to not only educate the </w:t>
      </w:r>
      <w:r w:rsidR="008F6145" w:rsidRPr="00BA7F27">
        <w:t>public</w:t>
      </w:r>
      <w:r w:rsidRPr="00BA7F27">
        <w:t xml:space="preserve"> and industry stakeholders about common security issues but also to provide them with the information and tools required to protect their home networks from possible cyber-attacks.</w:t>
      </w:r>
    </w:p>
    <w:p w14:paraId="6497DB17" w14:textId="4C8159BE" w:rsidR="0032647B" w:rsidRPr="0032647B" w:rsidRDefault="003820DD" w:rsidP="0032647B">
      <w:r w:rsidRPr="00670B10">
        <w:t>This report details the steps taken through the assessment process, including the methodology used, vulnerabilities discovered, and recommendations for mitigating these risks. It demonstrates the commitment to supporting the cybersecurity community's continued efforts to protect digital infrastructures and enhance security awareness and resilience among users and service providers</w:t>
      </w:r>
      <w:r w:rsidR="007C0940" w:rsidRPr="00670B10">
        <w:t>.</w:t>
      </w:r>
    </w:p>
    <w:p w14:paraId="49C0FCFF" w14:textId="17749A77" w:rsidR="003777BB" w:rsidRPr="00FA7EC6" w:rsidRDefault="005628E8" w:rsidP="00953615">
      <w:pPr>
        <w:pStyle w:val="Heading1"/>
        <w:rPr>
          <w:rFonts w:eastAsiaTheme="minorEastAsia"/>
        </w:rPr>
      </w:pPr>
      <w:bookmarkStart w:id="23" w:name="_Toc163483860"/>
      <w:bookmarkStart w:id="24" w:name="_Toc163726551"/>
      <w:bookmarkStart w:id="25" w:name="_Toc163731300"/>
      <w:bookmarkStart w:id="26" w:name="_Toc1984674157"/>
      <w:bookmarkStart w:id="27" w:name="_Toc163731438"/>
      <w:bookmarkStart w:id="28" w:name="_Toc163731638"/>
      <w:bookmarkStart w:id="29" w:name="_Toc163758876"/>
      <w:r w:rsidRPr="58B93213">
        <w:rPr>
          <w:rFonts w:eastAsiaTheme="minorEastAsia"/>
        </w:rPr>
        <w:t>2.</w:t>
      </w:r>
      <w:r w:rsidR="000215D8" w:rsidRPr="58B93213">
        <w:rPr>
          <w:rFonts w:eastAsiaTheme="minorEastAsia"/>
        </w:rPr>
        <w:t xml:space="preserve"> </w:t>
      </w:r>
      <w:bookmarkEnd w:id="15"/>
      <w:bookmarkEnd w:id="14"/>
      <w:bookmarkEnd w:id="23"/>
      <w:r w:rsidR="0000452A" w:rsidRPr="58B93213">
        <w:rPr>
          <w:rFonts w:eastAsiaTheme="minorEastAsia"/>
        </w:rPr>
        <w:t>Scope</w:t>
      </w:r>
      <w:bookmarkEnd w:id="24"/>
      <w:bookmarkEnd w:id="25"/>
      <w:bookmarkEnd w:id="26"/>
      <w:bookmarkEnd w:id="27"/>
      <w:bookmarkEnd w:id="28"/>
      <w:bookmarkEnd w:id="29"/>
    </w:p>
    <w:p w14:paraId="229098A8" w14:textId="77777777" w:rsidR="00451467" w:rsidRDefault="00F85776" w:rsidP="003777BB">
      <w:r>
        <w:t>The scope of this security ass</w:t>
      </w:r>
      <w:r w:rsidR="002E68C7">
        <w:t xml:space="preserve">essment is strictly </w:t>
      </w:r>
      <w:r w:rsidR="005F4D9D">
        <w:t xml:space="preserve">within evaluating the security </w:t>
      </w:r>
      <w:r w:rsidR="00A46B1D">
        <w:t>present on routers owned by the project team members</w:t>
      </w:r>
      <w:r w:rsidR="007A49E5">
        <w:t xml:space="preserve">, with a clear directive to remain within the legal boundaries of </w:t>
      </w:r>
      <w:r w:rsidR="00965E87">
        <w:t>the computer mis</w:t>
      </w:r>
      <w:r w:rsidR="00D23444">
        <w:t>use act explicitly remaining within the confines of the law</w:t>
      </w:r>
      <w:r w:rsidR="00B80D7D">
        <w:t>. All test</w:t>
      </w:r>
      <w:r w:rsidR="006C5475">
        <w:t xml:space="preserve">ing will be restricted to </w:t>
      </w:r>
      <w:r w:rsidR="006E5118">
        <w:t xml:space="preserve">the home networks of the </w:t>
      </w:r>
      <w:r w:rsidR="00055E2B">
        <w:t xml:space="preserve">team </w:t>
      </w:r>
      <w:r w:rsidR="00F449A3">
        <w:t>and will ensure that no firmware is flashed on to the routers</w:t>
      </w:r>
      <w:r w:rsidR="006B7EA6">
        <w:t xml:space="preserve">, the team will ensure that no devices which are not owned by the team members will be connected to the network during the </w:t>
      </w:r>
      <w:r w:rsidR="00473663">
        <w:t>security assessment process</w:t>
      </w:r>
      <w:r w:rsidR="009C60F3">
        <w:t>.</w:t>
      </w:r>
    </w:p>
    <w:p w14:paraId="2CB6D212" w14:textId="493E4786" w:rsidR="00495D8C" w:rsidRPr="003777BB" w:rsidRDefault="009C60F3" w:rsidP="003777BB">
      <w:r>
        <w:t>Additionally, this assessment is conducted with the intent to comply with t</w:t>
      </w:r>
      <w:r w:rsidR="005F5249">
        <w:t xml:space="preserve">he terms and conditions as set by the </w:t>
      </w:r>
      <w:r w:rsidR="00DC7B39">
        <w:t>team’s</w:t>
      </w:r>
      <w:r w:rsidR="005F5249">
        <w:t xml:space="preserve"> </w:t>
      </w:r>
      <w:r w:rsidR="00C47C17">
        <w:t>individual internet service providers (ISP)</w:t>
      </w:r>
      <w:r w:rsidR="00566BF9">
        <w:t xml:space="preserve">. An exception to that is </w:t>
      </w:r>
      <w:r w:rsidR="00566BF9">
        <w:lastRenderedPageBreak/>
        <w:t xml:space="preserve">made for the assessment of </w:t>
      </w:r>
      <w:r w:rsidR="00DC7B39">
        <w:t xml:space="preserve">the </w:t>
      </w:r>
      <w:r w:rsidR="00566BF9">
        <w:t xml:space="preserve">virgin </w:t>
      </w:r>
      <w:r w:rsidR="002957E9">
        <w:t xml:space="preserve">media </w:t>
      </w:r>
      <w:r w:rsidR="00B858EF">
        <w:t xml:space="preserve">router which </w:t>
      </w:r>
      <w:r w:rsidR="00FF0C72">
        <w:t xml:space="preserve">has been </w:t>
      </w:r>
      <w:r w:rsidR="00244EEC">
        <w:t xml:space="preserve">purchased directly from </w:t>
      </w:r>
      <w:r w:rsidR="00DC7B39">
        <w:t>eBay</w:t>
      </w:r>
      <w:r w:rsidR="00561D98">
        <w:t xml:space="preserve">, by doing this the team are not bound by the restrictions set out in virgin medias </w:t>
      </w:r>
      <w:r w:rsidR="00DE1762">
        <w:t>terms</w:t>
      </w:r>
      <w:r w:rsidR="00561D98">
        <w:t xml:space="preserve"> and conditions thereby </w:t>
      </w:r>
      <w:r w:rsidR="006C5049">
        <w:t xml:space="preserve">granting more flexibility </w:t>
      </w:r>
      <w:r w:rsidR="00BF0DCA">
        <w:t xml:space="preserve">to the </w:t>
      </w:r>
      <w:r w:rsidR="007B686B">
        <w:t>team’s</w:t>
      </w:r>
      <w:r w:rsidR="003C50D0">
        <w:t xml:space="preserve"> approach to the </w:t>
      </w:r>
      <w:r w:rsidR="00DE1762">
        <w:t xml:space="preserve">assessment. </w:t>
      </w:r>
      <w:r w:rsidR="00513CC7">
        <w:t>The rules of engagement are as follows:</w:t>
      </w:r>
    </w:p>
    <w:p w14:paraId="4DA498F0" w14:textId="072A99A3" w:rsidR="003777BB" w:rsidRDefault="00B25EDE" w:rsidP="00B25EDE">
      <w:pPr>
        <w:pStyle w:val="ListParagraph"/>
        <w:numPr>
          <w:ilvl w:val="0"/>
          <w:numId w:val="27"/>
        </w:numPr>
      </w:pPr>
      <w:r>
        <w:t>Project Team Owed Routers</w:t>
      </w:r>
    </w:p>
    <w:p w14:paraId="36166B14" w14:textId="29487F57" w:rsidR="00B25EDE" w:rsidRDefault="00696076" w:rsidP="00B25EDE">
      <w:pPr>
        <w:pStyle w:val="ListParagraph"/>
        <w:numPr>
          <w:ilvl w:val="0"/>
          <w:numId w:val="27"/>
        </w:numPr>
      </w:pPr>
      <w:r>
        <w:t xml:space="preserve">No firmware </w:t>
      </w:r>
      <w:r w:rsidR="00E90129">
        <w:t>flashing.</w:t>
      </w:r>
    </w:p>
    <w:p w14:paraId="50BEA07B" w14:textId="31BB7A85" w:rsidR="003777BB" w:rsidRDefault="00EB283C" w:rsidP="003777BB">
      <w:pPr>
        <w:pStyle w:val="ListParagraph"/>
        <w:numPr>
          <w:ilvl w:val="0"/>
          <w:numId w:val="27"/>
        </w:numPr>
      </w:pPr>
      <w:r>
        <w:t>No non-team member clients connected.</w:t>
      </w:r>
    </w:p>
    <w:p w14:paraId="3DE66C9D" w14:textId="15B55976" w:rsidR="00B83DD7" w:rsidRPr="003777BB" w:rsidRDefault="00ED52D7">
      <w:pPr>
        <w:pStyle w:val="ListParagraph"/>
        <w:numPr>
          <w:ilvl w:val="0"/>
          <w:numId w:val="27"/>
        </w:numPr>
      </w:pPr>
      <w:r>
        <w:t xml:space="preserve">Must remain within the boundaries of the home </w:t>
      </w:r>
      <w:r w:rsidR="008555FF">
        <w:t>network.</w:t>
      </w:r>
    </w:p>
    <w:p w14:paraId="5A9A2B36" w14:textId="710E519B" w:rsidR="001F64BE" w:rsidRDefault="00626FD5" w:rsidP="004F3721">
      <w:pPr>
        <w:pStyle w:val="Heading1"/>
        <w:rPr>
          <w:rFonts w:asciiTheme="minorHAnsi" w:eastAsiaTheme="minorEastAsia" w:hAnsiTheme="minorHAnsi" w:cstheme="minorBidi"/>
        </w:rPr>
      </w:pPr>
      <w:bookmarkStart w:id="30" w:name="_Toc163467676"/>
      <w:bookmarkStart w:id="31" w:name="_Toc163467629"/>
      <w:bookmarkStart w:id="32" w:name="_Toc163483861"/>
      <w:bookmarkStart w:id="33" w:name="_Toc163675536"/>
      <w:bookmarkStart w:id="34" w:name="_Toc163726552"/>
      <w:bookmarkStart w:id="35" w:name="_Toc163731301"/>
      <w:bookmarkStart w:id="36" w:name="_Toc163731358"/>
      <w:bookmarkStart w:id="37" w:name="_Toc809351838"/>
      <w:bookmarkStart w:id="38" w:name="_Toc163731439"/>
      <w:bookmarkStart w:id="39" w:name="_Toc163731639"/>
      <w:bookmarkStart w:id="40" w:name="_Toc163758877"/>
      <w:r>
        <w:rPr>
          <w:rFonts w:asciiTheme="minorHAnsi" w:eastAsiaTheme="minorEastAsia" w:hAnsiTheme="minorHAnsi" w:cstheme="minorBidi"/>
        </w:rPr>
        <w:t>3</w:t>
      </w:r>
      <w:r w:rsidR="000E7BD0" w:rsidRPr="3E1166AC">
        <w:rPr>
          <w:rFonts w:asciiTheme="minorHAnsi" w:eastAsiaTheme="minorEastAsia" w:hAnsiTheme="minorHAnsi" w:cstheme="minorBidi"/>
        </w:rPr>
        <w:t xml:space="preserve">. </w:t>
      </w:r>
      <w:r w:rsidR="000E7BD0">
        <w:rPr>
          <w:rFonts w:asciiTheme="minorHAnsi" w:eastAsiaTheme="minorEastAsia" w:hAnsiTheme="minorHAnsi" w:cstheme="minorBidi"/>
        </w:rPr>
        <w:t>Methodology</w:t>
      </w:r>
      <w:bookmarkEnd w:id="30"/>
      <w:bookmarkEnd w:id="31"/>
      <w:bookmarkEnd w:id="32"/>
      <w:bookmarkEnd w:id="33"/>
      <w:bookmarkEnd w:id="34"/>
      <w:bookmarkEnd w:id="35"/>
      <w:bookmarkEnd w:id="36"/>
      <w:bookmarkEnd w:id="37"/>
      <w:bookmarkEnd w:id="38"/>
      <w:bookmarkEnd w:id="39"/>
      <w:bookmarkEnd w:id="40"/>
    </w:p>
    <w:p w14:paraId="4A7F1CC3" w14:textId="6935AF53" w:rsidR="004F3721" w:rsidRPr="0063219C" w:rsidRDefault="00802DEA" w:rsidP="00F74A51">
      <w:pPr>
        <w:pStyle w:val="Heading4"/>
      </w:pPr>
      <w:r w:rsidRPr="0063219C">
        <w:t xml:space="preserve">Cyber Kill Chain </w:t>
      </w:r>
    </w:p>
    <w:p w14:paraId="2E5245C8" w14:textId="489D35CA" w:rsidR="007C1AB6" w:rsidRDefault="007C1AB6" w:rsidP="00373805">
      <w:r>
        <w:t>This report delves into penetration testing techniques through the lens of the Cyber Kill Chain framework. Originating from Lockheed Martin, this framework outlines the seven stages of a cyber-attack: Reconnaissance, Weaponisation, Delivery, Exploitation, Installation, Command and Control, and Actions on Objectives. These stages offer a blueprint for understanding and addressing advanced cyber threats, allowing organi</w:t>
      </w:r>
      <w:r w:rsidR="0036017E">
        <w:t>s</w:t>
      </w:r>
      <w:r>
        <w:t>ations to develop comprehensive strategies for prevention, detection, and response.</w:t>
      </w:r>
    </w:p>
    <w:p w14:paraId="41F64A0F" w14:textId="170159D9" w:rsidR="007C1AB6" w:rsidRDefault="007C1AB6" w:rsidP="00373805">
      <w:pPr>
        <w:rPr>
          <w:rStyle w:val="eop"/>
          <w:rFonts w:eastAsiaTheme="majorEastAsia"/>
        </w:rPr>
      </w:pPr>
      <w:r>
        <w:t>In the context of our assessment</w:t>
      </w:r>
      <w:r w:rsidR="00705304">
        <w:t xml:space="preserve"> </w:t>
      </w:r>
      <w:r>
        <w:t>focusing on the security vulnerabilities of ISP routers, particularly those employing the WPA2 protocol</w:t>
      </w:r>
      <w:r w:rsidR="00705304">
        <w:t xml:space="preserve"> w</w:t>
      </w:r>
      <w:r>
        <w:t>e selectively apply four pivotal stages of the Cyber Kill Chain: Reconnaissance, Weaponisation, Exploitation, and Action and Objective. This tailored approach allows us to specifically target and expose the weaknesses inherent in the WPA2 protocol, showing how they can be exploited and what measures can be taken to mitigate these vulnerabilities.</w:t>
      </w:r>
    </w:p>
    <w:p w14:paraId="109CA1A5" w14:textId="12918338" w:rsidR="004978A3" w:rsidRPr="004978A3" w:rsidRDefault="00373805" w:rsidP="004978A3">
      <w:pPr>
        <w:rPr>
          <w:rFonts w:eastAsiaTheme="minorEastAsia"/>
        </w:rPr>
      </w:pPr>
      <w:r w:rsidRPr="00F74A51">
        <w:rPr>
          <w:rStyle w:val="Heading4Char"/>
        </w:rPr>
        <w:t>Reconnaissance:</w:t>
      </w:r>
      <w:r w:rsidRPr="00373805">
        <w:rPr>
          <w:rFonts w:eastAsiaTheme="minorEastAsia"/>
        </w:rPr>
        <w:t xml:space="preserve"> </w:t>
      </w:r>
      <w:r>
        <w:rPr>
          <w:rFonts w:eastAsiaTheme="minorEastAsia"/>
        </w:rPr>
        <w:br/>
      </w:r>
      <w:r w:rsidR="004978A3" w:rsidRPr="004978A3">
        <w:rPr>
          <w:rFonts w:eastAsiaTheme="minorEastAsia"/>
        </w:rPr>
        <w:t>This initial phase incorporates both passive and active reconnaissance strategies to gather comprehensive information about the target networks and their configurations. Passive reconnaissance involves using tools like Kismet to detect available networks, identify their encryption types, and confirm the use of the WPA2 protocol. This passive approach ensures we gain a broad understanding of the network environment without alerting the target system to our presence.</w:t>
      </w:r>
    </w:p>
    <w:p w14:paraId="5E250A93" w14:textId="72F22BF1" w:rsidR="00373805" w:rsidRPr="00373805" w:rsidRDefault="004978A3" w:rsidP="004978A3">
      <w:pPr>
        <w:rPr>
          <w:rFonts w:eastAsiaTheme="minorEastAsia"/>
        </w:rPr>
      </w:pPr>
      <w:r w:rsidRPr="004978A3">
        <w:rPr>
          <w:rFonts w:eastAsiaTheme="minorEastAsia"/>
        </w:rPr>
        <w:lastRenderedPageBreak/>
        <w:t xml:space="preserve">In addition to these passive techniques, we also employ active reconnaissance methods, specifically through the execution of </w:t>
      </w:r>
      <w:r w:rsidR="00DE751A">
        <w:rPr>
          <w:rFonts w:eastAsiaTheme="minorEastAsia"/>
        </w:rPr>
        <w:t>d</w:t>
      </w:r>
      <w:r w:rsidR="00770788" w:rsidRPr="004978A3">
        <w:rPr>
          <w:rFonts w:eastAsiaTheme="minorEastAsia"/>
        </w:rPr>
        <w:t>e</w:t>
      </w:r>
      <w:r w:rsidR="00DE751A">
        <w:rPr>
          <w:rFonts w:eastAsiaTheme="minorEastAsia"/>
        </w:rPr>
        <w:t>-</w:t>
      </w:r>
      <w:r w:rsidR="00770788" w:rsidRPr="004978A3">
        <w:rPr>
          <w:rFonts w:eastAsiaTheme="minorEastAsia"/>
        </w:rPr>
        <w:t>authentication</w:t>
      </w:r>
      <w:r w:rsidR="00EC5FF8">
        <w:rPr>
          <w:rFonts w:eastAsiaTheme="minorEastAsia"/>
        </w:rPr>
        <w:t xml:space="preserve"> </w:t>
      </w:r>
      <w:r w:rsidRPr="004978A3">
        <w:rPr>
          <w:rFonts w:eastAsiaTheme="minorEastAsia"/>
        </w:rPr>
        <w:t xml:space="preserve">attacks. These attacks actively disrupt network communications, forcing devices to reconnect and, in the process, reveal critical </w:t>
      </w:r>
      <w:r>
        <w:rPr>
          <w:rFonts w:eastAsiaTheme="minorEastAsia"/>
        </w:rPr>
        <w:t>i</w:t>
      </w:r>
      <w:r w:rsidRPr="004978A3">
        <w:rPr>
          <w:rFonts w:eastAsiaTheme="minorEastAsia"/>
        </w:rPr>
        <w:t xml:space="preserve">nformation about the network's security settings and vulnerabilities. </w:t>
      </w:r>
      <w:r w:rsidR="00DE751A">
        <w:rPr>
          <w:rFonts w:eastAsiaTheme="minorEastAsia"/>
        </w:rPr>
        <w:t>D</w:t>
      </w:r>
      <w:r w:rsidRPr="004978A3">
        <w:rPr>
          <w:rFonts w:eastAsiaTheme="minorEastAsia"/>
        </w:rPr>
        <w:t>e</w:t>
      </w:r>
      <w:r w:rsidR="00DE751A">
        <w:rPr>
          <w:rFonts w:eastAsiaTheme="minorEastAsia"/>
        </w:rPr>
        <w:t>-</w:t>
      </w:r>
      <w:r w:rsidRPr="004978A3">
        <w:rPr>
          <w:rFonts w:eastAsiaTheme="minorEastAsia"/>
        </w:rPr>
        <w:t>auth</w:t>
      </w:r>
      <w:r w:rsidR="00EC5FF8">
        <w:rPr>
          <w:rFonts w:eastAsiaTheme="minorEastAsia"/>
        </w:rPr>
        <w:t>entication</w:t>
      </w:r>
      <w:r w:rsidRPr="004978A3">
        <w:rPr>
          <w:rFonts w:eastAsiaTheme="minorEastAsia"/>
        </w:rPr>
        <w:t xml:space="preserve"> attacks serve as a practical tool for mapping network topologies and understanding the network's operational dynamics under stress conditions. This combination of passive and active reconnaissance is critical for thorough planning and identification of potential attack vectors, providing us with a detailed overview of the target environment</w:t>
      </w:r>
      <w:r>
        <w:rPr>
          <w:rFonts w:eastAsiaTheme="minorEastAsia"/>
        </w:rPr>
        <w:t>.</w:t>
      </w:r>
    </w:p>
    <w:p w14:paraId="6022963A" w14:textId="3790BDC5" w:rsidR="00373805" w:rsidRPr="00373805" w:rsidRDefault="00373805" w:rsidP="00373805">
      <w:pPr>
        <w:rPr>
          <w:rFonts w:eastAsiaTheme="minorEastAsia"/>
        </w:rPr>
      </w:pPr>
      <w:r w:rsidRPr="00F74A51">
        <w:rPr>
          <w:rStyle w:val="Heading4Char"/>
        </w:rPr>
        <w:t>Weaponisation:</w:t>
      </w:r>
      <w:r w:rsidRPr="00373805">
        <w:rPr>
          <w:rFonts w:eastAsiaTheme="minorEastAsia"/>
        </w:rPr>
        <w:t xml:space="preserve"> </w:t>
      </w:r>
      <w:r>
        <w:rPr>
          <w:rFonts w:eastAsiaTheme="minorEastAsia"/>
        </w:rPr>
        <w:br/>
      </w:r>
      <w:r w:rsidRPr="00373805">
        <w:rPr>
          <w:rFonts w:eastAsiaTheme="minorEastAsia"/>
        </w:rPr>
        <w:t xml:space="preserve">Once sufficient information has been collected, the next step is to prepare the tools and methods needed to exploit the identified vulnerabilities in WPA2. This involves configuring software like </w:t>
      </w:r>
      <w:r w:rsidR="002E26EB">
        <w:rPr>
          <w:rFonts w:eastAsiaTheme="minorEastAsia"/>
        </w:rPr>
        <w:t>John the ripper and wordlists</w:t>
      </w:r>
      <w:r w:rsidRPr="00373805">
        <w:rPr>
          <w:rFonts w:eastAsiaTheme="minorEastAsia"/>
        </w:rPr>
        <w:t xml:space="preserve"> to </w:t>
      </w:r>
      <w:r w:rsidR="002E26EB">
        <w:rPr>
          <w:rFonts w:eastAsiaTheme="minorEastAsia"/>
        </w:rPr>
        <w:t>crack</w:t>
      </w:r>
      <w:r w:rsidRPr="00373805">
        <w:rPr>
          <w:rFonts w:eastAsiaTheme="minorEastAsia"/>
        </w:rPr>
        <w:t xml:space="preserve"> the </w:t>
      </w:r>
      <w:r w:rsidR="00883FFA">
        <w:rPr>
          <w:rFonts w:eastAsiaTheme="minorEastAsia"/>
        </w:rPr>
        <w:t xml:space="preserve">hashed </w:t>
      </w:r>
      <w:r w:rsidRPr="00373805">
        <w:rPr>
          <w:rFonts w:eastAsiaTheme="minorEastAsia"/>
        </w:rPr>
        <w:t>WPA2 encryp</w:t>
      </w:r>
      <w:r w:rsidR="00883FFA">
        <w:rPr>
          <w:rFonts w:eastAsiaTheme="minorEastAsia"/>
        </w:rPr>
        <w:t>ted data</w:t>
      </w:r>
      <w:r w:rsidRPr="00373805">
        <w:rPr>
          <w:rFonts w:eastAsiaTheme="minorEastAsia"/>
        </w:rPr>
        <w:t xml:space="preserve">. Although no malicious software is created or used, this phase simulates how attackers might prepare their attack vectors based on the vulnerabilities </w:t>
      </w:r>
      <w:r w:rsidR="00DF57C0">
        <w:rPr>
          <w:rFonts w:eastAsiaTheme="minorEastAsia"/>
        </w:rPr>
        <w:t xml:space="preserve">and data </w:t>
      </w:r>
      <w:r w:rsidRPr="00373805">
        <w:rPr>
          <w:rFonts w:eastAsiaTheme="minorEastAsia"/>
        </w:rPr>
        <w:t>discovered during reconnaissance. The objective here is to tailor our approach to specifically challenge the WPA2 protocol's security mechanisms.</w:t>
      </w:r>
    </w:p>
    <w:p w14:paraId="07576EBD" w14:textId="3510A4A2" w:rsidR="00EC5FF8" w:rsidRPr="00EC5FF8" w:rsidRDefault="00373805" w:rsidP="00EC5FF8">
      <w:pPr>
        <w:rPr>
          <w:rFonts w:eastAsiaTheme="minorEastAsia"/>
        </w:rPr>
      </w:pPr>
      <w:r w:rsidRPr="00F74A51">
        <w:rPr>
          <w:rStyle w:val="Heading4Char"/>
        </w:rPr>
        <w:t>Exploitation:</w:t>
      </w:r>
      <w:r w:rsidRPr="00373805">
        <w:rPr>
          <w:rFonts w:eastAsiaTheme="minorEastAsia"/>
        </w:rPr>
        <w:t xml:space="preserve"> </w:t>
      </w:r>
      <w:r>
        <w:rPr>
          <w:rFonts w:eastAsiaTheme="minorEastAsia"/>
        </w:rPr>
        <w:br/>
      </w:r>
      <w:r w:rsidR="00EC5FF8" w:rsidRPr="00EC5FF8">
        <w:rPr>
          <w:rFonts w:eastAsiaTheme="minorEastAsia"/>
        </w:rPr>
        <w:t xml:space="preserve">With our penetration testing toolkit primed, we transition from active reconnaissance to directly engaging with the vulnerabilities of the WPA2 protocol. The exploitation phase leverages the EAPOL frames captured earlier, employing techniques specifically aimed at decrypting the network's security keys. The primary tool in this phase is the offline hash cracking process, where captured WPA2 handshakes are </w:t>
      </w:r>
      <w:r w:rsidR="00F74A51" w:rsidRPr="00EC5FF8">
        <w:rPr>
          <w:rFonts w:eastAsiaTheme="minorEastAsia"/>
        </w:rPr>
        <w:t>analysed</w:t>
      </w:r>
      <w:r w:rsidR="00EC5FF8" w:rsidRPr="00EC5FF8">
        <w:rPr>
          <w:rFonts w:eastAsiaTheme="minorEastAsia"/>
        </w:rPr>
        <w:t xml:space="preserve"> to uncover network passwords.</w:t>
      </w:r>
    </w:p>
    <w:p w14:paraId="736D88BA" w14:textId="44583E7B" w:rsidR="00EC5FF8" w:rsidRPr="00EC5FF8" w:rsidRDefault="00EC5FF8" w:rsidP="00EC5FF8">
      <w:pPr>
        <w:rPr>
          <w:rFonts w:eastAsiaTheme="minorEastAsia"/>
        </w:rPr>
      </w:pPr>
      <w:r w:rsidRPr="00EC5FF8">
        <w:rPr>
          <w:rFonts w:eastAsiaTheme="minorEastAsia"/>
        </w:rPr>
        <w:t xml:space="preserve">The </w:t>
      </w:r>
      <w:r w:rsidR="008E2358">
        <w:rPr>
          <w:rFonts w:eastAsiaTheme="minorEastAsia"/>
        </w:rPr>
        <w:t>d</w:t>
      </w:r>
      <w:r w:rsidRPr="00EC5FF8">
        <w:rPr>
          <w:rFonts w:eastAsiaTheme="minorEastAsia"/>
        </w:rPr>
        <w:t>e</w:t>
      </w:r>
      <w:r w:rsidR="00961C22">
        <w:rPr>
          <w:rFonts w:eastAsiaTheme="minorEastAsia"/>
        </w:rPr>
        <w:t>-</w:t>
      </w:r>
      <w:r w:rsidRPr="00EC5FF8">
        <w:rPr>
          <w:rFonts w:eastAsiaTheme="minorEastAsia"/>
        </w:rPr>
        <w:t>authentication attacks initiated during the reconnaissance phase not only disrupt network communication, prompting the necessary handshake retransmissions, but also set the stage for this critical exploitation activity. By forcing devices to reconnect, we effectively capture the handshake data required for our analysis.</w:t>
      </w:r>
    </w:p>
    <w:p w14:paraId="11F7693C" w14:textId="68CD5853" w:rsidR="00373805" w:rsidRPr="00373805" w:rsidRDefault="00EC5FF8" w:rsidP="00EC5FF8">
      <w:pPr>
        <w:rPr>
          <w:rFonts w:eastAsiaTheme="minorEastAsia"/>
        </w:rPr>
      </w:pPr>
      <w:r w:rsidRPr="00EC5FF8">
        <w:rPr>
          <w:rFonts w:eastAsiaTheme="minorEastAsia"/>
        </w:rPr>
        <w:t xml:space="preserve">Once in possession of the handshake data, we employ sophisticated dictionary and brute force attacks against these hashes. Tools such as Hashcat are </w:t>
      </w:r>
      <w:r w:rsidR="00A22F8A">
        <w:rPr>
          <w:rFonts w:eastAsiaTheme="minorEastAsia"/>
        </w:rPr>
        <w:t>utilised</w:t>
      </w:r>
      <w:r w:rsidRPr="00EC5FF8">
        <w:rPr>
          <w:rFonts w:eastAsiaTheme="minorEastAsia"/>
        </w:rPr>
        <w:t xml:space="preserve"> for this purpose, testing thousands to millions of potential password combinations against the captured data. This methodical approach aims to demonstrate the feasibility of decrypting a WPA2-secured network's passphrase, thereby gaining </w:t>
      </w:r>
      <w:r w:rsidR="00A22F8A">
        <w:rPr>
          <w:rFonts w:eastAsiaTheme="minorEastAsia"/>
        </w:rPr>
        <w:t>unauthorised</w:t>
      </w:r>
      <w:r w:rsidRPr="00EC5FF8">
        <w:rPr>
          <w:rFonts w:eastAsiaTheme="minorEastAsia"/>
        </w:rPr>
        <w:t xml:space="preserve"> access. The primary goal of this phase is to highlight the critical vulnerabilities within WPA2 that can be exploited through sophisticated, yet commonly available, cryptographic attacks.</w:t>
      </w:r>
    </w:p>
    <w:p w14:paraId="16590EC9" w14:textId="5CD7CC8D" w:rsidR="007C1AB6" w:rsidRDefault="00373805" w:rsidP="00373805">
      <w:pPr>
        <w:rPr>
          <w:rFonts w:eastAsiaTheme="minorEastAsia"/>
        </w:rPr>
      </w:pPr>
      <w:r w:rsidRPr="00F74A51">
        <w:rPr>
          <w:rStyle w:val="Heading4Char"/>
        </w:rPr>
        <w:lastRenderedPageBreak/>
        <w:t>Action and Objective:</w:t>
      </w:r>
      <w:r w:rsidRPr="00373805">
        <w:rPr>
          <w:rFonts w:eastAsiaTheme="minorEastAsia"/>
        </w:rPr>
        <w:t xml:space="preserve"> </w:t>
      </w:r>
      <w:r>
        <w:rPr>
          <w:rFonts w:eastAsiaTheme="minorEastAsia"/>
        </w:rPr>
        <w:br/>
      </w:r>
      <w:r w:rsidRPr="00373805">
        <w:rPr>
          <w:rFonts w:eastAsiaTheme="minorEastAsia"/>
        </w:rPr>
        <w:t xml:space="preserve">The culmination of the assessment is to </w:t>
      </w:r>
      <w:r w:rsidR="00F74A51" w:rsidRPr="00373805">
        <w:rPr>
          <w:rFonts w:eastAsiaTheme="minorEastAsia"/>
        </w:rPr>
        <w:t>analyse</w:t>
      </w:r>
      <w:r w:rsidRPr="00373805">
        <w:rPr>
          <w:rFonts w:eastAsiaTheme="minorEastAsia"/>
        </w:rPr>
        <w:t xml:space="preserve"> the data gathered through exploitation and to assess the real</w:t>
      </w:r>
      <w:r w:rsidR="009C6C4C">
        <w:rPr>
          <w:rFonts w:eastAsiaTheme="minorEastAsia"/>
        </w:rPr>
        <w:t xml:space="preserve"> </w:t>
      </w:r>
      <w:r w:rsidRPr="00373805">
        <w:rPr>
          <w:rFonts w:eastAsiaTheme="minorEastAsia"/>
        </w:rPr>
        <w:t>world impact of the vulnerabilities on network security. This involves determining the ease with which an attacker could decrypt WPA2 encryption and gain network access. The findings are then used to develop recommendations for mitigating the identified risks, such as upgrading to WPA3 where possible, changing default network settings, and educating users on the importance of strong, unique passwords. Ultimately, the objective is to enhance the security posture of home networks against the weaknesses of WPA2.</w:t>
      </w:r>
    </w:p>
    <w:p w14:paraId="36303049" w14:textId="247FD55F" w:rsidR="008F7B78" w:rsidRDefault="008F7B78" w:rsidP="00373805">
      <w:pPr>
        <w:rPr>
          <w:rFonts w:eastAsiaTheme="minorEastAsia"/>
        </w:rPr>
      </w:pPr>
      <w:r w:rsidRPr="008F7B78">
        <w:rPr>
          <w:rFonts w:eastAsiaTheme="minorEastAsia"/>
        </w:rPr>
        <w:t>By concentrating on these specific stages of the Cyber Kill Chain, our report aims to provide a clear and comprehensive understanding of the vulnerabilities within the WPA2 protocol and to propose practical solutions to enhance wireless network security.</w:t>
      </w:r>
    </w:p>
    <w:p w14:paraId="58B0F5C3" w14:textId="5FE19AB3" w:rsidR="00123D8B" w:rsidRDefault="00B83DD7" w:rsidP="00123D8B">
      <w:pPr>
        <w:pStyle w:val="Heading1"/>
        <w:rPr>
          <w:rFonts w:asciiTheme="minorHAnsi" w:eastAsiaTheme="minorEastAsia" w:hAnsiTheme="minorHAnsi" w:cstheme="minorBidi"/>
        </w:rPr>
      </w:pPr>
      <w:bookmarkStart w:id="41" w:name="_Toc163467677"/>
      <w:bookmarkStart w:id="42" w:name="_Toc163467630"/>
      <w:bookmarkStart w:id="43" w:name="_Toc163483862"/>
      <w:bookmarkStart w:id="44" w:name="_Toc163650868"/>
      <w:bookmarkStart w:id="45" w:name="_Toc163675537"/>
      <w:bookmarkStart w:id="46" w:name="_Toc163726553"/>
      <w:bookmarkStart w:id="47" w:name="_Toc163731302"/>
      <w:bookmarkStart w:id="48" w:name="_Toc163731359"/>
      <w:bookmarkStart w:id="49" w:name="_Toc509546734"/>
      <w:bookmarkStart w:id="50" w:name="_Toc163731440"/>
      <w:bookmarkStart w:id="51" w:name="_Toc163731640"/>
      <w:bookmarkStart w:id="52" w:name="_Toc163758878"/>
      <w:r>
        <w:rPr>
          <w:rFonts w:asciiTheme="minorHAnsi" w:eastAsiaTheme="minorEastAsia" w:hAnsiTheme="minorHAnsi" w:cstheme="minorBidi"/>
        </w:rPr>
        <w:t>4</w:t>
      </w:r>
      <w:r w:rsidR="00123D8B" w:rsidRPr="3E1166AC">
        <w:rPr>
          <w:rFonts w:asciiTheme="minorHAnsi" w:eastAsiaTheme="minorEastAsia" w:hAnsiTheme="minorHAnsi" w:cstheme="minorBidi"/>
        </w:rPr>
        <w:t xml:space="preserve">. </w:t>
      </w:r>
      <w:r w:rsidR="00123D8B">
        <w:rPr>
          <w:rFonts w:asciiTheme="minorHAnsi" w:eastAsiaTheme="minorEastAsia" w:hAnsiTheme="minorHAnsi" w:cstheme="minorBidi"/>
        </w:rPr>
        <w:t>R</w:t>
      </w:r>
      <w:r w:rsidR="00123D8B" w:rsidRPr="005917A8">
        <w:rPr>
          <w:rFonts w:asciiTheme="minorHAnsi" w:eastAsiaTheme="minorEastAsia" w:hAnsiTheme="minorHAnsi" w:cstheme="minorBidi"/>
        </w:rPr>
        <w:t>econnaissance</w:t>
      </w:r>
      <w:bookmarkEnd w:id="41"/>
      <w:bookmarkEnd w:id="42"/>
      <w:bookmarkEnd w:id="43"/>
      <w:bookmarkEnd w:id="44"/>
      <w:bookmarkEnd w:id="45"/>
      <w:bookmarkEnd w:id="46"/>
      <w:bookmarkEnd w:id="47"/>
      <w:bookmarkEnd w:id="48"/>
      <w:bookmarkEnd w:id="49"/>
      <w:bookmarkEnd w:id="50"/>
      <w:bookmarkEnd w:id="51"/>
      <w:bookmarkEnd w:id="52"/>
      <w:r w:rsidR="00FA4E17">
        <w:rPr>
          <w:rFonts w:asciiTheme="minorHAnsi" w:eastAsiaTheme="minorEastAsia" w:hAnsiTheme="minorHAnsi" w:cstheme="minorBidi"/>
        </w:rPr>
        <w:t xml:space="preserve"> </w:t>
      </w:r>
    </w:p>
    <w:p w14:paraId="17D131E1" w14:textId="0186F2E3" w:rsidR="00123D8B" w:rsidRDefault="00B83DD7" w:rsidP="00D60362">
      <w:pPr>
        <w:pStyle w:val="Heading3"/>
      </w:pPr>
      <w:bookmarkStart w:id="53" w:name="_Toc158028318"/>
      <w:bookmarkStart w:id="54" w:name="_Toc158373775"/>
      <w:bookmarkStart w:id="55" w:name="_Toc163467678"/>
      <w:bookmarkStart w:id="56" w:name="_Toc163467631"/>
      <w:bookmarkStart w:id="57" w:name="_Toc163483863"/>
      <w:bookmarkStart w:id="58" w:name="_Toc163650869"/>
      <w:bookmarkStart w:id="59" w:name="_Toc163675538"/>
      <w:bookmarkStart w:id="60" w:name="_Toc163726554"/>
      <w:bookmarkStart w:id="61" w:name="_Toc163731303"/>
      <w:bookmarkStart w:id="62" w:name="_Toc163731360"/>
      <w:bookmarkStart w:id="63" w:name="_Toc882910913"/>
      <w:bookmarkStart w:id="64" w:name="_Toc163731441"/>
      <w:bookmarkStart w:id="65" w:name="_Toc163731641"/>
      <w:bookmarkStart w:id="66" w:name="_Toc163758879"/>
      <w:r>
        <w:t>4</w:t>
      </w:r>
      <w:r w:rsidR="00123D8B" w:rsidRPr="3E1166AC">
        <w:t xml:space="preserve">.1 </w:t>
      </w:r>
      <w:bookmarkEnd w:id="53"/>
      <w:bookmarkEnd w:id="54"/>
      <w:r w:rsidR="0049740C">
        <w:t>Introduction</w:t>
      </w:r>
      <w:bookmarkEnd w:id="55"/>
      <w:bookmarkEnd w:id="56"/>
      <w:bookmarkEnd w:id="57"/>
      <w:bookmarkEnd w:id="58"/>
      <w:bookmarkEnd w:id="59"/>
      <w:bookmarkEnd w:id="60"/>
      <w:bookmarkEnd w:id="61"/>
      <w:bookmarkEnd w:id="62"/>
      <w:bookmarkEnd w:id="63"/>
      <w:bookmarkEnd w:id="64"/>
      <w:bookmarkEnd w:id="65"/>
      <w:bookmarkEnd w:id="66"/>
    </w:p>
    <w:p w14:paraId="4F7337C4" w14:textId="1557AADD" w:rsidR="00D60362" w:rsidRDefault="005F4CB3" w:rsidP="00D60362">
      <w:r>
        <w:t>To demonstrate the</w:t>
      </w:r>
      <w:r w:rsidR="00D83CA5">
        <w:t xml:space="preserve"> wireless</w:t>
      </w:r>
      <w:r>
        <w:t xml:space="preserve"> vulnerability </w:t>
      </w:r>
      <w:r w:rsidR="00D83CA5">
        <w:t>as being</w:t>
      </w:r>
      <w:r>
        <w:t xml:space="preserve"> present as a standard when </w:t>
      </w:r>
      <w:r w:rsidR="002B4AE3">
        <w:t xml:space="preserve">ISP’s deploy routers to new customers the </w:t>
      </w:r>
      <w:r w:rsidR="004B6449">
        <w:t xml:space="preserve">security researchers have targeted </w:t>
      </w:r>
      <w:r w:rsidR="00EA0D19">
        <w:t>three separate routers these routers are Virgin hub 3.0, Sky</w:t>
      </w:r>
      <w:r w:rsidR="002E467F">
        <w:t xml:space="preserve"> </w:t>
      </w:r>
      <w:r w:rsidR="006F550A">
        <w:t>SR</w:t>
      </w:r>
      <w:r w:rsidR="002E467F">
        <w:t>203</w:t>
      </w:r>
      <w:r w:rsidR="00EA0D19">
        <w:t>, BT</w:t>
      </w:r>
      <w:r w:rsidR="3A7FDCDB">
        <w:t xml:space="preserve"> Smart Hub 2</w:t>
      </w:r>
      <w:r w:rsidR="000C6B69">
        <w:t xml:space="preserve">, to demonstrate the ease of attack </w:t>
      </w:r>
      <w:r w:rsidR="0046316F">
        <w:t xml:space="preserve">and the multiple </w:t>
      </w:r>
      <w:r w:rsidR="00A56AFD">
        <w:t xml:space="preserve">attack </w:t>
      </w:r>
      <w:r w:rsidR="0046316F">
        <w:t xml:space="preserve">vectors </w:t>
      </w:r>
      <w:r w:rsidR="00A56AFD">
        <w:t xml:space="preserve">presented by </w:t>
      </w:r>
      <w:r w:rsidR="00EA3EA9">
        <w:t>previous research</w:t>
      </w:r>
      <w:r w:rsidR="00D83CA5">
        <w:t xml:space="preserve">, </w:t>
      </w:r>
      <w:r w:rsidR="003C1BE4">
        <w:t xml:space="preserve">the researchers have demonstrated </w:t>
      </w:r>
      <w:r w:rsidR="004F5150">
        <w:t>four</w:t>
      </w:r>
      <w:r w:rsidR="00E54396">
        <w:t xml:space="preserve"> different</w:t>
      </w:r>
      <w:r w:rsidR="00FA0ADE">
        <w:t xml:space="preserve"> tools</w:t>
      </w:r>
      <w:r w:rsidR="00D83CA5">
        <w:t xml:space="preserve"> to exploit the same attack vector, these tools have been selected due to their accessibility</w:t>
      </w:r>
      <w:r w:rsidR="00ED47C0">
        <w:t xml:space="preserve">, those are, </w:t>
      </w:r>
      <w:r w:rsidR="009948BC">
        <w:t>Kismet</w:t>
      </w:r>
      <w:r w:rsidR="006971E4">
        <w:t xml:space="preserve">, </w:t>
      </w:r>
      <w:r w:rsidR="0007759E">
        <w:t>P</w:t>
      </w:r>
      <w:r w:rsidR="006971E4">
        <w:t xml:space="preserve">wnagotchi, </w:t>
      </w:r>
      <w:r w:rsidR="00B92AFF">
        <w:t>Flipper Zero</w:t>
      </w:r>
      <w:r w:rsidR="00D928C1">
        <w:t>,</w:t>
      </w:r>
      <w:r w:rsidR="009948BC">
        <w:t xml:space="preserve"> and Wifite</w:t>
      </w:r>
      <w:r w:rsidR="00D83CA5">
        <w:t>.</w:t>
      </w:r>
    </w:p>
    <w:p w14:paraId="21C172EC" w14:textId="0799721A" w:rsidR="00D60362" w:rsidRDefault="00D60362" w:rsidP="00D60362">
      <w:pPr>
        <w:pStyle w:val="Heading3"/>
      </w:pPr>
      <w:bookmarkStart w:id="67" w:name="_Toc163731642"/>
      <w:bookmarkStart w:id="68" w:name="_Toc163758880"/>
      <w:r>
        <w:t>4.</w:t>
      </w:r>
      <w:r w:rsidR="00AD3C3B">
        <w:t>2</w:t>
      </w:r>
      <w:r>
        <w:t xml:space="preserve"> Targets</w:t>
      </w:r>
      <w:bookmarkEnd w:id="67"/>
      <w:bookmarkEnd w:id="68"/>
    </w:p>
    <w:p w14:paraId="2537C595" w14:textId="46EE7D2C" w:rsidR="004C0AB6" w:rsidRDefault="00B83DD7" w:rsidP="009940E9">
      <w:pPr>
        <w:pStyle w:val="Heading4"/>
      </w:pPr>
      <w:r>
        <w:t>4</w:t>
      </w:r>
      <w:r w:rsidR="00322FBB">
        <w:t xml:space="preserve">.2.1 </w:t>
      </w:r>
      <w:r w:rsidR="004D0E5C">
        <w:t>Virgin</w:t>
      </w:r>
      <w:r w:rsidR="00DE4089">
        <w:t xml:space="preserve"> hub3</w:t>
      </w:r>
    </w:p>
    <w:p w14:paraId="1BFF7ABE" w14:textId="11D7C4BC" w:rsidR="0073114A" w:rsidRPr="0073114A" w:rsidRDefault="004F6972" w:rsidP="0073114A">
      <w:r>
        <w:t>The Virgin media hub was released in 2016</w:t>
      </w:r>
      <w:r w:rsidR="00DB70B0">
        <w:t xml:space="preserve">, offering dual-band </w:t>
      </w:r>
      <w:r w:rsidR="00F653D1">
        <w:t>wireless</w:t>
      </w:r>
      <w:r w:rsidR="00CC661F">
        <w:t xml:space="preserve"> connectivity over </w:t>
      </w:r>
      <w:r w:rsidR="00F34FE0">
        <w:t>“</w:t>
      </w:r>
      <w:proofErr w:type="spellStart"/>
      <w:r w:rsidR="00CC661F">
        <w:t>WiFi</w:t>
      </w:r>
      <w:proofErr w:type="spellEnd"/>
      <w:r w:rsidR="00CC661F">
        <w:t xml:space="preserve"> 5</w:t>
      </w:r>
      <w:r w:rsidR="00F34FE0">
        <w:t>”</w:t>
      </w:r>
      <w:r w:rsidR="00CC661F">
        <w:t xml:space="preserve"> using the 802.11ac </w:t>
      </w:r>
      <w:r w:rsidR="001C270E">
        <w:t>protocol</w:t>
      </w:r>
      <w:r w:rsidR="00F21F85">
        <w:t xml:space="preserve">, it has four 1Gbs </w:t>
      </w:r>
      <w:r w:rsidR="005A4885">
        <w:t>ethernet adapters</w:t>
      </w:r>
      <w:r w:rsidR="0010185B">
        <w:t xml:space="preserve"> and comes with</w:t>
      </w:r>
      <w:r w:rsidR="00EC3B3E">
        <w:t xml:space="preserve"> Wi-Fi Protecte</w:t>
      </w:r>
      <w:r w:rsidR="00831FCD">
        <w:t>d Access</w:t>
      </w:r>
      <w:r w:rsidR="0010185B">
        <w:t xml:space="preserve"> </w:t>
      </w:r>
      <w:r w:rsidR="00831FCD">
        <w:t>(</w:t>
      </w:r>
      <w:r w:rsidR="008510E6">
        <w:t>WPA</w:t>
      </w:r>
      <w:r w:rsidR="00831FCD">
        <w:t>)</w:t>
      </w:r>
      <w:r w:rsidR="008510E6">
        <w:t>,</w:t>
      </w:r>
      <w:r w:rsidR="00831FCD">
        <w:t xml:space="preserve"> Wi</w:t>
      </w:r>
      <w:r w:rsidR="0015085E">
        <w:t>-Fi Protected Access 2</w:t>
      </w:r>
      <w:r w:rsidR="008510E6">
        <w:t xml:space="preserve"> </w:t>
      </w:r>
      <w:r w:rsidR="0015085E">
        <w:t>(</w:t>
      </w:r>
      <w:r w:rsidR="008510E6">
        <w:t>WPA2</w:t>
      </w:r>
      <w:r w:rsidR="00903FA8">
        <w:t>)</w:t>
      </w:r>
      <w:r w:rsidR="008510E6">
        <w:t xml:space="preserve"> and </w:t>
      </w:r>
      <w:r w:rsidR="00CF39F7">
        <w:t>Wired</w:t>
      </w:r>
      <w:r w:rsidR="00A40E50">
        <w:t xml:space="preserve"> Equi</w:t>
      </w:r>
      <w:r w:rsidR="00C3679B">
        <w:t>v</w:t>
      </w:r>
      <w:r w:rsidR="008A092A">
        <w:t>alent Privacy</w:t>
      </w:r>
      <w:r w:rsidR="00A6537B">
        <w:t xml:space="preserve"> (</w:t>
      </w:r>
      <w:r w:rsidR="008510E6">
        <w:t>WEP</w:t>
      </w:r>
      <w:r w:rsidR="00A6537B">
        <w:t>)</w:t>
      </w:r>
      <w:r w:rsidR="008510E6">
        <w:t xml:space="preserve"> encryption standards</w:t>
      </w:r>
      <w:r w:rsidR="003B0D22">
        <w:t xml:space="preserve"> along with</w:t>
      </w:r>
      <w:r w:rsidR="00DF75ED">
        <w:t xml:space="preserve"> Wi-Fi Protected Setup</w:t>
      </w:r>
      <w:r w:rsidR="003B0D22">
        <w:t xml:space="preserve"> </w:t>
      </w:r>
      <w:r w:rsidR="00DF75ED">
        <w:t>(</w:t>
      </w:r>
      <w:r w:rsidR="003B0D22">
        <w:t>WPS</w:t>
      </w:r>
      <w:r w:rsidR="00DF75ED">
        <w:t>)</w:t>
      </w:r>
      <w:r w:rsidR="003B0D22">
        <w:t xml:space="preserve"> push button security.</w:t>
      </w:r>
      <w:r w:rsidR="001C0475">
        <w:t xml:space="preserve"> Despite </w:t>
      </w:r>
      <w:r w:rsidR="00DD3B92">
        <w:t xml:space="preserve">offering a further two generations of advancement the hub 3 is the base standard offered </w:t>
      </w:r>
      <w:r w:rsidR="00B93CED">
        <w:t>by Virgin Media</w:t>
      </w:r>
      <w:r w:rsidR="00B56273">
        <w:t xml:space="preserve">. The hub 3 offers </w:t>
      </w:r>
      <w:r w:rsidR="009952CC">
        <w:t>four different speed options which are 125</w:t>
      </w:r>
      <w:r w:rsidR="003E5BCE">
        <w:t>M</w:t>
      </w:r>
      <w:r w:rsidR="009952CC">
        <w:t>bs, 250</w:t>
      </w:r>
      <w:r w:rsidR="003E5BCE">
        <w:t>M</w:t>
      </w:r>
      <w:r w:rsidR="009952CC">
        <w:t>bs</w:t>
      </w:r>
      <w:r w:rsidR="003E5BCE">
        <w:t>, 350Mbs, and 500Mbs however these speeds may be limited depending on the area of deployment</w:t>
      </w:r>
      <w:r w:rsidR="008449C8">
        <w:t xml:space="preserve">, the main difference in these four speeds </w:t>
      </w:r>
      <w:r w:rsidR="004C0E78">
        <w:t>is</w:t>
      </w:r>
      <w:r w:rsidR="008449C8">
        <w:t xml:space="preserve"> the maximum download speed.</w:t>
      </w:r>
      <w:r w:rsidR="004C0E78">
        <w:t xml:space="preserve"> The virgin media</w:t>
      </w:r>
      <w:r w:rsidR="008722CA">
        <w:t xml:space="preserve"> hub</w:t>
      </w:r>
      <w:r w:rsidR="004C0E78">
        <w:t xml:space="preserve"> comes preconfigured with </w:t>
      </w:r>
      <w:r w:rsidR="00F46C7C">
        <w:t>a service set identifier</w:t>
      </w:r>
      <w:r w:rsidR="00636423">
        <w:t xml:space="preserve"> (SSID)</w:t>
      </w:r>
      <w:r w:rsidR="00F46C7C">
        <w:t>, these are generally</w:t>
      </w:r>
      <w:r w:rsidR="00C06414">
        <w:t xml:space="preserve"> </w:t>
      </w:r>
      <w:r w:rsidR="00C06414">
        <w:lastRenderedPageBreak/>
        <w:t>the equivalent of</w:t>
      </w:r>
      <w:r w:rsidR="00F46C7C">
        <w:t xml:space="preserve"> </w:t>
      </w:r>
      <w:r w:rsidR="00C06414">
        <w:t>VM123456</w:t>
      </w:r>
      <w:r w:rsidR="005F021C">
        <w:t>-2g/5g</w:t>
      </w:r>
      <w:r w:rsidR="00641211">
        <w:br/>
      </w:r>
    </w:p>
    <w:p w14:paraId="473A1A53" w14:textId="46668AD6" w:rsidR="0073114A" w:rsidRDefault="00B83DD7" w:rsidP="009940E9">
      <w:pPr>
        <w:pStyle w:val="Heading4"/>
      </w:pPr>
      <w:r>
        <w:t>4</w:t>
      </w:r>
      <w:r w:rsidR="00322FBB">
        <w:t xml:space="preserve">.2.3 </w:t>
      </w:r>
      <w:r w:rsidR="0073114A">
        <w:t>Sky</w:t>
      </w:r>
      <w:r w:rsidR="00DE4089" w:rsidRPr="00DE4089">
        <w:rPr>
          <w:rFonts w:ascii="Aptos" w:eastAsia="Aptos" w:hAnsi="Aptos" w:cs="Aptos"/>
        </w:rPr>
        <w:t xml:space="preserve"> </w:t>
      </w:r>
      <w:r w:rsidR="00DE4089" w:rsidRPr="66AA7C2F">
        <w:rPr>
          <w:rFonts w:ascii="Aptos" w:eastAsia="Aptos" w:hAnsi="Aptos" w:cs="Aptos"/>
        </w:rPr>
        <w:t>SR203</w:t>
      </w:r>
    </w:p>
    <w:p w14:paraId="63E25496" w14:textId="25F97DEF" w:rsidR="66AA7C2F" w:rsidRPr="00F02F1C" w:rsidRDefault="71A6CB1E" w:rsidP="00F02F1C">
      <w:pPr>
        <w:spacing w:after="160"/>
      </w:pPr>
      <w:r w:rsidRPr="3D2E9E83">
        <w:rPr>
          <w:rFonts w:eastAsia="Aptos"/>
        </w:rPr>
        <w:t xml:space="preserve">The Sky SR203 router was released on September 4, 2019. The SR203, also known as the Sky Q Hub 2, was designed to offer improved wireless broadband connectivity, addressing the need for higher speeds and better coverage within the household. It supports a variety of features including the promise of a </w:t>
      </w:r>
      <w:r w:rsidR="6B1C424F" w:rsidRPr="3D2E9E83">
        <w:rPr>
          <w:rFonts w:eastAsia="Aptos"/>
        </w:rPr>
        <w:t>Wi-Fi</w:t>
      </w:r>
      <w:r w:rsidRPr="3D2E9E83">
        <w:rPr>
          <w:rFonts w:eastAsia="Aptos"/>
        </w:rPr>
        <w:t xml:space="preserve"> connection guarantee. </w:t>
      </w:r>
      <w:r w:rsidR="0001683E" w:rsidRPr="3D2E9E83">
        <w:rPr>
          <w:rFonts w:eastAsia="Aptos"/>
        </w:rPr>
        <w:t>Although</w:t>
      </w:r>
      <w:r w:rsidRPr="3D2E9E83">
        <w:rPr>
          <w:rFonts w:eastAsia="Aptos"/>
        </w:rPr>
        <w:t xml:space="preserve"> this is not the newest model for Sky it still has a lot of security features such as </w:t>
      </w:r>
      <w:r w:rsidR="00445EEE" w:rsidRPr="3D2E9E83">
        <w:rPr>
          <w:rFonts w:eastAsia="Aptos"/>
        </w:rPr>
        <w:t>Encryption, Authentication</w:t>
      </w:r>
      <w:r w:rsidR="006D5F84" w:rsidRPr="3D2E9E83">
        <w:rPr>
          <w:rFonts w:eastAsia="Aptos"/>
        </w:rPr>
        <w:t xml:space="preserve">, </w:t>
      </w:r>
      <w:r w:rsidR="006049DF" w:rsidRPr="3D2E9E83">
        <w:rPr>
          <w:rFonts w:eastAsia="Aptos"/>
        </w:rPr>
        <w:t>Firewall Packet inspection</w:t>
      </w:r>
      <w:r w:rsidR="006D5F84" w:rsidRPr="3D2E9E83">
        <w:rPr>
          <w:rFonts w:eastAsia="Aptos"/>
        </w:rPr>
        <w:t xml:space="preserve"> and Smart channel selection</w:t>
      </w:r>
      <w:r w:rsidR="0010451A" w:rsidRPr="3D2E9E83">
        <w:rPr>
          <w:rFonts w:eastAsia="Aptos"/>
        </w:rPr>
        <w:t>.</w:t>
      </w:r>
      <w:r w:rsidR="006049DF" w:rsidRPr="3D2E9E83">
        <w:rPr>
          <w:rFonts w:eastAsia="Aptos"/>
        </w:rPr>
        <w:t xml:space="preserve"> </w:t>
      </w:r>
      <w:r w:rsidRPr="3D2E9E83">
        <w:rPr>
          <w:rFonts w:eastAsia="Aptos"/>
        </w:rPr>
        <w:t>Smart channel selection means the Smart Hub automatically connect devices to the fastest Wi-Fi channel and frequency available. Another feature is the dual band the Smart Hub uses both the 2.4GHz and 5GHz bands. Its security features include WEP WPA2-PSK (AES), and WPA/WPA2-PSK (Mixed Mode). WEP, although the oldest and least secure of these options, is still offered for compatibility with older devices. WPA2-PSK Mixed Mode allows for compatibility with devices supporting either WPA or WPA2 standards.</w:t>
      </w:r>
      <w:r w:rsidR="00F02F1C">
        <w:br/>
      </w:r>
    </w:p>
    <w:p w14:paraId="122F286E" w14:textId="5FD0EA29" w:rsidR="00123D8B" w:rsidRDefault="00FC677D" w:rsidP="009940E9">
      <w:pPr>
        <w:pStyle w:val="Heading4"/>
      </w:pPr>
      <w:r>
        <w:t>4</w:t>
      </w:r>
      <w:r w:rsidR="00322FBB">
        <w:t xml:space="preserve">.2.4 </w:t>
      </w:r>
      <w:r w:rsidR="00A005D4">
        <w:t>BT</w:t>
      </w:r>
      <w:r w:rsidR="00DE4089">
        <w:t xml:space="preserve"> Smart Hub 2</w:t>
      </w:r>
    </w:p>
    <w:p w14:paraId="0C5D5A72" w14:textId="552E818F" w:rsidR="398EC85C" w:rsidRDefault="398EC85C">
      <w:r>
        <w:t>The BT Smart Hub 2 was launched from BT around late 2018 to early 2019</w:t>
      </w:r>
      <w:r w:rsidR="22BF7852">
        <w:t xml:space="preserve">. </w:t>
      </w:r>
      <w:r w:rsidR="222BA14A">
        <w:t xml:space="preserve">the BT Smart Hub 2 is a sophisticated dual-band router that adheres to the latest 802.11ac wireless standard. </w:t>
      </w:r>
      <w:r w:rsidR="6A53A44C">
        <w:t>It is</w:t>
      </w:r>
      <w:r w:rsidR="22BF7852">
        <w:t xml:space="preserve"> designed to provide a reliable, high-speed internet connection</w:t>
      </w:r>
      <w:r w:rsidR="3F273888">
        <w:t xml:space="preserve">, is around </w:t>
      </w:r>
      <w:r w:rsidR="3FFC11A2">
        <w:t>433</w:t>
      </w:r>
      <w:r w:rsidR="3F273888">
        <w:t>Mbp</w:t>
      </w:r>
      <w:r w:rsidR="031B2102">
        <w:t>.</w:t>
      </w:r>
      <w:r w:rsidR="3E0221F5">
        <w:t xml:space="preserve"> </w:t>
      </w:r>
      <w:r w:rsidR="6F0A8EA7">
        <w:t>A distinctive feature</w:t>
      </w:r>
      <w:r w:rsidR="031B2102">
        <w:t xml:space="preserve"> is the Smart Scan, which continuously checks your network connection and the router's performance, automatically rebooting if it detects a problem. </w:t>
      </w:r>
      <w:r w:rsidR="5BFA0894">
        <w:t xml:space="preserve">This router accommodates both 2.4GHz and 5GHz bands and is equipped with four gigabit Ethernet ports for direct wired connections to up to four devices. </w:t>
      </w:r>
      <w:r w:rsidR="00122F68">
        <w:t>Separating</w:t>
      </w:r>
      <w:r w:rsidR="5BFA0894">
        <w:t xml:space="preserve"> itself from its predecessors, the Smart Hub 2 incorporates seven antennas, surpassing the antenna count of earlier models, and features customi</w:t>
      </w:r>
      <w:r w:rsidR="00E1548B">
        <w:t>s</w:t>
      </w:r>
      <w:r w:rsidR="5BFA0894">
        <w:t>able LED lights that can be turned off to reduce visual disturbance.</w:t>
      </w:r>
      <w:r w:rsidR="031B2102">
        <w:t xml:space="preserve"> </w:t>
      </w:r>
      <w:r w:rsidR="53C65178">
        <w:t xml:space="preserve">In the realm of security, the BT Smart Hub 2 </w:t>
      </w:r>
      <w:r w:rsidR="004847FA">
        <w:t xml:space="preserve">incorporates </w:t>
      </w:r>
      <w:r w:rsidR="00726FFA">
        <w:t xml:space="preserve">the following </w:t>
      </w:r>
      <w:r w:rsidR="53C65178">
        <w:t xml:space="preserve">security protocols WPA2 encryption, including WPA2-PSK (AES) and WPA/WPA2-PSK (Mixed Mode). </w:t>
      </w:r>
      <w:r w:rsidR="0083381C">
        <w:t>T</w:t>
      </w:r>
      <w:r w:rsidR="53C65178">
        <w:t xml:space="preserve">he device supports Wi-Fi </w:t>
      </w:r>
      <w:r w:rsidR="0083381C">
        <w:t>p</w:t>
      </w:r>
      <w:r w:rsidR="53C65178">
        <w:t xml:space="preserve">rotected Setup (WPS), facilitating effortless device connections without the necessity of entering a password, though this feature can be disabled to enhance security measures further. </w:t>
      </w:r>
    </w:p>
    <w:p w14:paraId="1AF775D5" w14:textId="2F0DDEA4" w:rsidR="74277884" w:rsidRDefault="74277884" w:rsidP="74277884">
      <w:pPr>
        <w:rPr>
          <w:rFonts w:ascii="Aptos" w:eastAsia="Aptos" w:hAnsi="Aptos" w:cs="Aptos"/>
        </w:rPr>
      </w:pPr>
    </w:p>
    <w:p w14:paraId="2B6386E3" w14:textId="54C5CD57" w:rsidR="00023239" w:rsidRDefault="00FC677D" w:rsidP="00023239">
      <w:pPr>
        <w:pStyle w:val="Heading4"/>
      </w:pPr>
      <w:r>
        <w:lastRenderedPageBreak/>
        <w:t>4</w:t>
      </w:r>
      <w:r w:rsidR="000472D2">
        <w:t xml:space="preserve">.2.5 </w:t>
      </w:r>
      <w:r w:rsidR="00023239">
        <w:t>WPA2 Protocol</w:t>
      </w:r>
    </w:p>
    <w:p w14:paraId="49941B4F" w14:textId="14291719" w:rsidR="00645B64" w:rsidRDefault="006200D8" w:rsidP="00023239">
      <w:r>
        <w:t>The common feature be</w:t>
      </w:r>
      <w:r w:rsidR="00FD3D2A">
        <w:t>tween these routers is the security protocol</w:t>
      </w:r>
      <w:r w:rsidR="00023239">
        <w:t xml:space="preserve"> W</w:t>
      </w:r>
      <w:r>
        <w:t xml:space="preserve">i-Fi </w:t>
      </w:r>
      <w:r w:rsidR="00FD3D2A">
        <w:t>WPA2 which will be the main target of the security assessment.</w:t>
      </w:r>
      <w:r w:rsidR="00C97141">
        <w:t xml:space="preserve"> WPA2 </w:t>
      </w:r>
      <w:r w:rsidR="00C31CBC">
        <w:t>utilises</w:t>
      </w:r>
      <w:r w:rsidR="00C97141">
        <w:t xml:space="preserve"> the Advanced Encryption Standard (AES) encryption algorithm</w:t>
      </w:r>
      <w:r w:rsidR="0075753D">
        <w:t xml:space="preserve">, this algorithm works by </w:t>
      </w:r>
      <w:r w:rsidR="00B32220">
        <w:t>generating a four</w:t>
      </w:r>
      <w:r w:rsidR="3C130996">
        <w:t>-</w:t>
      </w:r>
      <w:r w:rsidR="00B32220">
        <w:t>way handshake</w:t>
      </w:r>
      <w:r w:rsidR="008A61F2">
        <w:t xml:space="preserve"> which consists of </w:t>
      </w:r>
      <w:r w:rsidR="00927689">
        <w:t>the following:</w:t>
      </w:r>
    </w:p>
    <w:p w14:paraId="2649445C" w14:textId="19486888" w:rsidR="00FA0C6E" w:rsidRDefault="00927689" w:rsidP="00023239">
      <w:r w:rsidRPr="00645B64">
        <w:rPr>
          <w:b/>
          <w:bCs/>
        </w:rPr>
        <w:t>Request and Response</w:t>
      </w:r>
      <w:r w:rsidR="13DDDB0C" w:rsidRPr="3733AF50">
        <w:rPr>
          <w:b/>
          <w:bCs/>
        </w:rPr>
        <w:t xml:space="preserve"> </w:t>
      </w:r>
      <w:r w:rsidRPr="00645B64">
        <w:rPr>
          <w:b/>
          <w:bCs/>
        </w:rPr>
        <w:t>(Messa</w:t>
      </w:r>
      <w:r w:rsidR="00FA0C6E" w:rsidRPr="00645B64">
        <w:rPr>
          <w:b/>
          <w:bCs/>
        </w:rPr>
        <w:t>ges 1 and 2):</w:t>
      </w:r>
      <w:r w:rsidR="004834E1">
        <w:br/>
      </w:r>
      <w:r w:rsidR="00FA0C6E">
        <w:t xml:space="preserve">The </w:t>
      </w:r>
      <w:r w:rsidR="00772566">
        <w:t>c</w:t>
      </w:r>
      <w:r w:rsidR="00FA0C6E">
        <w:t xml:space="preserve">lient initiates </w:t>
      </w:r>
      <w:r w:rsidR="003D4369">
        <w:t>the handshake by sending a request to join message to the access point (AP)</w:t>
      </w:r>
      <w:r w:rsidR="00772566">
        <w:t>, the AP responds to the client</w:t>
      </w:r>
      <w:r w:rsidR="009858B3">
        <w:t>’s request by returning a message known as a nonce</w:t>
      </w:r>
      <w:r w:rsidR="00645B64">
        <w:t xml:space="preserve"> which is a random number used only once.</w:t>
      </w:r>
    </w:p>
    <w:p w14:paraId="2B867CB0" w14:textId="29E30774" w:rsidR="00645B64" w:rsidRDefault="00645B64" w:rsidP="00023239">
      <w:pPr>
        <w:rPr>
          <w:b/>
          <w:bCs/>
        </w:rPr>
      </w:pPr>
      <w:r w:rsidRPr="00645B64">
        <w:rPr>
          <w:b/>
          <w:bCs/>
        </w:rPr>
        <w:t>Client Authentication and Key Generation (Messages 3 and 4)</w:t>
      </w:r>
    </w:p>
    <w:p w14:paraId="1EC0C482" w14:textId="1D4044CE" w:rsidR="00421076" w:rsidRDefault="00421076" w:rsidP="00023239">
      <w:r>
        <w:t xml:space="preserve">After receiving message 2 from the AP the client then generates its own nonce </w:t>
      </w:r>
      <w:r w:rsidR="00613452">
        <w:t xml:space="preserve">it then uses the information received from the AP </w:t>
      </w:r>
      <w:r w:rsidR="00E567E9">
        <w:t>along with its authentication credentials to create a cryptographic hash which it then sends to the AP. The AP</w:t>
      </w:r>
      <w:r w:rsidR="00B5528F">
        <w:t xml:space="preserve"> receives message 3 from the client and verifies the provided credentials, in then calculates its own </w:t>
      </w:r>
      <w:r w:rsidR="00A05285">
        <w:t xml:space="preserve">encryption key to verify the sent </w:t>
      </w:r>
      <w:r w:rsidR="00296AC9">
        <w:t>cryptographic hash</w:t>
      </w:r>
      <w:r w:rsidR="00A00AB3">
        <w:t>, the AP then sends its own nonce to the client which is encrypted with the shared encryption key, once this fourth messa</w:t>
      </w:r>
      <w:r w:rsidR="00121124">
        <w:t>ge is received by the client it decrypts the AP’s nonce using the shared encryption key</w:t>
      </w:r>
      <w:r w:rsidR="000D3F4A">
        <w:t xml:space="preserve">, now that both </w:t>
      </w:r>
      <w:r w:rsidR="399CD3DC">
        <w:t>possess</w:t>
      </w:r>
      <w:r w:rsidR="000D3F4A">
        <w:t xml:space="preserve"> the same encryption key a secure connection can be established and</w:t>
      </w:r>
      <w:r w:rsidR="00031A94">
        <w:t xml:space="preserve"> encrypted communication can be engaged. </w:t>
      </w:r>
    </w:p>
    <w:p w14:paraId="2CA78AE3" w14:textId="223F1C3E" w:rsidR="007A0814" w:rsidRDefault="00FA40AA" w:rsidP="00023239">
      <w:pPr>
        <w:rPr>
          <w:b/>
          <w:bCs/>
        </w:rPr>
      </w:pPr>
      <w:r>
        <w:rPr>
          <w:b/>
          <w:bCs/>
        </w:rPr>
        <w:t>Extensible Authentication Protocol</w:t>
      </w:r>
      <w:r w:rsidR="0068762D">
        <w:rPr>
          <w:b/>
          <w:bCs/>
        </w:rPr>
        <w:t xml:space="preserve"> over LAN</w:t>
      </w:r>
    </w:p>
    <w:p w14:paraId="0632F088" w14:textId="51483255" w:rsidR="00005251" w:rsidRPr="00005251" w:rsidRDefault="00FF4666" w:rsidP="0014318C">
      <w:pPr>
        <w:pStyle w:val="Caption"/>
        <w:jc w:val="center"/>
      </w:pPr>
      <w:r w:rsidRPr="00D13642">
        <w:rPr>
          <w:i w:val="0"/>
        </w:rPr>
        <w:t xml:space="preserve">These messages are known as Extensible Authentication </w:t>
      </w:r>
      <w:r w:rsidR="008628FF" w:rsidRPr="00D13642">
        <w:rPr>
          <w:i w:val="0"/>
        </w:rPr>
        <w:t xml:space="preserve">Protocol (EAP) messages, these messages are encapsulated within </w:t>
      </w:r>
      <w:r w:rsidR="00F922E5" w:rsidRPr="00D13642">
        <w:rPr>
          <w:i w:val="0"/>
        </w:rPr>
        <w:t>Extensible Authentication Protocol over LAN (EAPOL) frames</w:t>
      </w:r>
      <w:r w:rsidR="00660648" w:rsidRPr="00D13642">
        <w:rPr>
          <w:i w:val="0"/>
        </w:rPr>
        <w:t xml:space="preserve">, the makeup of these frames can be viewed below in Fig </w:t>
      </w:r>
      <w:r w:rsidR="00FC677D" w:rsidRPr="00D13642">
        <w:rPr>
          <w:i w:val="0"/>
        </w:rPr>
        <w:t>4A</w:t>
      </w:r>
      <w:r w:rsidR="00660648">
        <w:br/>
      </w:r>
      <w:r w:rsidR="00660648">
        <w:br/>
      </w:r>
      <w:r w:rsidR="00660648">
        <w:br/>
      </w:r>
      <w:r w:rsidR="00660648">
        <w:rPr>
          <w:noProof/>
        </w:rPr>
        <w:drawing>
          <wp:inline distT="0" distB="0" distL="0" distR="0" wp14:anchorId="45982A7B" wp14:editId="3B6A5D7F">
            <wp:extent cx="5899453" cy="2241665"/>
            <wp:effectExtent l="0" t="0" r="6350" b="6350"/>
            <wp:docPr id="29206379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899453" cy="2241665"/>
                    </a:xfrm>
                    <a:prstGeom prst="rect">
                      <a:avLst/>
                    </a:prstGeom>
                  </pic:spPr>
                </pic:pic>
              </a:graphicData>
            </a:graphic>
          </wp:inline>
        </w:drawing>
      </w:r>
      <w:r w:rsidR="506D535E" w:rsidRPr="54662DC4">
        <w:rPr>
          <w:highlight w:val="yellow"/>
        </w:rPr>
        <w:t xml:space="preserve">  </w:t>
      </w:r>
      <w:r w:rsidR="0014318C" w:rsidRPr="00FC677D">
        <w:t xml:space="preserve">Fig </w:t>
      </w:r>
      <w:r w:rsidR="0014318C">
        <w:t>4</w:t>
      </w:r>
      <w:r w:rsidR="0014318C" w:rsidRPr="00FC677D">
        <w:t>A</w:t>
      </w:r>
      <w:r w:rsidR="0014318C">
        <w:t xml:space="preserve"> : </w:t>
      </w:r>
      <w:proofErr w:type="spellStart"/>
      <w:r w:rsidR="0014318C">
        <w:t>E</w:t>
      </w:r>
      <w:r w:rsidR="00D13642">
        <w:t>A</w:t>
      </w:r>
      <w:r w:rsidR="0014318C">
        <w:t>Po</w:t>
      </w:r>
      <w:r w:rsidR="00B42BB6">
        <w:t>L</w:t>
      </w:r>
      <w:proofErr w:type="spellEnd"/>
      <w:r w:rsidR="0014318C">
        <w:t xml:space="preserve"> Frame</w:t>
      </w:r>
      <w:r w:rsidR="008E3F7B">
        <w:t xml:space="preserve"> Format</w:t>
      </w:r>
    </w:p>
    <w:p w14:paraId="7631B9A3" w14:textId="77777777" w:rsidR="00645B64" w:rsidRDefault="00645B64" w:rsidP="00023239"/>
    <w:p w14:paraId="75D60BB1" w14:textId="49ECDCD0" w:rsidR="00FA0C6E" w:rsidRPr="00023239" w:rsidRDefault="00EA56A7" w:rsidP="00EA56A7">
      <w:pPr>
        <w:pStyle w:val="Heading1"/>
      </w:pPr>
      <w:bookmarkStart w:id="69" w:name="_Toc163675411"/>
      <w:bookmarkStart w:id="70" w:name="_Toc163675540"/>
      <w:bookmarkStart w:id="71" w:name="_Toc163726556"/>
      <w:bookmarkStart w:id="72" w:name="_Toc163731305"/>
      <w:bookmarkStart w:id="73" w:name="_Toc163731362"/>
      <w:bookmarkStart w:id="74" w:name="_Toc1901579389"/>
      <w:bookmarkStart w:id="75" w:name="_Toc163731443"/>
      <w:bookmarkStart w:id="76" w:name="_Toc163731643"/>
      <w:bookmarkStart w:id="77" w:name="_Toc163758881"/>
      <w:r>
        <w:t>5</w:t>
      </w:r>
      <w:r w:rsidR="006B1808">
        <w:t>.</w:t>
      </w:r>
      <w:r>
        <w:t xml:space="preserve"> </w:t>
      </w:r>
      <w:r w:rsidR="00456F1D">
        <w:t>T</w:t>
      </w:r>
      <w:r>
        <w:t>ools</w:t>
      </w:r>
      <w:bookmarkEnd w:id="69"/>
      <w:bookmarkEnd w:id="70"/>
      <w:bookmarkEnd w:id="71"/>
      <w:bookmarkEnd w:id="72"/>
      <w:bookmarkEnd w:id="73"/>
      <w:bookmarkEnd w:id="74"/>
      <w:bookmarkEnd w:id="75"/>
      <w:bookmarkEnd w:id="76"/>
      <w:bookmarkEnd w:id="77"/>
    </w:p>
    <w:p w14:paraId="6E3178B8" w14:textId="4E658D93" w:rsidR="009031FC" w:rsidRDefault="00EA56A7" w:rsidP="009031FC">
      <w:pPr>
        <w:pStyle w:val="Heading3"/>
        <w:rPr>
          <w:rFonts w:asciiTheme="minorHAnsi" w:eastAsiaTheme="minorEastAsia" w:hAnsiTheme="minorHAnsi" w:cstheme="minorBidi"/>
        </w:rPr>
      </w:pPr>
      <w:bookmarkStart w:id="78" w:name="_Toc163467680"/>
      <w:bookmarkStart w:id="79" w:name="_Toc163467633"/>
      <w:bookmarkStart w:id="80" w:name="_Toc163483865"/>
      <w:bookmarkStart w:id="81" w:name="_Toc163675541"/>
      <w:bookmarkStart w:id="82" w:name="_Toc163726557"/>
      <w:bookmarkStart w:id="83" w:name="_Toc163731306"/>
      <w:bookmarkStart w:id="84" w:name="_Toc163731363"/>
      <w:bookmarkStart w:id="85" w:name="_Toc2077602868"/>
      <w:bookmarkStart w:id="86" w:name="_Toc163731444"/>
      <w:bookmarkStart w:id="87" w:name="_Toc163731644"/>
      <w:bookmarkStart w:id="88" w:name="_Toc163758882"/>
      <w:r>
        <w:rPr>
          <w:rFonts w:asciiTheme="minorHAnsi" w:eastAsiaTheme="minorEastAsia" w:hAnsiTheme="minorHAnsi" w:cstheme="minorBidi"/>
        </w:rPr>
        <w:t>5</w:t>
      </w:r>
      <w:r w:rsidR="00123D8B" w:rsidRPr="4AAFA18A">
        <w:rPr>
          <w:rFonts w:asciiTheme="minorHAnsi" w:eastAsiaTheme="minorEastAsia" w:hAnsiTheme="minorHAnsi" w:cstheme="minorBidi"/>
        </w:rPr>
        <w:t>.</w:t>
      </w:r>
      <w:r>
        <w:rPr>
          <w:rFonts w:asciiTheme="minorHAnsi" w:eastAsiaTheme="minorEastAsia" w:hAnsiTheme="minorHAnsi" w:cstheme="minorBidi"/>
        </w:rPr>
        <w:t>1</w:t>
      </w:r>
      <w:r w:rsidR="00123D8B" w:rsidRPr="4AAFA18A">
        <w:rPr>
          <w:rFonts w:asciiTheme="minorHAnsi" w:eastAsiaTheme="minorEastAsia" w:hAnsiTheme="minorHAnsi" w:cstheme="minorBidi"/>
        </w:rPr>
        <w:t xml:space="preserve"> Kismet</w:t>
      </w:r>
      <w:bookmarkEnd w:id="78"/>
      <w:bookmarkEnd w:id="79"/>
      <w:bookmarkEnd w:id="80"/>
      <w:bookmarkEnd w:id="81"/>
      <w:bookmarkEnd w:id="82"/>
      <w:bookmarkEnd w:id="83"/>
      <w:bookmarkEnd w:id="84"/>
      <w:bookmarkEnd w:id="85"/>
      <w:bookmarkEnd w:id="86"/>
      <w:bookmarkEnd w:id="87"/>
      <w:bookmarkEnd w:id="88"/>
    </w:p>
    <w:p w14:paraId="62D7C118" w14:textId="73A367FD" w:rsidR="00A94ED4" w:rsidRDefault="005B24AD" w:rsidP="005B24AD">
      <w:pPr>
        <w:rPr>
          <w:rStyle w:val="eop"/>
          <w:rFonts w:eastAsiaTheme="majorEastAsia" w:cstheme="minorHAnsi"/>
        </w:rPr>
      </w:pPr>
      <w:r w:rsidRPr="005B24AD">
        <w:t xml:space="preserve">Kismet serves as a powerful Network Intrusion Detection System (NIDS) and a finder for 802.11 wireless networks. It functions by </w:t>
      </w:r>
      <w:r w:rsidR="00C31CBC">
        <w:t>utilising</w:t>
      </w:r>
      <w:r w:rsidRPr="005B24AD">
        <w:t xml:space="preserve"> a wireless device in monitor mode, enabling it to monitor and capture network packets discreetly, leaving no trace of its presence. This capability makes Kismet adept at detecting potential suspicious activities within wireless networks. It facilitates the identification of networks through passive packet collection, effectively detecting SSIDs, including those of hidden networks, and inferring the existence of non-beaconing networks through observed data traffic. Figure 5</w:t>
      </w:r>
      <w:r w:rsidR="00790CA1">
        <w:t>.1</w:t>
      </w:r>
      <w:r w:rsidRPr="005B24AD">
        <w:t xml:space="preserve">A demonstrates Kismet's ability to identify routers from which it intends to gather information. For the purposes of this project, and to enhance security, the physical addresses of personal routers have been </w:t>
      </w:r>
      <w:r>
        <w:rPr>
          <w:rStyle w:val="eop"/>
          <w:rFonts w:eastAsiaTheme="majorEastAsia" w:cstheme="minorHAnsi"/>
        </w:rPr>
        <w:t>obfuscated</w:t>
      </w:r>
      <w:r w:rsidRPr="005B24AD">
        <w:t>. Nonetheless, it's discernible that the router employs WPA2-PSK encryption, showcasing Kismet's utility in revealing network security protocols without compromising privacy</w:t>
      </w:r>
      <w:r w:rsidR="001D208F" w:rsidRPr="00440609">
        <w:rPr>
          <w:rStyle w:val="eop"/>
          <w:rFonts w:eastAsiaTheme="majorEastAsia" w:cstheme="minorHAnsi"/>
        </w:rPr>
        <w:t>.</w:t>
      </w:r>
    </w:p>
    <w:p w14:paraId="33F7543A" w14:textId="2FAAEE51" w:rsidR="00EE53FC" w:rsidRDefault="0056712F" w:rsidP="0014318C">
      <w:pPr>
        <w:pStyle w:val="Caption"/>
        <w:jc w:val="center"/>
        <w:rPr>
          <w:szCs w:val="22"/>
        </w:rPr>
      </w:pPr>
      <w:r>
        <w:rPr>
          <w:rStyle w:val="eop"/>
          <w:rFonts w:eastAsiaTheme="majorEastAsia" w:cstheme="minorHAnsi"/>
        </w:rPr>
        <w:br/>
      </w:r>
      <w:r w:rsidR="00097042" w:rsidRPr="00097042">
        <w:rPr>
          <w:noProof/>
          <w:szCs w:val="22"/>
        </w:rPr>
        <w:drawing>
          <wp:inline distT="0" distB="0" distL="0" distR="0" wp14:anchorId="0F894487" wp14:editId="1EC11DD7">
            <wp:extent cx="5757403" cy="1930400"/>
            <wp:effectExtent l="0" t="0" r="0" b="0"/>
            <wp:docPr id="82044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41733" name="Picture 1" descr="A screenshot of a computer&#10;&#10;Description automatically generated"/>
                    <pic:cNvPicPr/>
                  </pic:nvPicPr>
                  <pic:blipFill>
                    <a:blip r:embed="rId15"/>
                    <a:stretch>
                      <a:fillRect/>
                    </a:stretch>
                  </pic:blipFill>
                  <pic:spPr>
                    <a:xfrm>
                      <a:off x="0" y="0"/>
                      <a:ext cx="5804613" cy="1946229"/>
                    </a:xfrm>
                    <a:prstGeom prst="rect">
                      <a:avLst/>
                    </a:prstGeom>
                  </pic:spPr>
                </pic:pic>
              </a:graphicData>
            </a:graphic>
          </wp:inline>
        </w:drawing>
      </w:r>
    </w:p>
    <w:p w14:paraId="5A8C9EE6" w14:textId="4F5BFD7B" w:rsidR="0014318C" w:rsidRPr="0014318C" w:rsidRDefault="0014318C" w:rsidP="00F300EA">
      <w:pPr>
        <w:pStyle w:val="Caption"/>
        <w:jc w:val="center"/>
      </w:pPr>
      <w:r w:rsidRPr="0056712F">
        <w:rPr>
          <w:rStyle w:val="eop"/>
          <w:rFonts w:eastAsiaTheme="majorEastAsia" w:cstheme="minorHAnsi"/>
          <w:b/>
          <w:bCs/>
        </w:rPr>
        <w:t>Fig 5</w:t>
      </w:r>
      <w:r>
        <w:rPr>
          <w:rStyle w:val="eop"/>
          <w:rFonts w:eastAsiaTheme="majorEastAsia" w:cstheme="minorHAnsi"/>
          <w:b/>
          <w:bCs/>
        </w:rPr>
        <w:t>.1</w:t>
      </w:r>
      <w:r w:rsidRPr="0056712F">
        <w:rPr>
          <w:rStyle w:val="eop"/>
          <w:rFonts w:eastAsiaTheme="majorEastAsia" w:cstheme="minorHAnsi"/>
          <w:b/>
          <w:bCs/>
        </w:rPr>
        <w:t>A</w:t>
      </w:r>
      <w:r w:rsidR="00F300EA">
        <w:rPr>
          <w:rStyle w:val="eop"/>
          <w:rFonts w:eastAsiaTheme="majorEastAsia" w:cstheme="minorHAnsi"/>
          <w:b/>
          <w:bCs/>
        </w:rPr>
        <w:t>:</w:t>
      </w:r>
      <w:r>
        <w:rPr>
          <w:rStyle w:val="eop"/>
          <w:rFonts w:eastAsiaTheme="majorEastAsia" w:cstheme="minorHAnsi"/>
          <w:b/>
          <w:bCs/>
        </w:rPr>
        <w:t xml:space="preserve"> Kismet scan</w:t>
      </w:r>
    </w:p>
    <w:p w14:paraId="140B1F42" w14:textId="05E061AD" w:rsidR="00F266E5" w:rsidRPr="00440609" w:rsidRDefault="00F266E5" w:rsidP="007E038D">
      <w:pPr>
        <w:pStyle w:val="Caption"/>
        <w:rPr>
          <w:szCs w:val="22"/>
        </w:rPr>
      </w:pPr>
    </w:p>
    <w:p w14:paraId="4626F330" w14:textId="77777777" w:rsidR="00982492" w:rsidRPr="00982492" w:rsidRDefault="00982492" w:rsidP="00773561"/>
    <w:p w14:paraId="31D5F640" w14:textId="5124BC8E" w:rsidR="00773561" w:rsidRDefault="00F266E5" w:rsidP="00773561">
      <w:pPr>
        <w:spacing w:after="0"/>
        <w:textAlignment w:val="baseline"/>
        <w:rPr>
          <w:rStyle w:val="eop"/>
          <w:rFonts w:eastAsiaTheme="majorEastAsia"/>
        </w:rPr>
      </w:pPr>
      <w:r w:rsidRPr="768BCAD9">
        <w:rPr>
          <w:rStyle w:val="eop"/>
          <w:rFonts w:eastAsiaTheme="majorEastAsia"/>
        </w:rPr>
        <w:t>In Figure</w:t>
      </w:r>
      <w:r w:rsidR="00696419" w:rsidRPr="768BCAD9">
        <w:rPr>
          <w:rStyle w:val="eop"/>
          <w:rFonts w:eastAsiaTheme="majorEastAsia"/>
        </w:rPr>
        <w:t xml:space="preserve"> </w:t>
      </w:r>
      <w:r w:rsidR="005B24AD">
        <w:rPr>
          <w:rStyle w:val="eop"/>
          <w:rFonts w:eastAsiaTheme="majorEastAsia"/>
        </w:rPr>
        <w:t>5</w:t>
      </w:r>
      <w:r w:rsidR="007C69D6">
        <w:rPr>
          <w:rStyle w:val="eop"/>
          <w:rFonts w:eastAsiaTheme="majorEastAsia"/>
        </w:rPr>
        <w:t>.1</w:t>
      </w:r>
      <w:r w:rsidR="005B24AD">
        <w:rPr>
          <w:rStyle w:val="eop"/>
          <w:rFonts w:eastAsiaTheme="majorEastAsia"/>
        </w:rPr>
        <w:t>B</w:t>
      </w:r>
      <w:r w:rsidR="00696419" w:rsidRPr="768BCAD9">
        <w:rPr>
          <w:rStyle w:val="eop"/>
          <w:rFonts w:eastAsiaTheme="majorEastAsia"/>
        </w:rPr>
        <w:t xml:space="preserve"> </w:t>
      </w:r>
      <w:r w:rsidRPr="768BCAD9">
        <w:rPr>
          <w:rStyle w:val="eop"/>
          <w:rFonts w:eastAsiaTheme="majorEastAsia"/>
        </w:rPr>
        <w:t xml:space="preserve">the "Device Info" section presents data collection features regarding the wireless access point, The image provides detailed identification, indicating that the access point is </w:t>
      </w:r>
      <w:r w:rsidR="00C31CBC">
        <w:rPr>
          <w:rStyle w:val="eop"/>
          <w:rFonts w:eastAsiaTheme="majorEastAsia"/>
        </w:rPr>
        <w:t>utilising</w:t>
      </w:r>
      <w:r w:rsidRPr="768BCAD9">
        <w:rPr>
          <w:rStyle w:val="eop"/>
          <w:rFonts w:eastAsiaTheme="majorEastAsia"/>
        </w:rPr>
        <w:t xml:space="preserve"> channel 11, which corresponds to a specific frequency range within the wireless spectrum.  Another crucial note during the recognise is the MAC Address that can be used to identify the model of network hardware through the Organi</w:t>
      </w:r>
      <w:r w:rsidR="00C31CBC">
        <w:rPr>
          <w:rStyle w:val="eop"/>
          <w:rFonts w:eastAsiaTheme="majorEastAsia"/>
        </w:rPr>
        <w:t>s</w:t>
      </w:r>
      <w:r w:rsidRPr="768BCAD9">
        <w:rPr>
          <w:rStyle w:val="eop"/>
          <w:rFonts w:eastAsiaTheme="majorEastAsia"/>
        </w:rPr>
        <w:t xml:space="preserve">ationally Unique Identifier (OUI), </w:t>
      </w:r>
      <w:r w:rsidRPr="768BCAD9">
        <w:rPr>
          <w:rStyle w:val="eop"/>
          <w:rFonts w:eastAsiaTheme="majorEastAsia"/>
        </w:rPr>
        <w:lastRenderedPageBreak/>
        <w:t>which may reveal potential vulnerabilities specific to certain devices. Knowing the channel and the MAC address can provide essential information for anyone looking to understand or target a specific network.</w:t>
      </w:r>
    </w:p>
    <w:p w14:paraId="50CC753C" w14:textId="7C5E233B" w:rsidR="007E038D" w:rsidRDefault="00773561" w:rsidP="00773561">
      <w:pPr>
        <w:pStyle w:val="Caption"/>
        <w:jc w:val="center"/>
      </w:pPr>
      <w:r>
        <w:rPr>
          <w:rStyle w:val="eop"/>
          <w:rFonts w:eastAsiaTheme="majorEastAsia"/>
        </w:rPr>
        <w:br/>
      </w:r>
      <w:r w:rsidRPr="009A7C5C">
        <w:t xml:space="preserve"> </w:t>
      </w:r>
      <w:r w:rsidR="009A7C5C" w:rsidRPr="009A7C5C">
        <w:rPr>
          <w:noProof/>
        </w:rPr>
        <w:drawing>
          <wp:inline distT="0" distB="0" distL="0" distR="0" wp14:anchorId="70739C81" wp14:editId="0E6F96C3">
            <wp:extent cx="3741966" cy="2540000"/>
            <wp:effectExtent l="0" t="0" r="0" b="0"/>
            <wp:docPr id="33391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17594" name="Picture 1" descr="A screenshot of a computer&#10;&#10;Description automatically generated"/>
                    <pic:cNvPicPr/>
                  </pic:nvPicPr>
                  <pic:blipFill>
                    <a:blip r:embed="rId16"/>
                    <a:stretch>
                      <a:fillRect/>
                    </a:stretch>
                  </pic:blipFill>
                  <pic:spPr>
                    <a:xfrm>
                      <a:off x="0" y="0"/>
                      <a:ext cx="3747152" cy="2543520"/>
                    </a:xfrm>
                    <a:prstGeom prst="rect">
                      <a:avLst/>
                    </a:prstGeom>
                  </pic:spPr>
                </pic:pic>
              </a:graphicData>
            </a:graphic>
          </wp:inline>
        </w:drawing>
      </w:r>
      <w:r>
        <w:br/>
        <w:t>Fig 5.1B</w:t>
      </w:r>
      <w:r w:rsidR="006755AB">
        <w:t>: Kismet Device info</w:t>
      </w:r>
      <w:r>
        <w:br/>
      </w:r>
    </w:p>
    <w:p w14:paraId="5A7178B4" w14:textId="11B67C37" w:rsidR="005A62E2" w:rsidRDefault="001B5B19" w:rsidP="005A62E2">
      <w:pPr>
        <w:spacing w:after="0"/>
        <w:textAlignment w:val="baseline"/>
      </w:pPr>
      <w:r w:rsidRPr="001B5B19">
        <w:t>In Figure 5</w:t>
      </w:r>
      <w:r w:rsidR="007C69D6">
        <w:t>.1</w:t>
      </w:r>
      <w:r w:rsidRPr="001B5B19">
        <w:t xml:space="preserve">C, within the 'Wi-Fi 802.11' analysis, we illustrate Kismet's capability to identify devices connected to a network. This identification is made possible by capturing and </w:t>
      </w:r>
      <w:r w:rsidR="00B17201" w:rsidRPr="001B5B19">
        <w:t>analysing</w:t>
      </w:r>
      <w:r w:rsidRPr="001B5B19">
        <w:t xml:space="preserve"> packets circulating through the wireless network, revealing the MAC addresses of the connected clients. Identifying these devices is a fundamental step towards launching a </w:t>
      </w:r>
      <w:r w:rsidR="00B17201">
        <w:t>Deauthentication</w:t>
      </w:r>
      <w:r w:rsidRPr="001B5B19">
        <w:t xml:space="preserve"> attack, which temporarily disrupts their network connection. This compels the devices to attempt reconnection, during which the authentication handshake between the client and the network is reestablished. Kismet seizes this opportunity to capture the handshake, storing it in a </w:t>
      </w:r>
      <w:r w:rsidR="004C7BBC">
        <w:t>P</w:t>
      </w:r>
      <w:r w:rsidRPr="001B5B19">
        <w:t>cap file. This file, containing the encrypted network password, becomes a critical asset for offline analysis in the exploitation phase of the security assessment.</w:t>
      </w:r>
    </w:p>
    <w:p w14:paraId="231343FD" w14:textId="77777777" w:rsidR="003226C6" w:rsidRDefault="003226C6" w:rsidP="005A62E2">
      <w:pPr>
        <w:spacing w:after="0"/>
        <w:textAlignment w:val="baseline"/>
      </w:pPr>
    </w:p>
    <w:p w14:paraId="5FAE966C" w14:textId="3150985E" w:rsidR="00F661DA" w:rsidRDefault="001D0CF8" w:rsidP="003226C6">
      <w:pPr>
        <w:jc w:val="center"/>
      </w:pPr>
      <w:r>
        <w:rPr>
          <w:noProof/>
        </w:rPr>
        <w:lastRenderedPageBreak/>
        <w:drawing>
          <wp:inline distT="0" distB="0" distL="0" distR="0" wp14:anchorId="0A9CDC75" wp14:editId="45C52A0C">
            <wp:extent cx="3846868" cy="5459826"/>
            <wp:effectExtent l="0" t="0" r="0" b="9525"/>
            <wp:docPr id="91994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846868" cy="5459826"/>
                    </a:xfrm>
                    <a:prstGeom prst="rect">
                      <a:avLst/>
                    </a:prstGeom>
                  </pic:spPr>
                </pic:pic>
              </a:graphicData>
            </a:graphic>
          </wp:inline>
        </w:drawing>
      </w:r>
    </w:p>
    <w:p w14:paraId="3772F660" w14:textId="3E4B9FF7" w:rsidR="003226C6" w:rsidRPr="004C7BBC" w:rsidRDefault="003226C6" w:rsidP="003226C6">
      <w:pPr>
        <w:pStyle w:val="Caption"/>
        <w:jc w:val="center"/>
      </w:pPr>
      <w:r>
        <w:t>Fig 5.1C</w:t>
      </w:r>
      <w:r w:rsidR="0007230A">
        <w:t xml:space="preserve">: </w:t>
      </w:r>
      <w:r w:rsidR="00DF0007">
        <w:t>Devices connected (kismet)</w:t>
      </w:r>
    </w:p>
    <w:p w14:paraId="0BCFA17D" w14:textId="77777777" w:rsidR="003226C6" w:rsidRDefault="003226C6" w:rsidP="003226C6">
      <w:pPr>
        <w:jc w:val="center"/>
      </w:pPr>
    </w:p>
    <w:p w14:paraId="747597A3" w14:textId="17230D7E" w:rsidR="007D7A74" w:rsidRPr="007D7A74" w:rsidRDefault="007D7A74" w:rsidP="007D7A74">
      <w:pPr>
        <w:jc w:val="both"/>
        <w:rPr>
          <w:rStyle w:val="eop"/>
          <w:rFonts w:eastAsiaTheme="majorEastAsia" w:cstheme="minorHAnsi"/>
        </w:rPr>
      </w:pPr>
      <w:r w:rsidRPr="007D7A74">
        <w:rPr>
          <w:rStyle w:val="eop"/>
          <w:rFonts w:eastAsiaTheme="majorEastAsia" w:cstheme="minorHAnsi"/>
        </w:rPr>
        <w:t>In Figure 5</w:t>
      </w:r>
      <w:r w:rsidR="007C69D6">
        <w:rPr>
          <w:rStyle w:val="eop"/>
          <w:rFonts w:eastAsiaTheme="majorEastAsia" w:cstheme="minorHAnsi"/>
        </w:rPr>
        <w:t>.1</w:t>
      </w:r>
      <w:r w:rsidRPr="007D7A74">
        <w:rPr>
          <w:rStyle w:val="eop"/>
          <w:rFonts w:eastAsiaTheme="majorEastAsia" w:cstheme="minorHAnsi"/>
        </w:rPr>
        <w:t xml:space="preserve">D, highlighted under the "Wi-Fi 802.11" segment, we mark the completion of a significant phase of the reconnaissance process, underscored by Kismet's effective capture of the 4-way handshake. This key phase in data collection successfully secures the network's encrypted password encapsulated within the handshake. The precision of Kismet’s network surveillance, coupled with its targeted observation of client-device interactions, has facilitated the </w:t>
      </w:r>
      <w:r w:rsidR="00340022" w:rsidRPr="007D7A74">
        <w:rPr>
          <w:rStyle w:val="eop"/>
          <w:rFonts w:eastAsiaTheme="majorEastAsia" w:cstheme="minorHAnsi"/>
        </w:rPr>
        <w:t>isolation,</w:t>
      </w:r>
      <w:r w:rsidRPr="007D7A74">
        <w:rPr>
          <w:rStyle w:val="eop"/>
          <w:rFonts w:eastAsiaTheme="majorEastAsia" w:cstheme="minorHAnsi"/>
        </w:rPr>
        <w:t xml:space="preserve"> and recording of this critical encryption key exchange between the client device and the wireless network.</w:t>
      </w:r>
    </w:p>
    <w:p w14:paraId="6A68BC7A" w14:textId="3C20C3C9" w:rsidR="007D7A74" w:rsidRDefault="007D7A74" w:rsidP="007D7A74">
      <w:pPr>
        <w:jc w:val="both"/>
        <w:rPr>
          <w:rStyle w:val="eop"/>
          <w:rFonts w:eastAsiaTheme="majorEastAsia" w:cstheme="minorHAnsi"/>
        </w:rPr>
      </w:pPr>
      <w:r w:rsidRPr="007D7A74">
        <w:rPr>
          <w:rStyle w:val="eop"/>
          <w:rFonts w:eastAsiaTheme="majorEastAsia" w:cstheme="minorHAnsi"/>
        </w:rPr>
        <w:lastRenderedPageBreak/>
        <w:t xml:space="preserve">With this phase of reconnaissance culminating in the secure archival of pertinent data within the </w:t>
      </w:r>
      <w:r w:rsidR="00F361CA">
        <w:rPr>
          <w:rStyle w:val="eop"/>
          <w:rFonts w:eastAsiaTheme="majorEastAsia" w:cstheme="minorHAnsi"/>
        </w:rPr>
        <w:t>P</w:t>
      </w:r>
      <w:r w:rsidRPr="007D7A74">
        <w:rPr>
          <w:rStyle w:val="eop"/>
          <w:rFonts w:eastAsiaTheme="majorEastAsia" w:cstheme="minorHAnsi"/>
        </w:rPr>
        <w:t xml:space="preserve">cap file, our focus shifts to the subsequent analysis. The transition into deeper analytical </w:t>
      </w:r>
      <w:r w:rsidR="00F361CA" w:rsidRPr="007D7A74">
        <w:rPr>
          <w:rStyle w:val="eop"/>
          <w:rFonts w:eastAsiaTheme="majorEastAsia" w:cstheme="minorHAnsi"/>
        </w:rPr>
        <w:t>endeavours</w:t>
      </w:r>
      <w:r w:rsidRPr="007D7A74">
        <w:rPr>
          <w:rStyle w:val="eop"/>
          <w:rFonts w:eastAsiaTheme="majorEastAsia" w:cstheme="minorHAnsi"/>
        </w:rPr>
        <w:t xml:space="preserve"> will be spearheaded by Wireshark, a tool renowned for its detailed network protocol analysis capabilities. Wireshark empowers us to conduct a granular inspection of network traffic, facilitating the precise filtration of protocols, the meticulous examination of individual packets, and the comprehensive assessment of the data’s contents. The </w:t>
      </w:r>
      <w:r w:rsidR="00B17201" w:rsidRPr="007D7A74">
        <w:rPr>
          <w:rStyle w:val="eop"/>
          <w:rFonts w:eastAsiaTheme="majorEastAsia" w:cstheme="minorHAnsi"/>
        </w:rPr>
        <w:t>Pcap</w:t>
      </w:r>
      <w:r w:rsidRPr="007D7A74">
        <w:rPr>
          <w:rStyle w:val="eop"/>
          <w:rFonts w:eastAsiaTheme="majorEastAsia" w:cstheme="minorHAnsi"/>
        </w:rPr>
        <w:t xml:space="preserve"> file, named “C0 D7 AA 8F 85 98-B0 46 92 59 5C 5B-handshake.pcap,” will undergo a thorough analysis in Wireshark to affirm the data’s successful capture. This step is integral to validating the reconnaissance efforts and will serve as a foundation for decrypting the WPA2 passphrase, leveraging the detailed insights obtained from the handshake</w:t>
      </w:r>
      <w:r w:rsidR="00122473">
        <w:rPr>
          <w:rStyle w:val="eop"/>
          <w:rFonts w:eastAsiaTheme="majorEastAsia" w:cstheme="minorHAnsi"/>
        </w:rPr>
        <w:t>.</w:t>
      </w:r>
    </w:p>
    <w:p w14:paraId="5355FA85" w14:textId="069126CC" w:rsidR="00F661DA" w:rsidRPr="00440609" w:rsidRDefault="00F361CA" w:rsidP="00DF0007">
      <w:pPr>
        <w:jc w:val="center"/>
      </w:pPr>
      <w:r w:rsidRPr="00F361CA">
        <w:rPr>
          <w:noProof/>
        </w:rPr>
        <w:drawing>
          <wp:inline distT="0" distB="0" distL="0" distR="0" wp14:anchorId="214816E5" wp14:editId="65A303B7">
            <wp:extent cx="3901778" cy="3237257"/>
            <wp:effectExtent l="0" t="0" r="3810" b="1270"/>
            <wp:docPr id="83481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0088" name="Picture 1" descr="A screenshot of a computer&#10;&#10;Description automatically generated"/>
                    <pic:cNvPicPr/>
                  </pic:nvPicPr>
                  <pic:blipFill>
                    <a:blip r:embed="rId18"/>
                    <a:stretch>
                      <a:fillRect/>
                    </a:stretch>
                  </pic:blipFill>
                  <pic:spPr>
                    <a:xfrm>
                      <a:off x="0" y="0"/>
                      <a:ext cx="3901778" cy="3237257"/>
                    </a:xfrm>
                    <a:prstGeom prst="rect">
                      <a:avLst/>
                    </a:prstGeom>
                  </pic:spPr>
                </pic:pic>
              </a:graphicData>
            </a:graphic>
          </wp:inline>
        </w:drawing>
      </w:r>
    </w:p>
    <w:p w14:paraId="31F17C65" w14:textId="77BAEEF4" w:rsidR="00DF0007" w:rsidRPr="007E6EB5" w:rsidRDefault="00DF0007" w:rsidP="007E6EB5">
      <w:pPr>
        <w:pStyle w:val="Caption"/>
        <w:jc w:val="center"/>
        <w:rPr>
          <w:rStyle w:val="eop"/>
        </w:rPr>
      </w:pPr>
      <w:r w:rsidRPr="007E6EB5">
        <w:rPr>
          <w:rStyle w:val="eop"/>
        </w:rPr>
        <w:t>FIG 5.1D: Pcap Capture (Kismet)</w:t>
      </w:r>
    </w:p>
    <w:p w14:paraId="4195FC01" w14:textId="77777777" w:rsidR="00DF0007" w:rsidRPr="00440609" w:rsidRDefault="00DF0007" w:rsidP="00DF0007">
      <w:pPr>
        <w:jc w:val="center"/>
      </w:pPr>
    </w:p>
    <w:p w14:paraId="436517D6" w14:textId="6B47EE9C" w:rsidR="00E5109C" w:rsidRDefault="00E5109C" w:rsidP="007C69D6">
      <w:r>
        <w:t>In Figure 5</w:t>
      </w:r>
      <w:r w:rsidR="007C69D6">
        <w:t>.1</w:t>
      </w:r>
      <w:r>
        <w:t xml:space="preserve">E, we are presented with a detailed examination of wireless network communications, starting with a beacon frame. This beacon frame, originating from a specific MAC address, broadcasts to all devices to announce the presence of the wireless network. </w:t>
      </w:r>
    </w:p>
    <w:p w14:paraId="5D23379B" w14:textId="60E6AC30" w:rsidR="00E5109C" w:rsidRDefault="00E5109C" w:rsidP="00E5109C">
      <w:pPr>
        <w:jc w:val="both"/>
      </w:pPr>
      <w:r>
        <w:t>Following this, the second packet captured plays a crucial role in the network's authentication mechanism, being a segment of the EAPOL</w:t>
      </w:r>
      <w:r w:rsidR="00A0755D">
        <w:t xml:space="preserve"> </w:t>
      </w:r>
      <w:r>
        <w:t xml:space="preserve">protocol. The packet originates from a device </w:t>
      </w:r>
      <w:r w:rsidR="00A0755D">
        <w:t>labelled</w:t>
      </w:r>
      <w:r>
        <w:t xml:space="preserve"> with a partial MAC address identified as "</w:t>
      </w:r>
      <w:proofErr w:type="spellStart"/>
      <w:r>
        <w:t>GuangdongOpp_xx:xx:xx</w:t>
      </w:r>
      <w:proofErr w:type="spellEnd"/>
      <w:r>
        <w:t>," presumably a client device, and is destined for another device associated with "</w:t>
      </w:r>
      <w:proofErr w:type="spellStart"/>
      <w:r>
        <w:t>Arcadyan_xx:xx:xx</w:t>
      </w:r>
      <w:proofErr w:type="spellEnd"/>
      <w:r>
        <w:t>." It is characteri</w:t>
      </w:r>
      <w:r w:rsidR="00F9717F">
        <w:t>s</w:t>
      </w:r>
      <w:r>
        <w:t xml:space="preserve">ed as Key </w:t>
      </w:r>
      <w:r>
        <w:lastRenderedPageBreak/>
        <w:t>(Message 2 of 4), signifying its place as the second message within the four-way handshake, with a total length of 155 bytes.</w:t>
      </w:r>
    </w:p>
    <w:p w14:paraId="7EAE50B6" w14:textId="7E925F1D" w:rsidR="00E5109C" w:rsidRDefault="00E5109C" w:rsidP="00E5109C">
      <w:pPr>
        <w:jc w:val="both"/>
      </w:pPr>
      <w:r>
        <w:t xml:space="preserve">Subsequently, the third packet, also falling under the EAPOL protocol, represents Key (Message 1 of 4), marking the commencement of the four-way handshake. The transmission vectors from the </w:t>
      </w:r>
      <w:proofErr w:type="spellStart"/>
      <w:r>
        <w:t>Arcadyan</w:t>
      </w:r>
      <w:proofErr w:type="spellEnd"/>
      <w:r>
        <w:t xml:space="preserve"> device towards the </w:t>
      </w:r>
      <w:proofErr w:type="spellStart"/>
      <w:r>
        <w:t>GuangdongOpp</w:t>
      </w:r>
      <w:proofErr w:type="spellEnd"/>
      <w:r>
        <w:t xml:space="preserve"> device, as indicated by the source and destination MAC addresses.</w:t>
      </w:r>
    </w:p>
    <w:p w14:paraId="48DDB2A0" w14:textId="72CCA2B6" w:rsidR="00E5109C" w:rsidRDefault="00E5109C" w:rsidP="00E5109C">
      <w:pPr>
        <w:jc w:val="both"/>
      </w:pPr>
      <w:r>
        <w:t>The narrative extends to the fourth packet, also encapsulated within the EAPOL protocol, recogni</w:t>
      </w:r>
      <w:r w:rsidR="0069080F">
        <w:t>s</w:t>
      </w:r>
      <w:r>
        <w:t xml:space="preserve">ed as Key (Message 3 of 4) within the four-way handshake. The flow is from the </w:t>
      </w:r>
      <w:proofErr w:type="spellStart"/>
      <w:r>
        <w:t>Arcadyan</w:t>
      </w:r>
      <w:proofErr w:type="spellEnd"/>
      <w:r>
        <w:t xml:space="preserve"> device to the </w:t>
      </w:r>
      <w:proofErr w:type="spellStart"/>
      <w:r>
        <w:t>GuangdongOpp</w:t>
      </w:r>
      <w:proofErr w:type="spellEnd"/>
      <w:r>
        <w:t xml:space="preserve"> device, maintaining the dialogue necessary for the handshake's completion.</w:t>
      </w:r>
    </w:p>
    <w:p w14:paraId="3872D9A4" w14:textId="66DC6A92" w:rsidR="000D0F5A" w:rsidRDefault="00E5109C" w:rsidP="00E5109C">
      <w:pPr>
        <w:jc w:val="both"/>
      </w:pPr>
      <w:r>
        <w:t>Crucially, the packet poised for in-depth analysis in pursuit of the network passphrase is the second packet. This packet reveals the interaction between the router and the client, embodying a critical moment in the authentication process. It is within this exchange that the potential to uncover the network passphrase lies, making it a focal point for analysis in understanding the dynamics of network security.</w:t>
      </w:r>
    </w:p>
    <w:p w14:paraId="3931806D" w14:textId="469AD2A7" w:rsidR="00F4583B" w:rsidRDefault="006A5215" w:rsidP="007E21A8">
      <w:pPr>
        <w:jc w:val="center"/>
      </w:pPr>
      <w:r w:rsidRPr="006A5215">
        <w:rPr>
          <w:noProof/>
        </w:rPr>
        <w:drawing>
          <wp:inline distT="0" distB="0" distL="0" distR="0" wp14:anchorId="27F5416D" wp14:editId="06DBAC99">
            <wp:extent cx="5730737" cy="951058"/>
            <wp:effectExtent l="0" t="0" r="3810" b="1905"/>
            <wp:docPr id="181849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5900" name="Picture 1" descr="A screenshot of a computer&#10;&#10;Description automatically generated"/>
                    <pic:cNvPicPr/>
                  </pic:nvPicPr>
                  <pic:blipFill>
                    <a:blip r:embed="rId19"/>
                    <a:stretch>
                      <a:fillRect/>
                    </a:stretch>
                  </pic:blipFill>
                  <pic:spPr>
                    <a:xfrm>
                      <a:off x="0" y="0"/>
                      <a:ext cx="5730737" cy="951058"/>
                    </a:xfrm>
                    <a:prstGeom prst="rect">
                      <a:avLst/>
                    </a:prstGeom>
                  </pic:spPr>
                </pic:pic>
              </a:graphicData>
            </a:graphic>
          </wp:inline>
        </w:drawing>
      </w:r>
    </w:p>
    <w:p w14:paraId="7F01FA9D" w14:textId="57BF8482" w:rsidR="00DF0007" w:rsidRPr="00A0755D" w:rsidRDefault="00DF0007" w:rsidP="00DF0007">
      <w:pPr>
        <w:pStyle w:val="Caption"/>
        <w:jc w:val="center"/>
      </w:pPr>
      <w:r>
        <w:t>Fig 5.1E: Wireshark</w:t>
      </w:r>
      <w:r w:rsidR="00E75A7D">
        <w:t xml:space="preserve"> Pcap</w:t>
      </w:r>
      <w:r w:rsidR="005D5E8D">
        <w:t xml:space="preserve"> (Kismet)</w:t>
      </w:r>
    </w:p>
    <w:p w14:paraId="4D52DD56" w14:textId="77777777" w:rsidR="00DF0007" w:rsidRDefault="00DF0007" w:rsidP="00DF0007">
      <w:pPr>
        <w:jc w:val="center"/>
      </w:pPr>
    </w:p>
    <w:p w14:paraId="0C444385" w14:textId="77777777" w:rsidR="00982492" w:rsidRDefault="00982492" w:rsidP="00123D8B">
      <w:pPr>
        <w:pStyle w:val="Heading3"/>
        <w:rPr>
          <w:rFonts w:asciiTheme="minorHAnsi" w:eastAsiaTheme="minorEastAsia" w:hAnsiTheme="minorHAnsi" w:cstheme="minorBidi"/>
        </w:rPr>
      </w:pPr>
    </w:p>
    <w:p w14:paraId="34175E95" w14:textId="2B50E397" w:rsidR="00982492" w:rsidRPr="00982492" w:rsidRDefault="008500FC" w:rsidP="00FD6D09">
      <w:pPr>
        <w:pStyle w:val="Heading3"/>
        <w:rPr>
          <w:rFonts w:asciiTheme="minorHAnsi" w:eastAsiaTheme="minorEastAsia" w:hAnsiTheme="minorHAnsi" w:cstheme="minorBidi"/>
        </w:rPr>
      </w:pPr>
      <w:bookmarkStart w:id="89" w:name="_Toc163467681"/>
      <w:bookmarkStart w:id="90" w:name="_Toc163467634"/>
      <w:bookmarkStart w:id="91" w:name="_Toc163483866"/>
      <w:bookmarkStart w:id="92" w:name="_Toc163675542"/>
      <w:bookmarkStart w:id="93" w:name="_Toc163726558"/>
      <w:bookmarkStart w:id="94" w:name="_Toc163731307"/>
      <w:bookmarkStart w:id="95" w:name="_Toc163731364"/>
      <w:bookmarkStart w:id="96" w:name="_Toc1726797811"/>
      <w:bookmarkStart w:id="97" w:name="_Toc163731445"/>
      <w:bookmarkStart w:id="98" w:name="_Toc163731645"/>
      <w:bookmarkStart w:id="99" w:name="_Toc163758883"/>
      <w:r>
        <w:rPr>
          <w:rFonts w:asciiTheme="minorHAnsi" w:eastAsiaTheme="minorEastAsia" w:hAnsiTheme="minorHAnsi" w:cstheme="minorBidi"/>
        </w:rPr>
        <w:t>5.2</w:t>
      </w:r>
      <w:r w:rsidR="00123D8B" w:rsidRPr="3E1166AC">
        <w:rPr>
          <w:rFonts w:asciiTheme="minorHAnsi" w:eastAsiaTheme="minorEastAsia" w:hAnsiTheme="minorHAnsi" w:cstheme="minorBidi"/>
        </w:rPr>
        <w:t xml:space="preserve"> </w:t>
      </w:r>
      <w:r w:rsidR="00123D8B">
        <w:rPr>
          <w:rFonts w:asciiTheme="minorHAnsi" w:eastAsiaTheme="minorEastAsia" w:hAnsiTheme="minorHAnsi" w:cstheme="minorBidi"/>
        </w:rPr>
        <w:t>Aircrack-ng</w:t>
      </w:r>
      <w:bookmarkStart w:id="100" w:name="_Hlk160804756"/>
      <w:bookmarkEnd w:id="89"/>
      <w:bookmarkEnd w:id="90"/>
      <w:bookmarkEnd w:id="91"/>
      <w:bookmarkEnd w:id="92"/>
      <w:bookmarkEnd w:id="93"/>
      <w:bookmarkEnd w:id="94"/>
      <w:bookmarkEnd w:id="95"/>
      <w:bookmarkEnd w:id="96"/>
      <w:bookmarkEnd w:id="97"/>
      <w:bookmarkEnd w:id="98"/>
      <w:bookmarkEnd w:id="99"/>
    </w:p>
    <w:p w14:paraId="64EA9DD6" w14:textId="47373F7A" w:rsidR="00826F9F" w:rsidRPr="00440609" w:rsidRDefault="006F1C7D" w:rsidP="00FD6D09">
      <w:r w:rsidRPr="00440609">
        <w:t xml:space="preserve">Aircrack-ng is another very useful tool in the reconnaissance and exploitation stages of the Cyber Kill Chain framework when assessing the security of ISP routers. Aircrack-ng is an all-encompassing toolkit aimed at examining the security of </w:t>
      </w:r>
      <w:r w:rsidR="00FD6D09" w:rsidRPr="00440609">
        <w:t>Wi-Fi</w:t>
      </w:r>
      <w:r w:rsidRPr="00440609">
        <w:t xml:space="preserve"> networks. It offers a wide range of capabilities, from monitoring and attacking to testing and cracking </w:t>
      </w:r>
      <w:r w:rsidR="00FD6D09" w:rsidRPr="00440609">
        <w:t>Wi-Fi</w:t>
      </w:r>
      <w:r w:rsidRPr="00440609">
        <w:t xml:space="preserve"> networks. Aircrack-ng will mainly use for its ability to monitor network traffic. It allows </w:t>
      </w:r>
      <w:r w:rsidR="00FD6D09">
        <w:t xml:space="preserve">the </w:t>
      </w:r>
      <w:r w:rsidRPr="00440609">
        <w:t>intercept</w:t>
      </w:r>
      <w:r w:rsidR="00FD6D09">
        <w:t>ion of</w:t>
      </w:r>
      <w:r w:rsidRPr="00440609">
        <w:t xml:space="preserve"> </w:t>
      </w:r>
      <w:r w:rsidR="00FD6D09" w:rsidRPr="00440609">
        <w:t>Wi-Fi</w:t>
      </w:r>
      <w:r w:rsidRPr="00440609">
        <w:t xml:space="preserve"> packets and </w:t>
      </w:r>
      <w:proofErr w:type="gramStart"/>
      <w:r w:rsidR="00FD6D09">
        <w:t>has the ability to</w:t>
      </w:r>
      <w:proofErr w:type="gramEnd"/>
      <w:r w:rsidR="00FD6D09">
        <w:t xml:space="preserve"> </w:t>
      </w:r>
      <w:r w:rsidRPr="00440609">
        <w:t xml:space="preserve">save this information for deeper examination later. This feature is vital for spotting accessible </w:t>
      </w:r>
      <w:r w:rsidR="00FD6D09" w:rsidRPr="00440609">
        <w:t>Wi-Fi</w:t>
      </w:r>
      <w:r w:rsidRPr="00440609">
        <w:t xml:space="preserve"> networks, gathering information about them, and figuring out how they</w:t>
      </w:r>
      <w:r w:rsidR="00D14DEB">
        <w:t xml:space="preserve"> a</w:t>
      </w:r>
      <w:r w:rsidRPr="00440609">
        <w:t xml:space="preserve">re protected. Through packet analysis, </w:t>
      </w:r>
      <w:r w:rsidR="008500FC">
        <w:t>researchers</w:t>
      </w:r>
      <w:r w:rsidRPr="00440609">
        <w:t xml:space="preserve"> can uncover what kind of </w:t>
      </w:r>
      <w:r w:rsidRPr="00440609">
        <w:lastRenderedPageBreak/>
        <w:t>encryption the network uses, how strong the signal is, and other relevant details that help in developing a focused approach for testing the network's security.</w:t>
      </w:r>
    </w:p>
    <w:p w14:paraId="4FD14580" w14:textId="3DAF0BA1" w:rsidR="006F1C7D" w:rsidRPr="00440609" w:rsidRDefault="006F1C7D" w:rsidP="00FD6D09">
      <w:r w:rsidRPr="00440609">
        <w:t xml:space="preserve">Figure </w:t>
      </w:r>
      <w:r w:rsidR="008500FC">
        <w:t>5</w:t>
      </w:r>
      <w:r w:rsidR="001B7E91">
        <w:t>.2A</w:t>
      </w:r>
      <w:r w:rsidRPr="00440609">
        <w:t xml:space="preserve"> shows monitoring a wireless network on the IPS router provided by Sky, using Aircrack-ng it shows the network monitoring to analyse the traffic that is around the area.  Figure </w:t>
      </w:r>
      <w:r w:rsidR="008500FC">
        <w:t>5</w:t>
      </w:r>
      <w:r w:rsidR="001B7E91">
        <w:t>.2A</w:t>
      </w:r>
      <w:r w:rsidRPr="00440609">
        <w:t xml:space="preserve"> shows the BSSID as a unique marker for identifying the target access point, alongside the signal strength (PWR) which is strong, suggesting the </w:t>
      </w:r>
      <w:r w:rsidR="008500FC">
        <w:t>researcher</w:t>
      </w:r>
      <w:r w:rsidRPr="00440609">
        <w:t xml:space="preserve"> is well within range to launch an effective attack. The presence of beacon frames signals that the access point is actively broadcasting, while the number of data packets indicates there's current activity on the network. </w:t>
      </w:r>
    </w:p>
    <w:p w14:paraId="4764C036" w14:textId="5AD57395" w:rsidR="00F1703C" w:rsidRDefault="006F1C7D" w:rsidP="00FD6D09">
      <w:r w:rsidRPr="00440609">
        <w:t>The mentioned data rate</w:t>
      </w:r>
      <w:r w:rsidR="008500FC">
        <w:t xml:space="preserve"> is</w:t>
      </w:r>
      <w:r w:rsidRPr="00440609">
        <w:t xml:space="preserve"> measured in megabytes</w:t>
      </w:r>
      <w:r w:rsidR="008500FC">
        <w:t xml:space="preserve"> and</w:t>
      </w:r>
      <w:r w:rsidRPr="00440609">
        <w:t xml:space="preserve"> highlights the network's ability to handle fast data transfers. From a security standpoint, the network uses WPA2 with CCMP encryption and PSK authentication. This level of security is robust, indicating that only advanced hacking techniques could potentially compromise it. The network's ESSID, "SKY8CTPQ," with a BSSID of “80:</w:t>
      </w:r>
      <w:r w:rsidR="00B34DB8">
        <w:t>xx</w:t>
      </w:r>
      <w:r w:rsidRPr="00440609">
        <w:t>:</w:t>
      </w:r>
      <w:r w:rsidR="00B34DB8">
        <w:t>xx</w:t>
      </w:r>
      <w:r w:rsidRPr="00440609">
        <w:t>:</w:t>
      </w:r>
      <w:r w:rsidR="00B34DB8">
        <w:t>xx</w:t>
      </w:r>
      <w:r w:rsidRPr="00440609">
        <w:t>:</w:t>
      </w:r>
      <w:r w:rsidR="00B34DB8">
        <w:t>xx</w:t>
      </w:r>
      <w:r w:rsidRPr="00440609">
        <w:t>:</w:t>
      </w:r>
      <w:r w:rsidR="002D7C08">
        <w:t>xx</w:t>
      </w:r>
      <w:r w:rsidRPr="00440609">
        <w:t xml:space="preserve">” serves as a clear identifier for those testing the network, sitting on channel 6 this will make it easier to locate during </w:t>
      </w:r>
      <w:r w:rsidR="000D5217">
        <w:t>the exploitation phase</w:t>
      </w:r>
      <w:r w:rsidRPr="00440609">
        <w:t>.</w:t>
      </w:r>
      <w:bookmarkEnd w:id="100"/>
    </w:p>
    <w:p w14:paraId="2687FB2E" w14:textId="6B5C5DBC" w:rsidR="00471952" w:rsidRDefault="00B34DB8" w:rsidP="00D93F00">
      <w:pPr>
        <w:jc w:val="center"/>
      </w:pPr>
      <w:r w:rsidRPr="00B34DB8">
        <w:rPr>
          <w:noProof/>
        </w:rPr>
        <w:drawing>
          <wp:inline distT="0" distB="0" distL="0" distR="0" wp14:anchorId="5184E0F8" wp14:editId="719F33FF">
            <wp:extent cx="5767705" cy="1799166"/>
            <wp:effectExtent l="0" t="0" r="4445" b="0"/>
            <wp:docPr id="103895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7808" name="Picture 1" descr="A screenshot of a computer&#10;&#10;Description automatically generated"/>
                    <pic:cNvPicPr/>
                  </pic:nvPicPr>
                  <pic:blipFill>
                    <a:blip r:embed="rId20"/>
                    <a:stretch>
                      <a:fillRect/>
                    </a:stretch>
                  </pic:blipFill>
                  <pic:spPr>
                    <a:xfrm>
                      <a:off x="0" y="0"/>
                      <a:ext cx="5800481" cy="1809390"/>
                    </a:xfrm>
                    <a:prstGeom prst="rect">
                      <a:avLst/>
                    </a:prstGeom>
                  </pic:spPr>
                </pic:pic>
              </a:graphicData>
            </a:graphic>
          </wp:inline>
        </w:drawing>
      </w:r>
    </w:p>
    <w:p w14:paraId="2CF6BE6E" w14:textId="2919CD5E" w:rsidR="00B9192B" w:rsidRPr="00822561" w:rsidRDefault="00B9192B" w:rsidP="00B9192B">
      <w:pPr>
        <w:pStyle w:val="Caption"/>
        <w:jc w:val="center"/>
      </w:pPr>
      <w:r>
        <w:t>Fig 5.2A: Aircrack-ng Scan</w:t>
      </w:r>
    </w:p>
    <w:p w14:paraId="04F1026D" w14:textId="77777777" w:rsidR="00B9192B" w:rsidRDefault="00B9192B" w:rsidP="00D93F00">
      <w:pPr>
        <w:jc w:val="center"/>
      </w:pPr>
    </w:p>
    <w:p w14:paraId="08965882" w14:textId="7EBC094D" w:rsidR="00F632D5" w:rsidRDefault="00E63ED6" w:rsidP="00E63ED6">
      <w:r w:rsidRPr="00E63ED6">
        <w:t>Figure 5</w:t>
      </w:r>
      <w:r w:rsidR="001B7E91">
        <w:t>.2B</w:t>
      </w:r>
      <w:r w:rsidRPr="00E63ED6">
        <w:t>, displaying Wireshark's visuali</w:t>
      </w:r>
      <w:r w:rsidR="0069080F">
        <w:t>s</w:t>
      </w:r>
      <w:r w:rsidRPr="00E63ED6">
        <w:t xml:space="preserve">ation, highlights the capture of EAPOL frames pivotal to the WPA/WPA2 authentication mechanism. </w:t>
      </w:r>
      <w:r>
        <w:t>T</w:t>
      </w:r>
      <w:r w:rsidRPr="00E63ED6">
        <w:t>he frames are meticulously labelled "Key," representing the entire 4-way handshake sequence, encompassing "Message 1 of 4" through "Message 4 of 4." This complete capture, executed by Aircrack-ng, signifies the culmination of the reconnaissance phase</w:t>
      </w:r>
      <w:r>
        <w:t xml:space="preserve"> using </w:t>
      </w:r>
      <w:r w:rsidR="00F76AFC">
        <w:t>Aircrack-ng</w:t>
      </w:r>
      <w:r w:rsidRPr="00E63ED6">
        <w:t>. With all four messages successfully captured, Aircrack-ng has concluded its real-time network monitoring and is now poised for the offline weaponi</w:t>
      </w:r>
      <w:r w:rsidR="0069080F">
        <w:t>s</w:t>
      </w:r>
      <w:r w:rsidRPr="00E63ED6">
        <w:t xml:space="preserve">ation and exploitation phase. </w:t>
      </w:r>
    </w:p>
    <w:p w14:paraId="4B1A6D4E" w14:textId="587B5BB8" w:rsidR="00E17506" w:rsidRDefault="00E17506" w:rsidP="0052115E">
      <w:pPr>
        <w:jc w:val="center"/>
      </w:pPr>
      <w:r w:rsidRPr="00E17506">
        <w:rPr>
          <w:noProof/>
        </w:rPr>
        <w:lastRenderedPageBreak/>
        <w:drawing>
          <wp:inline distT="0" distB="0" distL="0" distR="0" wp14:anchorId="285E5011" wp14:editId="092F618D">
            <wp:extent cx="5943600" cy="537845"/>
            <wp:effectExtent l="0" t="0" r="0" b="0"/>
            <wp:docPr id="9320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0578" name=""/>
                    <pic:cNvPicPr/>
                  </pic:nvPicPr>
                  <pic:blipFill>
                    <a:blip r:embed="rId21"/>
                    <a:stretch>
                      <a:fillRect/>
                    </a:stretch>
                  </pic:blipFill>
                  <pic:spPr>
                    <a:xfrm>
                      <a:off x="0" y="0"/>
                      <a:ext cx="5943600" cy="537845"/>
                    </a:xfrm>
                    <a:prstGeom prst="rect">
                      <a:avLst/>
                    </a:prstGeom>
                  </pic:spPr>
                </pic:pic>
              </a:graphicData>
            </a:graphic>
          </wp:inline>
        </w:drawing>
      </w:r>
    </w:p>
    <w:p w14:paraId="6C90D015" w14:textId="0D694249" w:rsidR="0052115E" w:rsidRDefault="0052115E" w:rsidP="0052115E">
      <w:pPr>
        <w:pStyle w:val="Caption"/>
        <w:jc w:val="center"/>
      </w:pPr>
      <w:r>
        <w:t>Fig 5.2B</w:t>
      </w:r>
      <w:r w:rsidR="00B9192B">
        <w:t>: WireShark</w:t>
      </w:r>
      <w:r w:rsidR="00E75A7D">
        <w:t xml:space="preserve"> Pcap</w:t>
      </w:r>
      <w:r w:rsidR="00B9192B">
        <w:t xml:space="preserve"> </w:t>
      </w:r>
      <w:r w:rsidR="00E75A7D">
        <w:t>(</w:t>
      </w:r>
      <w:r w:rsidR="00B9192B">
        <w:t>AirCrack-ng</w:t>
      </w:r>
      <w:r w:rsidR="00E75A7D">
        <w:t>)</w:t>
      </w:r>
    </w:p>
    <w:p w14:paraId="3756F565" w14:textId="77777777" w:rsidR="00940F60" w:rsidRPr="00CC775D" w:rsidRDefault="00940F60" w:rsidP="00940F60"/>
    <w:p w14:paraId="024BD27D" w14:textId="4E34A144" w:rsidR="00123D8B" w:rsidRDefault="00F632D5" w:rsidP="00123D8B">
      <w:pPr>
        <w:pStyle w:val="Heading3"/>
        <w:rPr>
          <w:rFonts w:asciiTheme="minorHAnsi" w:eastAsiaTheme="minorEastAsia" w:hAnsiTheme="minorHAnsi" w:cstheme="minorBidi"/>
        </w:rPr>
      </w:pPr>
      <w:bookmarkStart w:id="101" w:name="_Toc163467682"/>
      <w:bookmarkStart w:id="102" w:name="_Toc163467635"/>
      <w:bookmarkStart w:id="103" w:name="_Toc163483867"/>
      <w:bookmarkStart w:id="104" w:name="_Toc163675543"/>
      <w:bookmarkStart w:id="105" w:name="_Toc163726559"/>
      <w:bookmarkStart w:id="106" w:name="_Toc163731308"/>
      <w:bookmarkStart w:id="107" w:name="_Toc163731365"/>
      <w:bookmarkStart w:id="108" w:name="_Toc631011332"/>
      <w:bookmarkStart w:id="109" w:name="_Toc163731446"/>
      <w:bookmarkStart w:id="110" w:name="_Toc163731646"/>
      <w:bookmarkStart w:id="111" w:name="_Toc163758884"/>
      <w:r>
        <w:rPr>
          <w:rFonts w:asciiTheme="minorHAnsi" w:eastAsiaTheme="minorEastAsia" w:hAnsiTheme="minorHAnsi" w:cstheme="minorBidi"/>
        </w:rPr>
        <w:t>5.3</w:t>
      </w:r>
      <w:r w:rsidR="00123D8B" w:rsidRPr="3E1166AC">
        <w:rPr>
          <w:rFonts w:asciiTheme="minorHAnsi" w:eastAsiaTheme="minorEastAsia" w:hAnsiTheme="minorHAnsi" w:cstheme="minorBidi"/>
        </w:rPr>
        <w:t xml:space="preserve"> </w:t>
      </w:r>
      <w:r w:rsidR="00123D8B" w:rsidRPr="00A04491">
        <w:rPr>
          <w:rFonts w:asciiTheme="minorHAnsi" w:eastAsiaTheme="minorEastAsia" w:hAnsiTheme="minorHAnsi" w:cstheme="minorBidi"/>
        </w:rPr>
        <w:t>Pwnagotchi</w:t>
      </w:r>
      <w:bookmarkEnd w:id="101"/>
      <w:bookmarkEnd w:id="102"/>
      <w:bookmarkEnd w:id="103"/>
      <w:bookmarkEnd w:id="104"/>
      <w:bookmarkEnd w:id="105"/>
      <w:bookmarkEnd w:id="106"/>
      <w:bookmarkEnd w:id="107"/>
      <w:bookmarkEnd w:id="108"/>
      <w:bookmarkEnd w:id="109"/>
      <w:bookmarkEnd w:id="110"/>
      <w:bookmarkEnd w:id="111"/>
    </w:p>
    <w:p w14:paraId="29C89DCD" w14:textId="72CAEED6" w:rsidR="00780B5F" w:rsidRDefault="00780B5F" w:rsidP="00F02F1C">
      <w:r w:rsidRPr="00780B5F">
        <w:t>Pwnagotchi is a device created with the use of a Raspberry Pi Zero W typically, however any device capable of running the Raspbian based distribution of Linux can be used</w:t>
      </w:r>
      <w:r w:rsidR="000D3194">
        <w:t xml:space="preserve"> as seen below in</w:t>
      </w:r>
      <w:r w:rsidR="00F632D5">
        <w:t xml:space="preserve"> Figure</w:t>
      </w:r>
      <w:r w:rsidR="001B7E91">
        <w:t xml:space="preserve"> 5.3A</w:t>
      </w:r>
      <w:r w:rsidRPr="00780B5F">
        <w:t>.</w:t>
      </w:r>
    </w:p>
    <w:p w14:paraId="53FB9E96" w14:textId="77777777" w:rsidR="000D3194" w:rsidRDefault="000D3194" w:rsidP="00912F5E">
      <w:pPr>
        <w:keepNext/>
        <w:jc w:val="center"/>
      </w:pPr>
      <w:r>
        <w:rPr>
          <w:noProof/>
        </w:rPr>
        <w:drawing>
          <wp:inline distT="0" distB="0" distL="0" distR="0" wp14:anchorId="1F0A4CF4" wp14:editId="4483AF3F">
            <wp:extent cx="1821180" cy="867834"/>
            <wp:effectExtent l="0" t="0" r="7620" b="8890"/>
            <wp:docPr id="1471799419" name="Picture 1" descr="A transparent box with a rectangula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9419" name="Picture 1" descr="A transparent box with a rectangular screen&#10;&#10;Description automatically generated"/>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1836952" cy="875350"/>
                    </a:xfrm>
                    <a:prstGeom prst="rect">
                      <a:avLst/>
                    </a:prstGeom>
                  </pic:spPr>
                </pic:pic>
              </a:graphicData>
            </a:graphic>
          </wp:inline>
        </w:drawing>
      </w:r>
    </w:p>
    <w:p w14:paraId="62180DE8" w14:textId="1E543D1B" w:rsidR="000D3194" w:rsidRPr="00780B5F" w:rsidRDefault="000D3194" w:rsidP="00912F5E">
      <w:pPr>
        <w:pStyle w:val="Caption"/>
        <w:spacing w:line="360" w:lineRule="auto"/>
        <w:jc w:val="center"/>
      </w:pPr>
      <w:bookmarkStart w:id="112" w:name="_Ref163442321"/>
      <w:r>
        <w:t xml:space="preserve">Figure </w:t>
      </w:r>
      <w:bookmarkEnd w:id="112"/>
      <w:r w:rsidR="00912F5E">
        <w:t>5.3A</w:t>
      </w:r>
      <w:r>
        <w:t>: Pwnagotchi assembled with a display</w:t>
      </w:r>
      <w:r w:rsidR="0087488A">
        <w:t>.</w:t>
      </w:r>
    </w:p>
    <w:p w14:paraId="105A7939" w14:textId="3647412A" w:rsidR="00780B5F" w:rsidRPr="00780B5F" w:rsidRDefault="00F5147D" w:rsidP="00F02F1C">
      <w:r>
        <w:br/>
      </w:r>
      <w:r w:rsidR="00780B5F" w:rsidRPr="00780B5F">
        <w:t xml:space="preserve">A Pwnagotchi is capable of monitoring network traffic by default when powered with the custom image loaded onto an SD card. Without further configuration, the device can and will automatically begin Wi-Fi </w:t>
      </w:r>
      <w:r w:rsidR="00B17201">
        <w:t>Deauthentication</w:t>
      </w:r>
      <w:r w:rsidR="00780B5F" w:rsidRPr="00780B5F">
        <w:t xml:space="preserve"> attacks that target the communications between access points (AP) and clients/users to capture a 4-way handshake where secure key information is passed. With this secure information captured, connections can be tracked, login details and private information captured and even the secure passphrase can be gained through cracking the WPA2 hash generated by the 4-way handshake.</w:t>
      </w:r>
    </w:p>
    <w:p w14:paraId="79E93893" w14:textId="37A7225C" w:rsidR="00780B5F" w:rsidRPr="00780B5F" w:rsidRDefault="00780B5F" w:rsidP="00F02F1C">
      <w:r w:rsidRPr="00780B5F">
        <w:t xml:space="preserve">This section details the process of capturing a handshake using the Bettercap UI v1.3.0 using Bettercap V2.24. Bettercap UI being an interface that allows better manual control of the Pwnagotchi which normally operates in the auto/AI modes. And through the Auto and AI modes of the Pwnagotchi which are enabled by default when only supplied with power. </w:t>
      </w:r>
      <w:r w:rsidRPr="00780B5F">
        <w:br/>
      </w:r>
      <w:r w:rsidRPr="00780B5F">
        <w:br/>
        <w:t xml:space="preserve">To prevent malicious and unintended attacks against networks in an area, disable </w:t>
      </w:r>
      <w:r w:rsidR="00B17201">
        <w:t>Deauthentication</w:t>
      </w:r>
      <w:r w:rsidRPr="00780B5F">
        <w:t xml:space="preserve"> completely by adding a line that sets </w:t>
      </w:r>
      <w:r w:rsidR="00B17201">
        <w:t>Deauthentication</w:t>
      </w:r>
      <w:r w:rsidRPr="00780B5F">
        <w:t xml:space="preserve"> to off. Doing this before using the Pwnagotchi is vital to ensure no laws are broken when the device is put into Auto or AI modes. Once complete accessing the Bettercap UI through a browser allows for the initial recon to be completed where a list of BSSID’s and ESSIDs can </w:t>
      </w:r>
      <w:r w:rsidR="006127B5">
        <w:t>be</w:t>
      </w:r>
      <w:r w:rsidRPr="00780B5F">
        <w:t xml:space="preserve"> collected, then added to a whitelist, </w:t>
      </w:r>
      <w:r w:rsidRPr="00780B5F">
        <w:lastRenderedPageBreak/>
        <w:t xml:space="preserve">preventing </w:t>
      </w:r>
      <w:r w:rsidR="00B17201">
        <w:t>Deauthentication</w:t>
      </w:r>
      <w:r w:rsidRPr="00780B5F">
        <w:t xml:space="preserve"> attacks happening on those networks and any omitted will be </w:t>
      </w:r>
      <w:proofErr w:type="spellStart"/>
      <w:r w:rsidRPr="00780B5F">
        <w:t>deauthenticated</w:t>
      </w:r>
      <w:proofErr w:type="spellEnd"/>
      <w:r w:rsidRPr="00780B5F">
        <w:t>. This is completed by editing a “</w:t>
      </w:r>
      <w:proofErr w:type="spellStart"/>
      <w:r w:rsidRPr="00780B5F">
        <w:t>config.toml</w:t>
      </w:r>
      <w:proofErr w:type="spellEnd"/>
      <w:r w:rsidRPr="00780B5F">
        <w:t xml:space="preserve">” file within the /etc directory. Reenabling the </w:t>
      </w:r>
      <w:r w:rsidR="00B17201">
        <w:t>Deauthentication</w:t>
      </w:r>
      <w:r w:rsidRPr="00780B5F">
        <w:t xml:space="preserve"> will then allow network sniffing to happen, and clients seen on non-whitelisted networks will be attacked forcing a handshake to happen.</w:t>
      </w:r>
    </w:p>
    <w:p w14:paraId="032C5A70" w14:textId="77777777" w:rsidR="00780B5F" w:rsidRPr="00780B5F" w:rsidRDefault="00780B5F" w:rsidP="00F02F1C"/>
    <w:p w14:paraId="38F141DD" w14:textId="507B2F5D" w:rsidR="00780B5F" w:rsidRPr="00780B5F" w:rsidRDefault="00A756D4" w:rsidP="00F02F1C">
      <w:bookmarkStart w:id="113" w:name="_Ref163442082"/>
      <w:r>
        <w:t xml:space="preserve">Figure </w:t>
      </w:r>
      <w:bookmarkEnd w:id="113"/>
      <w:r w:rsidR="00AF45A4">
        <w:t>5.3B below</w:t>
      </w:r>
      <w:r w:rsidR="00780B5F" w:rsidRPr="00780B5F">
        <w:t xml:space="preserve"> shows the Wi-Fi module running on the Bettercap UI. This enables monitor mode for the Raspberry Pi Zero’s Wi-Fi chip and any networks that broadcast on the 2.4GHz band can be seen are listed. If the vendor can be identified from the MAC address, this is displayed along with the encryption type, channel the network is operating on, clients connected, and any data sent or received. These are sorted by signal strength to the Pwnagotchi.</w:t>
      </w:r>
    </w:p>
    <w:p w14:paraId="20B3E2AD" w14:textId="77777777" w:rsidR="00AF45A4" w:rsidRDefault="00AF45A4" w:rsidP="00AF45A4">
      <w:pPr>
        <w:keepNext/>
      </w:pPr>
      <w:r w:rsidRPr="00780B5F">
        <w:rPr>
          <w:noProof/>
        </w:rPr>
        <w:drawing>
          <wp:inline distT="0" distB="0" distL="0" distR="0" wp14:anchorId="513662F0" wp14:editId="2E7E79B7">
            <wp:extent cx="5715000" cy="1591945"/>
            <wp:effectExtent l="0" t="0" r="0" b="8255"/>
            <wp:docPr id="10903781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78188" name="Picture 2" descr="A screenshot of a computer&#10;&#10;Description automatically generated"/>
                    <pic:cNvPicPr/>
                  </pic:nvPicPr>
                  <pic:blipFill rotWithShape="1">
                    <a:blip r:embed="rId23" cstate="hqprint">
                      <a:extLst>
                        <a:ext uri="{28A0092B-C50C-407E-A947-70E740481C1C}">
                          <a14:useLocalDpi xmlns:a14="http://schemas.microsoft.com/office/drawing/2010/main" val="0"/>
                        </a:ext>
                      </a:extLst>
                    </a:blip>
                    <a:srcRect r="11987" b="49817"/>
                    <a:stretch/>
                  </pic:blipFill>
                  <pic:spPr bwMode="auto">
                    <a:xfrm>
                      <a:off x="0" y="0"/>
                      <a:ext cx="5747026" cy="1600866"/>
                    </a:xfrm>
                    <a:prstGeom prst="rect">
                      <a:avLst/>
                    </a:prstGeom>
                    <a:ln>
                      <a:noFill/>
                    </a:ln>
                    <a:extLst>
                      <a:ext uri="{53640926-AAD7-44D8-BBD7-CCE9431645EC}">
                        <a14:shadowObscured xmlns:a14="http://schemas.microsoft.com/office/drawing/2010/main"/>
                      </a:ext>
                    </a:extLst>
                  </pic:spPr>
                </pic:pic>
              </a:graphicData>
            </a:graphic>
          </wp:inline>
        </w:drawing>
      </w:r>
    </w:p>
    <w:p w14:paraId="300BD6A6" w14:textId="31503F35" w:rsidR="00AF45A4" w:rsidRPr="00780B5F" w:rsidRDefault="00AF45A4" w:rsidP="00AF45A4">
      <w:pPr>
        <w:pStyle w:val="Caption"/>
        <w:spacing w:line="360" w:lineRule="auto"/>
        <w:jc w:val="center"/>
      </w:pPr>
      <w:r>
        <w:t xml:space="preserve">Figure </w:t>
      </w:r>
      <w:fldSimple w:instr=" SEQ Figure \* ARABIC ">
        <w:r w:rsidR="009A2814">
          <w:rPr>
            <w:noProof/>
          </w:rPr>
          <w:t>1</w:t>
        </w:r>
      </w:fldSimple>
      <w:r>
        <w:t>: Bettercap UI; Wi-Fi Module</w:t>
      </w:r>
    </w:p>
    <w:p w14:paraId="5279AB77" w14:textId="77777777" w:rsidR="00AF45A4" w:rsidRPr="00780B5F" w:rsidRDefault="00AF45A4" w:rsidP="00F02F1C"/>
    <w:p w14:paraId="1A787E6C" w14:textId="58C04DC0" w:rsidR="00780B5F" w:rsidRDefault="00780B5F" w:rsidP="00F02F1C">
      <w:r w:rsidRPr="00780B5F">
        <w:t xml:space="preserve">When a client has been seen by the Pwnagotchi, if in Auto or AI modes, the </w:t>
      </w:r>
      <w:r w:rsidR="00B17201">
        <w:t>Deauthentication</w:t>
      </w:r>
      <w:r w:rsidRPr="00780B5F">
        <w:t xml:space="preserve"> process is automatically completed until a handshake is captured, which is displayed as “PWND”. The handshake is saved as a PCAP file to the “/etc/</w:t>
      </w:r>
      <w:proofErr w:type="spellStart"/>
      <w:r w:rsidRPr="00780B5F">
        <w:t>pwnagotchi</w:t>
      </w:r>
      <w:proofErr w:type="spellEnd"/>
      <w:r w:rsidRPr="00780B5F">
        <w:t xml:space="preserve">” directory. Operating in these modes is seen below in </w:t>
      </w:r>
      <w:r w:rsidR="003C428E">
        <w:t>Figure 5.3C</w:t>
      </w:r>
      <w:r w:rsidRPr="00780B5F">
        <w:t>.</w:t>
      </w:r>
    </w:p>
    <w:p w14:paraId="6CAE26E8" w14:textId="77777777" w:rsidR="00780B5F" w:rsidRPr="00780B5F" w:rsidRDefault="00780B5F" w:rsidP="00F02F1C"/>
    <w:p w14:paraId="1B96C57C" w14:textId="77777777" w:rsidR="00780B5F" w:rsidRPr="00780B5F" w:rsidRDefault="00780B5F" w:rsidP="00F02F1C">
      <w:r w:rsidRPr="00780B5F">
        <w:rPr>
          <w:noProof/>
        </w:rPr>
        <w:drawing>
          <wp:inline distT="0" distB="0" distL="0" distR="0" wp14:anchorId="5C8B3143" wp14:editId="1BCA4594">
            <wp:extent cx="5731510" cy="1079500"/>
            <wp:effectExtent l="0" t="0" r="2540" b="6350"/>
            <wp:docPr id="1450099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9014" name="Picture 3" descr="A screenshot of a video game&#10;&#10;Description automatically generated"/>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0222EE22" w14:textId="35E98CCC" w:rsidR="00780B5F" w:rsidRPr="00780B5F" w:rsidRDefault="00780B5F" w:rsidP="00F02F1C">
      <w:pPr>
        <w:jc w:val="center"/>
        <w:rPr>
          <w:i/>
          <w:iCs/>
        </w:rPr>
      </w:pPr>
      <w:bookmarkStart w:id="114" w:name="_Ref163440376"/>
      <w:bookmarkStart w:id="115" w:name="_Ref163440369"/>
      <w:r w:rsidRPr="00780B5F">
        <w:rPr>
          <w:i/>
          <w:iCs/>
        </w:rPr>
        <w:t xml:space="preserve">Figure </w:t>
      </w:r>
      <w:r w:rsidR="003C428E">
        <w:rPr>
          <w:i/>
          <w:iCs/>
        </w:rPr>
        <w:t>5.</w:t>
      </w:r>
      <w:r w:rsidRPr="00780B5F">
        <w:rPr>
          <w:i/>
          <w:iCs/>
        </w:rPr>
        <w:fldChar w:fldCharType="begin"/>
      </w:r>
      <w:r w:rsidRPr="00780B5F">
        <w:rPr>
          <w:i/>
          <w:iCs/>
        </w:rPr>
        <w:instrText xml:space="preserve"> SEQ Figure \* ARABIC </w:instrText>
      </w:r>
      <w:r w:rsidRPr="00780B5F">
        <w:rPr>
          <w:i/>
          <w:iCs/>
        </w:rPr>
        <w:fldChar w:fldCharType="separate"/>
      </w:r>
      <w:r w:rsidR="009A2814">
        <w:rPr>
          <w:i/>
          <w:iCs/>
          <w:noProof/>
        </w:rPr>
        <w:t>2</w:t>
      </w:r>
      <w:r w:rsidRPr="00780B5F">
        <w:fldChar w:fldCharType="end"/>
      </w:r>
      <w:bookmarkEnd w:id="114"/>
      <w:r w:rsidR="003C428E">
        <w:t>C</w:t>
      </w:r>
      <w:r w:rsidRPr="00780B5F">
        <w:rPr>
          <w:i/>
          <w:iCs/>
        </w:rPr>
        <w:t>: Pwnagotchi modes; Left: Auto, Middle: AI, Right: Manual</w:t>
      </w:r>
      <w:bookmarkEnd w:id="115"/>
    </w:p>
    <w:p w14:paraId="111637CA" w14:textId="4E924C81" w:rsidR="00780B5F" w:rsidRPr="00780B5F" w:rsidRDefault="00780B5F" w:rsidP="00F02F1C">
      <w:r w:rsidRPr="00780B5F">
        <w:lastRenderedPageBreak/>
        <w:t>Using Bettercap</w:t>
      </w:r>
      <w:r>
        <w:t xml:space="preserve"> </w:t>
      </w:r>
      <w:r w:rsidRPr="00780B5F">
        <w:t xml:space="preserve">allows for better control over actions conducted. Where scripts can allow for mass </w:t>
      </w:r>
      <w:r w:rsidR="00B17201">
        <w:t>Deauthentication</w:t>
      </w:r>
      <w:r w:rsidRPr="00780B5F">
        <w:t xml:space="preserve"> as would be done in Auto and AI modes, the Bettercap gives a command bar, where commands to control the device are entered. From there </w:t>
      </w:r>
      <w:r w:rsidR="00B17201">
        <w:t>Deauthentication</w:t>
      </w:r>
      <w:r w:rsidRPr="00780B5F">
        <w:t xml:space="preserve"> to specific devices can be carried out by entering either a BSSID or ESSID. If no clients are seen, errors are thrown. The list of actions that can be carried out by the Wi-Fi module are extensive in that recon can be carried out, channel hopping can be </w:t>
      </w:r>
      <w:r w:rsidR="007537EE" w:rsidRPr="00780B5F">
        <w:t>stopped,</w:t>
      </w:r>
      <w:r w:rsidRPr="00780B5F">
        <w:t xml:space="preserve"> and events can be tracked and monitored.</w:t>
      </w:r>
    </w:p>
    <w:p w14:paraId="1C670506" w14:textId="2283E597" w:rsidR="00780B5F" w:rsidRPr="00780B5F" w:rsidRDefault="00780B5F" w:rsidP="00F02F1C">
      <w:r w:rsidRPr="00780B5F">
        <w:t xml:space="preserve">When Bettercap is successful in capturing a handshake, next to the encryption a red key is </w:t>
      </w:r>
      <w:r w:rsidR="00D8700D" w:rsidRPr="00780B5F">
        <w:t>shown</w:t>
      </w:r>
      <w:r w:rsidRPr="00780B5F">
        <w:t xml:space="preserve"> to signify that the key has been captured either monitoring a connection happen between the AP and a client or a </w:t>
      </w:r>
      <w:r w:rsidR="00B17201">
        <w:t>Deauthentication</w:t>
      </w:r>
      <w:r w:rsidRPr="00780B5F">
        <w:t xml:space="preserve"> attack has been conducted on a client forcing a handshake. Like the Pwnagotchi modes, the handshake is captured as a PCAP and saved similarly in “/etc/</w:t>
      </w:r>
      <w:proofErr w:type="spellStart"/>
      <w:r w:rsidRPr="00780B5F">
        <w:t>pwnagotchi</w:t>
      </w:r>
      <w:proofErr w:type="spellEnd"/>
      <w:r w:rsidRPr="00780B5F">
        <w:t xml:space="preserve">/bettercap/handshakes”. </w:t>
      </w:r>
      <w:r w:rsidRPr="00780B5F">
        <w:br/>
      </w:r>
    </w:p>
    <w:p w14:paraId="52BC99C3" w14:textId="544972EC" w:rsidR="00780B5F" w:rsidRPr="00780B5F" w:rsidRDefault="00A742A8" w:rsidP="00F02F1C">
      <w:r>
        <w:t>Below</w:t>
      </w:r>
      <w:r w:rsidR="00780B5F" w:rsidRPr="00780B5F">
        <w:t xml:space="preserve"> in </w:t>
      </w:r>
      <w:bookmarkStart w:id="116" w:name="_Ref163441427"/>
      <w:r w:rsidR="00780B5F">
        <w:t xml:space="preserve">Figure </w:t>
      </w:r>
      <w:bookmarkEnd w:id="116"/>
      <w:r>
        <w:t>5.3D</w:t>
      </w:r>
      <w:r w:rsidR="00780B5F" w:rsidRPr="00780B5F">
        <w:t xml:space="preserve"> shows the 4 way-handshake captured by </w:t>
      </w:r>
      <w:r w:rsidR="008116E0" w:rsidRPr="00780B5F">
        <w:t>Bettercap;</w:t>
      </w:r>
      <w:r w:rsidR="00780B5F" w:rsidRPr="00780B5F">
        <w:t xml:space="preserve"> each step identified by Wireshark using the EAPOL protocol. With this information, it can be converted into a usable WPA2 hash.</w:t>
      </w:r>
    </w:p>
    <w:p w14:paraId="7AA62AAE" w14:textId="77777777" w:rsidR="00A742A8" w:rsidRPr="00780B5F" w:rsidRDefault="00A742A8" w:rsidP="00A742A8">
      <w:r w:rsidRPr="00780B5F">
        <w:rPr>
          <w:noProof/>
        </w:rPr>
        <w:drawing>
          <wp:inline distT="0" distB="0" distL="0" distR="0" wp14:anchorId="14F2B153" wp14:editId="3D897174">
            <wp:extent cx="5731510" cy="1704340"/>
            <wp:effectExtent l="0" t="0" r="2540" b="0"/>
            <wp:docPr id="10614100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0077" name="Picture 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inline>
        </w:drawing>
      </w:r>
    </w:p>
    <w:p w14:paraId="53C057BC" w14:textId="084DA709" w:rsidR="00A742A8" w:rsidRPr="00780B5F" w:rsidRDefault="00A742A8" w:rsidP="00A742A8">
      <w:pPr>
        <w:jc w:val="center"/>
        <w:rPr>
          <w:i/>
          <w:iCs/>
        </w:rPr>
      </w:pPr>
      <w:r w:rsidRPr="00780B5F">
        <w:rPr>
          <w:i/>
          <w:iCs/>
        </w:rPr>
        <w:t xml:space="preserve">Figure </w:t>
      </w:r>
      <w:r>
        <w:rPr>
          <w:i/>
          <w:iCs/>
        </w:rPr>
        <w:t>5.3D</w:t>
      </w:r>
      <w:r w:rsidRPr="00780B5F">
        <w:rPr>
          <w:i/>
          <w:iCs/>
        </w:rPr>
        <w:t xml:space="preserve">: </w:t>
      </w:r>
      <w:r w:rsidR="009E6141">
        <w:rPr>
          <w:i/>
          <w:iCs/>
        </w:rPr>
        <w:t>Bettercap handshake capture (</w:t>
      </w:r>
      <w:r>
        <w:rPr>
          <w:i/>
          <w:iCs/>
        </w:rPr>
        <w:t>Wireshark)</w:t>
      </w:r>
    </w:p>
    <w:p w14:paraId="294C9969" w14:textId="77777777" w:rsidR="00A742A8" w:rsidRPr="00780B5F" w:rsidRDefault="00A742A8" w:rsidP="00F02F1C"/>
    <w:p w14:paraId="77AA28BC" w14:textId="5CD240BC" w:rsidR="00780B5F" w:rsidRPr="00D93F00" w:rsidRDefault="00780B5F" w:rsidP="00F02F1C">
      <w:r w:rsidRPr="00780B5F">
        <w:t>It is important to note that not all clients connected to APs can be seen by the Raspberry Pi Zero, as some devices increase their own security using personal protection show</w:t>
      </w:r>
      <w:r w:rsidR="00A742A8">
        <w:t>n</w:t>
      </w:r>
      <w:r w:rsidRPr="00780B5F">
        <w:t xml:space="preserve"> by “WPA2-Personal” on devices. Lower end devices with less security such as printers and even Raspberry Pi’s make excellent targets to aid in capturing a handshake using the above methods.</w:t>
      </w:r>
      <w:r w:rsidR="00E23570">
        <w:br/>
      </w:r>
    </w:p>
    <w:p w14:paraId="7D4FF14B" w14:textId="0ED8A5F9" w:rsidR="001E57BE" w:rsidRPr="00F172D6" w:rsidRDefault="00123D8B" w:rsidP="00F172D6">
      <w:pPr>
        <w:pStyle w:val="Heading3"/>
        <w:rPr>
          <w:rFonts w:asciiTheme="minorHAnsi" w:eastAsiaTheme="minorEastAsia" w:hAnsiTheme="minorHAnsi" w:cstheme="minorBidi"/>
        </w:rPr>
      </w:pPr>
      <w:bookmarkStart w:id="117" w:name="_Toc163467683"/>
      <w:bookmarkStart w:id="118" w:name="_Toc163467636"/>
      <w:bookmarkStart w:id="119" w:name="_Toc163483868"/>
      <w:bookmarkStart w:id="120" w:name="_Toc163726560"/>
      <w:bookmarkStart w:id="121" w:name="_Toc163731309"/>
      <w:bookmarkStart w:id="122" w:name="_Toc163731366"/>
      <w:bookmarkStart w:id="123" w:name="_Toc1298833277"/>
      <w:bookmarkStart w:id="124" w:name="_Toc163731447"/>
      <w:bookmarkStart w:id="125" w:name="_Toc163731647"/>
      <w:bookmarkStart w:id="126" w:name="_Toc163758885"/>
      <w:r>
        <w:rPr>
          <w:rFonts w:asciiTheme="minorHAnsi" w:eastAsiaTheme="minorEastAsia" w:hAnsiTheme="minorHAnsi" w:cstheme="minorBidi"/>
        </w:rPr>
        <w:lastRenderedPageBreak/>
        <w:t>5</w:t>
      </w:r>
      <w:r w:rsidR="00E41A84">
        <w:rPr>
          <w:rFonts w:asciiTheme="minorHAnsi" w:eastAsiaTheme="minorEastAsia" w:hAnsiTheme="minorHAnsi" w:cstheme="minorBidi"/>
        </w:rPr>
        <w:t>.4</w:t>
      </w:r>
      <w:r w:rsidRPr="3E1166AC">
        <w:rPr>
          <w:rFonts w:asciiTheme="minorHAnsi" w:eastAsiaTheme="minorEastAsia" w:hAnsiTheme="minorHAnsi" w:cstheme="minorBidi"/>
        </w:rPr>
        <w:t xml:space="preserve"> </w:t>
      </w:r>
      <w:r>
        <w:rPr>
          <w:rFonts w:asciiTheme="minorHAnsi" w:eastAsiaTheme="minorEastAsia" w:hAnsiTheme="minorHAnsi" w:cstheme="minorBidi"/>
        </w:rPr>
        <w:t>Wifite</w:t>
      </w:r>
      <w:bookmarkEnd w:id="117"/>
      <w:bookmarkEnd w:id="118"/>
      <w:bookmarkEnd w:id="119"/>
      <w:bookmarkEnd w:id="120"/>
      <w:bookmarkEnd w:id="121"/>
      <w:bookmarkEnd w:id="122"/>
      <w:bookmarkEnd w:id="123"/>
      <w:bookmarkEnd w:id="124"/>
      <w:bookmarkEnd w:id="125"/>
      <w:bookmarkEnd w:id="126"/>
    </w:p>
    <w:p w14:paraId="5401F213" w14:textId="77777777" w:rsidR="00F93D28" w:rsidRPr="00440609" w:rsidRDefault="00F93D28" w:rsidP="00F93D28">
      <w:pPr>
        <w:jc w:val="both"/>
        <w:rPr>
          <w:rFonts w:cstheme="minorHAnsi"/>
        </w:rPr>
      </w:pPr>
      <w:r w:rsidRPr="00440609">
        <w:rPr>
          <w:rFonts w:cstheme="minorHAnsi"/>
        </w:rPr>
        <w:t xml:space="preserve">Wifite is a python script that allows for automatic auditing of wireless networks. It does this providing a wrapper to aircrack-ng and similar tools depending on the attacks that occur. By default, wifite runs in interactive mode allowing for the user to select specific targets. </w:t>
      </w:r>
      <w:r>
        <w:rPr>
          <w:rFonts w:cstheme="minorHAnsi"/>
        </w:rPr>
        <w:t xml:space="preserve"> </w:t>
      </w:r>
      <w:r w:rsidRPr="00440609">
        <w:rPr>
          <w:rFonts w:cstheme="minorHAnsi"/>
        </w:rPr>
        <w:t>Optional command line arguments can be provided to the tool to only use specific attacks or to specifically target a certain SSID.</w:t>
      </w:r>
      <w:r>
        <w:rPr>
          <w:rFonts w:cstheme="minorHAnsi"/>
        </w:rPr>
        <w:t xml:space="preserve"> For this walkthrough, the authorised network being targeted is VM734980-2G. </w:t>
      </w:r>
    </w:p>
    <w:p w14:paraId="69B0B7CA" w14:textId="77777777" w:rsidR="00F93D28" w:rsidRDefault="00F93D28" w:rsidP="00F93D28">
      <w:pPr>
        <w:rPr>
          <w:rFonts w:cstheme="minorHAnsi"/>
        </w:rPr>
      </w:pPr>
    </w:p>
    <w:p w14:paraId="3B87A802" w14:textId="1757F1F7" w:rsidR="00F93D28" w:rsidRDefault="00F93D28" w:rsidP="00F93D28">
      <w:pPr>
        <w:rPr>
          <w:rFonts w:cstheme="minorHAnsi"/>
        </w:rPr>
      </w:pPr>
      <w:r>
        <w:rPr>
          <w:rFonts w:cstheme="minorHAnsi"/>
        </w:rPr>
        <w:t>To use Wifite, the program of the same name can be executed from the terminal. To specially target WPA and WPA2 networks, the –wpa flag has been provided as an argument</w:t>
      </w:r>
      <w:r w:rsidR="006D30C1">
        <w:rPr>
          <w:rFonts w:cstheme="minorHAnsi"/>
        </w:rPr>
        <w:t xml:space="preserve"> as seen below in Figure 5</w:t>
      </w:r>
      <w:r w:rsidR="00F91BC4">
        <w:rPr>
          <w:rFonts w:cstheme="minorHAnsi"/>
        </w:rPr>
        <w:t>.4A</w:t>
      </w:r>
      <w:r>
        <w:rPr>
          <w:rFonts w:cstheme="minorHAnsi"/>
        </w:rPr>
        <w:t>.</w:t>
      </w:r>
    </w:p>
    <w:p w14:paraId="5E453695" w14:textId="77777777" w:rsidR="00F93D28" w:rsidRDefault="00F93D28" w:rsidP="00F93D28">
      <w:pPr>
        <w:jc w:val="center"/>
        <w:rPr>
          <w:rFonts w:cstheme="minorHAnsi"/>
        </w:rPr>
      </w:pPr>
      <w:r w:rsidRPr="00440609">
        <w:rPr>
          <w:rFonts w:cstheme="minorHAnsi"/>
          <w:noProof/>
        </w:rPr>
        <w:drawing>
          <wp:inline distT="0" distB="0" distL="0" distR="0" wp14:anchorId="7C65A058" wp14:editId="61C53AF7">
            <wp:extent cx="4593590" cy="1021080"/>
            <wp:effectExtent l="0" t="0" r="0" b="7620"/>
            <wp:docPr id="16295195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9599" name="Picture 2"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09" t="18145" r="45879" b="68327"/>
                    <a:stretch/>
                  </pic:blipFill>
                  <pic:spPr bwMode="auto">
                    <a:xfrm>
                      <a:off x="0" y="0"/>
                      <a:ext cx="4617035" cy="1026291"/>
                    </a:xfrm>
                    <a:prstGeom prst="rect">
                      <a:avLst/>
                    </a:prstGeom>
                    <a:noFill/>
                    <a:ln>
                      <a:noFill/>
                    </a:ln>
                    <a:extLst>
                      <a:ext uri="{53640926-AAD7-44D8-BBD7-CCE9431645EC}">
                        <a14:shadowObscured xmlns:a14="http://schemas.microsoft.com/office/drawing/2010/main"/>
                      </a:ext>
                    </a:extLst>
                  </pic:spPr>
                </pic:pic>
              </a:graphicData>
            </a:graphic>
          </wp:inline>
        </w:drawing>
      </w:r>
    </w:p>
    <w:p w14:paraId="76F079FF" w14:textId="6995C6B4" w:rsidR="00F91BC4" w:rsidRPr="00F91BC4" w:rsidRDefault="00F91BC4" w:rsidP="00F91BC4">
      <w:pPr>
        <w:pStyle w:val="Caption"/>
        <w:jc w:val="center"/>
      </w:pPr>
      <w:r>
        <w:t xml:space="preserve">Figure 5.4A </w:t>
      </w:r>
      <w:r w:rsidR="00FB46CC">
        <w:t xml:space="preserve">Execute </w:t>
      </w:r>
      <w:r>
        <w:t xml:space="preserve">Wifite </w:t>
      </w:r>
      <w:r w:rsidR="00FB46CC">
        <w:t>to target WPA2 Networks</w:t>
      </w:r>
      <w:r>
        <w:br/>
      </w:r>
    </w:p>
    <w:p w14:paraId="204BD483" w14:textId="453D1AD4" w:rsidR="00F93D28" w:rsidRDefault="00F93D28" w:rsidP="00F93D28">
      <w:pPr>
        <w:jc w:val="both"/>
        <w:rPr>
          <w:rFonts w:cstheme="minorHAnsi"/>
        </w:rPr>
      </w:pPr>
      <w:r>
        <w:rPr>
          <w:rFonts w:cstheme="minorHAnsi"/>
        </w:rPr>
        <w:t>Being an automatic tool, Wifite works on its own and automatically places the wireless adapter into monitor mode. It then listens to the wireless traffic within range of the antenna and lists all available wireless networks</w:t>
      </w:r>
      <w:r w:rsidR="00673018">
        <w:rPr>
          <w:rFonts w:cstheme="minorHAnsi"/>
        </w:rPr>
        <w:t xml:space="preserve"> as can be seen in Figure 5.4B</w:t>
      </w:r>
      <w:r>
        <w:rPr>
          <w:rFonts w:cstheme="minorHAnsi"/>
        </w:rPr>
        <w:t xml:space="preserve">. </w:t>
      </w:r>
    </w:p>
    <w:p w14:paraId="745A9B0A" w14:textId="065F7B31" w:rsidR="00D47794" w:rsidRPr="00440609" w:rsidRDefault="00F93D28" w:rsidP="00F93D28">
      <w:pPr>
        <w:jc w:val="center"/>
        <w:rPr>
          <w:rFonts w:cstheme="minorHAnsi"/>
        </w:rPr>
      </w:pPr>
      <w:r w:rsidRPr="00440609">
        <w:rPr>
          <w:rFonts w:cstheme="minorHAnsi"/>
          <w:noProof/>
        </w:rPr>
        <w:drawing>
          <wp:inline distT="0" distB="0" distL="0" distR="0" wp14:anchorId="6673FE41" wp14:editId="0AEDEC5E">
            <wp:extent cx="4373880" cy="2574054"/>
            <wp:effectExtent l="0" t="0" r="7620" b="0"/>
            <wp:docPr id="11765943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4347" name="Picture 4"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100" t="17668" r="21997" b="19509"/>
                    <a:stretch/>
                  </pic:blipFill>
                  <pic:spPr bwMode="auto">
                    <a:xfrm>
                      <a:off x="0" y="0"/>
                      <a:ext cx="4385504" cy="2580895"/>
                    </a:xfrm>
                    <a:prstGeom prst="rect">
                      <a:avLst/>
                    </a:prstGeom>
                    <a:noFill/>
                    <a:ln>
                      <a:noFill/>
                    </a:ln>
                    <a:extLst>
                      <a:ext uri="{53640926-AAD7-44D8-BBD7-CCE9431645EC}">
                        <a14:shadowObscured xmlns:a14="http://schemas.microsoft.com/office/drawing/2010/main"/>
                      </a:ext>
                    </a:extLst>
                  </pic:spPr>
                </pic:pic>
              </a:graphicData>
            </a:graphic>
          </wp:inline>
        </w:drawing>
      </w:r>
    </w:p>
    <w:p w14:paraId="769E2EC6" w14:textId="3241EFCE" w:rsidR="00673018" w:rsidRPr="00440609" w:rsidRDefault="00673018" w:rsidP="000F1860">
      <w:pPr>
        <w:pStyle w:val="Caption"/>
        <w:jc w:val="center"/>
      </w:pPr>
      <w:r>
        <w:t>Figure 5.4B</w:t>
      </w:r>
      <w:r w:rsidR="000F1860">
        <w:t xml:space="preserve"> Wifite AP </w:t>
      </w:r>
      <w:r w:rsidR="002030A6">
        <w:t>Findings</w:t>
      </w:r>
    </w:p>
    <w:p w14:paraId="52FABB81" w14:textId="77777777" w:rsidR="00D47794" w:rsidRPr="00440609" w:rsidRDefault="00D47794" w:rsidP="00C33706">
      <w:pPr>
        <w:rPr>
          <w:rFonts w:cstheme="minorHAnsi"/>
        </w:rPr>
      </w:pPr>
    </w:p>
    <w:p w14:paraId="77F81ADA" w14:textId="2A1ABDE0" w:rsidR="00D47794" w:rsidRPr="00440609" w:rsidRDefault="00D47794" w:rsidP="00630B69">
      <w:pPr>
        <w:jc w:val="both"/>
        <w:rPr>
          <w:rFonts w:cstheme="minorHAnsi"/>
        </w:rPr>
      </w:pPr>
      <w:r w:rsidRPr="00440609">
        <w:rPr>
          <w:rFonts w:cstheme="minorHAnsi"/>
        </w:rPr>
        <w:t>To stop scanning, the CTRL+C keys must be pressed. Once this happens, the program allows for the user to select which network or combination of to target attacks against</w:t>
      </w:r>
      <w:r w:rsidR="005E31D1">
        <w:rPr>
          <w:rFonts w:cstheme="minorHAnsi"/>
        </w:rPr>
        <w:t xml:space="preserve"> as seen in Figure </w:t>
      </w:r>
      <w:r w:rsidR="00FD3BF0">
        <w:rPr>
          <w:rFonts w:cstheme="minorHAnsi"/>
        </w:rPr>
        <w:t>5.4C</w:t>
      </w:r>
      <w:r w:rsidRPr="00440609">
        <w:rPr>
          <w:rFonts w:cstheme="minorHAnsi"/>
        </w:rPr>
        <w:t>.</w:t>
      </w:r>
    </w:p>
    <w:p w14:paraId="2BE6843C" w14:textId="77777777" w:rsidR="00F93D28" w:rsidRDefault="00F93D28" w:rsidP="00F93D28">
      <w:pPr>
        <w:rPr>
          <w:rFonts w:cstheme="minorHAnsi"/>
          <w:noProof/>
        </w:rPr>
      </w:pPr>
    </w:p>
    <w:p w14:paraId="2DBD3AC4" w14:textId="4FBBAB4E" w:rsidR="00D47794" w:rsidRPr="00440609" w:rsidRDefault="00F93D28" w:rsidP="00F93D28">
      <w:pPr>
        <w:jc w:val="center"/>
        <w:rPr>
          <w:rFonts w:cstheme="minorHAnsi"/>
        </w:rPr>
      </w:pPr>
      <w:r w:rsidRPr="00440609">
        <w:rPr>
          <w:rFonts w:cstheme="minorHAnsi"/>
          <w:noProof/>
        </w:rPr>
        <w:drawing>
          <wp:inline distT="0" distB="0" distL="0" distR="0" wp14:anchorId="64918313" wp14:editId="3D5E6132">
            <wp:extent cx="5318760" cy="3136705"/>
            <wp:effectExtent l="0" t="0" r="0" b="6985"/>
            <wp:docPr id="357904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74" name="Picture 5"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834" t="18159" r="23062" b="19755"/>
                    <a:stretch/>
                  </pic:blipFill>
                  <pic:spPr bwMode="auto">
                    <a:xfrm>
                      <a:off x="0" y="0"/>
                      <a:ext cx="5345541" cy="3152499"/>
                    </a:xfrm>
                    <a:prstGeom prst="rect">
                      <a:avLst/>
                    </a:prstGeom>
                    <a:noFill/>
                    <a:ln>
                      <a:noFill/>
                    </a:ln>
                    <a:extLst>
                      <a:ext uri="{53640926-AAD7-44D8-BBD7-CCE9431645EC}">
                        <a14:shadowObscured xmlns:a14="http://schemas.microsoft.com/office/drawing/2010/main"/>
                      </a:ext>
                    </a:extLst>
                  </pic:spPr>
                </pic:pic>
              </a:graphicData>
            </a:graphic>
          </wp:inline>
        </w:drawing>
      </w:r>
    </w:p>
    <w:p w14:paraId="551A691F" w14:textId="2015DECE" w:rsidR="00FD3BF0" w:rsidRPr="00440609" w:rsidRDefault="00FD3BF0" w:rsidP="00FD3BF0">
      <w:pPr>
        <w:pStyle w:val="Caption"/>
        <w:jc w:val="center"/>
      </w:pPr>
      <w:r>
        <w:t xml:space="preserve">Figure 5.4C Wifite </w:t>
      </w:r>
      <w:r w:rsidR="00CE46CE">
        <w:t>Attack Options</w:t>
      </w:r>
    </w:p>
    <w:p w14:paraId="4909B646" w14:textId="2550EC28" w:rsidR="00D47794" w:rsidRPr="00440609" w:rsidRDefault="00D47794" w:rsidP="00630B69">
      <w:pPr>
        <w:jc w:val="both"/>
        <w:rPr>
          <w:rFonts w:cstheme="minorHAnsi"/>
        </w:rPr>
      </w:pPr>
      <w:r w:rsidRPr="00440609">
        <w:rPr>
          <w:rFonts w:cstheme="minorHAnsi"/>
        </w:rPr>
        <w:t xml:space="preserve">From the list shown below, the network with the ID of 1 was targeted. The tool then began to capture the handshake used in the WPA2 authentication process. To do this aircrack is being used to de-authenticate the connected client and intercept the handshake as they re-authenticate. Additionally, it performs a quick cracking process </w:t>
      </w:r>
      <w:r w:rsidR="004C7C9D">
        <w:rPr>
          <w:rFonts w:cstheme="minorHAnsi"/>
        </w:rPr>
        <w:t xml:space="preserve">by default </w:t>
      </w:r>
      <w:r w:rsidRPr="00440609">
        <w:rPr>
          <w:rFonts w:cstheme="minorHAnsi"/>
        </w:rPr>
        <w:t>using a short wordlist</w:t>
      </w:r>
      <w:r w:rsidR="005F1584">
        <w:rPr>
          <w:rFonts w:cstheme="minorHAnsi"/>
        </w:rPr>
        <w:t xml:space="preserve"> as seen in Figure</w:t>
      </w:r>
      <w:r w:rsidR="007359BF">
        <w:rPr>
          <w:rFonts w:cstheme="minorHAnsi"/>
        </w:rPr>
        <w:t xml:space="preserve"> 5.4D</w:t>
      </w:r>
      <w:r w:rsidRPr="00440609">
        <w:rPr>
          <w:rFonts w:cstheme="minorHAnsi"/>
        </w:rPr>
        <w:t>.</w:t>
      </w:r>
      <w:r w:rsidR="00BB3C3B">
        <w:rPr>
          <w:rFonts w:cstheme="minorHAnsi"/>
        </w:rPr>
        <w:t xml:space="preserve"> Whilst this is not part of the reconnaissance stage, it’s part of Wifite’s operation by default. </w:t>
      </w:r>
      <w:r w:rsidR="008E4485">
        <w:rPr>
          <w:rFonts w:cstheme="minorHAnsi"/>
        </w:rPr>
        <w:t>To avoid this the –skip-crack option should be provided</w:t>
      </w:r>
      <w:r w:rsidR="00987FE0">
        <w:rPr>
          <w:rFonts w:cstheme="minorHAnsi"/>
        </w:rPr>
        <w:t>.</w:t>
      </w:r>
    </w:p>
    <w:p w14:paraId="14A288D4" w14:textId="395621FA" w:rsidR="00D47794" w:rsidRPr="00440609" w:rsidRDefault="00F93D28" w:rsidP="00F93D28">
      <w:pPr>
        <w:jc w:val="center"/>
        <w:rPr>
          <w:rFonts w:cstheme="minorHAnsi"/>
        </w:rPr>
      </w:pPr>
      <w:r w:rsidRPr="00440609">
        <w:rPr>
          <w:rFonts w:cstheme="minorHAnsi"/>
          <w:noProof/>
        </w:rPr>
        <w:lastRenderedPageBreak/>
        <w:drawing>
          <wp:inline distT="0" distB="0" distL="0" distR="0" wp14:anchorId="68C38737" wp14:editId="302730D5">
            <wp:extent cx="5097780" cy="2977567"/>
            <wp:effectExtent l="0" t="0" r="7620" b="0"/>
            <wp:docPr id="201047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9056" name="Picture 1" descr="A screenshot of a computer&#10;&#10;Description automatically generated"/>
                    <pic:cNvPicPr/>
                  </pic:nvPicPr>
                  <pic:blipFill rotWithShape="1">
                    <a:blip r:embed="rId29"/>
                    <a:srcRect l="19410" t="17672" r="22092" b="19247"/>
                    <a:stretch/>
                  </pic:blipFill>
                  <pic:spPr bwMode="auto">
                    <a:xfrm>
                      <a:off x="0" y="0"/>
                      <a:ext cx="5100653" cy="2979245"/>
                    </a:xfrm>
                    <a:prstGeom prst="rect">
                      <a:avLst/>
                    </a:prstGeom>
                    <a:ln>
                      <a:noFill/>
                    </a:ln>
                    <a:extLst>
                      <a:ext uri="{53640926-AAD7-44D8-BBD7-CCE9431645EC}">
                        <a14:shadowObscured xmlns:a14="http://schemas.microsoft.com/office/drawing/2010/main"/>
                      </a:ext>
                    </a:extLst>
                  </pic:spPr>
                </pic:pic>
              </a:graphicData>
            </a:graphic>
          </wp:inline>
        </w:drawing>
      </w:r>
    </w:p>
    <w:p w14:paraId="55998564" w14:textId="746DC57C" w:rsidR="007359BF" w:rsidRPr="00440609" w:rsidRDefault="007359BF" w:rsidP="007359BF">
      <w:pPr>
        <w:pStyle w:val="Caption"/>
        <w:jc w:val="center"/>
      </w:pPr>
      <w:r>
        <w:t>Figure 5.4D Wifit</w:t>
      </w:r>
      <w:r w:rsidR="00B10B91">
        <w:t>e</w:t>
      </w:r>
      <w:r>
        <w:t xml:space="preserve"> </w:t>
      </w:r>
      <w:r w:rsidR="00B37EAE">
        <w:t xml:space="preserve">WPA2 </w:t>
      </w:r>
      <w:r w:rsidR="00892D95">
        <w:t>A</w:t>
      </w:r>
      <w:r w:rsidR="00B37EAE">
        <w:t xml:space="preserve">uthentication </w:t>
      </w:r>
      <w:r w:rsidR="00892D95">
        <w:t>C</w:t>
      </w:r>
      <w:r w:rsidR="00B37EAE">
        <w:t>apture</w:t>
      </w:r>
    </w:p>
    <w:p w14:paraId="6E02775E" w14:textId="77777777" w:rsidR="000A3F40" w:rsidRPr="00440609" w:rsidRDefault="000A3F40" w:rsidP="00C33706">
      <w:pPr>
        <w:rPr>
          <w:rFonts w:eastAsiaTheme="minorEastAsia"/>
        </w:rPr>
      </w:pPr>
    </w:p>
    <w:p w14:paraId="77022F0E" w14:textId="7D540B95" w:rsidR="00DD0D1D" w:rsidRPr="00982492" w:rsidRDefault="007359BF" w:rsidP="00DD0D1D">
      <w:pPr>
        <w:pStyle w:val="Heading3"/>
        <w:rPr>
          <w:rFonts w:asciiTheme="minorHAnsi" w:eastAsiaTheme="minorEastAsia" w:hAnsiTheme="minorHAnsi" w:cstheme="minorBidi"/>
        </w:rPr>
      </w:pPr>
      <w:bookmarkStart w:id="127" w:name="_Toc163467684"/>
      <w:bookmarkStart w:id="128" w:name="_Toc163467637"/>
      <w:bookmarkStart w:id="129" w:name="_Toc163483869"/>
      <w:bookmarkStart w:id="130" w:name="_Toc163726561"/>
      <w:bookmarkStart w:id="131" w:name="_Toc163731310"/>
      <w:bookmarkStart w:id="132" w:name="_Toc163731367"/>
      <w:bookmarkStart w:id="133" w:name="_Toc1785312702"/>
      <w:bookmarkStart w:id="134" w:name="_Toc163731448"/>
      <w:bookmarkStart w:id="135" w:name="_Toc163731648"/>
      <w:bookmarkStart w:id="136" w:name="_Toc163758886"/>
      <w:r>
        <w:rPr>
          <w:rFonts w:asciiTheme="minorHAnsi" w:eastAsiaTheme="minorEastAsia" w:hAnsiTheme="minorHAnsi" w:cstheme="minorBidi"/>
        </w:rPr>
        <w:t>5</w:t>
      </w:r>
      <w:r w:rsidR="00DD0D1D" w:rsidRPr="3E1166AC">
        <w:rPr>
          <w:rFonts w:asciiTheme="minorHAnsi" w:eastAsiaTheme="minorEastAsia" w:hAnsiTheme="minorHAnsi" w:cstheme="minorBidi"/>
        </w:rPr>
        <w:t>.</w:t>
      </w:r>
      <w:r w:rsidR="00DD0D1D">
        <w:rPr>
          <w:rFonts w:asciiTheme="minorHAnsi" w:eastAsiaTheme="minorEastAsia" w:hAnsiTheme="minorHAnsi" w:cstheme="minorBidi"/>
        </w:rPr>
        <w:t>5</w:t>
      </w:r>
      <w:r w:rsidR="00DD0D1D" w:rsidRPr="3E1166AC">
        <w:rPr>
          <w:rFonts w:asciiTheme="minorHAnsi" w:eastAsiaTheme="minorEastAsia" w:hAnsiTheme="minorHAnsi" w:cstheme="minorBidi"/>
        </w:rPr>
        <w:t xml:space="preserve"> </w:t>
      </w:r>
      <w:r w:rsidR="00B92AFF">
        <w:rPr>
          <w:rFonts w:asciiTheme="minorHAnsi" w:eastAsiaTheme="minorEastAsia" w:hAnsiTheme="minorHAnsi" w:cstheme="minorBidi"/>
        </w:rPr>
        <w:t>Flipper Zero</w:t>
      </w:r>
      <w:r w:rsidR="00EE3FCD">
        <w:rPr>
          <w:rFonts w:asciiTheme="minorHAnsi" w:eastAsiaTheme="minorEastAsia" w:hAnsiTheme="minorHAnsi" w:cstheme="minorBidi"/>
        </w:rPr>
        <w:t xml:space="preserve"> </w:t>
      </w:r>
      <w:r w:rsidR="00244819">
        <w:rPr>
          <w:rFonts w:asciiTheme="minorHAnsi" w:eastAsiaTheme="minorEastAsia" w:hAnsiTheme="minorHAnsi" w:cstheme="minorBidi"/>
        </w:rPr>
        <w:t xml:space="preserve">with </w:t>
      </w:r>
      <w:proofErr w:type="spellStart"/>
      <w:r w:rsidR="00244819">
        <w:rPr>
          <w:rFonts w:asciiTheme="minorHAnsi" w:eastAsiaTheme="minorEastAsia" w:hAnsiTheme="minorHAnsi" w:cstheme="minorBidi"/>
        </w:rPr>
        <w:t>Wi</w:t>
      </w:r>
      <w:r w:rsidR="00754B64">
        <w:rPr>
          <w:rFonts w:asciiTheme="minorHAnsi" w:eastAsiaTheme="minorEastAsia" w:hAnsiTheme="minorHAnsi" w:cstheme="minorBidi"/>
        </w:rPr>
        <w:t>F</w:t>
      </w:r>
      <w:r w:rsidR="00244819">
        <w:rPr>
          <w:rFonts w:asciiTheme="minorHAnsi" w:eastAsiaTheme="minorEastAsia" w:hAnsiTheme="minorHAnsi" w:cstheme="minorBidi"/>
        </w:rPr>
        <w:t>i</w:t>
      </w:r>
      <w:proofErr w:type="spellEnd"/>
      <w:r w:rsidR="00244819">
        <w:rPr>
          <w:rFonts w:asciiTheme="minorHAnsi" w:eastAsiaTheme="minorEastAsia" w:hAnsiTheme="minorHAnsi" w:cstheme="minorBidi"/>
        </w:rPr>
        <w:t xml:space="preserve"> dev board</w:t>
      </w:r>
      <w:bookmarkEnd w:id="127"/>
      <w:bookmarkEnd w:id="128"/>
      <w:bookmarkEnd w:id="129"/>
      <w:bookmarkEnd w:id="130"/>
      <w:bookmarkEnd w:id="131"/>
      <w:bookmarkEnd w:id="132"/>
      <w:bookmarkEnd w:id="133"/>
      <w:bookmarkEnd w:id="134"/>
      <w:bookmarkEnd w:id="135"/>
      <w:bookmarkEnd w:id="136"/>
    </w:p>
    <w:p w14:paraId="5583D3DA" w14:textId="5357E700" w:rsidR="001E33A1" w:rsidRDefault="00244819" w:rsidP="00BC1A04">
      <w:r>
        <w:t xml:space="preserve">The </w:t>
      </w:r>
      <w:r w:rsidR="00B92AFF">
        <w:t>Flipper Zero</w:t>
      </w:r>
      <w:r>
        <w:t xml:space="preserve"> is </w:t>
      </w:r>
      <w:r w:rsidR="00FA61DC">
        <w:t>versatile</w:t>
      </w:r>
      <w:r>
        <w:t xml:space="preserve"> </w:t>
      </w:r>
      <w:r w:rsidR="00FA61DC">
        <w:t xml:space="preserve">multi tool which is easily accessible to anyone with the financial ability to purchase it, considered completely legal in the UK and available for purchase from various websites </w:t>
      </w:r>
      <w:r w:rsidR="00BC7F7B">
        <w:t>both hosted inside and outside the UK. It is a compact form factor tool which combines functional</w:t>
      </w:r>
      <w:r w:rsidR="00144304">
        <w:t xml:space="preserve">ities such as radio frequency sniffing, infrared communication and </w:t>
      </w:r>
      <w:r w:rsidR="00366156">
        <w:t xml:space="preserve">near field communication, it also has a selection of </w:t>
      </w:r>
      <w:r w:rsidR="00D01990">
        <w:t xml:space="preserve">general purpose input/output (GPIO) ports which allows for </w:t>
      </w:r>
      <w:r w:rsidR="00ED5B68">
        <w:t xml:space="preserve">additional components to be added, in this case we will add the </w:t>
      </w:r>
      <w:r w:rsidR="00B10B91">
        <w:t>Wi-Fi</w:t>
      </w:r>
      <w:r w:rsidR="001E33A1">
        <w:t xml:space="preserve"> Dev board.</w:t>
      </w:r>
    </w:p>
    <w:p w14:paraId="3FEA85DB" w14:textId="1135488E" w:rsidR="001E33A1" w:rsidRDefault="001E33A1" w:rsidP="001E33A1">
      <w:pPr>
        <w:pStyle w:val="Heading4"/>
      </w:pPr>
      <w:proofErr w:type="spellStart"/>
      <w:r>
        <w:t>WiFi</w:t>
      </w:r>
      <w:proofErr w:type="spellEnd"/>
      <w:r>
        <w:t xml:space="preserve"> dev board (esp32)</w:t>
      </w:r>
    </w:p>
    <w:p w14:paraId="208EC60E" w14:textId="7CE03921" w:rsidR="001E33A1" w:rsidRDefault="007822D2" w:rsidP="001E33A1">
      <w:r>
        <w:t xml:space="preserve">The ESP32 </w:t>
      </w:r>
      <w:proofErr w:type="spellStart"/>
      <w:r>
        <w:t>Wi</w:t>
      </w:r>
      <w:r w:rsidR="00BA653A">
        <w:t>F</w:t>
      </w:r>
      <w:r>
        <w:t>i</w:t>
      </w:r>
      <w:proofErr w:type="spellEnd"/>
      <w:r>
        <w:t xml:space="preserve"> dev board </w:t>
      </w:r>
      <w:r w:rsidR="00925CF4">
        <w:t xml:space="preserve">offers </w:t>
      </w:r>
      <w:r w:rsidR="003A601A">
        <w:t>extensive additional features</w:t>
      </w:r>
      <w:r w:rsidR="00925CF4">
        <w:t xml:space="preserve"> to the </w:t>
      </w:r>
      <w:r w:rsidR="00B92AFF">
        <w:t>Flipper Zero</w:t>
      </w:r>
      <w:r w:rsidR="00925CF4">
        <w:t xml:space="preserve"> mainly aimed at wireless security </w:t>
      </w:r>
      <w:r w:rsidR="00754B64">
        <w:t>assessment</w:t>
      </w:r>
      <w:r w:rsidR="003E3C69">
        <w:t xml:space="preserve"> enabling the </w:t>
      </w:r>
      <w:r w:rsidR="00B92AFF">
        <w:t>Flipper Zero</w:t>
      </w:r>
      <w:r w:rsidR="003E3C69">
        <w:t xml:space="preserve"> to communicate </w:t>
      </w:r>
      <w:r w:rsidR="00754B64">
        <w:t>with wireless network devices</w:t>
      </w:r>
      <w:r w:rsidR="003A601A">
        <w:t xml:space="preserve">. When combined with various applications available </w:t>
      </w:r>
      <w:r w:rsidR="00436706">
        <w:t xml:space="preserve">to the </w:t>
      </w:r>
      <w:r w:rsidR="00B92AFF">
        <w:t>Flipper Zero</w:t>
      </w:r>
      <w:r w:rsidR="00436706">
        <w:t xml:space="preserve"> it presents itself as an easily accessible highly powerful </w:t>
      </w:r>
      <w:r w:rsidR="00E03F38">
        <w:t xml:space="preserve">wireless security protocol analyser providing the ability to </w:t>
      </w:r>
      <w:r w:rsidR="00860D04">
        <w:t xml:space="preserve">perform the reconnaissance, weaponisation and </w:t>
      </w:r>
      <w:r w:rsidR="00053338">
        <w:t>exploitation</w:t>
      </w:r>
      <w:r w:rsidR="00E54C1E">
        <w:t xml:space="preserve"> stages of the cyber kill chain </w:t>
      </w:r>
      <w:r w:rsidR="008116E0">
        <w:t>framework</w:t>
      </w:r>
      <w:r w:rsidR="00E54C1E">
        <w:t>.</w:t>
      </w:r>
    </w:p>
    <w:p w14:paraId="059ACA87" w14:textId="2DF9B547" w:rsidR="00E54C1E" w:rsidRDefault="00E54C1E" w:rsidP="00E54C1E">
      <w:pPr>
        <w:pStyle w:val="Heading4"/>
      </w:pPr>
      <w:r>
        <w:t>Flipper Extreme Firmware</w:t>
      </w:r>
    </w:p>
    <w:p w14:paraId="391D636B" w14:textId="7ECB910A" w:rsidR="00053338" w:rsidRDefault="00053338" w:rsidP="00053338">
      <w:r>
        <w:t xml:space="preserve">There are a number of firmware’s available for the </w:t>
      </w:r>
      <w:r w:rsidR="00B92AFF">
        <w:t>Flipper Zero</w:t>
      </w:r>
      <w:r>
        <w:t xml:space="preserve"> with new firmware’s being released </w:t>
      </w:r>
      <w:r w:rsidR="008700CC">
        <w:t>regularly</w:t>
      </w:r>
      <w:r>
        <w:t xml:space="preserve">, for the purposes of this analysis the researchers with employ the use of Flipper Extreme firmware which provides all the tools necessary to carry out the assessment </w:t>
      </w:r>
      <w:r>
        <w:lastRenderedPageBreak/>
        <w:t xml:space="preserve">from applications installed directly on the </w:t>
      </w:r>
      <w:r w:rsidR="00B92AFF">
        <w:t>Flipper Zero</w:t>
      </w:r>
      <w:r>
        <w:t xml:space="preserve">, whereas comparatively with some other firmware versions, to use the </w:t>
      </w:r>
      <w:proofErr w:type="spellStart"/>
      <w:r>
        <w:t>WiFi</w:t>
      </w:r>
      <w:proofErr w:type="spellEnd"/>
      <w:r>
        <w:t xml:space="preserve"> dev board you have to use a serial connection to connect directly to the board. Taking the approach of using the Extreme firmware allows for a smoother and more streamlined vulnerability assessment to be conducted. </w:t>
      </w:r>
    </w:p>
    <w:p w14:paraId="19A05661" w14:textId="25BE7CAB" w:rsidR="004C5C86" w:rsidRDefault="009E1BCF" w:rsidP="00C968AF">
      <w:pPr>
        <w:pStyle w:val="Heading4"/>
      </w:pPr>
      <w:proofErr w:type="spellStart"/>
      <w:r>
        <w:t>WiFi</w:t>
      </w:r>
      <w:proofErr w:type="spellEnd"/>
      <w:r>
        <w:t xml:space="preserve"> Sniffing</w:t>
      </w:r>
    </w:p>
    <w:p w14:paraId="6F41603B" w14:textId="1C2D0B14" w:rsidR="009E1BCF" w:rsidRDefault="00E37CA2" w:rsidP="009E1BCF">
      <w:r w:rsidRPr="00E37CA2">
        <w:t xml:space="preserve">By leveraging the </w:t>
      </w:r>
      <w:r w:rsidR="00B92AFF">
        <w:t>Flipper Zero</w:t>
      </w:r>
      <w:r w:rsidRPr="00E37CA2">
        <w:t xml:space="preserve"> alongside the </w:t>
      </w:r>
      <w:proofErr w:type="spellStart"/>
      <w:r w:rsidRPr="00E37CA2">
        <w:t>WiFi</w:t>
      </w:r>
      <w:proofErr w:type="spellEnd"/>
      <w:r w:rsidRPr="00E37CA2">
        <w:t xml:space="preserve"> Dev Board and employing applications like </w:t>
      </w:r>
      <w:r w:rsidR="00EA21E5" w:rsidRPr="00E37CA2">
        <w:t>Wi-Fi</w:t>
      </w:r>
      <w:r w:rsidRPr="00E37CA2">
        <w:t xml:space="preserve"> Marauder (</w:t>
      </w:r>
      <w:r w:rsidR="00982433">
        <w:t>Figure 5.5A</w:t>
      </w:r>
      <w:r w:rsidRPr="00E37CA2">
        <w:t xml:space="preserve">), researchers can effectively survey the airwaves for any access points actively broadcasting their availability for connection. </w:t>
      </w:r>
      <w:r w:rsidR="00EF71EE">
        <w:br/>
      </w:r>
    </w:p>
    <w:p w14:paraId="6F48A128" w14:textId="1C198EBC" w:rsidR="0010123C" w:rsidRDefault="0010123C" w:rsidP="00982433">
      <w:pPr>
        <w:pStyle w:val="Caption"/>
        <w:jc w:val="center"/>
      </w:pPr>
      <w:r w:rsidRPr="00A26134">
        <w:rPr>
          <w:noProof/>
        </w:rPr>
        <w:drawing>
          <wp:inline distT="0" distB="0" distL="0" distR="0" wp14:anchorId="5A255E15" wp14:editId="669744DC">
            <wp:extent cx="5289822" cy="3149762"/>
            <wp:effectExtent l="0" t="0" r="6350" b="0"/>
            <wp:docPr id="641235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5119" name="Picture 1" descr="A screenshot of a video game&#10;&#10;Description automatically generated"/>
                    <pic:cNvPicPr/>
                  </pic:nvPicPr>
                  <pic:blipFill>
                    <a:blip r:embed="rId30"/>
                    <a:stretch>
                      <a:fillRect/>
                    </a:stretch>
                  </pic:blipFill>
                  <pic:spPr>
                    <a:xfrm>
                      <a:off x="0" y="0"/>
                      <a:ext cx="5289822" cy="3149762"/>
                    </a:xfrm>
                    <a:prstGeom prst="rect">
                      <a:avLst/>
                    </a:prstGeom>
                  </pic:spPr>
                </pic:pic>
              </a:graphicData>
            </a:graphic>
          </wp:inline>
        </w:drawing>
      </w:r>
      <w:r w:rsidR="00EA0B79">
        <w:br/>
      </w:r>
      <w:r w:rsidR="00982433">
        <w:t xml:space="preserve">Figure 5.5A </w:t>
      </w:r>
      <w:r w:rsidR="00EA21E5">
        <w:t>Wi-Fi</w:t>
      </w:r>
      <w:r w:rsidR="00982433">
        <w:t xml:space="preserve"> Marauder</w:t>
      </w:r>
    </w:p>
    <w:p w14:paraId="651E2AA3" w14:textId="47830B30" w:rsidR="00E0050F" w:rsidRPr="00E0050F" w:rsidRDefault="00E0050F" w:rsidP="00E0050F">
      <w:r>
        <w:t>Figure 5.5B</w:t>
      </w:r>
      <w:r w:rsidRPr="00E37CA2">
        <w:t xml:space="preserve"> illustrates how all accessible access points in the proximity of the </w:t>
      </w:r>
      <w:r w:rsidR="00B92AFF">
        <w:t>Flipper Zero</w:t>
      </w:r>
      <w:r w:rsidRPr="00E37CA2">
        <w:t xml:space="preserve"> are displayed, simplifying the identification process. </w:t>
      </w:r>
      <w:r>
        <w:t>T</w:t>
      </w:r>
      <w:r w:rsidRPr="00E37CA2">
        <w:t xml:space="preserve">he presence of default SSIDs, such as those commonly used by Virgin Media routers, provides researchers with direct targets for assessment. This demonstration underscores the </w:t>
      </w:r>
      <w:r w:rsidR="00B92AFF">
        <w:t>Flipper Zero</w:t>
      </w:r>
      <w:r w:rsidRPr="00E37CA2">
        <w:t xml:space="preserve">'s proficiency in executing </w:t>
      </w:r>
      <w:proofErr w:type="spellStart"/>
      <w:r w:rsidRPr="00E37CA2">
        <w:t>WiFi</w:t>
      </w:r>
      <w:proofErr w:type="spellEnd"/>
      <w:r w:rsidRPr="00E37CA2">
        <w:t xml:space="preserve"> reconnaissance tasks.</w:t>
      </w:r>
      <w:r>
        <w:br/>
      </w:r>
    </w:p>
    <w:p w14:paraId="2D4BA559" w14:textId="7D834DE1" w:rsidR="00EA0B79" w:rsidRPr="009E1BCF" w:rsidRDefault="00EA0B79" w:rsidP="00E0050F">
      <w:pPr>
        <w:jc w:val="center"/>
      </w:pPr>
      <w:r>
        <w:lastRenderedPageBreak/>
        <w:br/>
      </w:r>
      <w:r w:rsidR="001912AC">
        <w:rPr>
          <w:noProof/>
        </w:rPr>
        <w:drawing>
          <wp:inline distT="0" distB="0" distL="0" distR="0" wp14:anchorId="4A7AFD55" wp14:editId="6B5579A5">
            <wp:extent cx="5315224" cy="3137059"/>
            <wp:effectExtent l="0" t="0" r="0" b="6191"/>
            <wp:docPr id="1359590960" name="Picture 1"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5224" cy="3137059"/>
                    </a:xfrm>
                    <a:prstGeom prst="rect">
                      <a:avLst/>
                    </a:prstGeom>
                    <a:noFill/>
                    <a:ln>
                      <a:noFill/>
                      <a:prstDash/>
                    </a:ln>
                  </pic:spPr>
                </pic:pic>
              </a:graphicData>
            </a:graphic>
          </wp:inline>
        </w:drawing>
      </w:r>
    </w:p>
    <w:p w14:paraId="56B75C94" w14:textId="58499DCD" w:rsidR="00E0050F" w:rsidRPr="009E1BCF" w:rsidRDefault="00E0050F" w:rsidP="00E0050F">
      <w:pPr>
        <w:pStyle w:val="Caption"/>
        <w:jc w:val="center"/>
      </w:pPr>
      <w:r>
        <w:t>Figure 5.5B Scan AP</w:t>
      </w:r>
    </w:p>
    <w:p w14:paraId="7EE01AE4" w14:textId="123CFE75" w:rsidR="00F54258" w:rsidRDefault="00F42D3A" w:rsidP="000F49A0">
      <w:r>
        <w:br/>
      </w:r>
      <w:r w:rsidR="000F49A0">
        <w:t xml:space="preserve">After </w:t>
      </w:r>
      <w:r>
        <w:t>the target has</w:t>
      </w:r>
      <w:r w:rsidR="000F49A0">
        <w:t xml:space="preserve"> been set the researchers </w:t>
      </w:r>
      <w:r w:rsidR="00676FE0">
        <w:t>used</w:t>
      </w:r>
      <w:r w:rsidR="000F49A0">
        <w:t xml:space="preserve"> the </w:t>
      </w:r>
      <w:r w:rsidR="00B92AFF">
        <w:t>Flipper Zero</w:t>
      </w:r>
      <w:r w:rsidR="000F49A0">
        <w:t xml:space="preserve"> to Sniff the P</w:t>
      </w:r>
      <w:r w:rsidR="00F54258">
        <w:t>airwise master key identifier (PMKID)</w:t>
      </w:r>
      <w:r w:rsidR="000F49A0">
        <w:t xml:space="preserve"> </w:t>
      </w:r>
      <w:r w:rsidR="005C3EF2">
        <w:t xml:space="preserve"> as seen in </w:t>
      </w:r>
      <w:r w:rsidR="001445F0" w:rsidRPr="001445F0">
        <w:t>Figure 5.5C</w:t>
      </w:r>
      <w:r w:rsidR="00B01DC6">
        <w:t>.</w:t>
      </w:r>
      <w:r w:rsidR="000F49A0" w:rsidRPr="001445F0">
        <w:t xml:space="preserve"> </w:t>
      </w:r>
      <w:r w:rsidR="000F49A0">
        <w:t xml:space="preserve">By leveraging the </w:t>
      </w:r>
      <w:r w:rsidR="00B92AFF">
        <w:t>Flipper Zero</w:t>
      </w:r>
      <w:r w:rsidR="000F49A0">
        <w:t xml:space="preserve">'s capabilities for packet sniffing while </w:t>
      </w:r>
      <w:r w:rsidR="000F49A0" w:rsidRPr="00A13033">
        <w:t>simultaneously execut</w:t>
      </w:r>
      <w:r w:rsidR="000F49A0">
        <w:t>ing</w:t>
      </w:r>
      <w:r w:rsidR="000F49A0" w:rsidRPr="00A13033">
        <w:t xml:space="preserve"> a </w:t>
      </w:r>
      <w:r w:rsidR="00B17201">
        <w:t>Deauthentication</w:t>
      </w:r>
      <w:r w:rsidR="000F49A0" w:rsidRPr="00A13033">
        <w:t xml:space="preserve"> attack</w:t>
      </w:r>
      <w:r w:rsidR="000F49A0">
        <w:t xml:space="preserve"> </w:t>
      </w:r>
      <w:r w:rsidR="000F49A0" w:rsidRPr="0072402E">
        <w:t>(</w:t>
      </w:r>
      <w:r w:rsidR="0072402E" w:rsidRPr="0072402E">
        <w:t>Figure 5.5D</w:t>
      </w:r>
      <w:r w:rsidR="000F49A0" w:rsidRPr="0072402E">
        <w:t>),</w:t>
      </w:r>
      <w:r w:rsidR="000F49A0" w:rsidRPr="00A13033">
        <w:t xml:space="preserve"> disrupting the normal operation of the target Wi-Fi network. By forcing connected devices to disconnect and attempt reconnection, the </w:t>
      </w:r>
      <w:r w:rsidR="00B17201">
        <w:t>Deauthentication</w:t>
      </w:r>
      <w:r w:rsidR="000F49A0" w:rsidRPr="00A13033">
        <w:t xml:space="preserve"> attack facilitated the interception of EAPOL frames containing the PMKID</w:t>
      </w:r>
      <w:r w:rsidR="000F49A0">
        <w:t xml:space="preserve"> as seen in </w:t>
      </w:r>
      <w:r w:rsidR="00DB5007">
        <w:t>Figure 5</w:t>
      </w:r>
      <w:r w:rsidR="004638FA">
        <w:t>.</w:t>
      </w:r>
      <w:r w:rsidR="00DB5007">
        <w:t>5E</w:t>
      </w:r>
      <w:r w:rsidR="000F49A0" w:rsidRPr="00A13033">
        <w:t>.</w:t>
      </w:r>
    </w:p>
    <w:p w14:paraId="76749F93" w14:textId="77777777" w:rsidR="00F54258" w:rsidRDefault="00F54258" w:rsidP="00F54258">
      <w:pPr>
        <w:jc w:val="center"/>
      </w:pPr>
      <w:r w:rsidRPr="00A26134">
        <w:rPr>
          <w:noProof/>
        </w:rPr>
        <w:drawing>
          <wp:inline distT="0" distB="0" distL="0" distR="0" wp14:anchorId="65A7B062" wp14:editId="5D284FCE">
            <wp:extent cx="5730835" cy="2362200"/>
            <wp:effectExtent l="0" t="0" r="3810" b="0"/>
            <wp:docPr id="79027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7256" name="Picture 1" descr="A screenshot of a video game&#10;&#10;Description automatically generated"/>
                    <pic:cNvPicPr/>
                  </pic:nvPicPr>
                  <pic:blipFill>
                    <a:blip r:embed="rId32"/>
                    <a:stretch>
                      <a:fillRect/>
                    </a:stretch>
                  </pic:blipFill>
                  <pic:spPr>
                    <a:xfrm>
                      <a:off x="0" y="0"/>
                      <a:ext cx="5748453" cy="2369462"/>
                    </a:xfrm>
                    <a:prstGeom prst="rect">
                      <a:avLst/>
                    </a:prstGeom>
                  </pic:spPr>
                </pic:pic>
              </a:graphicData>
            </a:graphic>
          </wp:inline>
        </w:drawing>
      </w:r>
    </w:p>
    <w:p w14:paraId="731AC941" w14:textId="77777777" w:rsidR="00F54258" w:rsidRDefault="00F54258" w:rsidP="00F54258">
      <w:pPr>
        <w:pStyle w:val="Caption"/>
        <w:jc w:val="center"/>
      </w:pPr>
      <w:r>
        <w:t>Figure 5.5C Sniff PMKID</w:t>
      </w:r>
    </w:p>
    <w:p w14:paraId="4D85160C" w14:textId="77777777" w:rsidR="00A02360" w:rsidRDefault="00A02360" w:rsidP="00A02360">
      <w:pPr>
        <w:jc w:val="center"/>
      </w:pPr>
      <w:r>
        <w:rPr>
          <w:noProof/>
        </w:rPr>
        <w:lastRenderedPageBreak/>
        <w:drawing>
          <wp:inline distT="0" distB="0" distL="0" distR="0" wp14:anchorId="69E2A8FA" wp14:editId="377971B0">
            <wp:extent cx="5226317" cy="3092610"/>
            <wp:effectExtent l="0" t="0" r="0" b="0"/>
            <wp:docPr id="1712616058" name="Picture 1"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26317" cy="3092610"/>
                    </a:xfrm>
                    <a:prstGeom prst="rect">
                      <a:avLst/>
                    </a:prstGeom>
                    <a:noFill/>
                    <a:ln>
                      <a:noFill/>
                      <a:prstDash/>
                    </a:ln>
                  </pic:spPr>
                </pic:pic>
              </a:graphicData>
            </a:graphic>
          </wp:inline>
        </w:drawing>
      </w:r>
    </w:p>
    <w:p w14:paraId="3ADAC28F" w14:textId="685CB862" w:rsidR="0051284E" w:rsidRDefault="00A02360" w:rsidP="0051284E">
      <w:pPr>
        <w:pStyle w:val="Caption"/>
        <w:jc w:val="center"/>
      </w:pPr>
      <w:r>
        <w:t xml:space="preserve">Figure 5.5D </w:t>
      </w:r>
      <w:r w:rsidR="001E6F13">
        <w:t xml:space="preserve">Flipper </w:t>
      </w:r>
      <w:r w:rsidR="00B17201">
        <w:t>Deauthentication</w:t>
      </w:r>
    </w:p>
    <w:p w14:paraId="45D6DE64" w14:textId="77777777" w:rsidR="008F3733" w:rsidRPr="008F3733" w:rsidRDefault="008F3733" w:rsidP="008F3733"/>
    <w:p w14:paraId="260B2B4D" w14:textId="77777777" w:rsidR="0051284E" w:rsidRDefault="0051284E" w:rsidP="0051284E">
      <w:pPr>
        <w:jc w:val="center"/>
      </w:pPr>
      <w:r>
        <w:rPr>
          <w:noProof/>
        </w:rPr>
        <w:drawing>
          <wp:inline distT="0" distB="0" distL="0" distR="0" wp14:anchorId="025331FD" wp14:editId="4CB174E0">
            <wp:extent cx="5181868" cy="3092610"/>
            <wp:effectExtent l="0" t="0" r="0" b="0"/>
            <wp:docPr id="385821167" name="Picture 1"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81868" cy="3092610"/>
                    </a:xfrm>
                    <a:prstGeom prst="rect">
                      <a:avLst/>
                    </a:prstGeom>
                    <a:noFill/>
                    <a:ln>
                      <a:noFill/>
                      <a:prstDash/>
                    </a:ln>
                  </pic:spPr>
                </pic:pic>
              </a:graphicData>
            </a:graphic>
          </wp:inline>
        </w:drawing>
      </w:r>
    </w:p>
    <w:p w14:paraId="0EEE7652" w14:textId="612AFE19" w:rsidR="000F49A0" w:rsidRDefault="0051284E" w:rsidP="002D65A0">
      <w:pPr>
        <w:pStyle w:val="Caption"/>
        <w:jc w:val="center"/>
      </w:pPr>
      <w:r>
        <w:t>Fig</w:t>
      </w:r>
      <w:r w:rsidR="008F3733">
        <w:t>ure 5.</w:t>
      </w:r>
      <w:r w:rsidR="002D65A0">
        <w:t>5E Flipper EAPOL Capture</w:t>
      </w:r>
      <w:r w:rsidR="00F54258">
        <w:br/>
      </w:r>
    </w:p>
    <w:p w14:paraId="6D3DF20A" w14:textId="77777777" w:rsidR="000F49A0" w:rsidRDefault="000F49A0" w:rsidP="000F49A0">
      <w:r>
        <w:t xml:space="preserve">During this packet capture, the researchers targeted the exchange of EAPOL frames containing the PMKID, which is crucial for subsequent offline dictionary attacks. By capturing these frames, the researchers gained insight into the authentication process and obtained the necessary </w:t>
      </w:r>
      <w:r>
        <w:lastRenderedPageBreak/>
        <w:t>information to launch offline brute-force or dictionary attacks aimed at recovering the passphrase.</w:t>
      </w:r>
    </w:p>
    <w:p w14:paraId="5F96E0F6" w14:textId="48194FEB" w:rsidR="00D67423" w:rsidRDefault="00EC3760" w:rsidP="00D67423">
      <w:pPr>
        <w:pStyle w:val="Heading1"/>
        <w:rPr>
          <w:rFonts w:asciiTheme="minorHAnsi" w:eastAsiaTheme="minorEastAsia" w:hAnsiTheme="minorHAnsi" w:cstheme="minorBidi"/>
        </w:rPr>
      </w:pPr>
      <w:bookmarkStart w:id="137" w:name="_Toc163467685"/>
      <w:bookmarkStart w:id="138" w:name="_Toc163467638"/>
      <w:bookmarkStart w:id="139" w:name="_Toc163483870"/>
      <w:bookmarkStart w:id="140" w:name="_Toc158028327"/>
      <w:bookmarkStart w:id="141" w:name="_Toc163726562"/>
      <w:bookmarkStart w:id="142" w:name="_Toc163731311"/>
      <w:bookmarkStart w:id="143" w:name="_Toc163731368"/>
      <w:bookmarkStart w:id="144" w:name="_Toc1389429301"/>
      <w:bookmarkStart w:id="145" w:name="_Toc163731449"/>
      <w:bookmarkStart w:id="146" w:name="_Toc163731649"/>
      <w:bookmarkStart w:id="147" w:name="_Toc163758887"/>
      <w:r>
        <w:rPr>
          <w:rFonts w:asciiTheme="minorHAnsi" w:eastAsiaTheme="minorEastAsia" w:hAnsiTheme="minorHAnsi" w:cstheme="minorBidi"/>
        </w:rPr>
        <w:t>6</w:t>
      </w:r>
      <w:r w:rsidR="006B1808">
        <w:rPr>
          <w:rFonts w:asciiTheme="minorHAnsi" w:eastAsiaTheme="minorEastAsia" w:hAnsiTheme="minorHAnsi" w:cstheme="minorBidi"/>
        </w:rPr>
        <w:t>.</w:t>
      </w:r>
      <w:r w:rsidR="00D67423" w:rsidRPr="3E1166AC">
        <w:rPr>
          <w:rFonts w:asciiTheme="minorHAnsi" w:eastAsiaTheme="minorEastAsia" w:hAnsiTheme="minorHAnsi" w:cstheme="minorBidi"/>
        </w:rPr>
        <w:t xml:space="preserve"> </w:t>
      </w:r>
      <w:r w:rsidR="00D441A4">
        <w:rPr>
          <w:rFonts w:asciiTheme="minorHAnsi" w:eastAsiaTheme="minorEastAsia" w:hAnsiTheme="minorHAnsi" w:cstheme="minorBidi"/>
        </w:rPr>
        <w:t xml:space="preserve">Weaponisation / </w:t>
      </w:r>
      <w:r w:rsidR="00AC2AE6">
        <w:rPr>
          <w:rFonts w:asciiTheme="minorHAnsi" w:eastAsiaTheme="minorEastAsia" w:hAnsiTheme="minorHAnsi" w:cstheme="minorBidi"/>
        </w:rPr>
        <w:t>Exploitation</w:t>
      </w:r>
      <w:bookmarkEnd w:id="137"/>
      <w:bookmarkEnd w:id="138"/>
      <w:bookmarkEnd w:id="139"/>
      <w:bookmarkEnd w:id="141"/>
      <w:bookmarkEnd w:id="142"/>
      <w:bookmarkEnd w:id="143"/>
      <w:bookmarkEnd w:id="144"/>
      <w:bookmarkEnd w:id="145"/>
      <w:bookmarkEnd w:id="146"/>
      <w:bookmarkEnd w:id="147"/>
    </w:p>
    <w:p w14:paraId="64B7E7B7" w14:textId="5736EA86" w:rsidR="001647FF" w:rsidRPr="000400D2" w:rsidRDefault="00EC3760" w:rsidP="00AF71EA">
      <w:pPr>
        <w:pStyle w:val="Heading3"/>
        <w:rPr>
          <w:color w:val="FF0000"/>
        </w:rPr>
      </w:pPr>
      <w:bookmarkStart w:id="148" w:name="_Toc163467686"/>
      <w:bookmarkStart w:id="149" w:name="_Toc163467639"/>
      <w:bookmarkStart w:id="150" w:name="_Toc163483871"/>
      <w:bookmarkStart w:id="151" w:name="_Toc163726563"/>
      <w:bookmarkStart w:id="152" w:name="_Toc163731312"/>
      <w:bookmarkStart w:id="153" w:name="_Toc163731369"/>
      <w:bookmarkStart w:id="154" w:name="_Toc842318858"/>
      <w:bookmarkStart w:id="155" w:name="_Toc163731450"/>
      <w:bookmarkStart w:id="156" w:name="_Toc163731650"/>
      <w:bookmarkStart w:id="157" w:name="_Toc163758888"/>
      <w:bookmarkEnd w:id="140"/>
      <w:r>
        <w:t>6</w:t>
      </w:r>
      <w:r w:rsidR="001D46A5">
        <w:t>.1</w:t>
      </w:r>
      <w:r w:rsidR="00C9566B">
        <w:t xml:space="preserve"> </w:t>
      </w:r>
      <w:r w:rsidR="00BC6A0A">
        <w:t xml:space="preserve">Brute Force </w:t>
      </w:r>
      <w:r w:rsidR="00D0602B">
        <w:t>Default Password</w:t>
      </w:r>
      <w:bookmarkEnd w:id="148"/>
      <w:bookmarkEnd w:id="149"/>
      <w:bookmarkEnd w:id="150"/>
      <w:bookmarkEnd w:id="151"/>
      <w:bookmarkEnd w:id="152"/>
      <w:bookmarkEnd w:id="153"/>
      <w:bookmarkEnd w:id="154"/>
      <w:bookmarkEnd w:id="155"/>
      <w:bookmarkEnd w:id="156"/>
      <w:bookmarkEnd w:id="157"/>
    </w:p>
    <w:p w14:paraId="426F714A" w14:textId="77777777" w:rsidR="00F343C5" w:rsidRDefault="00F343C5" w:rsidP="00F343C5">
      <w:r>
        <w:t>Having completed initial reconnaissance and gained the information needed to move onto exploiting the captured 4 way-handshake, the focus is to exploit weaknesses in the authentication process and encryption by hoping that the password is weak. Although default passwords are long enough to pose a challenge and not transmitted over the network plainly, there are resources available today that enhance the ability to extract it from the hash by trying different password combinations or exploiting vulnerabilities in the hashing algorithm. This section focuses solely on brute forcing by trying different combinations.</w:t>
      </w:r>
    </w:p>
    <w:p w14:paraId="4859FF38" w14:textId="14F7152F" w:rsidR="00F343C5" w:rsidRDefault="00F343C5" w:rsidP="00F343C5">
      <w:r>
        <w:t xml:space="preserve">To begin the brute force process, </w:t>
      </w:r>
      <w:r w:rsidR="00EA21E5">
        <w:t>Hashcat</w:t>
      </w:r>
      <w:r>
        <w:t xml:space="preserve"> will be utilised due to the free access and ability to run on any device available. To begin the brute force attempt, the PCAP file containing any handshakes will need to be converted to a modern </w:t>
      </w:r>
      <w:r w:rsidR="00EA21E5">
        <w:t>Hashcat</w:t>
      </w:r>
      <w:r>
        <w:t xml:space="preserve"> compatible file. To do this a tool provided by </w:t>
      </w:r>
      <w:r w:rsidR="00EA21E5">
        <w:t>Hashcat</w:t>
      </w:r>
      <w:r>
        <w:rPr>
          <w:rStyle w:val="FootnoteReference"/>
        </w:rPr>
        <w:footnoteReference w:id="2"/>
      </w:r>
      <w:r>
        <w:t xml:space="preserve"> is used, which converts any wpa2 handshakes found in a PCAP file. Once converted the hash should look like that shown below in </w:t>
      </w:r>
      <w:r w:rsidR="00A62F82">
        <w:t>Figure 6.1A</w:t>
      </w:r>
      <w:r>
        <w:t>.</w:t>
      </w:r>
    </w:p>
    <w:p w14:paraId="3FA0F14B" w14:textId="77777777" w:rsidR="00F343C5" w:rsidRDefault="00F343C5" w:rsidP="00F343C5">
      <w:pPr>
        <w:keepNext/>
      </w:pPr>
      <w:r>
        <w:rPr>
          <w:noProof/>
        </w:rPr>
        <w:drawing>
          <wp:inline distT="0" distB="0" distL="0" distR="0" wp14:anchorId="5CB3CFE2" wp14:editId="793B0A68">
            <wp:extent cx="5731510" cy="1130935"/>
            <wp:effectExtent l="0" t="0" r="2540" b="0"/>
            <wp:docPr id="20935571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7187"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1C559DF2" w14:textId="6FB29925" w:rsidR="00F343C5" w:rsidRDefault="00F343C5" w:rsidP="00F343C5">
      <w:pPr>
        <w:pStyle w:val="Caption"/>
        <w:jc w:val="center"/>
      </w:pPr>
      <w:bookmarkStart w:id="158" w:name="_Ref163449103"/>
      <w:r>
        <w:t xml:space="preserve">Figure </w:t>
      </w:r>
      <w:bookmarkEnd w:id="158"/>
      <w:r w:rsidR="00A62F82">
        <w:t>6.1A</w:t>
      </w:r>
      <w:r>
        <w:t xml:space="preserve"> WPA2 Converted Hash</w:t>
      </w:r>
    </w:p>
    <w:p w14:paraId="1B98FC45" w14:textId="474B57E6" w:rsidR="00F343C5" w:rsidRDefault="00F343C5" w:rsidP="00F343C5">
      <w:r>
        <w:t xml:space="preserve">Presenting this file to </w:t>
      </w:r>
      <w:r w:rsidR="00EA21E5">
        <w:t>Hashcat</w:t>
      </w:r>
      <w:r>
        <w:t xml:space="preserve"> identifies it as WPA2 immediately due to the file extension of “.hc22000”, 22000 being the mode for </w:t>
      </w:r>
      <w:r w:rsidRPr="002E4147">
        <w:t>WPA-PBKDF2-PMKID+EAPOL</w:t>
      </w:r>
      <w:r>
        <w:t xml:space="preserve"> which matches the presented hash. To begin the brute force process using this file, the command shown below in </w:t>
      </w:r>
      <w:r w:rsidRPr="00802DFF">
        <w:fldChar w:fldCharType="begin"/>
      </w:r>
      <w:r w:rsidRPr="004B2325">
        <w:rPr>
          <w:highlight w:val="yellow"/>
        </w:rPr>
        <w:instrText xml:space="preserve"> REF _Ref163450708 \h </w:instrText>
      </w:r>
      <w:r>
        <w:rPr>
          <w:highlight w:val="yellow"/>
        </w:rPr>
        <w:instrText xml:space="preserve"> \* MERGEFORMAT </w:instrText>
      </w:r>
      <w:r w:rsidRPr="00802DFF">
        <w:fldChar w:fldCharType="separate"/>
      </w:r>
      <w:r w:rsidR="009A2814">
        <w:t>Figure 3</w:t>
      </w:r>
      <w:r w:rsidRPr="00802DFF">
        <w:fldChar w:fldCharType="end"/>
      </w:r>
      <w:r w:rsidR="00802DFF">
        <w:t>.1B</w:t>
      </w:r>
      <w:r>
        <w:t xml:space="preserve"> is used. In the figure “-a 3” means to attack via brute force and “-m 22000” being the mode which it uses, in this case its </w:t>
      </w:r>
      <w:r w:rsidRPr="002E4147">
        <w:t>WPA-PBKDF2-PMKID+EAPOL</w:t>
      </w:r>
      <w:r>
        <w:t>.</w:t>
      </w:r>
    </w:p>
    <w:p w14:paraId="5712B51D" w14:textId="77777777" w:rsidR="00F343C5" w:rsidRDefault="00F343C5" w:rsidP="00F343C5">
      <w:pPr>
        <w:keepNext/>
      </w:pPr>
      <w:r>
        <w:rPr>
          <w:noProof/>
        </w:rPr>
        <w:lastRenderedPageBreak/>
        <w:drawing>
          <wp:inline distT="0" distB="0" distL="0" distR="0" wp14:anchorId="690B3AE7" wp14:editId="6EDFAB53">
            <wp:extent cx="5731510" cy="463550"/>
            <wp:effectExtent l="0" t="0" r="2540" b="0"/>
            <wp:docPr id="960168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8846" name="Picture 9601688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63550"/>
                    </a:xfrm>
                    <a:prstGeom prst="rect">
                      <a:avLst/>
                    </a:prstGeom>
                  </pic:spPr>
                </pic:pic>
              </a:graphicData>
            </a:graphic>
          </wp:inline>
        </w:drawing>
      </w:r>
    </w:p>
    <w:p w14:paraId="03BAEF68" w14:textId="0C4DABDF" w:rsidR="00F343C5" w:rsidRDefault="00F343C5" w:rsidP="00F343C5">
      <w:pPr>
        <w:pStyle w:val="Caption"/>
        <w:jc w:val="center"/>
      </w:pPr>
      <w:bookmarkStart w:id="159" w:name="_Ref163450708"/>
      <w:r>
        <w:t xml:space="preserve">Figure </w:t>
      </w:r>
      <w:fldSimple w:instr=" SEQ Figure \* ARABIC ">
        <w:r w:rsidR="009A2814">
          <w:rPr>
            <w:noProof/>
          </w:rPr>
          <w:t>3</w:t>
        </w:r>
      </w:fldSimple>
      <w:bookmarkEnd w:id="159"/>
      <w:r w:rsidR="00802DFF">
        <w:t>.1</w:t>
      </w:r>
      <w:r w:rsidR="00637F14">
        <w:t>B</w:t>
      </w:r>
      <w:r>
        <w:t xml:space="preserve"> </w:t>
      </w:r>
      <w:r w:rsidR="00EA21E5">
        <w:t>Hashcat</w:t>
      </w:r>
      <w:r>
        <w:t xml:space="preserve"> </w:t>
      </w:r>
      <w:r w:rsidR="00485A3F">
        <w:t>command.</w:t>
      </w:r>
    </w:p>
    <w:p w14:paraId="357F2267" w14:textId="77777777" w:rsidR="00F343C5" w:rsidRPr="00DC48F0" w:rsidRDefault="00F343C5" w:rsidP="00F343C5"/>
    <w:p w14:paraId="6957970B" w14:textId="44DB7954" w:rsidR="00F343C5" w:rsidRDefault="00F343C5" w:rsidP="00F343C5">
      <w:r>
        <w:t xml:space="preserve">The resources being used to conduct the brute force attack are solely GPUs. For this attack it is utilising one MSI Ventus 2x RTX 4070 12GB GPU and </w:t>
      </w:r>
      <w:r w:rsidR="00485A3F">
        <w:t>an</w:t>
      </w:r>
      <w:r>
        <w:t xml:space="preserve"> AMD Ryzen 5 7600</w:t>
      </w:r>
      <w:r w:rsidRPr="00930640">
        <w:t xml:space="preserve"> AMD Radeon(TM) Graphics</w:t>
      </w:r>
      <w:r>
        <w:t xml:space="preserve"> (integrated graphics with access to 15.6GB of shared and 512MB dedicated GPU memory). Going into this with a default password from a Virgin Media router, the character set is only letters and numbers with no symbols, allowing for no mask to be provided to </w:t>
      </w:r>
      <w:r w:rsidR="00EA21E5">
        <w:t>Hashcat</w:t>
      </w:r>
      <w:r>
        <w:t>.</w:t>
      </w:r>
    </w:p>
    <w:p w14:paraId="604A61BA" w14:textId="23BE1BE2" w:rsidR="00F343C5" w:rsidRDefault="00F343C5" w:rsidP="00F343C5">
      <w:r>
        <w:t xml:space="preserve">Results from running the hash through </w:t>
      </w:r>
      <w:r w:rsidR="00EA21E5">
        <w:t>Hashcat</w:t>
      </w:r>
      <w:r>
        <w:t xml:space="preserve"> has proven unsuccessful due to the time it will take with the described resources above. </w:t>
      </w:r>
      <w:r w:rsidR="00802DFF">
        <w:t>Figure 6.1C</w:t>
      </w:r>
      <w:r>
        <w:t xml:space="preserve"> below shows the status of the running attack against the captured and converted handshake. The time estimated states greater than 10 years, however the actual calculated time is closer to 13,000 years given the complexity and variations it needs to run through.</w:t>
      </w:r>
    </w:p>
    <w:p w14:paraId="20940985" w14:textId="77777777" w:rsidR="00F343C5" w:rsidRDefault="00F343C5" w:rsidP="00F343C5">
      <w:pPr>
        <w:keepNext/>
      </w:pPr>
      <w:r>
        <w:rPr>
          <w:noProof/>
        </w:rPr>
        <w:drawing>
          <wp:inline distT="0" distB="0" distL="0" distR="0" wp14:anchorId="15BC6F37" wp14:editId="79033F5C">
            <wp:extent cx="5731510" cy="3265170"/>
            <wp:effectExtent l="0" t="0" r="2540" b="0"/>
            <wp:docPr id="2000803505"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03505" name="Picture 8" descr="A computer screen shot of a black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6A3DEAD6" w14:textId="5573D2D6" w:rsidR="00F343C5" w:rsidRDefault="00F343C5" w:rsidP="00F343C5">
      <w:pPr>
        <w:pStyle w:val="Caption"/>
        <w:jc w:val="center"/>
      </w:pPr>
      <w:bookmarkStart w:id="160" w:name="_Ref163451008"/>
      <w:r>
        <w:t xml:space="preserve">Figure </w:t>
      </w:r>
      <w:bookmarkEnd w:id="160"/>
      <w:r w:rsidR="00802DFF">
        <w:t>6.1C</w:t>
      </w:r>
      <w:r>
        <w:t>: WPA2 crack attempt with RTX4070 &amp; Ryzen 5 7600</w:t>
      </w:r>
    </w:p>
    <w:p w14:paraId="6467046F" w14:textId="2B5ADAB2" w:rsidR="00F343C5" w:rsidRDefault="00F343C5" w:rsidP="00F343C5">
      <w:r>
        <w:br/>
        <w:t xml:space="preserve">Should some characters of the password be </w:t>
      </w:r>
      <w:r w:rsidR="00485A3F">
        <w:t>known,</w:t>
      </w:r>
      <w:r>
        <w:t xml:space="preserve"> or a pattern recognised, this time can be </w:t>
      </w:r>
      <w:r>
        <w:lastRenderedPageBreak/>
        <w:t xml:space="preserve">brought down drastically, where a mask of 5 characters was provided on the command this reduced the time to just 54 </w:t>
      </w:r>
      <w:r w:rsidR="007B686B">
        <w:t>minutes but</w:t>
      </w:r>
      <w:r>
        <w:t xml:space="preserve"> took as little as 32 minutes to </w:t>
      </w:r>
      <w:proofErr w:type="gramStart"/>
      <w:r>
        <w:t>actually crack</w:t>
      </w:r>
      <w:proofErr w:type="gramEnd"/>
      <w:r>
        <w:t xml:space="preserve">. However, this essentially reduced the password length to only 7 characters from 12 and can be seen below in </w:t>
      </w:r>
      <w:r w:rsidR="00802DFF">
        <w:t>Figure 6.1D</w:t>
      </w:r>
      <w:r>
        <w:t>.</w:t>
      </w:r>
    </w:p>
    <w:p w14:paraId="5F21F75B" w14:textId="77777777" w:rsidR="00F343C5" w:rsidRDefault="00F343C5" w:rsidP="00F343C5">
      <w:pPr>
        <w:keepNext/>
      </w:pPr>
      <w:r>
        <w:rPr>
          <w:noProof/>
        </w:rPr>
        <w:drawing>
          <wp:inline distT="0" distB="0" distL="0" distR="0" wp14:anchorId="0CA296F9" wp14:editId="54868D52">
            <wp:extent cx="5731510" cy="3822700"/>
            <wp:effectExtent l="0" t="0" r="2540" b="6350"/>
            <wp:docPr id="4130590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9042" name="Picture 10"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351B4084" w14:textId="2021BBE7" w:rsidR="00F343C5" w:rsidRDefault="00F343C5" w:rsidP="00F343C5">
      <w:pPr>
        <w:pStyle w:val="Caption"/>
        <w:jc w:val="center"/>
      </w:pPr>
      <w:bookmarkStart w:id="161" w:name="_Ref163452073"/>
      <w:r>
        <w:t xml:space="preserve">Figure </w:t>
      </w:r>
      <w:bookmarkEnd w:id="161"/>
      <w:r w:rsidR="00802DFF">
        <w:t>6.1D</w:t>
      </w:r>
      <w:r w:rsidR="00EC5A62">
        <w:t xml:space="preserve"> </w:t>
      </w:r>
      <w:r>
        <w:t xml:space="preserve"> WPA2 cracked after given </w:t>
      </w:r>
      <w:r w:rsidR="00485A3F">
        <w:t>mask.</w:t>
      </w:r>
    </w:p>
    <w:p w14:paraId="7186D55A" w14:textId="77777777" w:rsidR="00F343C5" w:rsidRPr="00212948" w:rsidRDefault="00F343C5" w:rsidP="00F343C5">
      <w:r>
        <w:t>With current consumer components, brute forcing a default password proves unsuccessful and highly unlikely for the foreseeable future.</w:t>
      </w:r>
    </w:p>
    <w:p w14:paraId="0B16F7E6" w14:textId="32E98138" w:rsidR="00620284" w:rsidRPr="007F5FDC" w:rsidRDefault="00A0129D" w:rsidP="00AF71EA">
      <w:pPr>
        <w:pStyle w:val="Heading3"/>
      </w:pPr>
      <w:bookmarkStart w:id="162" w:name="_Toc163726564"/>
      <w:bookmarkStart w:id="163" w:name="_Toc163731313"/>
      <w:bookmarkStart w:id="164" w:name="_Toc163731370"/>
      <w:bookmarkStart w:id="165" w:name="_Toc457262862"/>
      <w:bookmarkStart w:id="166" w:name="_Toc163731451"/>
      <w:bookmarkStart w:id="167" w:name="_Toc163731651"/>
      <w:bookmarkStart w:id="168" w:name="_Toc163758889"/>
      <w:r>
        <w:t>6.2</w:t>
      </w:r>
      <w:r w:rsidR="009503D6" w:rsidRPr="007F5FDC">
        <w:t xml:space="preserve"> Cloud GPU</w:t>
      </w:r>
      <w:r w:rsidR="003E0827" w:rsidRPr="007F5FDC">
        <w:t xml:space="preserve"> Infrastructure as a Service (I</w:t>
      </w:r>
      <w:r w:rsidR="008E27C5" w:rsidRPr="007F5FDC">
        <w:t>aa</w:t>
      </w:r>
      <w:r w:rsidR="003E0827" w:rsidRPr="007F5FDC">
        <w:t>S) – Virtual Machines</w:t>
      </w:r>
      <w:bookmarkEnd w:id="162"/>
      <w:bookmarkEnd w:id="163"/>
      <w:bookmarkEnd w:id="164"/>
      <w:bookmarkEnd w:id="165"/>
      <w:bookmarkEnd w:id="166"/>
      <w:bookmarkEnd w:id="167"/>
      <w:bookmarkEnd w:id="168"/>
    </w:p>
    <w:p w14:paraId="7B76A2DC" w14:textId="77777777" w:rsidR="006361D3" w:rsidRDefault="006361D3" w:rsidP="006361D3">
      <w:r>
        <w:t>With data centre GPUs being computationally more powerful than the average consumer GPU that is aimed at the gaming industry, data centre GPUs can be thought of being out of reach to the average person due to the higher price. For example, a GPU such as a Nvidia H100 priced at £32,000 and a RTX 4070 which costs £520 new. That makes the H100 60 times more expensive than an RTX 4070.</w:t>
      </w:r>
    </w:p>
    <w:p w14:paraId="1152CB02" w14:textId="77777777" w:rsidR="006361D3" w:rsidRDefault="006361D3" w:rsidP="006361D3">
      <w:r>
        <w:t xml:space="preserve">Data centre GPUs and high-end PC components can easily be accessed by anyone with a little knowledge of what they’re looking for. In this case it being Infrastructure as a service (IaaS). IaaS can be accessed through many platforms such as Microsoft Azure and Amazon AWS, and </w:t>
      </w:r>
      <w:r>
        <w:lastRenderedPageBreak/>
        <w:t>the cost is quite low depending on services provided. IaaS is as simple as connecting to a virtual machine (VM) provided through the cloud.</w:t>
      </w:r>
    </w:p>
    <w:p w14:paraId="3042D396" w14:textId="5122B51D" w:rsidR="006361D3" w:rsidRDefault="006361D3" w:rsidP="006361D3">
      <w:r>
        <w:t xml:space="preserve">Microsoft Azure offers spot VMs, where if the hardware is not being used by the person/service it is </w:t>
      </w:r>
      <w:r w:rsidR="006C3205">
        <w:t>distributed</w:t>
      </w:r>
      <w:r>
        <w:t xml:space="preserve"> to, then you can use it at a reduced cost. With the main concern being that if the resources are requested, you can be cut off without notice and you </w:t>
      </w:r>
      <w:proofErr w:type="gramStart"/>
      <w:r>
        <w:t>have to</w:t>
      </w:r>
      <w:proofErr w:type="gramEnd"/>
      <w:r>
        <w:t xml:space="preserve"> wait for resources to become available again.</w:t>
      </w:r>
    </w:p>
    <w:p w14:paraId="0EBBDC64" w14:textId="6A47C91C" w:rsidR="006361D3" w:rsidRDefault="006361D3" w:rsidP="006361D3">
      <w:r>
        <w:t xml:space="preserve">The VM used to conduct a brute force attack here is the NC64as T4 v3 VM provided by Azure. This instance has </w:t>
      </w:r>
      <w:r w:rsidR="00485A3F">
        <w:t>an</w:t>
      </w:r>
      <w:r>
        <w:t xml:space="preserve"> AMD EPYC 7V12 64-Core Processor, 440GB of system memory and 8 Nvidia T4 data centre GPUs. With 8 GPUs the expectation was that the time would be cut short drastically with 8 data centre GPUs, as seen below in </w:t>
      </w:r>
      <w:r w:rsidR="00A0129D">
        <w:t>Figure 6.2A</w:t>
      </w:r>
      <w:r>
        <w:t xml:space="preserve"> however what was seen that the time was only reduced by around 5 years however </w:t>
      </w:r>
      <w:r w:rsidR="00EA21E5">
        <w:t>Hashcat</w:t>
      </w:r>
      <w:r>
        <w:t xml:space="preserve"> showing only greater than 10 years. Also note that the GPUs used had a much lower hash rate than the RTX 4070 but the combined total being 500 </w:t>
      </w:r>
      <w:proofErr w:type="spellStart"/>
      <w:r>
        <w:t>kH</w:t>
      </w:r>
      <w:proofErr w:type="spellEnd"/>
      <w:r>
        <w:t xml:space="preserve">/s more in total. This is due to the </w:t>
      </w:r>
      <w:r w:rsidR="00EA21E5">
        <w:t>Hashcat</w:t>
      </w:r>
      <w:r>
        <w:t xml:space="preserve"> relying on Nvidia’s Cuda cores.</w:t>
      </w:r>
    </w:p>
    <w:p w14:paraId="580292F6" w14:textId="77777777" w:rsidR="006361D3" w:rsidRDefault="006361D3" w:rsidP="006361D3">
      <w:r>
        <w:rPr>
          <w:noProof/>
        </w:rPr>
        <w:drawing>
          <wp:inline distT="0" distB="0" distL="0" distR="0" wp14:anchorId="25903EC6" wp14:editId="29C4FE35">
            <wp:extent cx="5730331" cy="2827020"/>
            <wp:effectExtent l="0" t="0" r="3810" b="0"/>
            <wp:docPr id="1828100375"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0375" name="Picture 11" descr="A screenshot of a computer screen&#10;&#10;Description automatically generated"/>
                    <pic:cNvPicPr/>
                  </pic:nvPicPr>
                  <pic:blipFill rotWithShape="1">
                    <a:blip r:embed="rId39">
                      <a:extLst>
                        <a:ext uri="{28A0092B-C50C-407E-A947-70E740481C1C}">
                          <a14:useLocalDpi xmlns:a14="http://schemas.microsoft.com/office/drawing/2010/main" val="0"/>
                        </a:ext>
                      </a:extLst>
                    </a:blip>
                    <a:srcRect t="8288" b="55536"/>
                    <a:stretch/>
                  </pic:blipFill>
                  <pic:spPr bwMode="auto">
                    <a:xfrm>
                      <a:off x="0" y="0"/>
                      <a:ext cx="5731510" cy="2827602"/>
                    </a:xfrm>
                    <a:prstGeom prst="rect">
                      <a:avLst/>
                    </a:prstGeom>
                    <a:ln>
                      <a:noFill/>
                    </a:ln>
                    <a:extLst>
                      <a:ext uri="{53640926-AAD7-44D8-BBD7-CCE9431645EC}">
                        <a14:shadowObscured xmlns:a14="http://schemas.microsoft.com/office/drawing/2010/main"/>
                      </a:ext>
                    </a:extLst>
                  </pic:spPr>
                </pic:pic>
              </a:graphicData>
            </a:graphic>
          </wp:inline>
        </w:drawing>
      </w:r>
    </w:p>
    <w:p w14:paraId="75CCCEC4" w14:textId="2FCE8191" w:rsidR="006361D3" w:rsidRDefault="006361D3" w:rsidP="006361D3">
      <w:pPr>
        <w:pStyle w:val="Caption"/>
        <w:jc w:val="center"/>
      </w:pPr>
      <w:bookmarkStart w:id="169" w:name="_Ref163455208"/>
      <w:r>
        <w:t xml:space="preserve">Figure </w:t>
      </w:r>
      <w:bookmarkEnd w:id="169"/>
      <w:r w:rsidR="00DE3E81">
        <w:t>6.2A</w:t>
      </w:r>
      <w:r>
        <w:t xml:space="preserve"> Microsoft Azure VM with 8 Nvidia T4 GPUs</w:t>
      </w:r>
    </w:p>
    <w:p w14:paraId="4D252884" w14:textId="75A99AE1" w:rsidR="006361D3" w:rsidRPr="00E2087E" w:rsidRDefault="006361D3" w:rsidP="006361D3">
      <w:r>
        <w:t xml:space="preserve">With access to greater GPUs such as the Nvidia H100, times could be brought down drastically, and possibly even more with the use of a quantum computer. </w:t>
      </w:r>
      <w:r w:rsidR="00785D4D">
        <w:t>However,</w:t>
      </w:r>
      <w:r>
        <w:t xml:space="preserve"> even with reduced costs such as the VM used here where it cost only $2.35 for an hour of use, to gain access to more powerful components the price increases greatly going above $20 per hour.</w:t>
      </w:r>
      <w:r>
        <w:br/>
        <w:t xml:space="preserve">Using IaaS could prove successful on shorter passwords of 8 characters or less, however on </w:t>
      </w:r>
      <w:r>
        <w:lastRenderedPageBreak/>
        <w:t>greater lengths of passwords this still proves unsuccessful.</w:t>
      </w:r>
      <w:r>
        <w:br/>
      </w:r>
    </w:p>
    <w:p w14:paraId="7E312D2A" w14:textId="0CAB48A3" w:rsidR="00C9566B" w:rsidRDefault="00DE3E81" w:rsidP="000910DA">
      <w:pPr>
        <w:pStyle w:val="Heading3"/>
      </w:pPr>
      <w:bookmarkStart w:id="170" w:name="_Toc163467687"/>
      <w:bookmarkStart w:id="171" w:name="_Toc163467640"/>
      <w:bookmarkStart w:id="172" w:name="_Toc163483872"/>
      <w:bookmarkStart w:id="173" w:name="_Toc163726565"/>
      <w:bookmarkStart w:id="174" w:name="_Toc163731314"/>
      <w:bookmarkStart w:id="175" w:name="_Toc163731371"/>
      <w:bookmarkStart w:id="176" w:name="_Toc503249426"/>
      <w:bookmarkStart w:id="177" w:name="_Toc163731452"/>
      <w:bookmarkStart w:id="178" w:name="_Toc163731652"/>
      <w:bookmarkStart w:id="179" w:name="_Toc163758890"/>
      <w:r>
        <w:t>6.</w:t>
      </w:r>
      <w:r w:rsidR="00BC6A0A">
        <w:t>3 Dictionary Attack</w:t>
      </w:r>
      <w:r w:rsidR="00AB1A7B">
        <w:t xml:space="preserve"> Phase 1</w:t>
      </w:r>
      <w:r w:rsidR="00FD192D">
        <w:t xml:space="preserve"> </w:t>
      </w:r>
      <w:r w:rsidR="00D0602B">
        <w:t>Default Password</w:t>
      </w:r>
      <w:bookmarkEnd w:id="170"/>
      <w:bookmarkEnd w:id="171"/>
      <w:bookmarkEnd w:id="172"/>
      <w:bookmarkEnd w:id="173"/>
      <w:bookmarkEnd w:id="174"/>
      <w:bookmarkEnd w:id="175"/>
      <w:bookmarkEnd w:id="176"/>
      <w:bookmarkEnd w:id="177"/>
      <w:bookmarkEnd w:id="178"/>
      <w:bookmarkEnd w:id="179"/>
    </w:p>
    <w:p w14:paraId="03C1798F" w14:textId="77777777" w:rsidR="007F5FDC" w:rsidRDefault="007F5FDC" w:rsidP="007F5FDC"/>
    <w:p w14:paraId="3A1E22DF" w14:textId="731F92E5" w:rsidR="007F5FDC" w:rsidRPr="007F5FDC" w:rsidRDefault="007F5FDC" w:rsidP="007F5FDC">
      <w:pPr>
        <w:pStyle w:val="Heading4"/>
      </w:pPr>
      <w:r>
        <w:t>BT</w:t>
      </w:r>
    </w:p>
    <w:p w14:paraId="723B3E3C" w14:textId="22182AA7" w:rsidR="00674322" w:rsidRDefault="6DD937FD" w:rsidP="4AAFA18A">
      <w:r>
        <w:t>T</w:t>
      </w:r>
      <w:r w:rsidR="1197ECA6">
        <w:t xml:space="preserve">his stage </w:t>
      </w:r>
      <w:r w:rsidR="35D01887">
        <w:t>demonstrates a</w:t>
      </w:r>
      <w:r w:rsidR="69121F5E">
        <w:t xml:space="preserve"> Dictionary Attack on BT Smart Hub 2</w:t>
      </w:r>
      <w:r w:rsidR="66F8AB0C">
        <w:t>, applying</w:t>
      </w:r>
      <w:r w:rsidR="69121F5E">
        <w:t xml:space="preserve"> the </w:t>
      </w:r>
      <w:r w:rsidR="1197ECA6">
        <w:t>Kill Chain</w:t>
      </w:r>
      <w:r w:rsidR="462B5E1E">
        <w:t xml:space="preserve"> methodology,</w:t>
      </w:r>
      <w:r w:rsidR="1197ECA6">
        <w:t xml:space="preserve"> </w:t>
      </w:r>
      <w:r w:rsidR="2E48885E">
        <w:t>specially focusing on the</w:t>
      </w:r>
      <w:r w:rsidR="08553FEB">
        <w:t xml:space="preserve"> </w:t>
      </w:r>
      <w:r w:rsidR="703D5A4C">
        <w:t>“</w:t>
      </w:r>
      <w:r w:rsidR="7648915E">
        <w:t>Weaponi</w:t>
      </w:r>
      <w:r w:rsidR="0069080F">
        <w:t>s</w:t>
      </w:r>
      <w:r w:rsidR="7648915E">
        <w:t>ation</w:t>
      </w:r>
      <w:r w:rsidR="5D5921BC">
        <w:t>”</w:t>
      </w:r>
      <w:r w:rsidR="1197ECA6">
        <w:t xml:space="preserve"> and </w:t>
      </w:r>
      <w:r w:rsidR="64107025">
        <w:t>“</w:t>
      </w:r>
      <w:r w:rsidR="1197ECA6">
        <w:t>Exploita</w:t>
      </w:r>
      <w:r w:rsidR="4081D4BC">
        <w:t>tion</w:t>
      </w:r>
      <w:r w:rsidR="7CA3A160">
        <w:t>”</w:t>
      </w:r>
      <w:r w:rsidR="560327E1">
        <w:t xml:space="preserve"> stage. Here, the process of cracking the BT Smart Hub 2's default password is outlined. </w:t>
      </w:r>
      <w:r w:rsidR="204A8C01">
        <w:t xml:space="preserve">The initial step involves identifying the type of hash obtained during the reconnaissance phase, </w:t>
      </w:r>
      <w:r w:rsidR="002D6D6F">
        <w:t>using</w:t>
      </w:r>
      <w:r w:rsidR="204A8C01">
        <w:t xml:space="preserve"> the "Hash-Identifier" tool.</w:t>
      </w:r>
    </w:p>
    <w:p w14:paraId="105C19DF" w14:textId="053DF385" w:rsidR="00674322" w:rsidRDefault="4A18E780" w:rsidP="4AAFA18A">
      <w:r>
        <w:t>In the "Weaponi</w:t>
      </w:r>
      <w:r w:rsidR="0069080F">
        <w:t>s</w:t>
      </w:r>
      <w:r>
        <w:t>ation" stage, the second stage of the Kill Chain methodology, the "Hash-Identifier" tool is employed to analyse cryptographic hashes to deduce the hashing algorithm likely used to create them.</w:t>
      </w:r>
    </w:p>
    <w:p w14:paraId="6DFC1141" w14:textId="68FB561A" w:rsidR="00674322" w:rsidRDefault="60858ABB" w:rsidP="4AAFA18A">
      <w:r>
        <w:t xml:space="preserve">In figure </w:t>
      </w:r>
      <w:r w:rsidR="1EEF4CE9">
        <w:t>6</w:t>
      </w:r>
      <w:r w:rsidR="00DE3E81">
        <w:t>.3A</w:t>
      </w:r>
      <w:r>
        <w:t xml:space="preserve"> </w:t>
      </w:r>
      <w:r w:rsidR="6B4AA709">
        <w:t>present a list of hash values, matching the format and characteristics of the observed hash. The analysis indicates that the hash in question could be SHA-256. This identification is crucial for tailoring the attack to be more effective, allowing for the password to be cracked with tools like John the Ripper.</w:t>
      </w:r>
    </w:p>
    <w:p w14:paraId="3125881C" w14:textId="58727830" w:rsidR="00674322" w:rsidRDefault="60858ABB" w:rsidP="00DE3E81">
      <w:pPr>
        <w:jc w:val="center"/>
      </w:pPr>
      <w:r>
        <w:rPr>
          <w:noProof/>
        </w:rPr>
        <w:drawing>
          <wp:inline distT="0" distB="0" distL="0" distR="0" wp14:anchorId="5A71E4B9" wp14:editId="415AADAC">
            <wp:extent cx="4572000" cy="3318934"/>
            <wp:effectExtent l="0" t="0" r="0" b="0"/>
            <wp:docPr id="189316429" name="Picture 1893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6086" cy="3321900"/>
                    </a:xfrm>
                    <a:prstGeom prst="rect">
                      <a:avLst/>
                    </a:prstGeom>
                  </pic:spPr>
                </pic:pic>
              </a:graphicData>
            </a:graphic>
          </wp:inline>
        </w:drawing>
      </w:r>
    </w:p>
    <w:p w14:paraId="168BDAF5" w14:textId="7F1698A2" w:rsidR="00DE3E81" w:rsidRDefault="00DE3E81" w:rsidP="00DE3E81">
      <w:pPr>
        <w:pStyle w:val="Caption"/>
        <w:jc w:val="center"/>
      </w:pPr>
      <w:r>
        <w:t>Figure 6.3A</w:t>
      </w:r>
      <w:r w:rsidR="002D5429">
        <w:t xml:space="preserve"> List of hash values</w:t>
      </w:r>
    </w:p>
    <w:p w14:paraId="7D20C403" w14:textId="567B1847" w:rsidR="00674322" w:rsidRDefault="721BC863" w:rsidP="4AAFA18A">
      <w:r>
        <w:lastRenderedPageBreak/>
        <w:t xml:space="preserve">The fourth stage, "Exploitation," is utilised to crack the default password of the BT Smart Hub 2 using John the Ripper, </w:t>
      </w:r>
      <w:r w:rsidR="78825EC7">
        <w:t xml:space="preserve">an open-source password cracking tool, used to identify weak passwords by employing various cracking techniques. It uses common algorithms such DES, MD5, Blowfish, SHA1, SHA224, SHA256 and SHA512. In this section John the Ripper operates using dictionary attack, the most common file “rockyou.txt” </w:t>
      </w:r>
      <w:r w:rsidR="00CB43F6">
        <w:t>having</w:t>
      </w:r>
      <w:r w:rsidR="78825EC7">
        <w:t xml:space="preserve"> 14,341,564 unique passwords. The hash has been stored in a file called </w:t>
      </w:r>
      <w:r w:rsidR="43703E9F">
        <w:t>defaultpassword.txt and</w:t>
      </w:r>
      <w:r w:rsidR="78825EC7">
        <w:t xml:space="preserve"> was launched by the command –format=raw-sha256. This command tells John the Ripper to identify the hash, and the –wordlist=rockyou.txt which allows John the Ripper to use the dictionary attack to find the password. </w:t>
      </w:r>
    </w:p>
    <w:p w14:paraId="39250BEE" w14:textId="71F80ECC" w:rsidR="00674322" w:rsidRDefault="78825EC7" w:rsidP="4AAFA18A">
      <w:r>
        <w:t xml:space="preserve">John the Ripper used the default input encoding UTF-8 to be interpreting the input files as being encoded in UTF-8 which is a standard text encoding. </w:t>
      </w:r>
    </w:p>
    <w:p w14:paraId="22CE2706" w14:textId="004A87B6" w:rsidR="00674322" w:rsidRDefault="19A5E537" w:rsidP="4AAFA18A">
      <w:r>
        <w:t>The figure</w:t>
      </w:r>
      <w:r w:rsidR="002D5429">
        <w:t xml:space="preserve"> 6.3B</w:t>
      </w:r>
      <w:r>
        <w:t xml:space="preserve"> demonstrates that the default password was not successfully discovered through the dictionary attack, as the rockyou.txt file does not contain the router's default password. </w:t>
      </w:r>
    </w:p>
    <w:p w14:paraId="1E48BDE7" w14:textId="1E7F32CE" w:rsidR="00674322" w:rsidRDefault="00674322" w:rsidP="4AAFA18A"/>
    <w:p w14:paraId="47005135" w14:textId="776EFB1E" w:rsidR="00674322" w:rsidRDefault="00674322" w:rsidP="4AAFA18A"/>
    <w:p w14:paraId="3D9FB431" w14:textId="4CBFAA9D" w:rsidR="00674322" w:rsidRDefault="00674322" w:rsidP="4AAFA18A"/>
    <w:p w14:paraId="5C4BBB08" w14:textId="4B7B7A45" w:rsidR="00674322" w:rsidRDefault="00674322" w:rsidP="4AAFA18A"/>
    <w:p w14:paraId="20C297BD" w14:textId="6C6D3610" w:rsidR="00674322" w:rsidRDefault="0941C22E" w:rsidP="002D5429">
      <w:pPr>
        <w:jc w:val="center"/>
      </w:pPr>
      <w:r>
        <w:rPr>
          <w:noProof/>
        </w:rPr>
        <w:drawing>
          <wp:inline distT="0" distB="0" distL="0" distR="0" wp14:anchorId="3EB48D3A" wp14:editId="18F1EA70">
            <wp:extent cx="4572000" cy="1333500"/>
            <wp:effectExtent l="0" t="0" r="0" b="0"/>
            <wp:docPr id="1551493947" name="Picture 155149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5E69C870" w14:textId="5E546432" w:rsidR="002D5429" w:rsidRDefault="002D5429" w:rsidP="002D5429">
      <w:pPr>
        <w:jc w:val="center"/>
      </w:pPr>
      <w:r>
        <w:t>Figure 6.3B</w:t>
      </w:r>
      <w:r w:rsidR="006379B4">
        <w:t xml:space="preserve"> Default password crack attempt</w:t>
      </w:r>
    </w:p>
    <w:p w14:paraId="11A8AD77" w14:textId="0110A8E2" w:rsidR="00674322" w:rsidRPr="00674322" w:rsidRDefault="00674322" w:rsidP="00E641F4">
      <w:pPr>
        <w:pStyle w:val="Heading4"/>
        <w:rPr>
          <w:bCs/>
        </w:rPr>
      </w:pPr>
      <w:bookmarkStart w:id="180" w:name="_Toc163726566"/>
      <w:bookmarkStart w:id="181" w:name="_Toc163731372"/>
      <w:r w:rsidRPr="002F61A0">
        <w:t>Aircrack-ng (SKY)</w:t>
      </w:r>
      <w:bookmarkEnd w:id="180"/>
      <w:bookmarkEnd w:id="181"/>
    </w:p>
    <w:p w14:paraId="6F63ADFC" w14:textId="517F8160" w:rsidR="00674322" w:rsidRPr="00440609" w:rsidRDefault="00674322" w:rsidP="00674322">
      <w:pPr>
        <w:jc w:val="both"/>
      </w:pPr>
      <w:r w:rsidRPr="00440609">
        <w:t xml:space="preserve">Figure </w:t>
      </w:r>
      <w:r w:rsidR="002C2AED">
        <w:t>6.4.1</w:t>
      </w:r>
      <w:r w:rsidRPr="00440609">
        <w:t xml:space="preserve"> shows a screenshot of the results of running the Aireplay-ng command, part of the Aircrack-ng toolkit designed for testing the security of networks. This command is being used to carry out a de-authentication attack on a wireless access point. The ISP router, identified by its BSSID 80:</w:t>
      </w:r>
      <w:r>
        <w:t>xx</w:t>
      </w:r>
      <w:r w:rsidRPr="00440609">
        <w:t>:</w:t>
      </w:r>
      <w:r>
        <w:t>xx</w:t>
      </w:r>
      <w:r w:rsidRPr="00440609">
        <w:t>:</w:t>
      </w:r>
      <w:r>
        <w:t>xx</w:t>
      </w:r>
      <w:r w:rsidRPr="00440609">
        <w:t>:</w:t>
      </w:r>
      <w:r>
        <w:t>xx</w:t>
      </w:r>
      <w:r w:rsidRPr="00440609">
        <w:t xml:space="preserve">:62, operates on channel 6. The de-authentication attack represents a form of attack known as denial-of-service (DoS), where the goal is to disrupt the network's normal </w:t>
      </w:r>
      <w:r w:rsidRPr="00440609">
        <w:lastRenderedPageBreak/>
        <w:t>operations. This attack involves sending de-authentication packets over and over to the network's broadcast address. This action suggests an attempt to sever the connection of all devices linked to the ISP router. The mention of 'code 7' in the details of the attack is a specific indicator used by an access point (AP) to signal to a device that it has been forcefully disconnected from the network. This code essentially serves as a notification to the client that they have been de-authenticated.</w:t>
      </w:r>
    </w:p>
    <w:p w14:paraId="5E16934F" w14:textId="3A9F527E" w:rsidR="00674322" w:rsidRPr="00440609" w:rsidRDefault="00674322" w:rsidP="00674322">
      <w:pPr>
        <w:jc w:val="both"/>
      </w:pPr>
      <w:r w:rsidRPr="00440609">
        <w:t xml:space="preserve">Each line </w:t>
      </w:r>
      <w:r>
        <w:t xml:space="preserve">is </w:t>
      </w:r>
      <w:r w:rsidRPr="00440609">
        <w:t xml:space="preserve">marked with a timestamp </w:t>
      </w:r>
      <w:r>
        <w:t>that</w:t>
      </w:r>
      <w:r w:rsidRPr="00440609">
        <w:t xml:space="preserve"> represents an instance where the Aireplay-ng tool has sent a de-authentication packet to the broadcast address on the network. This is typically done to force clients to reconnect, allowing the attacker to capture the handshake process which can then be used to </w:t>
      </w:r>
      <w:r w:rsidR="00313EE6" w:rsidRPr="00440609">
        <w:t>try</w:t>
      </w:r>
      <w:r w:rsidRPr="00440609">
        <w:t xml:space="preserve"> to crack the network's encryption key. The output explains that the de-authentication attack is more effective when targeting a specific connected client, using the -c option followed by the client's MAC address. This is because the attack can be more directed and can reduce noise on the network, increasing the chances of capturing the necessary data without causing unnecessary disconnections to other devices.</w:t>
      </w:r>
    </w:p>
    <w:p w14:paraId="60425123" w14:textId="5D2DA592" w:rsidR="002C2AED" w:rsidRPr="00D93F00" w:rsidRDefault="3BEC621F" w:rsidP="002C2AED">
      <w:pPr>
        <w:pStyle w:val="Caption"/>
        <w:jc w:val="center"/>
      </w:pPr>
      <w:r>
        <w:rPr>
          <w:noProof/>
        </w:rPr>
        <w:drawing>
          <wp:inline distT="0" distB="0" distL="0" distR="0" wp14:anchorId="675467A3" wp14:editId="1761B77B">
            <wp:extent cx="4467225" cy="4017433"/>
            <wp:effectExtent l="0" t="0" r="0" b="2540"/>
            <wp:docPr id="807520998" name="Picture 80752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468792" cy="4018842"/>
                    </a:xfrm>
                    <a:prstGeom prst="rect">
                      <a:avLst/>
                    </a:prstGeom>
                  </pic:spPr>
                </pic:pic>
              </a:graphicData>
            </a:graphic>
          </wp:inline>
        </w:drawing>
      </w:r>
      <w:r w:rsidR="002C2AED">
        <w:br/>
        <w:t>Figure 6.4.1</w:t>
      </w:r>
    </w:p>
    <w:p w14:paraId="53EA2145" w14:textId="50EE49F9" w:rsidR="00674322" w:rsidRPr="00BA4D65" w:rsidRDefault="00674322" w:rsidP="00674322">
      <w:r w:rsidRPr="00BA4D65">
        <w:t xml:space="preserve">Figure </w:t>
      </w:r>
      <w:r w:rsidR="002C2AED">
        <w:t>6.4.2</w:t>
      </w:r>
      <w:r w:rsidRPr="00BA4D65">
        <w:t xml:space="preserve"> shows a view of a wireless network and its connected clients. Figure 8 shows the captures of the wireless access point, identified by the BSSID </w:t>
      </w:r>
      <w:r w:rsidRPr="00440609">
        <w:t>80:</w:t>
      </w:r>
      <w:r>
        <w:t>xx</w:t>
      </w:r>
      <w:r w:rsidRPr="00440609">
        <w:t>:</w:t>
      </w:r>
      <w:r>
        <w:t>xx</w:t>
      </w:r>
      <w:r w:rsidRPr="00440609">
        <w:t>:</w:t>
      </w:r>
      <w:r>
        <w:t>xx</w:t>
      </w:r>
      <w:r w:rsidRPr="00440609">
        <w:t>:</w:t>
      </w:r>
      <w:r>
        <w:t>xx</w:t>
      </w:r>
      <w:r w:rsidRPr="00440609">
        <w:t>:62</w:t>
      </w:r>
      <w:r w:rsidRPr="00BA4D65">
        <w:t xml:space="preserve">, which serves </w:t>
      </w:r>
      <w:r w:rsidRPr="00BA4D65">
        <w:lastRenderedPageBreak/>
        <w:t>as a distinctive hardware identifier within the network infrastructure. The signal strength, denoted by PWR, is strong at -</w:t>
      </w:r>
      <w:r>
        <w:t>62</w:t>
      </w:r>
      <w:r w:rsidRPr="00BA4D65">
        <w:t xml:space="preserve"> dBm, suggesting that the monitoring tool is close to the access point. This access point transmits at a high rate, as evidenced by 690 beacon frames and 219 data packets, indicative of a busy network. Operating on channel 6, the network boasts a maximum throughput of 260 Mbps and employs WPA2 encryption with a CCMP cipher, authenticated using a PSK method. The ESSID 'SKY8CTPQ' labels the network, and the capture of the WPA handshake signals the possibility of decrypting the network's password.</w:t>
      </w:r>
    </w:p>
    <w:p w14:paraId="580B3BB1" w14:textId="77777777" w:rsidR="00674322" w:rsidRPr="00237663" w:rsidRDefault="00674322" w:rsidP="00674322">
      <w:r w:rsidRPr="00237663">
        <w:t>Figure 8 shows the capture of the four-way handshake,</w:t>
      </w:r>
      <w:r>
        <w:t xml:space="preserve"> </w:t>
      </w:r>
      <w:r w:rsidRPr="00237663">
        <w:t xml:space="preserve">the </w:t>
      </w:r>
      <w:r>
        <w:t>client's</w:t>
      </w:r>
      <w:r w:rsidRPr="00237663">
        <w:t xml:space="preserve"> devices connected to the network through their respective MAC addresses</w:t>
      </w:r>
      <w:r>
        <w:t xml:space="preserve">. </w:t>
      </w:r>
      <w:r w:rsidRPr="00237663">
        <w:t>The signal strengths of these clients vary, with the strongest being -</w:t>
      </w:r>
      <w:r>
        <w:t>29 PWR</w:t>
      </w:r>
      <w:r w:rsidRPr="00237663">
        <w:t xml:space="preserve"> indicating a close and likely reliable connection to the access point. The transmission rate for these clients appears low, which could suggest a variety of conditions including </w:t>
      </w:r>
      <w:r>
        <w:t>power-saving</w:t>
      </w:r>
      <w:r w:rsidRPr="00237663">
        <w:t xml:space="preserve"> modes or potential inaccuracies in data reporting. </w:t>
      </w:r>
    </w:p>
    <w:p w14:paraId="41FDD728" w14:textId="77777777" w:rsidR="00674322" w:rsidRDefault="00674322" w:rsidP="002C2AED">
      <w:pPr>
        <w:jc w:val="center"/>
      </w:pPr>
      <w:r w:rsidRPr="006A741E">
        <w:rPr>
          <w:noProof/>
        </w:rPr>
        <w:drawing>
          <wp:inline distT="0" distB="0" distL="0" distR="0" wp14:anchorId="3587ED00" wp14:editId="3A9BEB92">
            <wp:extent cx="5334462" cy="1394581"/>
            <wp:effectExtent l="0" t="0" r="0" b="0"/>
            <wp:docPr id="7101789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8961" name="Picture 1" descr="A screen shot of a computer&#10;&#10;Description automatically generated"/>
                    <pic:cNvPicPr/>
                  </pic:nvPicPr>
                  <pic:blipFill>
                    <a:blip r:embed="rId43"/>
                    <a:stretch>
                      <a:fillRect/>
                    </a:stretch>
                  </pic:blipFill>
                  <pic:spPr>
                    <a:xfrm>
                      <a:off x="0" y="0"/>
                      <a:ext cx="5334462" cy="1394581"/>
                    </a:xfrm>
                    <a:prstGeom prst="rect">
                      <a:avLst/>
                    </a:prstGeom>
                  </pic:spPr>
                </pic:pic>
              </a:graphicData>
            </a:graphic>
          </wp:inline>
        </w:drawing>
      </w:r>
    </w:p>
    <w:p w14:paraId="5E55B396" w14:textId="526E172F" w:rsidR="002C2AED" w:rsidRDefault="002C2AED" w:rsidP="002C2AED">
      <w:pPr>
        <w:pStyle w:val="Caption"/>
        <w:jc w:val="center"/>
      </w:pPr>
      <w:r>
        <w:t>Figure 6.4.2</w:t>
      </w:r>
      <w:r w:rsidR="00854DA2">
        <w:t xml:space="preserve"> </w:t>
      </w:r>
      <w:r w:rsidR="00854DA2" w:rsidRPr="00BA4D65">
        <w:t>wireless network and its connected clients</w:t>
      </w:r>
    </w:p>
    <w:p w14:paraId="70B81CF3" w14:textId="1B052438" w:rsidR="00E321DC" w:rsidRPr="00657B9B" w:rsidRDefault="00E321DC" w:rsidP="00E321DC">
      <w:r>
        <w:t xml:space="preserve">Figure </w:t>
      </w:r>
      <w:r w:rsidR="00854DA2">
        <w:t>6.4.3</w:t>
      </w:r>
      <w:r>
        <w:t xml:space="preserve"> shows </w:t>
      </w:r>
      <w:r w:rsidRPr="00657B9B">
        <w:t xml:space="preserve">that </w:t>
      </w:r>
      <w:r w:rsidRPr="0012264B">
        <w:t xml:space="preserve">Aircrack-ng </w:t>
      </w:r>
      <w:r w:rsidR="00F32157">
        <w:t>performing</w:t>
      </w:r>
      <w:r w:rsidRPr="0012264B">
        <w:t xml:space="preserve"> a dictionary attack, </w:t>
      </w:r>
      <w:r w:rsidR="00313EE6" w:rsidRPr="0012264B">
        <w:t>trying</w:t>
      </w:r>
      <w:r w:rsidRPr="0012264B">
        <w:t xml:space="preserve"> to crack a WPA key.</w:t>
      </w:r>
      <w:r>
        <w:t xml:space="preserve"> </w:t>
      </w:r>
      <w:r w:rsidRPr="0012264B">
        <w:t xml:space="preserve">Despite </w:t>
      </w:r>
      <w:r>
        <w:t>using</w:t>
      </w:r>
      <w:r w:rsidRPr="0012264B">
        <w:t xml:space="preserve"> the "rockyou.txt" file as a source for potential passwords through the command aircrack-ng test1.pcap -w /home/kali/rockyou.txt,</w:t>
      </w:r>
      <w:r>
        <w:t xml:space="preserve"> </w:t>
      </w:r>
      <w:r w:rsidRPr="00657B9B">
        <w:t>it's important to note that the "KEY NOT FOUND" message indicates that the attempted cracking has not been successful.</w:t>
      </w:r>
      <w:r>
        <w:t xml:space="preserve"> </w:t>
      </w:r>
      <w:r w:rsidRPr="0012264B">
        <w:t xml:space="preserve">The negative time shown for completion suggests a software error and the need for further investigation into the tool's functionality. The unsuccessful attempt </w:t>
      </w:r>
      <w:r w:rsidR="00384CCF" w:rsidRPr="0012264B">
        <w:t>shows</w:t>
      </w:r>
      <w:r w:rsidRPr="0012264B">
        <w:t xml:space="preserve"> that the actual password may not be present in the dictionary file used. Future efforts should ensure the integrity of the handshake file and consider a broader set of passwords for testing.</w:t>
      </w:r>
    </w:p>
    <w:p w14:paraId="623B7D9A" w14:textId="77777777" w:rsidR="00E321DC" w:rsidRDefault="00E321DC" w:rsidP="00F32157">
      <w:pPr>
        <w:pStyle w:val="Caption"/>
        <w:jc w:val="center"/>
      </w:pPr>
      <w:r w:rsidRPr="00747E2D">
        <w:rPr>
          <w:noProof/>
        </w:rPr>
        <w:lastRenderedPageBreak/>
        <w:drawing>
          <wp:inline distT="0" distB="0" distL="0" distR="0" wp14:anchorId="1F4E695E" wp14:editId="1E2D0E9F">
            <wp:extent cx="5731510" cy="3096260"/>
            <wp:effectExtent l="0" t="0" r="2540" b="8890"/>
            <wp:docPr id="26402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5419" name="Picture 1" descr="A screenshot of a computer&#10;&#10;Description automatically generated"/>
                    <pic:cNvPicPr/>
                  </pic:nvPicPr>
                  <pic:blipFill>
                    <a:blip r:embed="rId44"/>
                    <a:stretch>
                      <a:fillRect/>
                    </a:stretch>
                  </pic:blipFill>
                  <pic:spPr>
                    <a:xfrm>
                      <a:off x="0" y="0"/>
                      <a:ext cx="5731510" cy="3096260"/>
                    </a:xfrm>
                    <a:prstGeom prst="rect">
                      <a:avLst/>
                    </a:prstGeom>
                  </pic:spPr>
                </pic:pic>
              </a:graphicData>
            </a:graphic>
          </wp:inline>
        </w:drawing>
      </w:r>
    </w:p>
    <w:p w14:paraId="46C56A89" w14:textId="7D1A07FF" w:rsidR="00F32157" w:rsidRDefault="00F32157" w:rsidP="00F32157">
      <w:pPr>
        <w:pStyle w:val="Caption"/>
        <w:jc w:val="center"/>
      </w:pPr>
      <w:r>
        <w:t xml:space="preserve">Figure 6.4.3 </w:t>
      </w:r>
      <w:r w:rsidRPr="0012264B">
        <w:t xml:space="preserve">Aircrack-ng </w:t>
      </w:r>
      <w:r>
        <w:t>performing</w:t>
      </w:r>
      <w:r w:rsidRPr="0012264B">
        <w:t xml:space="preserve"> a dictionary attack</w:t>
      </w:r>
      <w:r>
        <w:t>.</w:t>
      </w:r>
    </w:p>
    <w:p w14:paraId="43719564" w14:textId="77777777" w:rsidR="00E321DC" w:rsidRDefault="00E321DC" w:rsidP="00674322"/>
    <w:p w14:paraId="46DB5ED4" w14:textId="449944B5" w:rsidR="003E0827" w:rsidRDefault="00BC3B8A" w:rsidP="00F1698C">
      <w:pPr>
        <w:pStyle w:val="Heading3"/>
      </w:pPr>
      <w:bookmarkStart w:id="182" w:name="_Toc163467688"/>
      <w:bookmarkStart w:id="183" w:name="_Toc163467641"/>
      <w:bookmarkStart w:id="184" w:name="_Toc163483873"/>
      <w:bookmarkStart w:id="185" w:name="_Toc163726567"/>
      <w:bookmarkStart w:id="186" w:name="_Toc163731315"/>
      <w:bookmarkStart w:id="187" w:name="_Toc163731373"/>
      <w:bookmarkStart w:id="188" w:name="_Toc197767434"/>
      <w:bookmarkStart w:id="189" w:name="_Toc163731453"/>
      <w:bookmarkStart w:id="190" w:name="_Toc163731653"/>
      <w:bookmarkStart w:id="191" w:name="_Toc163758891"/>
      <w:r>
        <w:t>6.</w:t>
      </w:r>
      <w:r w:rsidR="00E641F4">
        <w:t>4</w:t>
      </w:r>
      <w:r w:rsidR="00A71BF6">
        <w:t xml:space="preserve"> </w:t>
      </w:r>
      <w:r w:rsidR="00AB1A7B">
        <w:t xml:space="preserve">Reconnaissance Phase 2 (Password </w:t>
      </w:r>
      <w:r w:rsidR="00C730E3">
        <w:t>Reconnaissance</w:t>
      </w:r>
      <w:r w:rsidR="00A0223D">
        <w:t xml:space="preserve"> OSINT</w:t>
      </w:r>
      <w:r w:rsidR="00C730E3">
        <w:t>)</w:t>
      </w:r>
      <w:bookmarkEnd w:id="182"/>
      <w:bookmarkEnd w:id="183"/>
      <w:bookmarkEnd w:id="184"/>
      <w:bookmarkEnd w:id="185"/>
      <w:bookmarkEnd w:id="186"/>
      <w:bookmarkEnd w:id="187"/>
      <w:bookmarkEnd w:id="188"/>
      <w:bookmarkEnd w:id="189"/>
      <w:bookmarkEnd w:id="190"/>
      <w:bookmarkEnd w:id="191"/>
    </w:p>
    <w:p w14:paraId="5122A0A9" w14:textId="3DDB8182" w:rsidR="009E05A6" w:rsidRDefault="009E05A6" w:rsidP="009E05A6">
      <w:r>
        <w:t xml:space="preserve">In the initial planning phase of this assessment, the researchers conducted research into the use of default and non-default passwords. To do this they reached out to the </w:t>
      </w:r>
      <w:r w:rsidR="00475FDC">
        <w:t>public</w:t>
      </w:r>
      <w:r>
        <w:t xml:space="preserve"> via social media to gain an understanding of the procedures the average person uses when initiating their wireless connections at home</w:t>
      </w:r>
      <w:bookmarkStart w:id="192" w:name="_Hlk163552344"/>
      <w:r>
        <w:t xml:space="preserve">. </w:t>
      </w:r>
      <w:r w:rsidR="00BC3B8A">
        <w:t>6.5.1</w:t>
      </w:r>
      <w:r>
        <w:t xml:space="preserve"> </w:t>
      </w:r>
      <w:r w:rsidRPr="00F37469">
        <w:t xml:space="preserve">shows the most common replies to the questionnaire that was given to the </w:t>
      </w:r>
      <w:r w:rsidR="00135A69" w:rsidRPr="00F37469">
        <w:t>public</w:t>
      </w:r>
      <w:r w:rsidRPr="00F37469">
        <w:t xml:space="preserve"> via social media this is because some of the replies are the same</w:t>
      </w:r>
      <w:r>
        <w:t xml:space="preserve">. </w:t>
      </w:r>
      <w:r w:rsidRPr="00F37469">
        <w:t>For full questionnaire answers please refer to</w:t>
      </w:r>
      <w:r>
        <w:t xml:space="preserve"> Appendix</w:t>
      </w:r>
      <w:r w:rsidRPr="00F37469">
        <w:t xml:space="preserve"> </w:t>
      </w:r>
      <w:r>
        <w:t>A.</w:t>
      </w:r>
      <w:bookmarkEnd w:id="192"/>
    </w:p>
    <w:p w14:paraId="1207AD37" w14:textId="5587E020" w:rsidR="002072B9" w:rsidRPr="00714846" w:rsidRDefault="002072B9" w:rsidP="002072B9">
      <w:pPr>
        <w:rPr>
          <w:highlight w:val="yellow"/>
        </w:rPr>
      </w:pPr>
    </w:p>
    <w:tbl>
      <w:tblPr>
        <w:tblStyle w:val="TableGrid"/>
        <w:tblW w:w="9420" w:type="dxa"/>
        <w:tblLook w:val="04A0" w:firstRow="1" w:lastRow="0" w:firstColumn="1" w:lastColumn="0" w:noHBand="0" w:noVBand="1"/>
      </w:tblPr>
      <w:tblGrid>
        <w:gridCol w:w="4710"/>
        <w:gridCol w:w="4710"/>
      </w:tblGrid>
      <w:tr w:rsidR="0079674E" w:rsidRPr="00714846" w14:paraId="6D204918" w14:textId="77777777" w:rsidTr="00686B34">
        <w:trPr>
          <w:trHeight w:val="403"/>
        </w:trPr>
        <w:tc>
          <w:tcPr>
            <w:tcW w:w="4710" w:type="dxa"/>
          </w:tcPr>
          <w:p w14:paraId="1BC5769B" w14:textId="127B6CD3" w:rsidR="0079674E" w:rsidRPr="00BC3B8A" w:rsidRDefault="007553CA" w:rsidP="002072B9">
            <w:r w:rsidRPr="00BC3B8A">
              <w:t>Questions Asked</w:t>
            </w:r>
          </w:p>
        </w:tc>
        <w:tc>
          <w:tcPr>
            <w:tcW w:w="4710" w:type="dxa"/>
          </w:tcPr>
          <w:p w14:paraId="0163CF9C" w14:textId="4ED947F5" w:rsidR="0079674E" w:rsidRPr="00BC3B8A" w:rsidRDefault="007553CA" w:rsidP="002072B9">
            <w:r w:rsidRPr="00BC3B8A">
              <w:t>Answers Given</w:t>
            </w:r>
          </w:p>
        </w:tc>
      </w:tr>
      <w:tr w:rsidR="0079674E" w:rsidRPr="00714846" w14:paraId="733120B2" w14:textId="77777777" w:rsidTr="00686B34">
        <w:trPr>
          <w:trHeight w:val="1209"/>
        </w:trPr>
        <w:tc>
          <w:tcPr>
            <w:tcW w:w="4710" w:type="dxa"/>
          </w:tcPr>
          <w:p w14:paraId="0AA10B1E" w14:textId="57D34FA2" w:rsidR="0079674E" w:rsidRPr="009C3001" w:rsidRDefault="00686B34" w:rsidP="002072B9">
            <w:r>
              <w:rPr>
                <w:rStyle w:val="ui-provider"/>
              </w:rPr>
              <w:t>Have you ever changed the default password and username for your router's admin interface?</w:t>
            </w:r>
          </w:p>
        </w:tc>
        <w:tc>
          <w:tcPr>
            <w:tcW w:w="4710" w:type="dxa"/>
          </w:tcPr>
          <w:p w14:paraId="37C24BEB" w14:textId="77777777" w:rsidR="0079674E" w:rsidRDefault="009C3001" w:rsidP="009C3001">
            <w:pPr>
              <w:pStyle w:val="ListParagraph"/>
              <w:numPr>
                <w:ilvl w:val="0"/>
                <w:numId w:val="33"/>
              </w:numPr>
              <w:rPr>
                <w:rStyle w:val="ui-provider"/>
              </w:rPr>
            </w:pPr>
            <w:r w:rsidRPr="009C3001">
              <w:rPr>
                <w:rStyle w:val="ui-provider"/>
              </w:rPr>
              <w:t>Yes,</w:t>
            </w:r>
            <w:r w:rsidR="0033557E" w:rsidRPr="009C3001">
              <w:rPr>
                <w:rStyle w:val="ui-provider"/>
              </w:rPr>
              <w:t xml:space="preserve"> to a long and complicated password</w:t>
            </w:r>
            <w:r w:rsidRPr="009C3001">
              <w:rPr>
                <w:rStyle w:val="ui-provider"/>
              </w:rPr>
              <w:t xml:space="preserve">. </w:t>
            </w:r>
          </w:p>
          <w:p w14:paraId="6D67FAF7" w14:textId="77777777" w:rsidR="00763C2C" w:rsidRDefault="00763C2C" w:rsidP="009C3001">
            <w:pPr>
              <w:pStyle w:val="ListParagraph"/>
              <w:numPr>
                <w:ilvl w:val="0"/>
                <w:numId w:val="33"/>
              </w:numPr>
              <w:rPr>
                <w:rStyle w:val="ui-provider"/>
              </w:rPr>
            </w:pPr>
            <w:r>
              <w:rPr>
                <w:rStyle w:val="ui-provider"/>
              </w:rPr>
              <w:t>Yes, I have repeatedly changed the password provided by the administrator interface of my route.</w:t>
            </w:r>
          </w:p>
          <w:p w14:paraId="1808EEC0" w14:textId="3F0D49F8" w:rsidR="00763C2C" w:rsidRDefault="00186FCD" w:rsidP="009C3001">
            <w:pPr>
              <w:pStyle w:val="ListParagraph"/>
              <w:numPr>
                <w:ilvl w:val="0"/>
                <w:numId w:val="33"/>
              </w:numPr>
              <w:rPr>
                <w:rStyle w:val="ui-provider"/>
              </w:rPr>
            </w:pPr>
            <w:r>
              <w:rPr>
                <w:rStyle w:val="ui-provider"/>
              </w:rPr>
              <w:t>I have, but I followed a step</w:t>
            </w:r>
            <w:r w:rsidR="001F47D5">
              <w:rPr>
                <w:rStyle w:val="ui-provider"/>
              </w:rPr>
              <w:t>-</w:t>
            </w:r>
            <w:r>
              <w:rPr>
                <w:rStyle w:val="ui-provider"/>
              </w:rPr>
              <w:t>by</w:t>
            </w:r>
            <w:r w:rsidR="001F47D5">
              <w:rPr>
                <w:rStyle w:val="ui-provider"/>
              </w:rPr>
              <w:t>-</w:t>
            </w:r>
            <w:r>
              <w:rPr>
                <w:rStyle w:val="ui-provider"/>
              </w:rPr>
              <w:t>step guide on how to do it and can't remember how to off top of my head.</w:t>
            </w:r>
          </w:p>
          <w:p w14:paraId="5F344468" w14:textId="107FD532" w:rsidR="0079674E" w:rsidRPr="009C3001" w:rsidRDefault="007333D4" w:rsidP="009C3001">
            <w:pPr>
              <w:pStyle w:val="ListParagraph"/>
              <w:numPr>
                <w:ilvl w:val="0"/>
                <w:numId w:val="33"/>
              </w:numPr>
            </w:pPr>
            <w:r>
              <w:rPr>
                <w:rStyle w:val="ui-provider"/>
              </w:rPr>
              <w:t>No, I’ve never changed it. It’s always been kept the same. </w:t>
            </w:r>
          </w:p>
        </w:tc>
      </w:tr>
      <w:tr w:rsidR="0079674E" w:rsidRPr="00714846" w14:paraId="4966CDAB" w14:textId="77777777" w:rsidTr="00686B34">
        <w:trPr>
          <w:trHeight w:val="403"/>
        </w:trPr>
        <w:tc>
          <w:tcPr>
            <w:tcW w:w="4710" w:type="dxa"/>
          </w:tcPr>
          <w:p w14:paraId="3EC0417A" w14:textId="645E71ED" w:rsidR="0079674E" w:rsidRPr="00A94F88" w:rsidRDefault="00A47538" w:rsidP="002072B9">
            <w:r>
              <w:rPr>
                <w:rStyle w:val="ui-provider"/>
              </w:rPr>
              <w:t>How secure do you feel your home network is from hackers?</w:t>
            </w:r>
          </w:p>
        </w:tc>
        <w:tc>
          <w:tcPr>
            <w:tcW w:w="4710" w:type="dxa"/>
          </w:tcPr>
          <w:p w14:paraId="55C23433" w14:textId="7F47FF9A" w:rsidR="0079674E" w:rsidRDefault="00A94F88" w:rsidP="00A94F88">
            <w:pPr>
              <w:pStyle w:val="ListParagraph"/>
              <w:numPr>
                <w:ilvl w:val="0"/>
                <w:numId w:val="34"/>
              </w:numPr>
              <w:rPr>
                <w:rStyle w:val="ui-provider"/>
              </w:rPr>
            </w:pPr>
            <w:r w:rsidRPr="00A94F88">
              <w:rPr>
                <w:rStyle w:val="ui-provider"/>
              </w:rPr>
              <w:t xml:space="preserve">More secure than </w:t>
            </w:r>
            <w:r w:rsidR="00C07A9F">
              <w:rPr>
                <w:rStyle w:val="ui-provider"/>
              </w:rPr>
              <w:t xml:space="preserve">the </w:t>
            </w:r>
            <w:r w:rsidRPr="00A94F88">
              <w:rPr>
                <w:rStyle w:val="ui-provider"/>
              </w:rPr>
              <w:t>average home</w:t>
            </w:r>
            <w:r>
              <w:rPr>
                <w:rStyle w:val="ui-provider"/>
              </w:rPr>
              <w:t>.</w:t>
            </w:r>
          </w:p>
          <w:p w14:paraId="00095A2E" w14:textId="77777777" w:rsidR="00A94F88" w:rsidRDefault="00C07A9F" w:rsidP="00A94F88">
            <w:pPr>
              <w:pStyle w:val="ListParagraph"/>
              <w:numPr>
                <w:ilvl w:val="0"/>
                <w:numId w:val="34"/>
              </w:numPr>
              <w:rPr>
                <w:rStyle w:val="ui-provider"/>
              </w:rPr>
            </w:pPr>
            <w:r>
              <w:rPr>
                <w:rStyle w:val="ui-provider"/>
              </w:rPr>
              <w:lastRenderedPageBreak/>
              <w:t>While the network is not initially secure, I have enhanced its security by implementing additional measures.</w:t>
            </w:r>
          </w:p>
          <w:p w14:paraId="31ED1C72" w14:textId="77777777" w:rsidR="00C07A9F" w:rsidRDefault="00F83460" w:rsidP="00A94F88">
            <w:pPr>
              <w:pStyle w:val="ListParagraph"/>
              <w:numPr>
                <w:ilvl w:val="0"/>
                <w:numId w:val="34"/>
              </w:numPr>
              <w:rPr>
                <w:rStyle w:val="ui-provider"/>
              </w:rPr>
            </w:pPr>
            <w:r>
              <w:rPr>
                <w:rStyle w:val="ui-provider"/>
              </w:rPr>
              <w:t>Above average( security software and configuration) although has not been put to test as it's not targeted.</w:t>
            </w:r>
          </w:p>
          <w:p w14:paraId="1777A18E" w14:textId="53CC7448" w:rsidR="000411AB" w:rsidRDefault="000411AB" w:rsidP="00A94F88">
            <w:pPr>
              <w:pStyle w:val="ListParagraph"/>
              <w:numPr>
                <w:ilvl w:val="0"/>
                <w:numId w:val="34"/>
              </w:numPr>
              <w:rPr>
                <w:rStyle w:val="ui-provider"/>
              </w:rPr>
            </w:pPr>
            <w:r>
              <w:rPr>
                <w:rStyle w:val="ui-provider"/>
              </w:rPr>
              <w:t xml:space="preserve">Kinda secure, personally never been the victim of hackers yet but know </w:t>
            </w:r>
            <w:r w:rsidR="00A92E15">
              <w:rPr>
                <w:rStyle w:val="ui-provider"/>
              </w:rPr>
              <w:t>it’s</w:t>
            </w:r>
            <w:r>
              <w:rPr>
                <w:rStyle w:val="ui-provider"/>
              </w:rPr>
              <w:t xml:space="preserve"> a very real possibility.</w:t>
            </w:r>
          </w:p>
          <w:p w14:paraId="64F1217E" w14:textId="77777777" w:rsidR="00F83460" w:rsidRDefault="002B5879" w:rsidP="00A94F88">
            <w:pPr>
              <w:pStyle w:val="ListParagraph"/>
              <w:numPr>
                <w:ilvl w:val="0"/>
                <w:numId w:val="34"/>
              </w:numPr>
              <w:rPr>
                <w:rStyle w:val="ui-provider"/>
              </w:rPr>
            </w:pPr>
            <w:r>
              <w:rPr>
                <w:rStyle w:val="ui-provider"/>
              </w:rPr>
              <w:t>Quite vulnerable.</w:t>
            </w:r>
          </w:p>
          <w:p w14:paraId="709CC60D" w14:textId="2D4B7059" w:rsidR="0079674E" w:rsidRPr="00A94F88" w:rsidRDefault="00ED23A7" w:rsidP="00A94F88">
            <w:pPr>
              <w:pStyle w:val="ListParagraph"/>
              <w:numPr>
                <w:ilvl w:val="0"/>
                <w:numId w:val="34"/>
              </w:numPr>
            </w:pPr>
            <w:r>
              <w:rPr>
                <w:rStyle w:val="ui-provider"/>
              </w:rPr>
              <w:t>Not as secure as it could be</w:t>
            </w:r>
          </w:p>
        </w:tc>
      </w:tr>
      <w:tr w:rsidR="0079674E" w14:paraId="313017E7" w14:textId="77777777" w:rsidTr="00686B34">
        <w:trPr>
          <w:trHeight w:val="403"/>
        </w:trPr>
        <w:tc>
          <w:tcPr>
            <w:tcW w:w="4710" w:type="dxa"/>
          </w:tcPr>
          <w:p w14:paraId="07ECF729" w14:textId="1C6FFD00" w:rsidR="0079674E" w:rsidRPr="00714846" w:rsidRDefault="00B9652F" w:rsidP="002072B9">
            <w:pPr>
              <w:rPr>
                <w:highlight w:val="yellow"/>
              </w:rPr>
            </w:pPr>
            <w:r>
              <w:rPr>
                <w:rStyle w:val="ui-provider"/>
              </w:rPr>
              <w:lastRenderedPageBreak/>
              <w:t>Do you use your home network primarily for personal use, or do you connect work devices to it?</w:t>
            </w:r>
          </w:p>
        </w:tc>
        <w:tc>
          <w:tcPr>
            <w:tcW w:w="4710" w:type="dxa"/>
          </w:tcPr>
          <w:p w14:paraId="2A2FB9F9" w14:textId="77777777" w:rsidR="0079674E" w:rsidRDefault="00A92E15" w:rsidP="00A92E15">
            <w:pPr>
              <w:pStyle w:val="ListParagraph"/>
              <w:numPr>
                <w:ilvl w:val="0"/>
                <w:numId w:val="35"/>
              </w:numPr>
              <w:rPr>
                <w:rStyle w:val="ui-provider"/>
              </w:rPr>
            </w:pPr>
            <w:r>
              <w:rPr>
                <w:rStyle w:val="ui-provider"/>
              </w:rPr>
              <w:t>Mostly personal use, but will use work-related applications when necessary, such as when someone needs a shift changed last minute.</w:t>
            </w:r>
          </w:p>
          <w:p w14:paraId="18E5A3D8" w14:textId="1BDD20FD" w:rsidR="00A92E15" w:rsidRDefault="00DC7835" w:rsidP="00A92E15">
            <w:pPr>
              <w:pStyle w:val="ListParagraph"/>
              <w:numPr>
                <w:ilvl w:val="0"/>
                <w:numId w:val="35"/>
              </w:numPr>
              <w:rPr>
                <w:rStyle w:val="ui-provider"/>
              </w:rPr>
            </w:pPr>
            <w:r>
              <w:rPr>
                <w:rStyle w:val="ui-provider"/>
              </w:rPr>
              <w:t>Both</w:t>
            </w:r>
            <w:r w:rsidR="00A83736">
              <w:rPr>
                <w:rStyle w:val="ui-provider"/>
              </w:rPr>
              <w:t>,</w:t>
            </w:r>
            <w:r>
              <w:rPr>
                <w:rStyle w:val="ui-provider"/>
              </w:rPr>
              <w:t xml:space="preserve"> but have segregation between them.</w:t>
            </w:r>
          </w:p>
          <w:p w14:paraId="7F7B6037" w14:textId="77777777" w:rsidR="00DC7835" w:rsidRDefault="00A83736" w:rsidP="00A92E15">
            <w:pPr>
              <w:pStyle w:val="ListParagraph"/>
              <w:numPr>
                <w:ilvl w:val="0"/>
                <w:numId w:val="35"/>
              </w:numPr>
              <w:rPr>
                <w:rStyle w:val="ui-provider"/>
              </w:rPr>
            </w:pPr>
            <w:r>
              <w:rPr>
                <w:rStyle w:val="ui-provider"/>
              </w:rPr>
              <w:t>Personal use.</w:t>
            </w:r>
          </w:p>
          <w:p w14:paraId="0C5446A9" w14:textId="77777777" w:rsidR="00A83736" w:rsidRDefault="004A4C0E" w:rsidP="00A92E15">
            <w:pPr>
              <w:pStyle w:val="ListParagraph"/>
              <w:numPr>
                <w:ilvl w:val="0"/>
                <w:numId w:val="35"/>
              </w:numPr>
              <w:rPr>
                <w:rStyle w:val="ui-provider"/>
              </w:rPr>
            </w:pPr>
            <w:r>
              <w:rPr>
                <w:rStyle w:val="ui-provider"/>
              </w:rPr>
              <w:t>Personal and education.</w:t>
            </w:r>
          </w:p>
          <w:p w14:paraId="28D291CC" w14:textId="337328B0" w:rsidR="0079674E" w:rsidRDefault="0079674E" w:rsidP="000023C5">
            <w:pPr>
              <w:pStyle w:val="ListParagraph"/>
            </w:pPr>
          </w:p>
        </w:tc>
      </w:tr>
      <w:tr w:rsidR="00B9652F" w14:paraId="51B049C1" w14:textId="77777777" w:rsidTr="00686B34">
        <w:trPr>
          <w:trHeight w:val="403"/>
        </w:trPr>
        <w:tc>
          <w:tcPr>
            <w:tcW w:w="4710" w:type="dxa"/>
          </w:tcPr>
          <w:p w14:paraId="7B1C1A07" w14:textId="758B971C" w:rsidR="00B9652F" w:rsidRDefault="00643C69" w:rsidP="002072B9">
            <w:pPr>
              <w:rPr>
                <w:rStyle w:val="ui-provider"/>
              </w:rPr>
            </w:pPr>
            <w:r>
              <w:rPr>
                <w:rStyle w:val="ui-provider"/>
              </w:rPr>
              <w:t>If you could only choose one, would you prioritise security or ease of access for your Wi-Fi router?</w:t>
            </w:r>
          </w:p>
        </w:tc>
        <w:tc>
          <w:tcPr>
            <w:tcW w:w="4710" w:type="dxa"/>
          </w:tcPr>
          <w:p w14:paraId="756B494C" w14:textId="77777777" w:rsidR="00B9652F" w:rsidRDefault="000023C5" w:rsidP="000023C5">
            <w:pPr>
              <w:pStyle w:val="ListParagraph"/>
              <w:numPr>
                <w:ilvl w:val="0"/>
                <w:numId w:val="35"/>
              </w:numPr>
              <w:rPr>
                <w:rStyle w:val="ui-provider"/>
              </w:rPr>
            </w:pPr>
            <w:r>
              <w:rPr>
                <w:rStyle w:val="ui-provider"/>
              </w:rPr>
              <w:t>Prioritise security.</w:t>
            </w:r>
          </w:p>
          <w:p w14:paraId="758A5A49" w14:textId="77777777" w:rsidR="00B86214" w:rsidRDefault="004D19A4" w:rsidP="002072B9">
            <w:pPr>
              <w:pStyle w:val="ListParagraph"/>
              <w:numPr>
                <w:ilvl w:val="0"/>
                <w:numId w:val="35"/>
              </w:numPr>
              <w:rPr>
                <w:rStyle w:val="ui-provider"/>
              </w:rPr>
            </w:pPr>
            <w:r>
              <w:rPr>
                <w:rStyle w:val="ui-provider"/>
              </w:rPr>
              <w:t>Security for sure.</w:t>
            </w:r>
          </w:p>
          <w:p w14:paraId="31BC1011" w14:textId="77777777" w:rsidR="00B8103A" w:rsidRDefault="00B8103A" w:rsidP="002072B9">
            <w:pPr>
              <w:pStyle w:val="ListParagraph"/>
              <w:numPr>
                <w:ilvl w:val="0"/>
                <w:numId w:val="35"/>
              </w:numPr>
              <w:rPr>
                <w:rStyle w:val="ui-provider"/>
              </w:rPr>
            </w:pPr>
            <w:r>
              <w:rPr>
                <w:rStyle w:val="ui-provider"/>
              </w:rPr>
              <w:t>Security. My Wi-Fi passwords are ridiculously hard to input.</w:t>
            </w:r>
          </w:p>
          <w:p w14:paraId="001F73F6" w14:textId="335AD052" w:rsidR="00B9652F" w:rsidRPr="00B86214" w:rsidRDefault="00A05ED3" w:rsidP="002072B9">
            <w:pPr>
              <w:pStyle w:val="ListParagraph"/>
              <w:numPr>
                <w:ilvl w:val="0"/>
                <w:numId w:val="35"/>
              </w:numPr>
            </w:pPr>
            <w:r>
              <w:rPr>
                <w:rStyle w:val="ui-provider"/>
              </w:rPr>
              <w:t>I’m not sure, I would like to think I would prioritise security if I had to choose.</w:t>
            </w:r>
          </w:p>
        </w:tc>
      </w:tr>
      <w:tr w:rsidR="00B9652F" w14:paraId="475C3641" w14:textId="77777777" w:rsidTr="00686B34">
        <w:trPr>
          <w:trHeight w:val="403"/>
        </w:trPr>
        <w:tc>
          <w:tcPr>
            <w:tcW w:w="4710" w:type="dxa"/>
          </w:tcPr>
          <w:p w14:paraId="5064B3F1" w14:textId="6B2E1798" w:rsidR="00B9652F" w:rsidRDefault="005A3A20" w:rsidP="002072B9">
            <w:pPr>
              <w:rPr>
                <w:rStyle w:val="ui-provider"/>
              </w:rPr>
            </w:pPr>
            <w:r>
              <w:rPr>
                <w:rStyle w:val="ui-provider"/>
              </w:rPr>
              <w:t>Do you connect to your Wi-Fi using the default password provided by your internet service provider (ISP)?</w:t>
            </w:r>
          </w:p>
        </w:tc>
        <w:tc>
          <w:tcPr>
            <w:tcW w:w="4710" w:type="dxa"/>
          </w:tcPr>
          <w:p w14:paraId="6AE045A8" w14:textId="77777777" w:rsidR="00B9652F" w:rsidRDefault="00891CE0" w:rsidP="00891CE0">
            <w:pPr>
              <w:pStyle w:val="ListParagraph"/>
              <w:numPr>
                <w:ilvl w:val="0"/>
                <w:numId w:val="35"/>
              </w:numPr>
              <w:rPr>
                <w:rStyle w:val="ui-provider"/>
              </w:rPr>
            </w:pPr>
            <w:r w:rsidRPr="00891CE0">
              <w:rPr>
                <w:rStyle w:val="ui-provider"/>
              </w:rPr>
              <w:t>No, never.</w:t>
            </w:r>
          </w:p>
          <w:p w14:paraId="504A0DC2" w14:textId="77777777" w:rsidR="00B86214" w:rsidRDefault="00B86214" w:rsidP="00891CE0">
            <w:pPr>
              <w:pStyle w:val="ListParagraph"/>
              <w:numPr>
                <w:ilvl w:val="0"/>
                <w:numId w:val="35"/>
              </w:numPr>
              <w:rPr>
                <w:rStyle w:val="ui-provider"/>
              </w:rPr>
            </w:pPr>
            <w:r>
              <w:rPr>
                <w:rStyle w:val="ui-provider"/>
              </w:rPr>
              <w:t>Changing default password first.</w:t>
            </w:r>
          </w:p>
          <w:p w14:paraId="39B3E328" w14:textId="77777777" w:rsidR="009104FD" w:rsidRDefault="009104FD" w:rsidP="00891CE0">
            <w:pPr>
              <w:pStyle w:val="ListParagraph"/>
              <w:numPr>
                <w:ilvl w:val="0"/>
                <w:numId w:val="35"/>
              </w:numPr>
              <w:rPr>
                <w:rStyle w:val="ui-provider"/>
              </w:rPr>
            </w:pPr>
            <w:r>
              <w:rPr>
                <w:rStyle w:val="ui-provider"/>
              </w:rPr>
              <w:t>Yes</w:t>
            </w:r>
          </w:p>
          <w:p w14:paraId="42580FA0" w14:textId="282F11D7" w:rsidR="00B9652F" w:rsidRPr="00891CE0" w:rsidRDefault="006920AF" w:rsidP="00891CE0">
            <w:pPr>
              <w:pStyle w:val="ListParagraph"/>
              <w:numPr>
                <w:ilvl w:val="0"/>
                <w:numId w:val="35"/>
              </w:numPr>
            </w:pPr>
            <w:r>
              <w:rPr>
                <w:rStyle w:val="ui-provider"/>
              </w:rPr>
              <w:t>I think I do use the default password lol.</w:t>
            </w:r>
          </w:p>
        </w:tc>
      </w:tr>
    </w:tbl>
    <w:p w14:paraId="4FF40617" w14:textId="0FB816FB" w:rsidR="00552492" w:rsidRDefault="00135A69" w:rsidP="00135A69">
      <w:pPr>
        <w:pStyle w:val="Caption"/>
        <w:jc w:val="center"/>
      </w:pPr>
      <w:r>
        <w:t>Figure 6.5.1 Public feedback</w:t>
      </w:r>
    </w:p>
    <w:p w14:paraId="52A99F67" w14:textId="77777777" w:rsidR="00D130B4" w:rsidRDefault="00D130B4" w:rsidP="00EB1A2A"/>
    <w:p w14:paraId="16E4AB24" w14:textId="6CA36013" w:rsidR="00EB1A2A" w:rsidRDefault="00EB1A2A" w:rsidP="00EB1A2A">
      <w:r>
        <w:t xml:space="preserve">In conducting this research, they found </w:t>
      </w:r>
      <w:r w:rsidRPr="00F37469">
        <w:t>that 1</w:t>
      </w:r>
      <w:r w:rsidR="00617223">
        <w:t>0</w:t>
      </w:r>
      <w:r w:rsidRPr="00F37469">
        <w:t xml:space="preserve"> out of 14</w:t>
      </w:r>
      <w:r>
        <w:t xml:space="preserve"> as displayed in </w:t>
      </w:r>
      <w:r w:rsidR="00135A69">
        <w:t>Figure 6.5.1</w:t>
      </w:r>
      <w:r>
        <w:t xml:space="preserve"> would change from the default password to a more memorable and personalised password indicating the need to demonstrate the use of common passwords as an attack vector. To find these common passwords </w:t>
      </w:r>
      <w:r w:rsidR="0096153E">
        <w:t xml:space="preserve">and create an impartial approach, </w:t>
      </w:r>
      <w:r>
        <w:t>the researchers divided their resources for each router to create a password, each researcher had their methodology to determine the passwords which can be viewed in the following sections.</w:t>
      </w:r>
    </w:p>
    <w:p w14:paraId="5F8E933D" w14:textId="77777777" w:rsidR="0033543A" w:rsidRPr="002072B9" w:rsidRDefault="0033543A" w:rsidP="002072B9"/>
    <w:p w14:paraId="585ED0C4" w14:textId="1A1BA525" w:rsidR="004450D9" w:rsidRDefault="00D062F3" w:rsidP="00B52287">
      <w:pPr>
        <w:pStyle w:val="Heading3"/>
      </w:pPr>
      <w:bookmarkStart w:id="193" w:name="_Toc163726568"/>
      <w:bookmarkStart w:id="194" w:name="_Toc163731316"/>
      <w:bookmarkStart w:id="195" w:name="_Toc163731374"/>
      <w:bookmarkStart w:id="196" w:name="_Toc933254486"/>
      <w:bookmarkStart w:id="197" w:name="_Toc163731454"/>
      <w:bookmarkStart w:id="198" w:name="_Toc163731654"/>
      <w:bookmarkStart w:id="199" w:name="_Toc163758892"/>
      <w:r>
        <w:lastRenderedPageBreak/>
        <w:t>6.</w:t>
      </w:r>
      <w:r w:rsidR="00E641F4">
        <w:t>5</w:t>
      </w:r>
      <w:r w:rsidR="00FC5D45" w:rsidRPr="00FC5D45">
        <w:t xml:space="preserve"> </w:t>
      </w:r>
      <w:r w:rsidR="004450D9" w:rsidRPr="00FC5D45">
        <w:t>SKY</w:t>
      </w:r>
      <w:bookmarkEnd w:id="193"/>
      <w:bookmarkEnd w:id="194"/>
      <w:bookmarkEnd w:id="195"/>
      <w:bookmarkEnd w:id="196"/>
      <w:bookmarkEnd w:id="197"/>
      <w:bookmarkEnd w:id="198"/>
      <w:bookmarkEnd w:id="199"/>
    </w:p>
    <w:p w14:paraId="051D6599" w14:textId="0B22910C" w:rsidR="00615FBB" w:rsidRDefault="00615FBB" w:rsidP="00620FFA">
      <w:pPr>
        <w:pStyle w:val="paragraph"/>
        <w:spacing w:before="0" w:beforeAutospacing="0" w:after="0" w:afterAutospacing="0" w:line="360" w:lineRule="auto"/>
        <w:textAlignment w:val="baseline"/>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Figure </w:t>
      </w:r>
      <w:r w:rsidR="00D062F3">
        <w:rPr>
          <w:rFonts w:asciiTheme="minorHAnsi" w:eastAsiaTheme="minorHAnsi" w:hAnsiTheme="minorHAnsi" w:cstheme="minorBidi"/>
          <w:kern w:val="2"/>
          <w:sz w:val="22"/>
          <w:szCs w:val="22"/>
          <w:lang w:eastAsia="en-US"/>
          <w14:ligatures w14:val="standardContextual"/>
        </w:rPr>
        <w:t>6.6.1</w:t>
      </w:r>
      <w:r>
        <w:rPr>
          <w:rFonts w:asciiTheme="minorHAnsi" w:eastAsiaTheme="minorHAnsi" w:hAnsiTheme="minorHAnsi" w:cstheme="minorBidi"/>
          <w:kern w:val="2"/>
          <w:sz w:val="22"/>
          <w:szCs w:val="22"/>
          <w:lang w:eastAsia="en-US"/>
          <w14:ligatures w14:val="standardContextual"/>
        </w:rPr>
        <w:t xml:space="preserve"> shows that </w:t>
      </w:r>
      <w:r w:rsidRPr="00115901">
        <w:rPr>
          <w:rFonts w:asciiTheme="minorHAnsi" w:eastAsiaTheme="minorHAnsi" w:hAnsiTheme="minorHAnsi" w:cstheme="minorBidi"/>
          <w:kern w:val="2"/>
          <w:sz w:val="22"/>
          <w:szCs w:val="22"/>
          <w:lang w:eastAsia="en-US"/>
          <w14:ligatures w14:val="standardContextual"/>
        </w:rPr>
        <w:t xml:space="preserve">the CyberPilot website, </w:t>
      </w:r>
      <w:r>
        <w:rPr>
          <w:rFonts w:asciiTheme="minorHAnsi" w:eastAsiaTheme="minorHAnsi" w:hAnsiTheme="minorHAnsi" w:cstheme="minorBidi"/>
          <w:kern w:val="2"/>
          <w:sz w:val="22"/>
          <w:szCs w:val="22"/>
          <w:lang w:eastAsia="en-US"/>
          <w14:ligatures w14:val="standardContextual"/>
        </w:rPr>
        <w:t>lists</w:t>
      </w:r>
      <w:r w:rsidRPr="00115901">
        <w:rPr>
          <w:rFonts w:asciiTheme="minorHAnsi" w:eastAsiaTheme="minorHAnsi" w:hAnsiTheme="minorHAnsi" w:cstheme="minorBidi"/>
          <w:kern w:val="2"/>
          <w:sz w:val="22"/>
          <w:szCs w:val="22"/>
          <w:lang w:eastAsia="en-US"/>
          <w14:ligatures w14:val="standardContextual"/>
        </w:rPr>
        <w:t xml:space="preserve"> "chocolate" </w:t>
      </w:r>
      <w:r>
        <w:rPr>
          <w:rFonts w:asciiTheme="minorHAnsi" w:eastAsiaTheme="minorHAnsi" w:hAnsiTheme="minorHAnsi" w:cstheme="minorBidi"/>
          <w:kern w:val="2"/>
          <w:sz w:val="22"/>
          <w:szCs w:val="22"/>
          <w:lang w:eastAsia="en-US"/>
          <w14:ligatures w14:val="standardContextual"/>
        </w:rPr>
        <w:t>as one of the</w:t>
      </w:r>
      <w:r w:rsidRPr="00115901">
        <w:rPr>
          <w:rFonts w:asciiTheme="minorHAnsi" w:eastAsiaTheme="minorHAnsi" w:hAnsiTheme="minorHAnsi" w:cstheme="minorBidi"/>
          <w:kern w:val="2"/>
          <w:sz w:val="22"/>
          <w:szCs w:val="22"/>
          <w:lang w:eastAsia="en-US"/>
          <w14:ligatures w14:val="standardContextual"/>
        </w:rPr>
        <w:t xml:space="preserve"> "positively loaded words and phrases" that are commonly used in passwords. </w:t>
      </w:r>
      <w:r>
        <w:rPr>
          <w:rFonts w:asciiTheme="minorHAnsi" w:eastAsiaTheme="minorHAnsi" w:hAnsiTheme="minorHAnsi" w:cstheme="minorBidi"/>
          <w:kern w:val="2"/>
          <w:sz w:val="22"/>
          <w:szCs w:val="22"/>
          <w:lang w:eastAsia="en-US"/>
          <w14:ligatures w14:val="standardContextual"/>
        </w:rPr>
        <w:t>W</w:t>
      </w:r>
      <w:r w:rsidRPr="00115901">
        <w:rPr>
          <w:rFonts w:asciiTheme="minorHAnsi" w:eastAsiaTheme="minorHAnsi" w:hAnsiTheme="minorHAnsi" w:cstheme="minorBidi"/>
          <w:kern w:val="2"/>
          <w:sz w:val="22"/>
          <w:szCs w:val="22"/>
          <w:lang w:eastAsia="en-US"/>
          <w14:ligatures w14:val="standardContextual"/>
        </w:rPr>
        <w:t xml:space="preserve">ords </w:t>
      </w:r>
      <w:r>
        <w:rPr>
          <w:rFonts w:asciiTheme="minorHAnsi" w:eastAsiaTheme="minorHAnsi" w:hAnsiTheme="minorHAnsi" w:cstheme="minorBidi"/>
          <w:kern w:val="2"/>
          <w:sz w:val="22"/>
          <w:szCs w:val="22"/>
          <w:lang w:eastAsia="en-US"/>
          <w14:ligatures w14:val="standardContextual"/>
        </w:rPr>
        <w:t xml:space="preserve">like these </w:t>
      </w:r>
      <w:r w:rsidRPr="00115901">
        <w:rPr>
          <w:rFonts w:asciiTheme="minorHAnsi" w:eastAsiaTheme="minorHAnsi" w:hAnsiTheme="minorHAnsi" w:cstheme="minorBidi"/>
          <w:kern w:val="2"/>
          <w:sz w:val="22"/>
          <w:szCs w:val="22"/>
          <w:lang w:eastAsia="en-US"/>
          <w14:ligatures w14:val="standardContextual"/>
        </w:rPr>
        <w:t>are chosen because they are easy to remember and have positive connotations, but this also makes them vulnerable to dictionary attacks, as they are often included in lists used by attackers to guess passwords</w:t>
      </w:r>
      <w:r>
        <w:rPr>
          <w:rFonts w:asciiTheme="minorHAnsi" w:eastAsiaTheme="minorHAnsi" w:hAnsiTheme="minorHAnsi" w:cstheme="minorBidi"/>
          <w:kern w:val="2"/>
          <w:sz w:val="22"/>
          <w:szCs w:val="22"/>
          <w:lang w:eastAsia="en-US"/>
          <w14:ligatures w14:val="standardContextual"/>
        </w:rPr>
        <w:t xml:space="preserve">. </w:t>
      </w:r>
      <w:r w:rsidRPr="00EF39F2">
        <w:rPr>
          <w:rFonts w:asciiTheme="minorHAnsi" w:eastAsiaTheme="minorHAnsi" w:hAnsiTheme="minorHAnsi" w:cstheme="minorBidi"/>
          <w:kern w:val="2"/>
          <w:sz w:val="22"/>
          <w:szCs w:val="22"/>
          <w:lang w:eastAsia="en-US"/>
          <w14:ligatures w14:val="standardContextual"/>
        </w:rPr>
        <w:t>A Python script</w:t>
      </w:r>
      <w:r>
        <w:rPr>
          <w:rFonts w:asciiTheme="minorHAnsi" w:eastAsiaTheme="minorHAnsi" w:hAnsiTheme="minorHAnsi" w:cstheme="minorBidi"/>
          <w:kern w:val="2"/>
          <w:sz w:val="22"/>
          <w:szCs w:val="22"/>
          <w:lang w:eastAsia="en-US"/>
          <w14:ligatures w14:val="standardContextual"/>
        </w:rPr>
        <w:t xml:space="preserve"> was </w:t>
      </w:r>
      <w:r w:rsidRPr="00EF39F2">
        <w:rPr>
          <w:rFonts w:asciiTheme="minorHAnsi" w:eastAsiaTheme="minorHAnsi" w:hAnsiTheme="minorHAnsi" w:cstheme="minorBidi"/>
          <w:kern w:val="2"/>
          <w:sz w:val="22"/>
          <w:szCs w:val="22"/>
          <w:lang w:eastAsia="en-US"/>
          <w14:ligatures w14:val="standardContextual"/>
        </w:rPr>
        <w:t>created to generate a password from the rockyou</w:t>
      </w:r>
      <w:r w:rsidR="003E461D">
        <w:rPr>
          <w:rFonts w:asciiTheme="minorHAnsi" w:eastAsiaTheme="minorHAnsi" w:hAnsiTheme="minorHAnsi" w:cstheme="minorBidi"/>
          <w:kern w:val="2"/>
          <w:sz w:val="22"/>
          <w:szCs w:val="22"/>
          <w:lang w:eastAsia="en-US"/>
          <w14:ligatures w14:val="standardContextual"/>
        </w:rPr>
        <w:t xml:space="preserve"> word list</w:t>
      </w:r>
      <w:r w:rsidRPr="00EF39F2">
        <w:rPr>
          <w:rFonts w:asciiTheme="minorHAnsi" w:eastAsiaTheme="minorHAnsi" w:hAnsiTheme="minorHAnsi" w:cstheme="minorBidi"/>
          <w:kern w:val="2"/>
          <w:sz w:val="22"/>
          <w:szCs w:val="22"/>
          <w:lang w:eastAsia="en-US"/>
          <w14:ligatures w14:val="standardContextual"/>
        </w:rPr>
        <w:t xml:space="preserve">, specifically including the word "chocolate", </w:t>
      </w:r>
      <w:r>
        <w:rPr>
          <w:rFonts w:asciiTheme="minorHAnsi" w:eastAsiaTheme="minorHAnsi" w:hAnsiTheme="minorHAnsi" w:cstheme="minorBidi"/>
          <w:kern w:val="2"/>
          <w:sz w:val="22"/>
          <w:szCs w:val="22"/>
          <w:lang w:eastAsia="en-US"/>
          <w14:ligatures w14:val="standardContextual"/>
        </w:rPr>
        <w:t xml:space="preserve">which </w:t>
      </w:r>
      <w:r w:rsidRPr="00EF39F2">
        <w:rPr>
          <w:rFonts w:asciiTheme="minorHAnsi" w:eastAsiaTheme="minorHAnsi" w:hAnsiTheme="minorHAnsi" w:cstheme="minorBidi"/>
          <w:kern w:val="2"/>
          <w:sz w:val="22"/>
          <w:szCs w:val="22"/>
          <w:lang w:eastAsia="en-US"/>
          <w14:ligatures w14:val="standardContextual"/>
        </w:rPr>
        <w:t xml:space="preserve">would </w:t>
      </w:r>
      <w:r>
        <w:rPr>
          <w:rFonts w:asciiTheme="minorHAnsi" w:eastAsiaTheme="minorHAnsi" w:hAnsiTheme="minorHAnsi" w:cstheme="minorBidi"/>
          <w:kern w:val="2"/>
          <w:sz w:val="22"/>
          <w:szCs w:val="22"/>
          <w:lang w:eastAsia="en-US"/>
          <w14:ligatures w14:val="standardContextual"/>
        </w:rPr>
        <w:t>search</w:t>
      </w:r>
      <w:r w:rsidRPr="00EF39F2">
        <w:rPr>
          <w:rFonts w:asciiTheme="minorHAnsi" w:eastAsiaTheme="minorHAnsi" w:hAnsiTheme="minorHAnsi" w:cstheme="minorBidi"/>
          <w:kern w:val="2"/>
          <w:sz w:val="22"/>
          <w:szCs w:val="22"/>
          <w:lang w:eastAsia="en-US"/>
          <w14:ligatures w14:val="standardContextual"/>
        </w:rPr>
        <w:t xml:space="preserve"> through the file to generate a password with the word </w:t>
      </w:r>
      <w:r>
        <w:rPr>
          <w:rFonts w:asciiTheme="minorHAnsi" w:eastAsiaTheme="minorHAnsi" w:hAnsiTheme="minorHAnsi" w:cstheme="minorBidi"/>
          <w:kern w:val="2"/>
          <w:sz w:val="22"/>
          <w:szCs w:val="22"/>
          <w:lang w:eastAsia="en-US"/>
          <w14:ligatures w14:val="standardContextual"/>
        </w:rPr>
        <w:t>“</w:t>
      </w:r>
      <w:r w:rsidRPr="00EF39F2">
        <w:rPr>
          <w:rFonts w:asciiTheme="minorHAnsi" w:eastAsiaTheme="minorHAnsi" w:hAnsiTheme="minorHAnsi" w:cstheme="minorBidi"/>
          <w:kern w:val="2"/>
          <w:sz w:val="22"/>
          <w:szCs w:val="22"/>
          <w:lang w:eastAsia="en-US"/>
          <w14:ligatures w14:val="standardContextual"/>
        </w:rPr>
        <w:t>chocolate</w:t>
      </w:r>
      <w:r>
        <w:rPr>
          <w:rFonts w:asciiTheme="minorHAnsi" w:eastAsiaTheme="minorHAnsi" w:hAnsiTheme="minorHAnsi" w:cstheme="minorBidi"/>
          <w:kern w:val="2"/>
          <w:sz w:val="22"/>
          <w:szCs w:val="22"/>
          <w:lang w:eastAsia="en-US"/>
          <w14:ligatures w14:val="standardContextual"/>
        </w:rPr>
        <w:t xml:space="preserve">”. The Python script granted the password “chocolate95”. </w:t>
      </w:r>
    </w:p>
    <w:p w14:paraId="53CF3FB3" w14:textId="1D92471E" w:rsidR="00615FBB" w:rsidRDefault="00686F79" w:rsidP="00620FFA">
      <w:pPr>
        <w:pStyle w:val="paragraph"/>
        <w:spacing w:before="0" w:beforeAutospacing="0" w:after="0" w:afterAutospacing="0" w:line="360" w:lineRule="auto"/>
        <w:textAlignment w:val="baseline"/>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Which</w:t>
      </w:r>
      <w:r w:rsidR="00615FBB">
        <w:rPr>
          <w:rFonts w:asciiTheme="minorHAnsi" w:eastAsiaTheme="minorHAnsi" w:hAnsiTheme="minorHAnsi" w:cstheme="minorBidi"/>
          <w:kern w:val="2"/>
          <w:sz w:val="22"/>
          <w:szCs w:val="22"/>
          <w:lang w:eastAsia="en-US"/>
          <w14:ligatures w14:val="standardContextual"/>
        </w:rPr>
        <w:t xml:space="preserve"> w</w:t>
      </w:r>
      <w:r w:rsidR="008263AD">
        <w:rPr>
          <w:rFonts w:asciiTheme="minorHAnsi" w:eastAsiaTheme="minorHAnsi" w:hAnsiTheme="minorHAnsi" w:cstheme="minorBidi"/>
          <w:kern w:val="2"/>
          <w:sz w:val="22"/>
          <w:szCs w:val="22"/>
          <w:lang w:eastAsia="en-US"/>
          <w14:ligatures w14:val="standardContextual"/>
        </w:rPr>
        <w:t>as</w:t>
      </w:r>
      <w:r w:rsidR="00615FBB">
        <w:rPr>
          <w:rFonts w:asciiTheme="minorHAnsi" w:eastAsiaTheme="minorHAnsi" w:hAnsiTheme="minorHAnsi" w:cstheme="minorBidi"/>
          <w:kern w:val="2"/>
          <w:sz w:val="22"/>
          <w:szCs w:val="22"/>
          <w:lang w:eastAsia="en-US"/>
          <w14:ligatures w14:val="standardContextual"/>
        </w:rPr>
        <w:t xml:space="preserve"> used to change the password for the</w:t>
      </w:r>
      <w:r>
        <w:rPr>
          <w:rFonts w:asciiTheme="minorHAnsi" w:eastAsiaTheme="minorHAnsi" w:hAnsiTheme="minorHAnsi" w:cstheme="minorBidi"/>
          <w:kern w:val="2"/>
          <w:sz w:val="22"/>
          <w:szCs w:val="22"/>
          <w:lang w:eastAsia="en-US"/>
          <w14:ligatures w14:val="standardContextual"/>
        </w:rPr>
        <w:t xml:space="preserve"> sky</w:t>
      </w:r>
      <w:r w:rsidR="00615FBB">
        <w:rPr>
          <w:rFonts w:asciiTheme="minorHAnsi" w:eastAsiaTheme="minorHAnsi" w:hAnsiTheme="minorHAnsi" w:cstheme="minorBidi"/>
          <w:kern w:val="2"/>
          <w:sz w:val="22"/>
          <w:szCs w:val="22"/>
          <w:lang w:eastAsia="en-US"/>
          <w14:ligatures w14:val="standardContextual"/>
        </w:rPr>
        <w:t xml:space="preserve"> router.</w:t>
      </w:r>
    </w:p>
    <w:p w14:paraId="50CB9ACE" w14:textId="77777777" w:rsidR="00615FBB" w:rsidRDefault="00615FBB" w:rsidP="00615FBB">
      <w:pPr>
        <w:pStyle w:val="paragraph"/>
        <w:spacing w:before="0" w:beforeAutospacing="0" w:after="0" w:afterAutospacing="0"/>
        <w:textAlignment w:val="baseline"/>
        <w:rPr>
          <w:rFonts w:asciiTheme="minorHAnsi" w:eastAsiaTheme="minorHAnsi" w:hAnsiTheme="minorHAnsi" w:cstheme="minorBidi"/>
          <w:kern w:val="2"/>
          <w:sz w:val="22"/>
          <w:szCs w:val="22"/>
          <w:lang w:eastAsia="en-US"/>
          <w14:ligatures w14:val="standardContextual"/>
        </w:rPr>
      </w:pPr>
    </w:p>
    <w:p w14:paraId="2DFEB671" w14:textId="77777777" w:rsidR="00615FBB" w:rsidRDefault="00615FBB" w:rsidP="4AAFA18A">
      <w:pPr>
        <w:pStyle w:val="paragraph"/>
        <w:keepNext/>
        <w:spacing w:before="0" w:beforeAutospacing="0" w:after="0" w:afterAutospacing="0"/>
        <w:textAlignment w:val="baseline"/>
      </w:pPr>
      <w:r>
        <w:rPr>
          <w:noProof/>
        </w:rPr>
        <w:drawing>
          <wp:inline distT="0" distB="0" distL="0" distR="0" wp14:anchorId="500C388A" wp14:editId="0950A16F">
            <wp:extent cx="5731510" cy="2573020"/>
            <wp:effectExtent l="0" t="0" r="2540" b="0"/>
            <wp:docPr id="62477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09A6D1F8" w14:textId="726E0363" w:rsidR="00D062F3" w:rsidRDefault="00D062F3" w:rsidP="00D062F3">
      <w:pPr>
        <w:pStyle w:val="Caption"/>
        <w:jc w:val="center"/>
      </w:pPr>
      <w:r>
        <w:t>Figure 6.6.1 Cyber Pilot password research</w:t>
      </w:r>
    </w:p>
    <w:p w14:paraId="5AC809E6" w14:textId="22010CF4" w:rsidR="00615FBB" w:rsidRDefault="00615FBB" w:rsidP="4AAFA18A">
      <w:pPr>
        <w:pStyle w:val="paragraph"/>
        <w:keepNext/>
        <w:spacing w:before="0" w:beforeAutospacing="0" w:after="0" w:afterAutospacing="0"/>
      </w:pPr>
    </w:p>
    <w:p w14:paraId="57ACB147" w14:textId="76AE47D2" w:rsidR="00615FBB" w:rsidRDefault="00E936A0" w:rsidP="00B52287">
      <w:pPr>
        <w:pStyle w:val="Heading3"/>
      </w:pPr>
      <w:bookmarkStart w:id="200" w:name="_Toc163726569"/>
      <w:bookmarkStart w:id="201" w:name="_Toc163731317"/>
      <w:bookmarkStart w:id="202" w:name="_Toc1371925708"/>
      <w:bookmarkStart w:id="203" w:name="_Toc163731455"/>
      <w:bookmarkStart w:id="204" w:name="_Toc163731655"/>
      <w:bookmarkStart w:id="205" w:name="_Toc163758893"/>
      <w:r>
        <w:t>6.</w:t>
      </w:r>
      <w:r w:rsidR="00E641F4">
        <w:t>6</w:t>
      </w:r>
      <w:r w:rsidR="00FC5D45">
        <w:t xml:space="preserve"> </w:t>
      </w:r>
      <w:r w:rsidR="6B5D5485">
        <w:t>BT Smart Hub 2</w:t>
      </w:r>
      <w:bookmarkEnd w:id="200"/>
      <w:bookmarkEnd w:id="201"/>
      <w:bookmarkEnd w:id="202"/>
      <w:bookmarkEnd w:id="203"/>
      <w:bookmarkEnd w:id="204"/>
      <w:bookmarkEnd w:id="205"/>
    </w:p>
    <w:p w14:paraId="7AB3AD0D" w14:textId="08C6B2A8" w:rsidR="00615FBB" w:rsidRDefault="009D11F5" w:rsidP="4AAFA18A">
      <w:r>
        <w:t xml:space="preserve">As </w:t>
      </w:r>
      <w:r w:rsidR="32CADE01">
        <w:t xml:space="preserve">illustrated </w:t>
      </w:r>
      <w:r w:rsidR="6758B17E">
        <w:t>in f</w:t>
      </w:r>
      <w:r w:rsidR="378D6480">
        <w:t xml:space="preserve">igure </w:t>
      </w:r>
      <w:r w:rsidR="00E936A0">
        <w:t xml:space="preserve">6.7.1 </w:t>
      </w:r>
      <w:r w:rsidR="38AD27BA">
        <w:t>which features the</w:t>
      </w:r>
      <w:r w:rsidR="378D6480">
        <w:t xml:space="preserve"> </w:t>
      </w:r>
      <w:hyperlink r:id="rId46" w:anchor=":~:text=Both%20genders%20in%20the%20UK,for%20women%20and%20men%2C%20respectively">
        <w:r w:rsidR="378D6480" w:rsidRPr="4AAFA18A">
          <w:rPr>
            <w:rStyle w:val="Hyperlink"/>
          </w:rPr>
          <w:t>Pink Connect</w:t>
        </w:r>
      </w:hyperlink>
      <w:r w:rsidR="378D6480">
        <w:t xml:space="preserve"> website, which reveals the most common passwords used in the UK in 2022. It highlights that many individuals continue to use passwords related to football teams, with "liverpool" being a specific example. Such passwords, despite being easily memorable for users, are still found in compromised password databases like the rockyou</w:t>
      </w:r>
      <w:r w:rsidR="004A5C84">
        <w:t xml:space="preserve"> word list,</w:t>
      </w:r>
      <w:r w:rsidR="378D6480">
        <w:t xml:space="preserve"> indicating a preference for easily remembered but insecure passwords. </w:t>
      </w:r>
      <w:r w:rsidR="2C3764A6">
        <w:t xml:space="preserve">The password </w:t>
      </w:r>
      <w:r w:rsidR="6251E912">
        <w:t>chosen</w:t>
      </w:r>
      <w:r w:rsidR="2C3764A6">
        <w:t xml:space="preserve"> by the team it was “liverpool123456” from rockyou</w:t>
      </w:r>
      <w:r w:rsidR="004A5C84">
        <w:t xml:space="preserve"> word list.</w:t>
      </w:r>
      <w:r w:rsidR="2C3764A6">
        <w:t xml:space="preserve"> </w:t>
      </w:r>
    </w:p>
    <w:p w14:paraId="1FA9CC38" w14:textId="454B8E5D" w:rsidR="00615FBB" w:rsidRDefault="27A2422D" w:rsidP="4AAFA18A">
      <w:r>
        <w:rPr>
          <w:noProof/>
        </w:rPr>
        <w:lastRenderedPageBreak/>
        <w:drawing>
          <wp:inline distT="0" distB="0" distL="0" distR="0" wp14:anchorId="174FBB7C" wp14:editId="05142991">
            <wp:extent cx="4572000" cy="3524250"/>
            <wp:effectExtent l="0" t="0" r="0" b="0"/>
            <wp:docPr id="803667440" name="Picture 80366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1CA3507A" w14:textId="437055E0" w:rsidR="00C70FCC" w:rsidRDefault="00C70FCC" w:rsidP="00C70FCC">
      <w:pPr>
        <w:pStyle w:val="Caption"/>
        <w:jc w:val="center"/>
      </w:pPr>
      <w:r>
        <w:t xml:space="preserve">Figure 6.7.1 </w:t>
      </w:r>
      <w:r w:rsidR="00222DF1">
        <w:t>Pink</w:t>
      </w:r>
      <w:r>
        <w:t xml:space="preserve"> Connect Password </w:t>
      </w:r>
      <w:r w:rsidR="00485A3F">
        <w:t>research.</w:t>
      </w:r>
    </w:p>
    <w:p w14:paraId="1280EB88" w14:textId="7F0783B8" w:rsidR="00C200E2" w:rsidRDefault="00C200E2" w:rsidP="004450D9">
      <w:bookmarkStart w:id="206" w:name="_Toc163726570"/>
      <w:bookmarkStart w:id="207" w:name="_Toc163731318"/>
      <w:bookmarkStart w:id="208" w:name="_Toc1970796043"/>
      <w:bookmarkStart w:id="209" w:name="_Toc163731456"/>
      <w:bookmarkStart w:id="210" w:name="_Toc163731656"/>
      <w:bookmarkStart w:id="211" w:name="_Toc163758894"/>
      <w:r w:rsidRPr="00B52287">
        <w:rPr>
          <w:rStyle w:val="Heading3Char"/>
        </w:rPr>
        <w:t>6.</w:t>
      </w:r>
      <w:r w:rsidR="00E641F4">
        <w:rPr>
          <w:rStyle w:val="Heading3Char"/>
        </w:rPr>
        <w:t>7</w:t>
      </w:r>
      <w:r w:rsidRPr="00B52287">
        <w:rPr>
          <w:rStyle w:val="Heading3Char"/>
        </w:rPr>
        <w:t xml:space="preserve"> </w:t>
      </w:r>
      <w:r w:rsidR="00475FDC" w:rsidRPr="00B52287">
        <w:rPr>
          <w:rStyle w:val="Heading3Char"/>
        </w:rPr>
        <w:t>Virgin Hub 3</w:t>
      </w:r>
      <w:bookmarkEnd w:id="206"/>
      <w:bookmarkEnd w:id="207"/>
      <w:bookmarkEnd w:id="208"/>
      <w:bookmarkEnd w:id="209"/>
      <w:bookmarkEnd w:id="210"/>
      <w:bookmarkEnd w:id="211"/>
      <w:r w:rsidR="002545E2">
        <w:br/>
      </w:r>
      <w:r w:rsidR="0096153E">
        <w:t xml:space="preserve">A google search relating to the </w:t>
      </w:r>
      <w:r w:rsidR="00541061">
        <w:t>most used</w:t>
      </w:r>
      <w:r w:rsidR="0096153E">
        <w:t xml:space="preserve"> passwords</w:t>
      </w:r>
      <w:r w:rsidR="002545E2">
        <w:t xml:space="preserve"> led to the discovery that the </w:t>
      </w:r>
      <w:r w:rsidR="000F4142">
        <w:t xml:space="preserve">greatest number of users in the </w:t>
      </w:r>
      <w:r w:rsidR="00541061">
        <w:t>UK</w:t>
      </w:r>
      <w:r w:rsidR="000F4142">
        <w:t xml:space="preserve"> us</w:t>
      </w:r>
      <w:r w:rsidR="00541061">
        <w:t>e</w:t>
      </w:r>
      <w:r w:rsidR="000F4142">
        <w:t xml:space="preserve"> </w:t>
      </w:r>
      <w:r w:rsidR="002545E2">
        <w:t>passwords relating to</w:t>
      </w:r>
      <w:r w:rsidR="00DD3512">
        <w:t xml:space="preserve"> a</w:t>
      </w:r>
      <w:r w:rsidR="002545E2">
        <w:t xml:space="preserve"> football team and the most common of those is Liverpool as seen in </w:t>
      </w:r>
      <w:r>
        <w:t>Figure 6.8.1</w:t>
      </w:r>
      <w:r w:rsidR="002545E2">
        <w:t xml:space="preserve">. </w:t>
      </w:r>
      <w:r>
        <w:br/>
      </w:r>
      <w:r>
        <w:rPr>
          <w:noProof/>
        </w:rPr>
        <w:drawing>
          <wp:inline distT="0" distB="0" distL="0" distR="0" wp14:anchorId="63B18FE0" wp14:editId="64C95480">
            <wp:extent cx="5731510" cy="1193800"/>
            <wp:effectExtent l="0" t="0" r="2540" b="6350"/>
            <wp:docPr id="206242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31510" cy="1193800"/>
                    </a:xfrm>
                    <a:prstGeom prst="rect">
                      <a:avLst/>
                    </a:prstGeom>
                  </pic:spPr>
                </pic:pic>
              </a:graphicData>
            </a:graphic>
          </wp:inline>
        </w:drawing>
      </w:r>
    </w:p>
    <w:p w14:paraId="253B83AA" w14:textId="55BEEBC2" w:rsidR="00C200E2" w:rsidRDefault="00C200E2" w:rsidP="00C200E2">
      <w:pPr>
        <w:pStyle w:val="Caption"/>
        <w:jc w:val="center"/>
      </w:pPr>
      <w:r>
        <w:t>Figure 6.8.1 Google password research</w:t>
      </w:r>
    </w:p>
    <w:p w14:paraId="3A56E5E7" w14:textId="323EF58F" w:rsidR="002545E2" w:rsidRDefault="00C200E2" w:rsidP="004450D9">
      <w:r>
        <w:br/>
      </w:r>
      <w:r w:rsidR="002545E2">
        <w:t>Following on from this a python script</w:t>
      </w:r>
      <w:r w:rsidR="00DD3512">
        <w:t xml:space="preserve"> was created</w:t>
      </w:r>
      <w:r w:rsidR="002545E2">
        <w:t xml:space="preserve"> </w:t>
      </w:r>
      <w:r w:rsidR="00FB0B41">
        <w:t>(Figure 6.8.2)</w:t>
      </w:r>
      <w:r w:rsidR="002545E2">
        <w:t xml:space="preserve">which would search the rockyou wordlist for any passwords relating to Liverpool which meet the minimum criteria for the router, the group then selected one at random as seen in </w:t>
      </w:r>
      <w:r w:rsidR="00632F0B">
        <w:t>figure 6.8.</w:t>
      </w:r>
      <w:r w:rsidR="00FB0B41">
        <w:t>3</w:t>
      </w:r>
      <w:r w:rsidR="002545E2">
        <w:t xml:space="preserve"> and set this as the </w:t>
      </w:r>
      <w:r w:rsidR="00632F0B">
        <w:t>Wi-Fi</w:t>
      </w:r>
      <w:r w:rsidR="002545E2">
        <w:t xml:space="preserve"> password as seen in </w:t>
      </w:r>
      <w:r w:rsidR="00632F0B">
        <w:t>Figure 6.8</w:t>
      </w:r>
      <w:r w:rsidR="002545E2">
        <w:t>.</w:t>
      </w:r>
      <w:r w:rsidR="002676CB">
        <w:t>4</w:t>
      </w:r>
      <w:r w:rsidR="00632F0B">
        <w:t>.</w:t>
      </w:r>
    </w:p>
    <w:p w14:paraId="7C891C43" w14:textId="31D56B68" w:rsidR="00632F0B" w:rsidRDefault="00632F0B" w:rsidP="004450D9">
      <w:r w:rsidRPr="00C636E1">
        <w:rPr>
          <w:noProof/>
        </w:rPr>
        <w:lastRenderedPageBreak/>
        <w:drawing>
          <wp:inline distT="0" distB="0" distL="0" distR="0" wp14:anchorId="63863884" wp14:editId="2F330196">
            <wp:extent cx="5731510" cy="1282700"/>
            <wp:effectExtent l="0" t="0" r="2540" b="0"/>
            <wp:docPr id="60448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8841" name="Picture 1" descr="A screen shot of a computer program&#10;&#10;Description automatically generated"/>
                    <pic:cNvPicPr/>
                  </pic:nvPicPr>
                  <pic:blipFill>
                    <a:blip r:embed="rId49"/>
                    <a:stretch>
                      <a:fillRect/>
                    </a:stretch>
                  </pic:blipFill>
                  <pic:spPr>
                    <a:xfrm>
                      <a:off x="0" y="0"/>
                      <a:ext cx="5731510" cy="1282700"/>
                    </a:xfrm>
                    <a:prstGeom prst="rect">
                      <a:avLst/>
                    </a:prstGeom>
                  </pic:spPr>
                </pic:pic>
              </a:graphicData>
            </a:graphic>
          </wp:inline>
        </w:drawing>
      </w:r>
    </w:p>
    <w:p w14:paraId="3123D1FF" w14:textId="359050D3" w:rsidR="00632F0B" w:rsidRDefault="00632F0B" w:rsidP="00632F0B">
      <w:pPr>
        <w:pStyle w:val="Caption"/>
        <w:jc w:val="center"/>
      </w:pPr>
      <w:r>
        <w:t>Figure 6.8.2 Python password script</w:t>
      </w:r>
    </w:p>
    <w:p w14:paraId="4A9935BB" w14:textId="73641DD2" w:rsidR="002545E2" w:rsidRDefault="002545E2" w:rsidP="004450D9"/>
    <w:p w14:paraId="372BB3B4" w14:textId="77777777" w:rsidR="00DD3512" w:rsidRDefault="002545E2" w:rsidP="004450D9">
      <w:r w:rsidRPr="00C636E1">
        <w:rPr>
          <w:noProof/>
        </w:rPr>
        <w:drawing>
          <wp:inline distT="0" distB="0" distL="0" distR="0" wp14:anchorId="556762D5" wp14:editId="02E61BAE">
            <wp:extent cx="5730240" cy="4622800"/>
            <wp:effectExtent l="0" t="0" r="3810" b="6350"/>
            <wp:docPr id="1461356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56732" name="Picture 1" descr="A screen shot of a computer screen&#10;&#10;Description automatically generated"/>
                    <pic:cNvPicPr/>
                  </pic:nvPicPr>
                  <pic:blipFill>
                    <a:blip r:embed="rId50"/>
                    <a:stretch>
                      <a:fillRect/>
                    </a:stretch>
                  </pic:blipFill>
                  <pic:spPr>
                    <a:xfrm>
                      <a:off x="0" y="0"/>
                      <a:ext cx="5730240" cy="4622800"/>
                    </a:xfrm>
                    <a:prstGeom prst="rect">
                      <a:avLst/>
                    </a:prstGeom>
                  </pic:spPr>
                </pic:pic>
              </a:graphicData>
            </a:graphic>
          </wp:inline>
        </w:drawing>
      </w:r>
    </w:p>
    <w:p w14:paraId="1238F2A1" w14:textId="48936DC0" w:rsidR="00632F0B" w:rsidRDefault="00632F0B" w:rsidP="00632F0B">
      <w:pPr>
        <w:pStyle w:val="Caption"/>
        <w:jc w:val="center"/>
      </w:pPr>
      <w:r>
        <w:t>Figure 6.8.3 Random password selection</w:t>
      </w:r>
      <w:r w:rsidR="007E64D7">
        <w:t>.</w:t>
      </w:r>
    </w:p>
    <w:p w14:paraId="5DDCB7F3" w14:textId="360FC79E" w:rsidR="002545E2" w:rsidRDefault="002545E2" w:rsidP="009A4576">
      <w:pPr>
        <w:jc w:val="center"/>
      </w:pPr>
      <w:r>
        <w:lastRenderedPageBreak/>
        <w:br/>
      </w:r>
      <w:r w:rsidR="004066FD">
        <w:rPr>
          <w:noProof/>
        </w:rPr>
        <w:drawing>
          <wp:inline distT="0" distB="0" distL="0" distR="0" wp14:anchorId="19A5A1D7" wp14:editId="023E6BF5">
            <wp:extent cx="5731514" cy="5034284"/>
            <wp:effectExtent l="0" t="0" r="2536" b="0"/>
            <wp:docPr id="63314636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33146367" name="Picture 1" descr="A screenshot of a computer&#10;&#10;Description automatically generated"/>
                    <pic:cNvPicPr/>
                  </pic:nvPicPr>
                  <pic:blipFill>
                    <a:blip r:embed="rId51"/>
                    <a:stretch>
                      <a:fillRect/>
                    </a:stretch>
                  </pic:blipFill>
                  <pic:spPr>
                    <a:xfrm>
                      <a:off x="0" y="0"/>
                      <a:ext cx="5731514" cy="5034284"/>
                    </a:xfrm>
                    <a:prstGeom prst="rect">
                      <a:avLst/>
                    </a:prstGeom>
                    <a:noFill/>
                    <a:ln>
                      <a:noFill/>
                      <a:prstDash/>
                    </a:ln>
                  </pic:spPr>
                </pic:pic>
              </a:graphicData>
            </a:graphic>
          </wp:inline>
        </w:drawing>
      </w:r>
    </w:p>
    <w:p w14:paraId="73F5885D" w14:textId="3A1C7225" w:rsidR="002676CB" w:rsidRDefault="002676CB" w:rsidP="002676CB">
      <w:pPr>
        <w:pStyle w:val="Caption"/>
        <w:jc w:val="center"/>
      </w:pPr>
      <w:r>
        <w:t>Figure 6.8.4 Setting virgin hub password</w:t>
      </w:r>
    </w:p>
    <w:p w14:paraId="1253D994" w14:textId="66A131DE" w:rsidR="00D93ED4" w:rsidRDefault="00295EB4" w:rsidP="00F1698C">
      <w:pPr>
        <w:pStyle w:val="Heading3"/>
      </w:pPr>
      <w:bookmarkStart w:id="212" w:name="_Toc163467689"/>
      <w:bookmarkStart w:id="213" w:name="_Toc163467642"/>
      <w:bookmarkStart w:id="214" w:name="_Toc163483874"/>
      <w:bookmarkStart w:id="215" w:name="_Toc163726571"/>
      <w:bookmarkStart w:id="216" w:name="_Toc163731319"/>
      <w:bookmarkStart w:id="217" w:name="_Toc1073672911"/>
      <w:bookmarkStart w:id="218" w:name="_Toc163731457"/>
      <w:bookmarkStart w:id="219" w:name="_Toc163731657"/>
      <w:bookmarkStart w:id="220" w:name="_Toc163758895"/>
      <w:r>
        <w:t>6.</w:t>
      </w:r>
      <w:r w:rsidR="00E641F4">
        <w:t>8</w:t>
      </w:r>
      <w:r w:rsidR="001C4593">
        <w:t xml:space="preserve"> Dic</w:t>
      </w:r>
      <w:r w:rsidR="00991076">
        <w:t xml:space="preserve">tionary Attack </w:t>
      </w:r>
      <w:r w:rsidR="00AB1A7B">
        <w:t>Phase 2</w:t>
      </w:r>
      <w:r w:rsidR="00E04313">
        <w:t xml:space="preserve"> </w:t>
      </w:r>
      <w:r w:rsidR="00D0602B">
        <w:t xml:space="preserve">User Generated </w:t>
      </w:r>
      <w:r w:rsidR="002D55C1">
        <w:t>Password</w:t>
      </w:r>
      <w:bookmarkEnd w:id="212"/>
      <w:bookmarkEnd w:id="213"/>
      <w:bookmarkEnd w:id="214"/>
      <w:bookmarkEnd w:id="215"/>
      <w:bookmarkEnd w:id="216"/>
      <w:bookmarkEnd w:id="217"/>
      <w:bookmarkEnd w:id="218"/>
      <w:bookmarkEnd w:id="219"/>
      <w:bookmarkEnd w:id="220"/>
    </w:p>
    <w:p w14:paraId="409C419A" w14:textId="3D039809" w:rsidR="00611D4B" w:rsidRPr="001063B2" w:rsidRDefault="00EA21E5" w:rsidP="00141794">
      <w:pPr>
        <w:pStyle w:val="Heading4"/>
      </w:pPr>
      <w:r>
        <w:t>Hashcat</w:t>
      </w:r>
      <w:r w:rsidR="001063B2" w:rsidRPr="001063B2">
        <w:t xml:space="preserve"> and rockyou (Virgin)</w:t>
      </w:r>
    </w:p>
    <w:p w14:paraId="13D49ACB" w14:textId="7E57EB10" w:rsidR="002723A9" w:rsidRDefault="002723A9" w:rsidP="002723A9">
      <w:r>
        <w:t xml:space="preserve">After capturing the EAPOL frames containing the PMKID, the researchers proceeded to convert the captured data using </w:t>
      </w:r>
      <w:r w:rsidR="00EA21E5">
        <w:t>Hashcat</w:t>
      </w:r>
      <w:r>
        <w:t>'s online conversion facility. This step involved transforming the captured PMKID into a format suitable for offline password cracking.</w:t>
      </w:r>
    </w:p>
    <w:p w14:paraId="0C45F56B" w14:textId="25D7C43D" w:rsidR="009A4576" w:rsidRDefault="006B1DC2" w:rsidP="002723A9">
      <w:r>
        <w:t>The researchers the utilised</w:t>
      </w:r>
      <w:r w:rsidR="002723A9">
        <w:t xml:space="preserve"> </w:t>
      </w:r>
      <w:r w:rsidR="00EA21E5">
        <w:t>Hashcat</w:t>
      </w:r>
      <w:r w:rsidR="002723A9">
        <w:t>'s powerful password cracking capabilities and the extensive RockYou wordlist, the researchers initiated an offline brute-force attack against the captured PMKID to recover the original passphrase</w:t>
      </w:r>
      <w:r w:rsidR="00965F41">
        <w:t xml:space="preserve"> as seen in </w:t>
      </w:r>
      <w:r w:rsidR="00A731F6">
        <w:t>Figure 6.9.1</w:t>
      </w:r>
      <w:r w:rsidR="00965F41">
        <w:t>.</w:t>
      </w:r>
      <w:r w:rsidR="00592C18">
        <w:t xml:space="preserve"> </w:t>
      </w:r>
      <w:r w:rsidR="002723A9">
        <w:t>Remarkably, the password cracking process was completed in under 10 seconds</w:t>
      </w:r>
      <w:r w:rsidR="00592C18">
        <w:t xml:space="preserve"> showing how easily a commonly used password can be cracked using openly available tools</w:t>
      </w:r>
      <w:r w:rsidR="002723A9">
        <w:t>.</w:t>
      </w:r>
    </w:p>
    <w:p w14:paraId="6D108A19" w14:textId="3074CF6A" w:rsidR="001063B2" w:rsidRDefault="005354A1" w:rsidP="009A4576">
      <w:pPr>
        <w:jc w:val="center"/>
      </w:pPr>
      <w:r>
        <w:lastRenderedPageBreak/>
        <w:br/>
      </w:r>
      <w:r>
        <w:rPr>
          <w:noProof/>
        </w:rPr>
        <w:drawing>
          <wp:inline distT="0" distB="0" distL="0" distR="0" wp14:anchorId="1B4711C7" wp14:editId="1081B34C">
            <wp:extent cx="4667490" cy="1409776"/>
            <wp:effectExtent l="0" t="0" r="0" b="0"/>
            <wp:docPr id="443075042" name="Picture 1" descr="A screenshot of a computer err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67490" cy="1409776"/>
                    </a:xfrm>
                    <a:prstGeom prst="rect">
                      <a:avLst/>
                    </a:prstGeom>
                    <a:noFill/>
                    <a:ln>
                      <a:noFill/>
                      <a:prstDash/>
                    </a:ln>
                  </pic:spPr>
                </pic:pic>
              </a:graphicData>
            </a:graphic>
          </wp:inline>
        </w:drawing>
      </w:r>
    </w:p>
    <w:p w14:paraId="4894E753" w14:textId="3434A82C" w:rsidR="00A731F6" w:rsidRPr="00611D4B" w:rsidRDefault="00A731F6" w:rsidP="00A731F6">
      <w:pPr>
        <w:pStyle w:val="Caption"/>
        <w:jc w:val="center"/>
      </w:pPr>
      <w:r>
        <w:t>Figure 6.9.1 Virgin media dictionary attack</w:t>
      </w:r>
    </w:p>
    <w:p w14:paraId="7E966CC6" w14:textId="63247E2B" w:rsidR="004450D9" w:rsidRDefault="004450D9" w:rsidP="00141794">
      <w:pPr>
        <w:pStyle w:val="Heading4"/>
      </w:pPr>
      <w:r w:rsidRPr="00A731F6">
        <w:t>Aircrack-ng</w:t>
      </w:r>
      <w:r w:rsidR="0044647C" w:rsidRPr="00A731F6">
        <w:t xml:space="preserve"> and Rockyou</w:t>
      </w:r>
      <w:r w:rsidRPr="00A731F6">
        <w:t xml:space="preserve"> (SKY)</w:t>
      </w:r>
    </w:p>
    <w:p w14:paraId="6E873B33" w14:textId="4EB0E6CF" w:rsidR="00801679" w:rsidRDefault="00801679" w:rsidP="00801679">
      <w:pPr>
        <w:keepNext/>
      </w:pPr>
      <w:r>
        <w:t xml:space="preserve">Figure </w:t>
      </w:r>
      <w:r w:rsidR="00A731F6">
        <w:t>6.9.2</w:t>
      </w:r>
      <w:r>
        <w:t xml:space="preserve"> shows that that Aircrack-ng was used for a dictionary attack against a WPA-secured network, using the command aircrack-ng test2.pac -w /home/kali/rockyou.txt. This specifies that the test2.pac file, which likely contains captured network traffic including the WPA handshake, was tested against the passwords listed in the rockyou.txt file. The successful outcome is denoted by the discovery of the password "chocolates9</w:t>
      </w:r>
      <w:r w:rsidR="08E06792">
        <w:t>5</w:t>
      </w:r>
      <w:r>
        <w:t>", the vulnerability of the network to this kind of attack when a weak passphrase is used.</w:t>
      </w:r>
    </w:p>
    <w:p w14:paraId="54F7136E" w14:textId="77777777" w:rsidR="00801679" w:rsidRDefault="00801679" w:rsidP="009A4576">
      <w:pPr>
        <w:keepNext/>
        <w:jc w:val="center"/>
      </w:pPr>
      <w:r w:rsidRPr="00E458A5">
        <w:rPr>
          <w:noProof/>
        </w:rPr>
        <w:drawing>
          <wp:inline distT="0" distB="0" distL="0" distR="0" wp14:anchorId="1BD25202" wp14:editId="6EA0DF54">
            <wp:extent cx="5731510" cy="3093720"/>
            <wp:effectExtent l="0" t="0" r="2540" b="0"/>
            <wp:docPr id="142928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8196" name="Picture 1" descr="A screenshot of a computer&#10;&#10;Description automatically generated"/>
                    <pic:cNvPicPr/>
                  </pic:nvPicPr>
                  <pic:blipFill>
                    <a:blip r:embed="rId53"/>
                    <a:stretch>
                      <a:fillRect/>
                    </a:stretch>
                  </pic:blipFill>
                  <pic:spPr>
                    <a:xfrm>
                      <a:off x="0" y="0"/>
                      <a:ext cx="5731510" cy="3093720"/>
                    </a:xfrm>
                    <a:prstGeom prst="rect">
                      <a:avLst/>
                    </a:prstGeom>
                  </pic:spPr>
                </pic:pic>
              </a:graphicData>
            </a:graphic>
          </wp:inline>
        </w:drawing>
      </w:r>
    </w:p>
    <w:p w14:paraId="7B2C7A65" w14:textId="4BDE84B1" w:rsidR="00A731F6" w:rsidRDefault="00A731F6" w:rsidP="009A4576">
      <w:pPr>
        <w:pStyle w:val="Caption"/>
        <w:jc w:val="center"/>
      </w:pPr>
      <w:r>
        <w:t xml:space="preserve">Figure 6.9.2 Aircrack-ng </w:t>
      </w:r>
      <w:r w:rsidR="009A4576">
        <w:t>Dictionary</w:t>
      </w:r>
      <w:r>
        <w:t xml:space="preserve"> attack</w:t>
      </w:r>
    </w:p>
    <w:p w14:paraId="25B13F33" w14:textId="5B2E040D" w:rsidR="00801679" w:rsidRPr="003607AB" w:rsidRDefault="00801679" w:rsidP="00801679">
      <w:pPr>
        <w:pStyle w:val="Caption"/>
      </w:pPr>
    </w:p>
    <w:p w14:paraId="0C680B9E" w14:textId="32956167" w:rsidR="0F99BE7E" w:rsidRDefault="0F99BE7E" w:rsidP="4AAFA18A">
      <w:pPr>
        <w:pStyle w:val="Heading4"/>
      </w:pPr>
      <w:r>
        <w:t xml:space="preserve">Dictionary Attack </w:t>
      </w:r>
      <w:r w:rsidR="00387D17">
        <w:t>john the ripper</w:t>
      </w:r>
      <w:r>
        <w:t xml:space="preserve"> </w:t>
      </w:r>
      <w:r w:rsidR="0044647C">
        <w:t>and Rock you</w:t>
      </w:r>
      <w:r w:rsidR="00E70A85">
        <w:t xml:space="preserve"> (BT)</w:t>
      </w:r>
    </w:p>
    <w:p w14:paraId="079F2C97" w14:textId="1A2102C1" w:rsidR="71826193" w:rsidRDefault="71826193" w:rsidP="4AAFA18A">
      <w:r>
        <w:t>Following the selection of the password recommended by the Pink Connect website, the "Exploitation" phase was revisited using John the Ripper.</w:t>
      </w:r>
    </w:p>
    <w:p w14:paraId="65808FBB" w14:textId="196C376C" w:rsidR="71826193" w:rsidRDefault="71826193" w:rsidP="4AAFA18A">
      <w:r>
        <w:lastRenderedPageBreak/>
        <w:t>Once the file reading process concluded, it displayed the number of password hashes loaded into the hash256.txt file. The details provided in brackets indicated the type of hash to be cracked and the use of a CPU with AVX512BW capabilities.</w:t>
      </w:r>
    </w:p>
    <w:p w14:paraId="041BDB8D" w14:textId="42BED831" w:rsidR="71826193" w:rsidRDefault="71826193" w:rsidP="4AAFA18A">
      <w:r>
        <w:t>The output</w:t>
      </w:r>
      <w:r w:rsidR="009A4576">
        <w:t xml:space="preserve"> as seen in figure 6.9.3</w:t>
      </w:r>
      <w:r>
        <w:t xml:space="preserve"> confirmed the session's completion and the successful cracking of the hash. The password "liverpool123456" was identified as the compromised password in this instance.</w:t>
      </w:r>
    </w:p>
    <w:p w14:paraId="7E96A8CB" w14:textId="3143FF5B" w:rsidR="4AAFA18A" w:rsidRDefault="4AAFA18A" w:rsidP="4AAFA18A"/>
    <w:p w14:paraId="54DBE519" w14:textId="39B26873" w:rsidR="4AAFA18A" w:rsidRDefault="4AAFA18A" w:rsidP="4AAFA18A"/>
    <w:p w14:paraId="2621AC35" w14:textId="67A4AFBD" w:rsidR="53E17651" w:rsidRDefault="53E17651" w:rsidP="009A4576">
      <w:pPr>
        <w:jc w:val="center"/>
      </w:pPr>
      <w:r>
        <w:rPr>
          <w:noProof/>
        </w:rPr>
        <w:drawing>
          <wp:inline distT="0" distB="0" distL="0" distR="0" wp14:anchorId="538F8DB3" wp14:editId="48FE91A1">
            <wp:extent cx="4572000" cy="1095375"/>
            <wp:effectExtent l="0" t="0" r="0" b="0"/>
            <wp:docPr id="2114990831" name="Picture 211499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63632220" w14:textId="0E072B3A" w:rsidR="009A4576" w:rsidRDefault="009A4576" w:rsidP="009A4576">
      <w:pPr>
        <w:pStyle w:val="Caption"/>
        <w:jc w:val="center"/>
      </w:pPr>
      <w:r>
        <w:t xml:space="preserve">Figure 6.9.3 Dictionary attack using john the </w:t>
      </w:r>
      <w:r w:rsidR="00485A3F">
        <w:t>ripper.</w:t>
      </w:r>
    </w:p>
    <w:p w14:paraId="6EDDB6C1" w14:textId="77777777" w:rsidR="00890AF6" w:rsidRDefault="00890AF6" w:rsidP="4AAFA18A"/>
    <w:p w14:paraId="7A399058" w14:textId="274FC336" w:rsidR="002914C9" w:rsidRDefault="007922E8" w:rsidP="002914C9">
      <w:pPr>
        <w:pStyle w:val="Heading1"/>
      </w:pPr>
      <w:bookmarkStart w:id="221" w:name="_Toc163467690"/>
      <w:bookmarkStart w:id="222" w:name="_Toc163467643"/>
      <w:bookmarkStart w:id="223" w:name="_Toc163483875"/>
      <w:bookmarkStart w:id="224" w:name="_Toc163726572"/>
      <w:bookmarkStart w:id="225" w:name="_Toc163731320"/>
      <w:bookmarkStart w:id="226" w:name="_Toc564374220"/>
      <w:bookmarkStart w:id="227" w:name="_Toc163731458"/>
      <w:bookmarkStart w:id="228" w:name="_Toc163731658"/>
      <w:bookmarkStart w:id="229" w:name="_Toc163758896"/>
      <w:r>
        <w:t>7</w:t>
      </w:r>
      <w:r w:rsidR="006B1808">
        <w:t>.</w:t>
      </w:r>
      <w:r w:rsidR="00C57077">
        <w:t xml:space="preserve"> Re</w:t>
      </w:r>
      <w:bookmarkEnd w:id="221"/>
      <w:bookmarkEnd w:id="222"/>
      <w:bookmarkEnd w:id="223"/>
      <w:r w:rsidR="00D15C92">
        <w:t>mediation</w:t>
      </w:r>
      <w:bookmarkEnd w:id="224"/>
      <w:bookmarkEnd w:id="225"/>
      <w:bookmarkEnd w:id="226"/>
      <w:bookmarkEnd w:id="227"/>
      <w:bookmarkEnd w:id="228"/>
      <w:bookmarkEnd w:id="229"/>
    </w:p>
    <w:p w14:paraId="662F3F01" w14:textId="0EBBB507" w:rsidR="03B253C7" w:rsidRDefault="03B253C7" w:rsidP="74277884">
      <w:r>
        <w:t>In response to the vulnerabilities identified within the WPA2 protocol,</w:t>
      </w:r>
      <w:r w:rsidR="3A1B3365">
        <w:t xml:space="preserve"> the project team has </w:t>
      </w:r>
      <w:r w:rsidR="1977F77B">
        <w:t xml:space="preserve">taken significant steps to enhance the </w:t>
      </w:r>
      <w:r w:rsidR="3A1B3365">
        <w:t>security and reliability</w:t>
      </w:r>
      <w:r w:rsidR="1977F77B">
        <w:t xml:space="preserve"> of the wireless network infrastructure.</w:t>
      </w:r>
      <w:r w:rsidR="3A1B3365">
        <w:t xml:space="preserve"> Their approach </w:t>
      </w:r>
      <w:r w:rsidR="00D15C92">
        <w:t>centres</w:t>
      </w:r>
      <w:r w:rsidR="3A1B3365">
        <w:t xml:space="preserve"> on the implementation of WPA3, the latest advancement in wireless security protocols, unveiled by the Wi-Fi Alliance in 2018. WPA3 represents a significant enhancement over WPA2, introducing a host of security improvements aimed at bolstering network security through advanced authentication, encryption, and integrity protocols.</w:t>
      </w:r>
    </w:p>
    <w:p w14:paraId="2B8A52E2" w14:textId="27537D0D" w:rsidR="3A1B3365" w:rsidRDefault="3A1B3365" w:rsidP="74277884">
      <w:r>
        <w:t xml:space="preserve">Central to this initiative is the innovative deployment of </w:t>
      </w:r>
      <w:proofErr w:type="spellStart"/>
      <w:r>
        <w:t>OpenWrt</w:t>
      </w:r>
      <w:proofErr w:type="spellEnd"/>
      <w:r>
        <w:t xml:space="preserve"> on Raspberry Pi devices. </w:t>
      </w:r>
      <w:proofErr w:type="spellStart"/>
      <w:r>
        <w:t>OpenWrt</w:t>
      </w:r>
      <w:proofErr w:type="spellEnd"/>
      <w:r>
        <w:t xml:space="preserve">, with its Linux-based, open-source </w:t>
      </w:r>
      <w:r w:rsidR="007D1F60">
        <w:t>standard</w:t>
      </w:r>
      <w:r>
        <w:t>, offers an alternative to standard manufacturer firmware, granting unparalleled control and customi</w:t>
      </w:r>
      <w:r w:rsidR="00D83988">
        <w:t>s</w:t>
      </w:r>
      <w:r>
        <w:t>ation over networking hardware. Its compatibility with Raspberry Pi, a compact and cost-effective computing platform, facilitates a customizable, highly functional wireless network environment, perfectly suited for the implementation of WPA3 protocols.</w:t>
      </w:r>
    </w:p>
    <w:p w14:paraId="0E84D68E" w14:textId="47150947" w:rsidR="3A1B3365" w:rsidRDefault="3A1B3365" w:rsidP="74277884">
      <w:r>
        <w:t xml:space="preserve">The Raspberry Pi's robust processing capabilities, coupled with </w:t>
      </w:r>
      <w:r w:rsidR="74F4C9BA">
        <w:t>Openwork's</w:t>
      </w:r>
      <w:r>
        <w:t xml:space="preserve"> flexibility, empowers the team to enhance network security significantly. This setup not only facilitates the </w:t>
      </w:r>
      <w:r>
        <w:lastRenderedPageBreak/>
        <w:t xml:space="preserve">adoption of WPA3's cutting-edge security features, such as </w:t>
      </w:r>
      <w:r w:rsidRPr="00D83988">
        <w:t>Simultaneous Authentication of Equals (SAE)</w:t>
      </w:r>
      <w:r>
        <w:t xml:space="preserve"> and advanced encryption standards (AES), but also offers the versatility to tailor network firmware, ensuring resilience against emerging cyber threats.</w:t>
      </w:r>
    </w:p>
    <w:p w14:paraId="4027ACAC" w14:textId="2BCF407E" w:rsidR="3A1B3365" w:rsidRDefault="3A1B3365" w:rsidP="74277884">
      <w:r>
        <w:t xml:space="preserve">WPA3's introduction is a cornerstone of the team's security strategy, offering rigorous protection mechanisms against the vulnerabilities of its predecessor, WPA2. Notable among its features is the implementation of SAE, which mitigates the risk of offline dictionary attacks by necessitating interaction with each authentication attempt, thereby rendering brute-force attacks more challenging. Furthermore, WPA3 employs AES in </w:t>
      </w:r>
      <w:r w:rsidRPr="00196D50">
        <w:t>CCMP-128 for personal networks and GCMP-256 protocols</w:t>
      </w:r>
      <w:r>
        <w:t xml:space="preserve"> for enterprise networks, significantly enhancing data security.</w:t>
      </w:r>
      <w:r w:rsidR="12D23EDA">
        <w:t xml:space="preserve"> CCMP-128, based on AES encryption with a 128-bit key, is a standard for personal networks offering robust security. GCMP-256, using Galois/Counter Mode with a 256-bit key, based on WPA3</w:t>
      </w:r>
      <w:r w:rsidR="7BD32E57">
        <w:t xml:space="preserve"> security protocol, </w:t>
      </w:r>
      <w:r w:rsidR="12D23EDA">
        <w:t>provides enhanced encryption for enterprise networks, ensuring higher security levels against sophisticated attacks.</w:t>
      </w:r>
    </w:p>
    <w:p w14:paraId="7724BF64" w14:textId="4C1C6805" w:rsidR="3A1B3365" w:rsidRDefault="3A1B3365" w:rsidP="74277884">
      <w:r>
        <w:t>By leveraging elliptic curve cryptography (ECC) for the SAE handshake, WPA3 ensures a secure exchange of cryptographic parameters between the client and access point, establishing a shared secret without airborne transmission. This method not only safeguards against eavesdropping and dictionary attacks but also facilitates the independent computation of a Pairwise Master Key (PMK) by both parties. This PMK is then used to derive dynamic encryption keys, ensuring the integrity of each session.</w:t>
      </w:r>
    </w:p>
    <w:p w14:paraId="4EB56CBB" w14:textId="06496AC1" w:rsidR="3A1B3365" w:rsidRDefault="3A1B3365" w:rsidP="74277884">
      <w:r>
        <w:t xml:space="preserve">The adoption of WPA3 through </w:t>
      </w:r>
      <w:proofErr w:type="spellStart"/>
      <w:r>
        <w:t>OpenWrt</w:t>
      </w:r>
      <w:proofErr w:type="spellEnd"/>
      <w:r>
        <w:t xml:space="preserve"> on Raspberry Pi dramatically advances wireless network security, providing robust encryption and authentication measures while mitigating potential security risks. This approach introduces forward secrecy, protecting past transmissions even if a current key is compromised, and incorporates Wi-Fi Easy Connect for simpler device additions to the network. For enterprise environments, WPA3-Enterprise offers a comprehensive 192-bit security suite, ensuring the secure transmission of sensitive and classified data.</w:t>
      </w:r>
    </w:p>
    <w:p w14:paraId="588DE29C" w14:textId="5C0298BD" w:rsidR="3A1B3365" w:rsidRDefault="3A1B3365" w:rsidP="74277884">
      <w:r>
        <w:t>The global transition to WPA3 signifies a significant leap forward in securing digital communications, effectively addressing vulnerabilities inherent in previous protocols and future-proofing networks against evolving cyber threats. This strategic implementation not only enhances the cybersecurity posture worldwide but also demonstrates the project team's commitment to continuous improvement and adaptation in the ever-changing landscape of network security.</w:t>
      </w:r>
    </w:p>
    <w:p w14:paraId="5839294A" w14:textId="461DD17F" w:rsidR="11BA8B73" w:rsidRDefault="11BA8B73">
      <w:r>
        <w:lastRenderedPageBreak/>
        <w:t xml:space="preserve">In this section </w:t>
      </w:r>
      <w:r w:rsidR="37E7E958">
        <w:t xml:space="preserve">the project team has </w:t>
      </w:r>
      <w:r w:rsidR="74AD1652">
        <w:t xml:space="preserve">successfully executed the deployment of </w:t>
      </w:r>
      <w:proofErr w:type="spellStart"/>
      <w:r w:rsidR="74AD1652">
        <w:t>OpenWrt</w:t>
      </w:r>
      <w:proofErr w:type="spellEnd"/>
      <w:r w:rsidR="74AD1652">
        <w:t xml:space="preserve"> on a Raspberry Pi 4, </w:t>
      </w:r>
      <w:r w:rsidR="3EB83E85">
        <w:t>aimed at elevating the network's infrastructure to new heights of performance and security.</w:t>
      </w:r>
      <w:r w:rsidR="5957670F">
        <w:t xml:space="preserve"> In this stage it will shows the count</w:t>
      </w:r>
      <w:r w:rsidR="00251768">
        <w:t xml:space="preserve">er </w:t>
      </w:r>
      <w:r w:rsidR="5957670F">
        <w:t xml:space="preserve">measure </w:t>
      </w:r>
      <w:r w:rsidR="1F102258">
        <w:t xml:space="preserve">provided by the integration of </w:t>
      </w:r>
      <w:proofErr w:type="spellStart"/>
      <w:r w:rsidR="1F102258">
        <w:t>OpenWrt</w:t>
      </w:r>
      <w:proofErr w:type="spellEnd"/>
      <w:r w:rsidR="1F102258">
        <w:t xml:space="preserve"> with the Raspberry Pi 4 setup.</w:t>
      </w:r>
    </w:p>
    <w:p w14:paraId="354F66B0" w14:textId="6B9B566A" w:rsidR="3DF7B8AF" w:rsidRDefault="3DF7B8AF" w:rsidP="43E5C89E">
      <w:r>
        <w:t xml:space="preserve">In figure </w:t>
      </w:r>
      <w:r w:rsidR="00196D50">
        <w:t>7.1</w:t>
      </w:r>
      <w:r>
        <w:t xml:space="preserve"> it shows the Raspberry Pi model employed as a countermeasure in the network's security strategy.</w:t>
      </w:r>
    </w:p>
    <w:p w14:paraId="0E8822F2" w14:textId="073CCA51" w:rsidR="642827B4" w:rsidRDefault="642827B4" w:rsidP="00196D50">
      <w:pPr>
        <w:jc w:val="center"/>
      </w:pPr>
      <w:r>
        <w:rPr>
          <w:noProof/>
        </w:rPr>
        <w:drawing>
          <wp:inline distT="0" distB="0" distL="0" distR="0" wp14:anchorId="0B28AFD3" wp14:editId="68D8167D">
            <wp:extent cx="4448176" cy="4914900"/>
            <wp:effectExtent l="0" t="0" r="0" b="0"/>
            <wp:docPr id="629844872" name="Picture 62984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448176" cy="4914900"/>
                    </a:xfrm>
                    <a:prstGeom prst="rect">
                      <a:avLst/>
                    </a:prstGeom>
                  </pic:spPr>
                </pic:pic>
              </a:graphicData>
            </a:graphic>
          </wp:inline>
        </w:drawing>
      </w:r>
    </w:p>
    <w:p w14:paraId="553C028C" w14:textId="1926FAA9" w:rsidR="00196D50" w:rsidRDefault="00196D50" w:rsidP="00196D50">
      <w:pPr>
        <w:pStyle w:val="Caption"/>
        <w:jc w:val="center"/>
      </w:pPr>
      <w:r>
        <w:t>Figure 7.1</w:t>
      </w:r>
      <w:r w:rsidR="009C22D4">
        <w:t xml:space="preserve"> Raspberry pi router (</w:t>
      </w:r>
      <w:proofErr w:type="spellStart"/>
      <w:r w:rsidR="009C22D4">
        <w:t>openwrt</w:t>
      </w:r>
      <w:proofErr w:type="spellEnd"/>
      <w:r w:rsidR="009C22D4">
        <w:t>)</w:t>
      </w:r>
    </w:p>
    <w:p w14:paraId="53060BE3" w14:textId="1876B444" w:rsidR="7428A8D8" w:rsidRDefault="7428A8D8" w:rsidP="43E5C89E">
      <w:r>
        <w:t>This table</w:t>
      </w:r>
      <w:r w:rsidR="2B85E1F4">
        <w:t xml:space="preserve"> outlines the materials and steps involved in configuring </w:t>
      </w:r>
      <w:proofErr w:type="spellStart"/>
      <w:r w:rsidR="2B85E1F4">
        <w:t>OpenWrt</w:t>
      </w:r>
      <w:proofErr w:type="spellEnd"/>
      <w:r w:rsidR="2B85E1F4">
        <w:t xml:space="preserve"> on the Raspberry Pi hardware, used to the project team.</w:t>
      </w:r>
    </w:p>
    <w:p w14:paraId="29DA20AC" w14:textId="77777777" w:rsidR="00251768" w:rsidRDefault="00251768" w:rsidP="43E5C89E"/>
    <w:p w14:paraId="7AF44BD1" w14:textId="69CEC9B3" w:rsidR="74277884" w:rsidRDefault="74277884" w:rsidP="74277884"/>
    <w:p w14:paraId="28E9AD50" w14:textId="77777777" w:rsidR="00CD1B0A" w:rsidRDefault="00CD1B0A" w:rsidP="74277884"/>
    <w:tbl>
      <w:tblPr>
        <w:tblStyle w:val="TableGrid"/>
        <w:tblW w:w="9434" w:type="dxa"/>
        <w:tblLook w:val="04A0" w:firstRow="1" w:lastRow="0" w:firstColumn="1" w:lastColumn="0" w:noHBand="0" w:noVBand="1"/>
      </w:tblPr>
      <w:tblGrid>
        <w:gridCol w:w="4717"/>
        <w:gridCol w:w="4717"/>
      </w:tblGrid>
      <w:tr w:rsidR="002631A5" w14:paraId="21D512EC" w14:textId="77777777" w:rsidTr="000E6AF2">
        <w:trPr>
          <w:trHeight w:val="329"/>
        </w:trPr>
        <w:tc>
          <w:tcPr>
            <w:tcW w:w="4717" w:type="dxa"/>
          </w:tcPr>
          <w:p w14:paraId="3AC33C38" w14:textId="77777777" w:rsidR="002631A5" w:rsidRPr="003560F0" w:rsidRDefault="002631A5" w:rsidP="000E6AF2">
            <w:pPr>
              <w:rPr>
                <w:sz w:val="32"/>
                <w:szCs w:val="32"/>
              </w:rPr>
            </w:pPr>
            <w:r w:rsidRPr="003560F0">
              <w:rPr>
                <w:sz w:val="32"/>
                <w:szCs w:val="32"/>
              </w:rPr>
              <w:t>Hardware</w:t>
            </w:r>
          </w:p>
        </w:tc>
        <w:tc>
          <w:tcPr>
            <w:tcW w:w="4717" w:type="dxa"/>
          </w:tcPr>
          <w:p w14:paraId="6EE9FE7E" w14:textId="77777777" w:rsidR="002631A5" w:rsidRPr="003560F0" w:rsidRDefault="002631A5" w:rsidP="000E6AF2">
            <w:pPr>
              <w:rPr>
                <w:sz w:val="32"/>
                <w:szCs w:val="32"/>
              </w:rPr>
            </w:pPr>
            <w:r w:rsidRPr="003560F0">
              <w:rPr>
                <w:sz w:val="32"/>
                <w:szCs w:val="32"/>
              </w:rPr>
              <w:t>Software</w:t>
            </w:r>
          </w:p>
        </w:tc>
      </w:tr>
      <w:tr w:rsidR="002631A5" w14:paraId="6F691E49" w14:textId="77777777" w:rsidTr="000E6AF2">
        <w:trPr>
          <w:trHeight w:val="674"/>
        </w:trPr>
        <w:tc>
          <w:tcPr>
            <w:tcW w:w="4717" w:type="dxa"/>
          </w:tcPr>
          <w:p w14:paraId="0643B7FD" w14:textId="77777777" w:rsidR="002631A5" w:rsidRDefault="002631A5" w:rsidP="000E6AF2">
            <w:r>
              <w:t xml:space="preserve">Raspberry Pi 4 B with power supply </w:t>
            </w:r>
          </w:p>
        </w:tc>
        <w:tc>
          <w:tcPr>
            <w:tcW w:w="4717" w:type="dxa"/>
          </w:tcPr>
          <w:p w14:paraId="6EF606A0" w14:textId="77777777" w:rsidR="002631A5" w:rsidRDefault="00805AFA" w:rsidP="000E6AF2">
            <w:hyperlink r:id="rId56" w:history="1">
              <w:r w:rsidR="002631A5" w:rsidRPr="00474D0E">
                <w:rPr>
                  <w:rStyle w:val="Hyperlink"/>
                </w:rPr>
                <w:t>openwrt-23.05.0-bcm27xx-bcm2711-rpi-4-squashfs-factory.img</w:t>
              </w:r>
            </w:hyperlink>
          </w:p>
        </w:tc>
      </w:tr>
      <w:tr w:rsidR="002631A5" w14:paraId="43AABE2D" w14:textId="77777777" w:rsidTr="000E6AF2">
        <w:trPr>
          <w:trHeight w:val="329"/>
        </w:trPr>
        <w:tc>
          <w:tcPr>
            <w:tcW w:w="4717" w:type="dxa"/>
          </w:tcPr>
          <w:p w14:paraId="724A05EC" w14:textId="77777777" w:rsidR="002631A5" w:rsidRDefault="002631A5" w:rsidP="000E6AF2">
            <w:r>
              <w:t xml:space="preserve">RJ45 Ethernet capable </w:t>
            </w:r>
          </w:p>
        </w:tc>
        <w:tc>
          <w:tcPr>
            <w:tcW w:w="4717" w:type="dxa"/>
          </w:tcPr>
          <w:p w14:paraId="1CD21CE2" w14:textId="77777777" w:rsidR="002631A5" w:rsidRDefault="00805AFA" w:rsidP="000E6AF2">
            <w:hyperlink r:id="rId57" w:history="1">
              <w:r w:rsidR="002631A5" w:rsidRPr="003560F0">
                <w:rPr>
                  <w:rStyle w:val="Hyperlink"/>
                </w:rPr>
                <w:t>Raspberry PI Imager</w:t>
              </w:r>
            </w:hyperlink>
          </w:p>
        </w:tc>
      </w:tr>
      <w:tr w:rsidR="002631A5" w14:paraId="57FD111D" w14:textId="77777777" w:rsidTr="000E6AF2">
        <w:trPr>
          <w:trHeight w:val="329"/>
        </w:trPr>
        <w:tc>
          <w:tcPr>
            <w:tcW w:w="4717" w:type="dxa"/>
          </w:tcPr>
          <w:p w14:paraId="084EA768" w14:textId="77777777" w:rsidR="002631A5" w:rsidRDefault="002631A5" w:rsidP="000E6AF2">
            <w:r>
              <w:t xml:space="preserve">SD card 8GB minimum </w:t>
            </w:r>
          </w:p>
        </w:tc>
        <w:tc>
          <w:tcPr>
            <w:tcW w:w="4717" w:type="dxa"/>
          </w:tcPr>
          <w:p w14:paraId="4C78F934" w14:textId="77777777" w:rsidR="002631A5" w:rsidRDefault="002631A5" w:rsidP="000E6AF2"/>
        </w:tc>
      </w:tr>
    </w:tbl>
    <w:p w14:paraId="0119C4EF" w14:textId="77777777" w:rsidR="00196D50" w:rsidRDefault="00196D50" w:rsidP="00196D50">
      <w:pPr>
        <w:pStyle w:val="Caption"/>
      </w:pPr>
    </w:p>
    <w:p w14:paraId="1AAF76C8" w14:textId="09264942" w:rsidR="000E6AF2" w:rsidRDefault="00196D50" w:rsidP="00196D50">
      <w:pPr>
        <w:pStyle w:val="Caption"/>
        <w:jc w:val="center"/>
      </w:pPr>
      <w:r>
        <w:t>Figure 7.2</w:t>
      </w:r>
      <w:r w:rsidR="009C22D4">
        <w:t xml:space="preserve"> Router hardware table</w:t>
      </w:r>
    </w:p>
    <w:p w14:paraId="12EBEC45" w14:textId="77777777" w:rsidR="00196D50" w:rsidRPr="00196D50" w:rsidRDefault="00196D50" w:rsidP="00196D50"/>
    <w:p w14:paraId="586C8DF4" w14:textId="1298325C" w:rsidR="000E6AF2" w:rsidRDefault="74469896" w:rsidP="000E6AF2">
      <w:r>
        <w:t xml:space="preserve">After </w:t>
      </w:r>
      <w:proofErr w:type="spellStart"/>
      <w:r>
        <w:t>Openwrt</w:t>
      </w:r>
      <w:proofErr w:type="spellEnd"/>
      <w:r>
        <w:t xml:space="preserve"> </w:t>
      </w:r>
      <w:r w:rsidR="7C6C58C3">
        <w:t>has</w:t>
      </w:r>
      <w:r>
        <w:t xml:space="preserve"> been deployed </w:t>
      </w:r>
      <w:r w:rsidR="009C22D4">
        <w:t>figure 7.3</w:t>
      </w:r>
      <w:r w:rsidR="000E6AF2" w:rsidRPr="00D20158">
        <w:t xml:space="preserve"> shows </w:t>
      </w:r>
      <w:r w:rsidR="19D534AA">
        <w:t>Openwork's</w:t>
      </w:r>
      <w:r w:rsidR="000E6AF2" w:rsidRPr="00D20158">
        <w:t xml:space="preserve"> web interface after a successful login</w:t>
      </w:r>
      <w:r w:rsidR="000E6AF2">
        <w:t xml:space="preserve">, </w:t>
      </w:r>
      <w:r w:rsidR="000E6AF2" w:rsidRPr="00D20158">
        <w:t xml:space="preserve">Details about the system </w:t>
      </w:r>
      <w:r w:rsidR="000E6AF2">
        <w:t>is shown</w:t>
      </w:r>
      <w:r w:rsidR="000E6AF2" w:rsidRPr="00D20158">
        <w:t>, such as the hostname being "</w:t>
      </w:r>
      <w:proofErr w:type="spellStart"/>
      <w:r w:rsidR="000E6AF2" w:rsidRPr="00D20158">
        <w:t>OpenWrt</w:t>
      </w:r>
      <w:proofErr w:type="spellEnd"/>
      <w:r w:rsidR="000E6AF2" w:rsidRPr="00D20158">
        <w:t xml:space="preserve">," the model as a Raspberry Pi 4 Model B Rev 1.4, and various software versions and statuses. Memory usage is detailed, showing a total available memory close to 7.64 GB. The </w:t>
      </w:r>
      <w:r w:rsidR="000E6AF2">
        <w:t>group</w:t>
      </w:r>
      <w:r w:rsidR="000E6AF2" w:rsidRPr="00D20158">
        <w:t xml:space="preserve"> navigate to the 'Wireless' section, accessible via the 'Network' dropdown menu, where they will have the </w:t>
      </w:r>
      <w:r w:rsidR="000E6AF2">
        <w:t>option</w:t>
      </w:r>
      <w:r w:rsidR="000E6AF2" w:rsidRPr="00D20158">
        <w:t xml:space="preserve"> to activate the wireless adapter and configure wireless security, including the WPA3 protocol.</w:t>
      </w:r>
    </w:p>
    <w:p w14:paraId="578EA56D" w14:textId="77777777" w:rsidR="000E6AF2" w:rsidRDefault="000E6AF2" w:rsidP="009C22D4">
      <w:pPr>
        <w:jc w:val="center"/>
      </w:pPr>
      <w:r>
        <w:rPr>
          <w:noProof/>
        </w:rPr>
        <w:drawing>
          <wp:inline distT="0" distB="0" distL="0" distR="0" wp14:anchorId="14EAFD78" wp14:editId="160AA389">
            <wp:extent cx="5731510" cy="2965450"/>
            <wp:effectExtent l="0" t="0" r="2540" b="6350"/>
            <wp:docPr id="9923690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9059" name="Picture 13"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166D33FF" w14:textId="5F322236" w:rsidR="000E6AF2" w:rsidRDefault="009C22D4" w:rsidP="009C22D4">
      <w:pPr>
        <w:pStyle w:val="Caption"/>
        <w:jc w:val="center"/>
      </w:pPr>
      <w:r>
        <w:t xml:space="preserve">Figure 7.3 </w:t>
      </w:r>
      <w:proofErr w:type="spellStart"/>
      <w:r>
        <w:t>OpenWrt</w:t>
      </w:r>
      <w:proofErr w:type="spellEnd"/>
      <w:r>
        <w:t xml:space="preserve"> Gui</w:t>
      </w:r>
    </w:p>
    <w:p w14:paraId="5B20DC4F" w14:textId="77777777" w:rsidR="0030246D" w:rsidRPr="0030246D" w:rsidRDefault="0030246D" w:rsidP="0030246D"/>
    <w:p w14:paraId="7670789A" w14:textId="522846B9" w:rsidR="000E6AF2" w:rsidRDefault="000E6AF2" w:rsidP="000E6AF2">
      <w:r>
        <w:t xml:space="preserve">Figure </w:t>
      </w:r>
      <w:r w:rsidR="0030246D">
        <w:t>7.4</w:t>
      </w:r>
      <w:r>
        <w:t xml:space="preserve"> shows that t</w:t>
      </w:r>
      <w:r w:rsidRPr="00BA576A">
        <w:t>he wireless network interface, named Cypress CYW43455 and supporting the 802.11ac/b/g/n standards, is shown as "not active" and the SSID, "</w:t>
      </w:r>
      <w:proofErr w:type="spellStart"/>
      <w:r w:rsidRPr="00BA576A">
        <w:t>OpenWrt</w:t>
      </w:r>
      <w:proofErr w:type="spellEnd"/>
      <w:r w:rsidRPr="00BA576A">
        <w:t xml:space="preserve">," is </w:t>
      </w:r>
      <w:r w:rsidRPr="00BA576A">
        <w:lastRenderedPageBreak/>
        <w:t xml:space="preserve">as disabled. For the device to broadcast the SSID and become visible to other devices for wireless connectivity, the </w:t>
      </w:r>
      <w:r>
        <w:t>group will</w:t>
      </w:r>
      <w:r w:rsidRPr="00BA576A">
        <w:t xml:space="preserve"> enable the wireless function by clicking the "Enable" button.</w:t>
      </w:r>
    </w:p>
    <w:p w14:paraId="5ECD6807" w14:textId="77777777" w:rsidR="0030246D" w:rsidRDefault="0030246D" w:rsidP="000E6AF2"/>
    <w:p w14:paraId="53CFAA46" w14:textId="77777777" w:rsidR="000E6AF2" w:rsidRDefault="53F68ECF" w:rsidP="0030246D">
      <w:pPr>
        <w:jc w:val="center"/>
      </w:pPr>
      <w:r>
        <w:rPr>
          <w:noProof/>
        </w:rPr>
        <w:drawing>
          <wp:inline distT="0" distB="0" distL="0" distR="0" wp14:anchorId="3130886D" wp14:editId="287D82F7">
            <wp:extent cx="5731510" cy="2919730"/>
            <wp:effectExtent l="0" t="0" r="2540" b="0"/>
            <wp:docPr id="1934833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9">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28E0C109" w14:textId="4CB07488" w:rsidR="0030246D" w:rsidRDefault="0030246D" w:rsidP="0030246D">
      <w:pPr>
        <w:pStyle w:val="Caption"/>
        <w:jc w:val="center"/>
      </w:pPr>
      <w:r>
        <w:t>Figure 7.4</w:t>
      </w:r>
      <w:r w:rsidR="00724EBA">
        <w:t xml:space="preserve"> </w:t>
      </w:r>
      <w:proofErr w:type="spellStart"/>
      <w:r w:rsidR="00724EBA">
        <w:t>OpenWrt</w:t>
      </w:r>
      <w:proofErr w:type="spellEnd"/>
      <w:r w:rsidR="00724EBA">
        <w:t xml:space="preserve"> configuration</w:t>
      </w:r>
    </w:p>
    <w:p w14:paraId="7F033BE4" w14:textId="356AA5C8" w:rsidR="000E6AF2" w:rsidRDefault="000E6AF2" w:rsidP="43E5C89E"/>
    <w:p w14:paraId="32096E58" w14:textId="42BAE20E" w:rsidR="000E6AF2" w:rsidRDefault="000E6AF2" w:rsidP="43E5C89E"/>
    <w:p w14:paraId="743F9C2A" w14:textId="7C8B5902" w:rsidR="000E6AF2" w:rsidRDefault="000E6AF2" w:rsidP="000E6AF2">
      <w:r>
        <w:t>Figure</w:t>
      </w:r>
      <w:r w:rsidR="00724EBA">
        <w:t>7.5</w:t>
      </w:r>
      <w:r>
        <w:t xml:space="preserve"> shows that a device with WPA3 </w:t>
      </w:r>
      <w:r w:rsidRPr="001A2E6B">
        <w:t xml:space="preserve">compatibility has connected to the </w:t>
      </w:r>
      <w:proofErr w:type="spellStart"/>
      <w:r w:rsidRPr="001A2E6B">
        <w:t>Ope</w:t>
      </w:r>
      <w:r>
        <w:t>n</w:t>
      </w:r>
      <w:r w:rsidRPr="001A2E6B">
        <w:t>W</w:t>
      </w:r>
      <w:r>
        <w:t>rt</w:t>
      </w:r>
      <w:proofErr w:type="spellEnd"/>
      <w:r w:rsidRPr="001A2E6B">
        <w:t xml:space="preserve"> access point</w:t>
      </w:r>
      <w:r>
        <w:t xml:space="preserve">. </w:t>
      </w:r>
      <w:r w:rsidRPr="00A17FAE">
        <w:t xml:space="preserve">The device </w:t>
      </w:r>
      <w:r>
        <w:t>is</w:t>
      </w:r>
      <w:r w:rsidRPr="00A17FAE">
        <w:t xml:space="preserve"> "Connected" to the network named "</w:t>
      </w:r>
      <w:proofErr w:type="spellStart"/>
      <w:r w:rsidRPr="00A17FAE">
        <w:t>OpenWrt</w:t>
      </w:r>
      <w:proofErr w:type="spellEnd"/>
      <w:r w:rsidRPr="00A17FAE">
        <w:t>." It is set to automatically reconnect whenever it's within range of this network. The network's signal strength is excellent at -46 dB, and the link speed is reported as 325 Mbps. The security section confirms the use of WPA3-Personal,</w:t>
      </w:r>
      <w:r>
        <w:t xml:space="preserve"> this proves </w:t>
      </w:r>
      <w:r w:rsidRPr="00A17FAE">
        <w:t>that the device is using the latest WPA3 security protocol for a secure connection.</w:t>
      </w:r>
    </w:p>
    <w:p w14:paraId="46E0F1EF" w14:textId="012E61F1" w:rsidR="000E6AF2" w:rsidRDefault="00E31545" w:rsidP="000225FC">
      <w:pPr>
        <w:jc w:val="center"/>
      </w:pPr>
      <w:r>
        <w:lastRenderedPageBreak/>
        <w:br/>
      </w:r>
      <w:r w:rsidR="53F68ECF">
        <w:rPr>
          <w:noProof/>
        </w:rPr>
        <w:drawing>
          <wp:inline distT="0" distB="0" distL="0" distR="0" wp14:anchorId="42387A34" wp14:editId="2622776B">
            <wp:extent cx="3749365" cy="5414604"/>
            <wp:effectExtent l="0" t="0" r="3810" b="0"/>
            <wp:docPr id="18181125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749365" cy="5414604"/>
                    </a:xfrm>
                    <a:prstGeom prst="rect">
                      <a:avLst/>
                    </a:prstGeom>
                  </pic:spPr>
                </pic:pic>
              </a:graphicData>
            </a:graphic>
          </wp:inline>
        </w:drawing>
      </w:r>
    </w:p>
    <w:p w14:paraId="3A25F3D6" w14:textId="2F113F3C" w:rsidR="00724EBA" w:rsidRDefault="00724EBA" w:rsidP="000225FC">
      <w:pPr>
        <w:pStyle w:val="Caption"/>
        <w:jc w:val="center"/>
      </w:pPr>
      <w:r>
        <w:t xml:space="preserve">Figure 7.5 Connection to </w:t>
      </w:r>
      <w:r w:rsidR="000225FC">
        <w:t>WPA3</w:t>
      </w:r>
    </w:p>
    <w:p w14:paraId="3EAE3890" w14:textId="77777777" w:rsidR="000E6AF2" w:rsidRDefault="000E6AF2" w:rsidP="000E6AF2"/>
    <w:p w14:paraId="3CBCC4E1" w14:textId="77777777" w:rsidR="000E6AF2" w:rsidRDefault="000E6AF2" w:rsidP="000E6AF2"/>
    <w:p w14:paraId="5DA16F1A" w14:textId="0FD6E5A6" w:rsidR="12B4211D" w:rsidRDefault="12B4211D" w:rsidP="4AAFA18A">
      <w:r>
        <w:t xml:space="preserve">Testing </w:t>
      </w:r>
      <w:proofErr w:type="spellStart"/>
      <w:r>
        <w:t>OpenWrt</w:t>
      </w:r>
      <w:proofErr w:type="spellEnd"/>
      <w:r>
        <w:t xml:space="preserve"> </w:t>
      </w:r>
    </w:p>
    <w:p w14:paraId="02F00E92" w14:textId="1F4D06D5" w:rsidR="36BBF8DA" w:rsidRDefault="36BBF8DA" w:rsidP="4AAFA18A">
      <w:r>
        <w:t xml:space="preserve">Upon completion of the remediation process, considerable security enhancements have been deployed across the network infrastructure, the aim of the project is to provide WPA3 security improvements introduced with this protocol, make it significantly more resistant to the types of attacks. The team its follow-up assessments will be carried out to ascertain whether vulnerabilities have been mitigated or entirely eradicated. </w:t>
      </w:r>
    </w:p>
    <w:p w14:paraId="1212D922" w14:textId="64FC58E0" w:rsidR="36BBF8DA" w:rsidRDefault="36BBF8DA" w:rsidP="4AAFA18A">
      <w:r>
        <w:lastRenderedPageBreak/>
        <w:t>In accordance with the team it will be conducted a pen testing simulations, with emphasis on examining wireless security, testing approaches will be applied without an extensive explanation of the underlying reasons, concentrating instead on the results.</w:t>
      </w:r>
    </w:p>
    <w:p w14:paraId="7FC7C02F" w14:textId="3877C2B4" w:rsidR="36BBF8DA" w:rsidRDefault="36BBF8DA" w:rsidP="4AAFA18A">
      <w:r>
        <w:t>Wireless Penetration Testing</w:t>
      </w:r>
    </w:p>
    <w:p w14:paraId="7DF4FB31" w14:textId="4BDAFD0E" w:rsidR="36BBF8DA" w:rsidRDefault="36BBF8DA" w:rsidP="4AAFA18A">
      <w:proofErr w:type="gramStart"/>
      <w:r>
        <w:t>In order to</w:t>
      </w:r>
      <w:proofErr w:type="gramEnd"/>
      <w:r>
        <w:t xml:space="preserve"> replicate the prior testing, the same strategy will be employed, utilising tools such as Kismet, Aircrack-ng, Pwnagotchi, and </w:t>
      </w:r>
      <w:r w:rsidR="00B92AFF">
        <w:t>Flipper Zero</w:t>
      </w:r>
      <w:r>
        <w:t xml:space="preserve">. </w:t>
      </w:r>
    </w:p>
    <w:p w14:paraId="29B31EF2" w14:textId="5D453265" w:rsidR="2006380D" w:rsidRDefault="2006380D" w:rsidP="11A87243">
      <w:r>
        <w:t>Kismet</w:t>
      </w:r>
    </w:p>
    <w:p w14:paraId="282486D7" w14:textId="1B1769A4" w:rsidR="1AFA13F2" w:rsidRDefault="1AFA13F2" w:rsidP="11A87243">
      <w:r>
        <w:t xml:space="preserve">The simulation will begin with Kismet trying to detect networks. The figure </w:t>
      </w:r>
      <w:r w:rsidR="000225FC">
        <w:t xml:space="preserve">7.6 </w:t>
      </w:r>
      <w:r>
        <w:t>illustrates that Kismet has identified the network named '</w:t>
      </w:r>
      <w:proofErr w:type="spellStart"/>
      <w:r>
        <w:t>OpenWrt</w:t>
      </w:r>
      <w:proofErr w:type="spellEnd"/>
      <w:r>
        <w:t xml:space="preserve">' which is secured using the WPA3 protocol. The figure also demonstrates that capturing the 4-way handshake, which was previously possible during the reconnaissance stage with WPA2, is not feasible with WPA3's enhanced security measures. </w:t>
      </w:r>
    </w:p>
    <w:p w14:paraId="59CCA5A6" w14:textId="0EDAB229" w:rsidR="4AAFA18A" w:rsidRDefault="41F5785C" w:rsidP="00B74548">
      <w:pPr>
        <w:jc w:val="center"/>
      </w:pPr>
      <w:r>
        <w:rPr>
          <w:noProof/>
        </w:rPr>
        <w:drawing>
          <wp:inline distT="0" distB="0" distL="0" distR="0" wp14:anchorId="7FBE5622" wp14:editId="313F9B2E">
            <wp:extent cx="4572000" cy="1714500"/>
            <wp:effectExtent l="0" t="0" r="0" b="0"/>
            <wp:docPr id="1825003019" name="Picture 182500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27450E14" w14:textId="207838C9" w:rsidR="000225FC" w:rsidRDefault="000225FC" w:rsidP="00B74548">
      <w:pPr>
        <w:pStyle w:val="Caption"/>
        <w:jc w:val="center"/>
      </w:pPr>
      <w:r>
        <w:t>Figure 7.6 Security testing WPA3</w:t>
      </w:r>
    </w:p>
    <w:p w14:paraId="5E24C8EC" w14:textId="12285801" w:rsidR="11A87243" w:rsidRDefault="11A87243" w:rsidP="11A87243"/>
    <w:p w14:paraId="3D9F24DA" w14:textId="77777777" w:rsidR="00572952" w:rsidRDefault="00572952" w:rsidP="00572952"/>
    <w:p w14:paraId="76615102" w14:textId="57667F5A" w:rsidR="00572952" w:rsidRDefault="00572952" w:rsidP="00572952">
      <w:r w:rsidRPr="00B52C63">
        <w:t xml:space="preserve">In this </w:t>
      </w:r>
      <w:r w:rsidR="005E757D" w:rsidRPr="00B52C63">
        <w:t>figure</w:t>
      </w:r>
      <w:r>
        <w:t xml:space="preserve">, </w:t>
      </w:r>
      <w:r w:rsidR="00CF50A5">
        <w:t>the researchers</w:t>
      </w:r>
      <w:r>
        <w:t xml:space="preserve"> corroborate </w:t>
      </w:r>
      <w:r w:rsidR="00CF50A5">
        <w:t>their</w:t>
      </w:r>
      <w:r>
        <w:t xml:space="preserve"> previous discussions on the workings of WPA3 by examining its security enhancements, specifically through the lens of Kismet's inability to intercept the 4-way handshake. This limitation arises due to the deployment of the WPA3 SAE protocol, a successor to the WPA2's PSK exchange mechanism. </w:t>
      </w:r>
      <w:r w:rsidR="00C33B3F">
        <w:t xml:space="preserve">As </w:t>
      </w:r>
      <w:r w:rsidR="00BE3926">
        <w:t>mentioned,</w:t>
      </w:r>
      <w:r w:rsidR="00C33B3F">
        <w:t xml:space="preserve"> </w:t>
      </w:r>
      <w:r>
        <w:t xml:space="preserve">SAE introduces a more secure handshake protocol, </w:t>
      </w:r>
      <w:r w:rsidR="006F2409">
        <w:t xml:space="preserve">Offering a more </w:t>
      </w:r>
      <w:r>
        <w:t xml:space="preserve">robust defences against offline dictionary </w:t>
      </w:r>
      <w:r w:rsidR="00DA7789">
        <w:t>attacks</w:t>
      </w:r>
      <w:r>
        <w:t xml:space="preserve">. This advancement </w:t>
      </w:r>
      <w:r w:rsidR="00415260">
        <w:t>proves</w:t>
      </w:r>
      <w:r>
        <w:t xml:space="preserve"> the integrity of session keys, even in scenarios where long-term keys might be compromised, with each session key being distinct and not reliant on a static, long-term key. Consequently, intercepting a single session's key does not jeopardise the security of other sessions.</w:t>
      </w:r>
    </w:p>
    <w:p w14:paraId="2379E616" w14:textId="5D7D564E" w:rsidR="00572952" w:rsidRDefault="00572952" w:rsidP="00572952">
      <w:r>
        <w:lastRenderedPageBreak/>
        <w:t xml:space="preserve">The challenge in circumventing Forward Secrecy under WPA3 lies </w:t>
      </w:r>
      <w:r w:rsidR="00415260">
        <w:t>with</w:t>
      </w:r>
      <w:r>
        <w:t xml:space="preserve"> Kismet's inability to capture the 4-way handshake stem</w:t>
      </w:r>
      <w:r w:rsidR="00415260">
        <w:t>ming</w:t>
      </w:r>
      <w:r>
        <w:t xml:space="preserve"> from the use of unique encryption keys for each session between a device and the </w:t>
      </w:r>
      <w:r w:rsidR="00415260">
        <w:t>Access Point</w:t>
      </w:r>
      <w:r>
        <w:t xml:space="preserve">. Should an attacker succeed in decrypting the encryption key for a session, this breach would not facilitate the decryption of any preceding or subsequent sessions. Given that each session key is ephemeral and not derived from a master key, it eliminates a singular point of failure. </w:t>
      </w:r>
      <w:r w:rsidR="00923182">
        <w:t>As such</w:t>
      </w:r>
      <w:r>
        <w:t xml:space="preserve"> targeting a master key to decrypt all traffic becomes an unviable strategy for attackers.</w:t>
      </w:r>
    </w:p>
    <w:p w14:paraId="48A72894" w14:textId="1262B3E8" w:rsidR="00572952" w:rsidRDefault="00572952" w:rsidP="00572952">
      <w:r>
        <w:t>Adding to challenges</w:t>
      </w:r>
      <w:r w:rsidR="004357E4">
        <w:t xml:space="preserve"> presented by the tools used</w:t>
      </w:r>
      <w:r>
        <w:t>, the SAE protocol</w:t>
      </w:r>
      <w:r w:rsidR="0020311B">
        <w:t xml:space="preserve"> </w:t>
      </w:r>
      <w:r>
        <w:t>presents a secure password-based key exchange mechanism that significantly mitigates the risk of offline dictionary attacks. Upon connecting to a Wi-Fi network, a device initiates the SAE exchange by dispatching a commit message to the access point. This message does not contain the actual password but employs cryptographic functions to which the access point responds with its commit message.</w:t>
      </w:r>
    </w:p>
    <w:p w14:paraId="743B2FA9" w14:textId="260704F0" w:rsidR="00572952" w:rsidRDefault="00572952" w:rsidP="00572952">
      <w:r>
        <w:t xml:space="preserve">Both the client and the access point then independently calculate a cryptographic value, known as the Password Element (PE), through complex mathematical operations within a finite cyclic group </w:t>
      </w:r>
      <w:r w:rsidR="003A0C1E">
        <w:t xml:space="preserve">known as </w:t>
      </w:r>
      <w:r>
        <w:t>an elliptic curve group, ensuring that the derived values are impervious to attacks.</w:t>
      </w:r>
    </w:p>
    <w:p w14:paraId="101937A6" w14:textId="44C5C064" w:rsidR="0080515B" w:rsidRDefault="00572952" w:rsidP="00572952">
      <w:r>
        <w:t xml:space="preserve">Following the exchange of commitments, both parties generate a confirmation message comprising a cryptographic hash that encapsulates the commits and the derived PE. Each side sends its confirmation to the other, whereupon receipt, they verify that the received hash corresponds with their computed hash. Successful mutual authentication leads to the utilisation of the derived PE to forge </w:t>
      </w:r>
      <w:r w:rsidR="008D0CE8">
        <w:t>the PMK</w:t>
      </w:r>
      <w:r>
        <w:t xml:space="preserve"> facilitating secure communications. With the establishment of session keys, the devices and the access point can now engage in encrypted communication, underscoring the formidable security provisions inherent in WPA3.</w:t>
      </w:r>
    </w:p>
    <w:p w14:paraId="7E619F94" w14:textId="44C5C064" w:rsidR="007307E0" w:rsidRDefault="007922E8" w:rsidP="00501640">
      <w:pPr>
        <w:pStyle w:val="Heading1"/>
      </w:pPr>
      <w:bookmarkStart w:id="230" w:name="_Toc163467691"/>
      <w:bookmarkStart w:id="231" w:name="_Toc163467644"/>
      <w:bookmarkStart w:id="232" w:name="_Toc163483876"/>
      <w:bookmarkStart w:id="233" w:name="_Toc163726573"/>
      <w:bookmarkStart w:id="234" w:name="_Toc163731321"/>
      <w:bookmarkStart w:id="235" w:name="_Toc1708022845"/>
      <w:bookmarkStart w:id="236" w:name="_Toc163731459"/>
      <w:bookmarkStart w:id="237" w:name="_Toc163731659"/>
      <w:bookmarkStart w:id="238" w:name="_Toc163758897"/>
      <w:r>
        <w:t>8</w:t>
      </w:r>
      <w:r w:rsidR="006B1808">
        <w:t>.</w:t>
      </w:r>
      <w:r w:rsidR="007307E0">
        <w:t xml:space="preserve"> Conclusion</w:t>
      </w:r>
      <w:bookmarkEnd w:id="230"/>
      <w:bookmarkEnd w:id="231"/>
      <w:bookmarkEnd w:id="232"/>
      <w:bookmarkEnd w:id="233"/>
      <w:bookmarkEnd w:id="234"/>
      <w:bookmarkEnd w:id="235"/>
      <w:bookmarkEnd w:id="236"/>
      <w:bookmarkEnd w:id="237"/>
      <w:bookmarkEnd w:id="238"/>
    </w:p>
    <w:p w14:paraId="7D559C95" w14:textId="2276E77D" w:rsidR="001C3013" w:rsidRDefault="001C3013" w:rsidP="001C3013">
      <w:r>
        <w:t>In conclusion, the researchers discovered that ISPs deploy routers operating on a vulnerable protocol as the highest form of wireless security but mitigate this vulnerability by providing uncrackable default passwords. While default SSIDs clearly displaying the ISP's name may serve as easily identifiable attack vectors, users who retain default credentials are presently protected from password cracking attempts with tools accessible to the public.</w:t>
      </w:r>
    </w:p>
    <w:p w14:paraId="515180BA" w14:textId="7DB6A176" w:rsidR="00C41F63" w:rsidRDefault="00C41F63" w:rsidP="001C3013">
      <w:r>
        <w:lastRenderedPageBreak/>
        <w:t>As part of this project the researchers also compiled an educational supplement providing a walk through guide on how to carry out a security assessment of home routers which operate using the WPA2 security protocol, this is also complimented by the creation of an interactive website that can teach users how to both secure and test their home wireless environments, excerpts of which can be viewed in the appendices, titled appendix B and C.</w:t>
      </w:r>
    </w:p>
    <w:p w14:paraId="34C7DA44" w14:textId="16608F19" w:rsidR="001C3013" w:rsidRDefault="001C3013" w:rsidP="001C3013">
      <w:r>
        <w:t>The researchers suggest that the end user plays a pivotal role in creating an environment vulnerable to WPA2 exploitation by opting for easily crackable passwords. To mitigate the vulnerability in WPA2, the deployment of custom access points is recommended. While this may require a significant leap in technological awareness for end users to implement, ISPs could alleviate this barrier by providing such devices at a nominal cost.</w:t>
      </w:r>
    </w:p>
    <w:p w14:paraId="7FE9DCE6" w14:textId="35D37E0C" w:rsidR="001C3013" w:rsidRDefault="001C3013" w:rsidP="001C3013">
      <w:r>
        <w:t>Although numerous tools exist for compromising the security of wireless protocols in home networks, the researchers commend ISPs for their due diligence in deploying routers with uncrackable passwords. However, they caution end users against changing default passwords to more memorable ones, as this introduces unnecessary flaws in their home network security. If users opt to change from the default password, it is imperative that they select passwords of at least 16 characters in length and avoid commonly used words.</w:t>
      </w:r>
    </w:p>
    <w:p w14:paraId="6B960E9B" w14:textId="43920F18" w:rsidR="00BC1A04" w:rsidRDefault="001C3013" w:rsidP="001C3013">
      <w:r>
        <w:t xml:space="preserve">By adhering to these recommendations, end users can bolster the security of their home networks and reduce the risk of </w:t>
      </w:r>
      <w:r w:rsidR="00A22F8A">
        <w:t>unauthorised</w:t>
      </w:r>
      <w:r>
        <w:t xml:space="preserve"> access and data breaches.</w:t>
      </w:r>
    </w:p>
    <w:p w14:paraId="40022B5C" w14:textId="77777777" w:rsidR="00D8156B" w:rsidRDefault="00D8156B" w:rsidP="001C3013"/>
    <w:p w14:paraId="093A8A76" w14:textId="77777777" w:rsidR="00517A47" w:rsidRDefault="00517A47">
      <w:pPr>
        <w:rPr>
          <w:rFonts w:asciiTheme="majorHAnsi" w:eastAsiaTheme="majorEastAsia" w:hAnsiTheme="majorHAnsi" w:cstheme="majorBidi"/>
          <w:color w:val="007789" w:themeColor="accent1" w:themeShade="BF"/>
          <w:sz w:val="32"/>
        </w:rPr>
      </w:pPr>
      <w:bookmarkStart w:id="239" w:name="_Toc163726575"/>
      <w:bookmarkStart w:id="240" w:name="_Toc163731323"/>
      <w:bookmarkStart w:id="241" w:name="_Toc1336537431"/>
      <w:bookmarkStart w:id="242" w:name="_Toc163731461"/>
      <w:bookmarkStart w:id="243" w:name="_Toc163731661"/>
      <w:r>
        <w:br w:type="page"/>
      </w:r>
    </w:p>
    <w:p w14:paraId="5AA1FC67" w14:textId="6B67D3F0" w:rsidR="00D8156B" w:rsidRDefault="00D8156B" w:rsidP="00501640">
      <w:pPr>
        <w:pStyle w:val="Heading1"/>
      </w:pPr>
      <w:bookmarkStart w:id="244" w:name="_Toc163758898"/>
      <w:r>
        <w:lastRenderedPageBreak/>
        <w:t>Appendices</w:t>
      </w:r>
      <w:bookmarkEnd w:id="239"/>
      <w:bookmarkEnd w:id="240"/>
      <w:bookmarkEnd w:id="241"/>
      <w:bookmarkEnd w:id="242"/>
      <w:bookmarkEnd w:id="243"/>
      <w:bookmarkEnd w:id="244"/>
      <w:r>
        <w:t xml:space="preserve"> </w:t>
      </w:r>
    </w:p>
    <w:p w14:paraId="3FC705A2" w14:textId="7CA146EF" w:rsidR="00EB1A2A" w:rsidRDefault="00B11D63" w:rsidP="00D8156B">
      <w:pPr>
        <w:pStyle w:val="Heading3"/>
      </w:pPr>
      <w:bookmarkStart w:id="245" w:name="_Toc163726576"/>
      <w:bookmarkStart w:id="246" w:name="_Toc163731324"/>
      <w:bookmarkStart w:id="247" w:name="_Toc518084325"/>
      <w:bookmarkStart w:id="248" w:name="_Toc163731462"/>
      <w:bookmarkStart w:id="249" w:name="_Toc163731662"/>
      <w:bookmarkStart w:id="250" w:name="_Toc163758899"/>
      <w:r>
        <w:t>A</w:t>
      </w:r>
      <w:r w:rsidRPr="00B11D63">
        <w:t>ppendix A</w:t>
      </w:r>
      <w:bookmarkEnd w:id="245"/>
      <w:r w:rsidR="000445C7">
        <w:t xml:space="preserve"> </w:t>
      </w:r>
      <w:r w:rsidR="00DE5904">
        <w:t>–</w:t>
      </w:r>
      <w:r w:rsidR="000445C7">
        <w:t xml:space="preserve"> </w:t>
      </w:r>
      <w:r w:rsidR="00DE5904">
        <w:t>Public Q&amp;A</w:t>
      </w:r>
      <w:bookmarkEnd w:id="246"/>
      <w:bookmarkEnd w:id="247"/>
      <w:bookmarkEnd w:id="248"/>
      <w:bookmarkEnd w:id="249"/>
      <w:bookmarkEnd w:id="250"/>
    </w:p>
    <w:p w14:paraId="0A505A12" w14:textId="4730AB3C" w:rsidR="00875C22" w:rsidRPr="00875C22" w:rsidRDefault="0009418D" w:rsidP="00875C22">
      <w:r w:rsidRPr="0009418D">
        <w:t>This is the full complete</w:t>
      </w:r>
      <w:r w:rsidR="00C23030" w:rsidRPr="00C23030">
        <w:t xml:space="preserve"> question and answers</w:t>
      </w:r>
      <w:r w:rsidR="001B661E">
        <w:t xml:space="preserve"> form </w:t>
      </w:r>
      <w:r w:rsidR="00950A07" w:rsidRPr="00950A07">
        <w:t xml:space="preserve">that </w:t>
      </w:r>
      <w:r w:rsidR="001B661E" w:rsidRPr="00950A07">
        <w:t>was</w:t>
      </w:r>
      <w:r w:rsidR="00950A07" w:rsidRPr="00950A07">
        <w:t xml:space="preserve"> given to the </w:t>
      </w:r>
      <w:r w:rsidR="00846DA9" w:rsidRPr="00950A07">
        <w:t>public</w:t>
      </w:r>
      <w:r w:rsidR="00CD3295" w:rsidRPr="00CD3295">
        <w:t xml:space="preserve"> v</w:t>
      </w:r>
      <w:r w:rsidR="001B661E">
        <w:t>ia</w:t>
      </w:r>
      <w:r w:rsidR="001B661E" w:rsidRPr="001B661E">
        <w:t xml:space="preserve"> social media</w:t>
      </w:r>
      <w:r w:rsidR="001B661E">
        <w:t xml:space="preserve">. </w:t>
      </w:r>
    </w:p>
    <w:tbl>
      <w:tblPr>
        <w:tblStyle w:val="TableGrid"/>
        <w:tblW w:w="9420" w:type="dxa"/>
        <w:tblLook w:val="04A0" w:firstRow="1" w:lastRow="0" w:firstColumn="1" w:lastColumn="0" w:noHBand="0" w:noVBand="1"/>
      </w:tblPr>
      <w:tblGrid>
        <w:gridCol w:w="4710"/>
        <w:gridCol w:w="4710"/>
      </w:tblGrid>
      <w:tr w:rsidR="00875C22" w:rsidRPr="00714846" w14:paraId="4A5163D4" w14:textId="77777777">
        <w:trPr>
          <w:trHeight w:val="403"/>
        </w:trPr>
        <w:tc>
          <w:tcPr>
            <w:tcW w:w="4710" w:type="dxa"/>
          </w:tcPr>
          <w:p w14:paraId="590E1A09" w14:textId="77777777" w:rsidR="00875C22" w:rsidRPr="00846DA9" w:rsidRDefault="00875C22" w:rsidP="008566CD">
            <w:pPr>
              <w:rPr>
                <w:b/>
                <w:bCs/>
              </w:rPr>
            </w:pPr>
            <w:r w:rsidRPr="00846DA9">
              <w:rPr>
                <w:b/>
                <w:bCs/>
              </w:rPr>
              <w:t>Questions Asked</w:t>
            </w:r>
          </w:p>
        </w:tc>
        <w:tc>
          <w:tcPr>
            <w:tcW w:w="4710" w:type="dxa"/>
          </w:tcPr>
          <w:p w14:paraId="0D09C183" w14:textId="77777777" w:rsidR="00875C22" w:rsidRPr="00846DA9" w:rsidRDefault="00875C22" w:rsidP="008566CD">
            <w:pPr>
              <w:rPr>
                <w:b/>
                <w:bCs/>
              </w:rPr>
            </w:pPr>
            <w:r w:rsidRPr="00846DA9">
              <w:rPr>
                <w:b/>
                <w:bCs/>
              </w:rPr>
              <w:t>Answers Given</w:t>
            </w:r>
          </w:p>
        </w:tc>
      </w:tr>
      <w:tr w:rsidR="00875C22" w:rsidRPr="00714846" w14:paraId="0FE35E90" w14:textId="77777777">
        <w:trPr>
          <w:trHeight w:val="1209"/>
        </w:trPr>
        <w:tc>
          <w:tcPr>
            <w:tcW w:w="4710" w:type="dxa"/>
          </w:tcPr>
          <w:p w14:paraId="2F6FA06C" w14:textId="77777777" w:rsidR="00875C22" w:rsidRPr="009C3001" w:rsidRDefault="00875C22" w:rsidP="008566CD">
            <w:r>
              <w:rPr>
                <w:rStyle w:val="ui-provider"/>
              </w:rPr>
              <w:t>Have you ever changed the default password and username for your router's admin interface?</w:t>
            </w:r>
          </w:p>
        </w:tc>
        <w:tc>
          <w:tcPr>
            <w:tcW w:w="4710" w:type="dxa"/>
          </w:tcPr>
          <w:p w14:paraId="25573A12" w14:textId="1603AEDD" w:rsidR="0035183B" w:rsidRDefault="0035183B" w:rsidP="008566CD">
            <w:pPr>
              <w:pStyle w:val="ListParagraph"/>
              <w:numPr>
                <w:ilvl w:val="0"/>
                <w:numId w:val="42"/>
              </w:numPr>
              <w:rPr>
                <w:rStyle w:val="ui-provider"/>
              </w:rPr>
            </w:pPr>
            <w:r>
              <w:rPr>
                <w:rStyle w:val="ui-provider"/>
              </w:rPr>
              <w:t>Yes, I have.</w:t>
            </w:r>
          </w:p>
          <w:p w14:paraId="686A11FE" w14:textId="3C55096C" w:rsidR="00875C22" w:rsidRDefault="00875C22" w:rsidP="008566CD">
            <w:pPr>
              <w:pStyle w:val="ListParagraph"/>
              <w:numPr>
                <w:ilvl w:val="0"/>
                <w:numId w:val="42"/>
              </w:numPr>
              <w:rPr>
                <w:rStyle w:val="ui-provider"/>
              </w:rPr>
            </w:pPr>
            <w:r w:rsidRPr="009C3001">
              <w:rPr>
                <w:rStyle w:val="ui-provider"/>
              </w:rPr>
              <w:t xml:space="preserve">Yes, to a long and complicated password. </w:t>
            </w:r>
          </w:p>
          <w:p w14:paraId="619DEAE9" w14:textId="0249DFBD" w:rsidR="007435C5" w:rsidRDefault="007435C5" w:rsidP="008566CD">
            <w:pPr>
              <w:pStyle w:val="ListParagraph"/>
              <w:numPr>
                <w:ilvl w:val="0"/>
                <w:numId w:val="42"/>
              </w:numPr>
              <w:rPr>
                <w:rStyle w:val="ui-provider"/>
              </w:rPr>
            </w:pPr>
            <w:r>
              <w:rPr>
                <w:rStyle w:val="ui-provider"/>
              </w:rPr>
              <w:t>Yes, I have.</w:t>
            </w:r>
          </w:p>
          <w:p w14:paraId="142F9EF9" w14:textId="4D01BA0C" w:rsidR="00875C22" w:rsidRDefault="004F726B" w:rsidP="008566CD">
            <w:pPr>
              <w:pStyle w:val="ListParagraph"/>
              <w:numPr>
                <w:ilvl w:val="0"/>
                <w:numId w:val="42"/>
              </w:numPr>
              <w:rPr>
                <w:rStyle w:val="ui-provider"/>
              </w:rPr>
            </w:pPr>
            <w:r>
              <w:rPr>
                <w:rStyle w:val="ui-provider"/>
              </w:rPr>
              <w:t>Yes</w:t>
            </w:r>
          </w:p>
          <w:p w14:paraId="5AD6749D" w14:textId="4D44784D" w:rsidR="004F726B" w:rsidRDefault="00EC0106" w:rsidP="008566CD">
            <w:pPr>
              <w:pStyle w:val="ListParagraph"/>
              <w:numPr>
                <w:ilvl w:val="0"/>
                <w:numId w:val="42"/>
              </w:numPr>
              <w:rPr>
                <w:rStyle w:val="ui-provider"/>
              </w:rPr>
            </w:pPr>
            <w:r>
              <w:rPr>
                <w:rStyle w:val="ui-provider"/>
              </w:rPr>
              <w:t>Yes,</w:t>
            </w:r>
            <w:r w:rsidR="0087799F">
              <w:rPr>
                <w:rStyle w:val="ui-provider"/>
              </w:rPr>
              <w:t xml:space="preserve"> </w:t>
            </w:r>
            <w:r>
              <w:rPr>
                <w:rStyle w:val="ui-provider"/>
              </w:rPr>
              <w:t>I</w:t>
            </w:r>
            <w:r w:rsidR="0087799F">
              <w:rPr>
                <w:rStyle w:val="ui-provider"/>
              </w:rPr>
              <w:t xml:space="preserve"> did, immediately.</w:t>
            </w:r>
          </w:p>
          <w:p w14:paraId="73DA9349" w14:textId="77777777" w:rsidR="0087799F" w:rsidRDefault="00B26E06" w:rsidP="008566CD">
            <w:pPr>
              <w:pStyle w:val="ListParagraph"/>
              <w:numPr>
                <w:ilvl w:val="0"/>
                <w:numId w:val="42"/>
              </w:numPr>
            </w:pPr>
            <w:r>
              <w:t>Yes</w:t>
            </w:r>
          </w:p>
          <w:p w14:paraId="77400EB3" w14:textId="77777777" w:rsidR="00B26E06" w:rsidRDefault="00B26E06" w:rsidP="008566CD">
            <w:pPr>
              <w:pStyle w:val="ListParagraph"/>
              <w:numPr>
                <w:ilvl w:val="0"/>
                <w:numId w:val="42"/>
              </w:numPr>
            </w:pPr>
            <w:r>
              <w:t xml:space="preserve">No </w:t>
            </w:r>
          </w:p>
          <w:p w14:paraId="6598167C" w14:textId="77777777" w:rsidR="00B26E06" w:rsidRDefault="00E5300E" w:rsidP="008566CD">
            <w:pPr>
              <w:pStyle w:val="ListParagraph"/>
              <w:numPr>
                <w:ilvl w:val="0"/>
                <w:numId w:val="42"/>
              </w:numPr>
              <w:rPr>
                <w:rStyle w:val="ui-provider"/>
              </w:rPr>
            </w:pPr>
            <w:r>
              <w:rPr>
                <w:rStyle w:val="ui-provider"/>
              </w:rPr>
              <w:t>Yes, I have repeatedly changed the password provided by the administrator interface of my route.</w:t>
            </w:r>
          </w:p>
          <w:p w14:paraId="16A8ADC7" w14:textId="54608A30" w:rsidR="00EC0106" w:rsidRDefault="003E4B4E" w:rsidP="008566CD">
            <w:pPr>
              <w:pStyle w:val="ListParagraph"/>
              <w:numPr>
                <w:ilvl w:val="0"/>
                <w:numId w:val="42"/>
              </w:numPr>
            </w:pPr>
            <w:r>
              <w:t>Y</w:t>
            </w:r>
            <w:r w:rsidR="0085266A">
              <w:t xml:space="preserve">es - </w:t>
            </w:r>
            <w:proofErr w:type="spellStart"/>
            <w:r w:rsidR="0085266A">
              <w:t>forth</w:t>
            </w:r>
            <w:proofErr w:type="spellEnd"/>
            <w:r w:rsidR="0085266A">
              <w:t xml:space="preserve"> </w:t>
            </w:r>
            <w:r w:rsidR="005750B3">
              <w:t>Valley</w:t>
            </w:r>
            <w:r w:rsidR="0085266A">
              <w:t xml:space="preserve"> police</w:t>
            </w:r>
            <w:r w:rsidR="00EC0106">
              <w:t>.</w:t>
            </w:r>
          </w:p>
          <w:p w14:paraId="57B7319A" w14:textId="77777777" w:rsidR="00EC0106" w:rsidRDefault="003E4B4E" w:rsidP="008566CD">
            <w:pPr>
              <w:pStyle w:val="ListParagraph"/>
              <w:numPr>
                <w:ilvl w:val="0"/>
                <w:numId w:val="42"/>
              </w:numPr>
            </w:pPr>
            <w:r>
              <w:t>No</w:t>
            </w:r>
            <w:r w:rsidR="006848FB">
              <w:t>.</w:t>
            </w:r>
          </w:p>
          <w:p w14:paraId="795105E8" w14:textId="4ED710C4" w:rsidR="006848FB" w:rsidRDefault="006848FB" w:rsidP="008566CD">
            <w:pPr>
              <w:pStyle w:val="ListParagraph"/>
              <w:numPr>
                <w:ilvl w:val="0"/>
                <w:numId w:val="42"/>
              </w:numPr>
            </w:pPr>
            <w:r>
              <w:t>Y</w:t>
            </w:r>
            <w:r w:rsidR="006D201D">
              <w:t>es</w:t>
            </w:r>
            <w:r>
              <w:t>.</w:t>
            </w:r>
          </w:p>
          <w:p w14:paraId="1E1B32FC" w14:textId="77777777" w:rsidR="006848FB" w:rsidRDefault="00D77DAE" w:rsidP="008566CD">
            <w:pPr>
              <w:pStyle w:val="ListParagraph"/>
              <w:numPr>
                <w:ilvl w:val="0"/>
                <w:numId w:val="42"/>
              </w:numPr>
            </w:pPr>
            <w:r>
              <w:t>Yes.</w:t>
            </w:r>
          </w:p>
          <w:p w14:paraId="3FB331F6" w14:textId="77777777" w:rsidR="00D77DAE" w:rsidRDefault="00D435B0" w:rsidP="008566CD">
            <w:pPr>
              <w:pStyle w:val="ListParagraph"/>
              <w:numPr>
                <w:ilvl w:val="0"/>
                <w:numId w:val="42"/>
              </w:numPr>
            </w:pPr>
            <w:r>
              <w:t>I have, but I followed a step by step guide on how to do it and can't remember how to off top of my head.</w:t>
            </w:r>
          </w:p>
          <w:p w14:paraId="172F6286" w14:textId="58908D0C" w:rsidR="00EA514F" w:rsidRPr="009C3001" w:rsidRDefault="00EA514F" w:rsidP="008566CD">
            <w:pPr>
              <w:pStyle w:val="ListParagraph"/>
              <w:numPr>
                <w:ilvl w:val="0"/>
                <w:numId w:val="42"/>
              </w:numPr>
            </w:pPr>
            <w:r>
              <w:t>No, I’ve never changed it. It’s always been kept the same. </w:t>
            </w:r>
          </w:p>
        </w:tc>
      </w:tr>
      <w:tr w:rsidR="00875C22" w:rsidRPr="00714846" w14:paraId="1EECE361" w14:textId="77777777">
        <w:trPr>
          <w:trHeight w:val="403"/>
        </w:trPr>
        <w:tc>
          <w:tcPr>
            <w:tcW w:w="4710" w:type="dxa"/>
          </w:tcPr>
          <w:p w14:paraId="20AF706A" w14:textId="77777777" w:rsidR="00875C22" w:rsidRPr="00A94F88" w:rsidRDefault="00875C22" w:rsidP="008566CD">
            <w:r>
              <w:rPr>
                <w:rStyle w:val="ui-provider"/>
              </w:rPr>
              <w:t>How secure do you feel your home network is from hackers?</w:t>
            </w:r>
          </w:p>
        </w:tc>
        <w:tc>
          <w:tcPr>
            <w:tcW w:w="4710" w:type="dxa"/>
          </w:tcPr>
          <w:p w14:paraId="05784B88" w14:textId="77777777" w:rsidR="00875C22" w:rsidRDefault="00875C22" w:rsidP="008566CD">
            <w:pPr>
              <w:pStyle w:val="ListParagraph"/>
              <w:numPr>
                <w:ilvl w:val="0"/>
                <w:numId w:val="42"/>
              </w:numPr>
              <w:rPr>
                <w:rStyle w:val="ui-provider"/>
              </w:rPr>
            </w:pPr>
            <w:r w:rsidRPr="00A94F88">
              <w:rPr>
                <w:rStyle w:val="ui-provider"/>
              </w:rPr>
              <w:t xml:space="preserve">More secure than </w:t>
            </w:r>
            <w:r>
              <w:rPr>
                <w:rStyle w:val="ui-provider"/>
              </w:rPr>
              <w:t xml:space="preserve">the </w:t>
            </w:r>
            <w:r w:rsidRPr="00A94F88">
              <w:rPr>
                <w:rStyle w:val="ui-provider"/>
              </w:rPr>
              <w:t>average home</w:t>
            </w:r>
            <w:r>
              <w:rPr>
                <w:rStyle w:val="ui-provider"/>
              </w:rPr>
              <w:t>.</w:t>
            </w:r>
          </w:p>
          <w:p w14:paraId="275D527F" w14:textId="47D4A3D0" w:rsidR="00372647" w:rsidRDefault="00372647" w:rsidP="008566CD">
            <w:pPr>
              <w:pStyle w:val="ListParagraph"/>
              <w:numPr>
                <w:ilvl w:val="0"/>
                <w:numId w:val="42"/>
              </w:numPr>
              <w:rPr>
                <w:rStyle w:val="ui-provider"/>
              </w:rPr>
            </w:pPr>
            <w:r>
              <w:rPr>
                <w:rStyle w:val="ui-provider"/>
              </w:rPr>
              <w:t>Judging by the amount of dropped packets in my logs, I'm secure enough for now but someone is going to get through eventually.</w:t>
            </w:r>
          </w:p>
          <w:p w14:paraId="532E75AD" w14:textId="38653F38" w:rsidR="00A47F18" w:rsidRDefault="00A47F18" w:rsidP="008566CD">
            <w:pPr>
              <w:pStyle w:val="ListParagraph"/>
              <w:numPr>
                <w:ilvl w:val="0"/>
                <w:numId w:val="42"/>
              </w:numPr>
              <w:rPr>
                <w:rStyle w:val="ui-provider"/>
              </w:rPr>
            </w:pPr>
            <w:r>
              <w:rPr>
                <w:rStyle w:val="ui-provider"/>
              </w:rPr>
              <w:t>More secure than the average home</w:t>
            </w:r>
          </w:p>
          <w:p w14:paraId="2AF58AD0" w14:textId="77777777" w:rsidR="00875C22" w:rsidRDefault="00F05106" w:rsidP="008566CD">
            <w:pPr>
              <w:pStyle w:val="ListParagraph"/>
              <w:numPr>
                <w:ilvl w:val="0"/>
                <w:numId w:val="42"/>
              </w:numPr>
              <w:rPr>
                <w:rStyle w:val="ui-provider"/>
              </w:rPr>
            </w:pPr>
            <w:r>
              <w:rPr>
                <w:rStyle w:val="ui-provider"/>
              </w:rPr>
              <w:t xml:space="preserve">On the scale 1-10( 2 on the security measures taken by isp and 8 if I secure it via </w:t>
            </w:r>
            <w:proofErr w:type="spellStart"/>
            <w:r>
              <w:rPr>
                <w:rStyle w:val="ui-provider"/>
              </w:rPr>
              <w:t>vpn</w:t>
            </w:r>
            <w:proofErr w:type="spellEnd"/>
            <w:r>
              <w:rPr>
                <w:rStyle w:val="ui-provider"/>
              </w:rPr>
              <w:t xml:space="preserve"> and other.</w:t>
            </w:r>
          </w:p>
          <w:p w14:paraId="3FB4EDA6" w14:textId="77777777" w:rsidR="00284302" w:rsidRDefault="00284302" w:rsidP="008566CD">
            <w:pPr>
              <w:pStyle w:val="ListParagraph"/>
              <w:numPr>
                <w:ilvl w:val="0"/>
                <w:numId w:val="42"/>
              </w:numPr>
              <w:rPr>
                <w:rStyle w:val="ui-provider"/>
              </w:rPr>
            </w:pPr>
            <w:r>
              <w:rPr>
                <w:rStyle w:val="ui-provider"/>
              </w:rPr>
              <w:t>While the network is not initially secure, I have enhanced its security by implementing additional measures.</w:t>
            </w:r>
          </w:p>
          <w:p w14:paraId="38DE342A" w14:textId="4303E0E4" w:rsidR="00286EDF" w:rsidRDefault="00286EDF" w:rsidP="008566CD">
            <w:pPr>
              <w:pStyle w:val="ListParagraph"/>
              <w:numPr>
                <w:ilvl w:val="0"/>
                <w:numId w:val="42"/>
              </w:numPr>
              <w:rPr>
                <w:rStyle w:val="ui-provider"/>
              </w:rPr>
            </w:pPr>
            <w:r>
              <w:rPr>
                <w:rStyle w:val="ui-provider"/>
              </w:rPr>
              <w:t xml:space="preserve">Above average( security software and configuration) although has </w:t>
            </w:r>
            <w:r>
              <w:rPr>
                <w:rStyle w:val="ui-provider"/>
              </w:rPr>
              <w:lastRenderedPageBreak/>
              <w:t xml:space="preserve">not been put to test as it's not </w:t>
            </w:r>
            <w:r w:rsidR="00880F85">
              <w:rPr>
                <w:rStyle w:val="ui-provider"/>
              </w:rPr>
              <w:t>targeted.</w:t>
            </w:r>
          </w:p>
          <w:p w14:paraId="43E2834D" w14:textId="77777777" w:rsidR="00CD3512" w:rsidRDefault="00CD3512" w:rsidP="008566CD">
            <w:pPr>
              <w:pStyle w:val="ListParagraph"/>
              <w:numPr>
                <w:ilvl w:val="0"/>
                <w:numId w:val="42"/>
              </w:numPr>
              <w:rPr>
                <w:rStyle w:val="ui-provider"/>
              </w:rPr>
            </w:pPr>
            <w:r>
              <w:rPr>
                <w:rStyle w:val="ui-provider"/>
              </w:rPr>
              <w:t>Quite vulnerable.</w:t>
            </w:r>
          </w:p>
          <w:p w14:paraId="5115FC5E" w14:textId="02512A3E" w:rsidR="00CD3512" w:rsidRDefault="00880F85" w:rsidP="008566CD">
            <w:pPr>
              <w:pStyle w:val="ListParagraph"/>
              <w:numPr>
                <w:ilvl w:val="0"/>
                <w:numId w:val="42"/>
              </w:numPr>
              <w:rPr>
                <w:rStyle w:val="ui-provider"/>
              </w:rPr>
            </w:pPr>
            <w:r>
              <w:rPr>
                <w:rStyle w:val="ui-provider"/>
              </w:rPr>
              <w:t xml:space="preserve">If a hacker wants to enter my </w:t>
            </w:r>
            <w:r w:rsidR="002C47EA">
              <w:rPr>
                <w:rStyle w:val="ui-provider"/>
              </w:rPr>
              <w:t>network,</w:t>
            </w:r>
            <w:r>
              <w:rPr>
                <w:rStyle w:val="ui-provider"/>
              </w:rPr>
              <w:t xml:space="preserve"> he thinks I know ways to do it since I don't have special software to protect myself.</w:t>
            </w:r>
          </w:p>
          <w:p w14:paraId="22670255" w14:textId="77777777" w:rsidR="00833370" w:rsidRDefault="002C47EA" w:rsidP="008566CD">
            <w:pPr>
              <w:pStyle w:val="ListParagraph"/>
              <w:numPr>
                <w:ilvl w:val="0"/>
                <w:numId w:val="42"/>
              </w:numPr>
            </w:pPr>
            <w:r>
              <w:t>Not as secure as it could be.</w:t>
            </w:r>
          </w:p>
          <w:p w14:paraId="03A018DF" w14:textId="44B9B6DA" w:rsidR="00002419" w:rsidRDefault="00002419" w:rsidP="008566CD">
            <w:pPr>
              <w:pStyle w:val="ListParagraph"/>
              <w:numPr>
                <w:ilvl w:val="0"/>
                <w:numId w:val="42"/>
              </w:numPr>
            </w:pPr>
            <w:r>
              <w:t>No probably not as secure as it can be.</w:t>
            </w:r>
          </w:p>
          <w:p w14:paraId="2ED901B7" w14:textId="77777777" w:rsidR="00002419" w:rsidRDefault="00EE0781" w:rsidP="008566CD">
            <w:pPr>
              <w:pStyle w:val="ListParagraph"/>
              <w:numPr>
                <w:ilvl w:val="0"/>
                <w:numId w:val="42"/>
              </w:numPr>
            </w:pPr>
            <w:r>
              <w:t>Not at all.</w:t>
            </w:r>
          </w:p>
          <w:p w14:paraId="22C1FA20" w14:textId="77777777" w:rsidR="00EE0781" w:rsidRDefault="00D77DAE" w:rsidP="008566CD">
            <w:pPr>
              <w:pStyle w:val="ListParagraph"/>
              <w:numPr>
                <w:ilvl w:val="0"/>
                <w:numId w:val="42"/>
              </w:numPr>
            </w:pPr>
            <w:r>
              <w:t>Good</w:t>
            </w:r>
          </w:p>
          <w:p w14:paraId="5793C421" w14:textId="77777777" w:rsidR="00925D22" w:rsidRDefault="00925D22" w:rsidP="008566CD">
            <w:pPr>
              <w:pStyle w:val="ListParagraph"/>
              <w:numPr>
                <w:ilvl w:val="0"/>
                <w:numId w:val="42"/>
              </w:numPr>
            </w:pPr>
            <w:r>
              <w:t>Kinda secure, personally never been the victim of  hackers yet but know it’s a very real possibility.</w:t>
            </w:r>
          </w:p>
          <w:p w14:paraId="2A3A7024" w14:textId="5AD7FF87" w:rsidR="00D77DAE" w:rsidRPr="00A94F88" w:rsidRDefault="00925D22" w:rsidP="008566CD">
            <w:pPr>
              <w:pStyle w:val="ListParagraph"/>
              <w:numPr>
                <w:ilvl w:val="0"/>
                <w:numId w:val="42"/>
              </w:numPr>
            </w:pPr>
            <w:r>
              <w:t>Pretty secure. It’s a completely randomised password that no one would be able to guess.</w:t>
            </w:r>
          </w:p>
        </w:tc>
      </w:tr>
      <w:tr w:rsidR="00875C22" w14:paraId="51D7FB7C" w14:textId="77777777">
        <w:trPr>
          <w:trHeight w:val="403"/>
        </w:trPr>
        <w:tc>
          <w:tcPr>
            <w:tcW w:w="4710" w:type="dxa"/>
          </w:tcPr>
          <w:p w14:paraId="00DBD2F7" w14:textId="77777777" w:rsidR="00875C22" w:rsidRPr="00714846" w:rsidRDefault="00875C22" w:rsidP="008566CD">
            <w:pPr>
              <w:rPr>
                <w:highlight w:val="yellow"/>
              </w:rPr>
            </w:pPr>
            <w:r>
              <w:rPr>
                <w:rStyle w:val="ui-provider"/>
              </w:rPr>
              <w:lastRenderedPageBreak/>
              <w:t>Do you use your home network primarily for personal use, or do you connect work devices to it?</w:t>
            </w:r>
          </w:p>
        </w:tc>
        <w:tc>
          <w:tcPr>
            <w:tcW w:w="4710" w:type="dxa"/>
          </w:tcPr>
          <w:p w14:paraId="3556BF75" w14:textId="006DD657" w:rsidR="00612785" w:rsidRDefault="00612785" w:rsidP="008566CD">
            <w:pPr>
              <w:pStyle w:val="ListParagraph"/>
              <w:numPr>
                <w:ilvl w:val="0"/>
                <w:numId w:val="42"/>
              </w:numPr>
              <w:rPr>
                <w:rStyle w:val="ui-provider"/>
              </w:rPr>
            </w:pPr>
            <w:r>
              <w:rPr>
                <w:rStyle w:val="ui-provider"/>
              </w:rPr>
              <w:t>Both</w:t>
            </w:r>
            <w:r w:rsidR="00790EF6">
              <w:rPr>
                <w:rStyle w:val="ui-provider"/>
              </w:rPr>
              <w:t>.</w:t>
            </w:r>
          </w:p>
          <w:p w14:paraId="1C774309" w14:textId="685E6C84" w:rsidR="00092363" w:rsidRDefault="00092363" w:rsidP="008566CD">
            <w:pPr>
              <w:pStyle w:val="ListParagraph"/>
              <w:numPr>
                <w:ilvl w:val="0"/>
                <w:numId w:val="42"/>
              </w:numPr>
              <w:rPr>
                <w:rStyle w:val="ui-provider"/>
              </w:rPr>
            </w:pPr>
            <w:r>
              <w:rPr>
                <w:rStyle w:val="ui-provider"/>
              </w:rPr>
              <w:t>Mostly home use and some school</w:t>
            </w:r>
            <w:r w:rsidR="00181157">
              <w:rPr>
                <w:rStyle w:val="ui-provider"/>
              </w:rPr>
              <w:t>.</w:t>
            </w:r>
          </w:p>
          <w:p w14:paraId="1A1CFA7B" w14:textId="77777777" w:rsidR="00875C22" w:rsidRDefault="00D5696B" w:rsidP="008566CD">
            <w:pPr>
              <w:pStyle w:val="ListParagraph"/>
              <w:numPr>
                <w:ilvl w:val="0"/>
                <w:numId w:val="42"/>
              </w:numPr>
              <w:rPr>
                <w:rStyle w:val="ui-provider"/>
              </w:rPr>
            </w:pPr>
            <w:r>
              <w:rPr>
                <w:rStyle w:val="ui-provider"/>
              </w:rPr>
              <w:t>More secure than the average home.</w:t>
            </w:r>
          </w:p>
          <w:p w14:paraId="1E52F8AD" w14:textId="77777777" w:rsidR="00D5696B" w:rsidRDefault="00A2648E" w:rsidP="008566CD">
            <w:pPr>
              <w:pStyle w:val="ListParagraph"/>
              <w:numPr>
                <w:ilvl w:val="0"/>
                <w:numId w:val="42"/>
              </w:numPr>
              <w:rPr>
                <w:rStyle w:val="ui-provider"/>
              </w:rPr>
            </w:pPr>
            <w:r>
              <w:rPr>
                <w:rStyle w:val="ui-provider"/>
              </w:rPr>
              <w:t>Both</w:t>
            </w:r>
            <w:r w:rsidR="00790EF6">
              <w:rPr>
                <w:rStyle w:val="ui-provider"/>
              </w:rPr>
              <w:t>.</w:t>
            </w:r>
          </w:p>
          <w:p w14:paraId="1C082B32" w14:textId="77777777" w:rsidR="00790EF6" w:rsidRDefault="00790EF6" w:rsidP="008566CD">
            <w:pPr>
              <w:pStyle w:val="ListParagraph"/>
              <w:numPr>
                <w:ilvl w:val="0"/>
                <w:numId w:val="42"/>
              </w:numPr>
              <w:rPr>
                <w:rStyle w:val="ui-provider"/>
              </w:rPr>
            </w:pPr>
            <w:r>
              <w:rPr>
                <w:rStyle w:val="ui-provider"/>
              </w:rPr>
              <w:t>Both cases.</w:t>
            </w:r>
          </w:p>
          <w:p w14:paraId="3B814C30" w14:textId="77777777" w:rsidR="00790EF6" w:rsidRDefault="00195A71" w:rsidP="008566CD">
            <w:pPr>
              <w:pStyle w:val="ListParagraph"/>
              <w:numPr>
                <w:ilvl w:val="0"/>
                <w:numId w:val="42"/>
              </w:numPr>
              <w:rPr>
                <w:rStyle w:val="ui-provider"/>
              </w:rPr>
            </w:pPr>
            <w:r>
              <w:rPr>
                <w:rStyle w:val="ui-provider"/>
              </w:rPr>
              <w:t>Personal and education.</w:t>
            </w:r>
          </w:p>
          <w:p w14:paraId="290D224F" w14:textId="77777777" w:rsidR="00195A71" w:rsidRDefault="00F85862" w:rsidP="008566CD">
            <w:pPr>
              <w:pStyle w:val="ListParagraph"/>
              <w:numPr>
                <w:ilvl w:val="0"/>
                <w:numId w:val="42"/>
              </w:numPr>
              <w:rPr>
                <w:rStyle w:val="ui-provider"/>
              </w:rPr>
            </w:pPr>
            <w:r>
              <w:rPr>
                <w:rStyle w:val="ui-provider"/>
              </w:rPr>
              <w:t>Connect work devices such as tablet/laptop.</w:t>
            </w:r>
          </w:p>
          <w:p w14:paraId="17FCC995" w14:textId="185BB5C0" w:rsidR="00F85862" w:rsidRDefault="00A3629D" w:rsidP="008566CD">
            <w:pPr>
              <w:pStyle w:val="ListParagraph"/>
              <w:numPr>
                <w:ilvl w:val="0"/>
                <w:numId w:val="42"/>
              </w:numPr>
              <w:rPr>
                <w:rStyle w:val="ui-provider"/>
              </w:rPr>
            </w:pPr>
            <w:r>
              <w:rPr>
                <w:rStyle w:val="ui-provider"/>
              </w:rPr>
              <w:t>Network use for private use only.</w:t>
            </w:r>
          </w:p>
          <w:p w14:paraId="233643D4" w14:textId="77777777" w:rsidR="008B6227" w:rsidRDefault="008B6227" w:rsidP="008566CD">
            <w:pPr>
              <w:pStyle w:val="ListParagraph"/>
              <w:numPr>
                <w:ilvl w:val="0"/>
                <w:numId w:val="42"/>
              </w:numPr>
            </w:pPr>
            <w:r>
              <w:t>Personal use.</w:t>
            </w:r>
          </w:p>
          <w:p w14:paraId="3B50ADC1" w14:textId="77777777" w:rsidR="00A3629D" w:rsidRDefault="00331967" w:rsidP="008566CD">
            <w:pPr>
              <w:pStyle w:val="ListParagraph"/>
              <w:numPr>
                <w:ilvl w:val="0"/>
                <w:numId w:val="42"/>
              </w:numPr>
            </w:pPr>
            <w:r>
              <w:t>Personal use/</w:t>
            </w:r>
          </w:p>
          <w:p w14:paraId="3EE0D061" w14:textId="77777777" w:rsidR="00331967" w:rsidRDefault="00641ED6" w:rsidP="008566CD">
            <w:pPr>
              <w:pStyle w:val="ListParagraph"/>
              <w:numPr>
                <w:ilvl w:val="0"/>
                <w:numId w:val="42"/>
              </w:numPr>
            </w:pPr>
            <w:r>
              <w:t>Private + work</w:t>
            </w:r>
          </w:p>
          <w:p w14:paraId="41B8534A" w14:textId="77777777" w:rsidR="00641ED6" w:rsidRDefault="00141EED" w:rsidP="008566CD">
            <w:pPr>
              <w:pStyle w:val="ListParagraph"/>
              <w:numPr>
                <w:ilvl w:val="0"/>
                <w:numId w:val="42"/>
              </w:numPr>
            </w:pPr>
            <w:proofErr w:type="gramStart"/>
            <w:r>
              <w:t>Both but</w:t>
            </w:r>
            <w:proofErr w:type="gramEnd"/>
            <w:r>
              <w:t xml:space="preserve"> have segregation between them.</w:t>
            </w:r>
          </w:p>
          <w:p w14:paraId="452FA5DA" w14:textId="10CA0135" w:rsidR="00925D22" w:rsidRDefault="00925D22" w:rsidP="008566CD">
            <w:pPr>
              <w:pStyle w:val="ListParagraph"/>
              <w:numPr>
                <w:ilvl w:val="0"/>
                <w:numId w:val="42"/>
              </w:numPr>
            </w:pPr>
            <w:r>
              <w:t xml:space="preserve">Mostly personal use, but will use work related applications when </w:t>
            </w:r>
            <w:r w:rsidR="00B17201">
              <w:t>necessary</w:t>
            </w:r>
            <w:r>
              <w:t xml:space="preserve">, such as when someone needs a shift changed last minute </w:t>
            </w:r>
            <w:r>
              <w:rPr>
                <w:rFonts w:ascii="Segoe UI Emoji" w:hAnsi="Segoe UI Emoji" w:cs="Segoe UI Emoji"/>
              </w:rPr>
              <w:t>😅</w:t>
            </w:r>
            <w:r>
              <w:t>.</w:t>
            </w:r>
          </w:p>
          <w:p w14:paraId="2BED836F" w14:textId="4FFA6746" w:rsidR="009D0E3D" w:rsidRDefault="00925D22" w:rsidP="008566CD">
            <w:pPr>
              <w:pStyle w:val="ListParagraph"/>
              <w:numPr>
                <w:ilvl w:val="0"/>
                <w:numId w:val="42"/>
              </w:numPr>
            </w:pPr>
            <w:r>
              <w:t>Pretty much just use it for personal use. Not got a work device.</w:t>
            </w:r>
          </w:p>
        </w:tc>
      </w:tr>
      <w:tr w:rsidR="00875C22" w14:paraId="1EB488FF" w14:textId="77777777">
        <w:trPr>
          <w:trHeight w:val="403"/>
        </w:trPr>
        <w:tc>
          <w:tcPr>
            <w:tcW w:w="4710" w:type="dxa"/>
          </w:tcPr>
          <w:p w14:paraId="65D7B84C" w14:textId="77777777" w:rsidR="00875C22" w:rsidRDefault="00875C22" w:rsidP="008566CD">
            <w:pPr>
              <w:rPr>
                <w:rStyle w:val="ui-provider"/>
              </w:rPr>
            </w:pPr>
            <w:r>
              <w:rPr>
                <w:rStyle w:val="ui-provider"/>
              </w:rPr>
              <w:t>If you could only choose one, would you prioritise security or ease of access for your Wi-Fi router?</w:t>
            </w:r>
          </w:p>
        </w:tc>
        <w:tc>
          <w:tcPr>
            <w:tcW w:w="4710" w:type="dxa"/>
          </w:tcPr>
          <w:p w14:paraId="6BE2F61C" w14:textId="77777777" w:rsidR="0036376C" w:rsidRDefault="00875C22" w:rsidP="008566CD">
            <w:pPr>
              <w:pStyle w:val="ListParagraph"/>
              <w:numPr>
                <w:ilvl w:val="0"/>
                <w:numId w:val="42"/>
              </w:numPr>
              <w:rPr>
                <w:rStyle w:val="ui-provider"/>
              </w:rPr>
            </w:pPr>
            <w:r>
              <w:rPr>
                <w:rStyle w:val="ui-provider"/>
              </w:rPr>
              <w:t>Prioritise security.</w:t>
            </w:r>
          </w:p>
          <w:p w14:paraId="3BAFB29D" w14:textId="77777777" w:rsidR="0036376C" w:rsidRDefault="0036376C" w:rsidP="008566CD">
            <w:pPr>
              <w:pStyle w:val="ListParagraph"/>
              <w:numPr>
                <w:ilvl w:val="0"/>
                <w:numId w:val="42"/>
              </w:numPr>
              <w:rPr>
                <w:rStyle w:val="ui-provider"/>
              </w:rPr>
            </w:pPr>
            <w:r>
              <w:rPr>
                <w:rStyle w:val="ui-provider"/>
              </w:rPr>
              <w:t xml:space="preserve">Security. I've already made this </w:t>
            </w:r>
            <w:proofErr w:type="gramStart"/>
            <w:r>
              <w:rPr>
                <w:rStyle w:val="ui-provider"/>
              </w:rPr>
              <w:t>choice,</w:t>
            </w:r>
            <w:proofErr w:type="gramEnd"/>
            <w:r>
              <w:rPr>
                <w:rStyle w:val="ui-provider"/>
              </w:rPr>
              <w:t xml:space="preserve"> my family hates my password policy </w:t>
            </w:r>
            <w:r>
              <w:rPr>
                <w:rStyle w:val="ui-provider"/>
                <w:rFonts w:ascii="Segoe UI Emoji" w:hAnsi="Segoe UI Emoji" w:cs="Segoe UI Emoji"/>
              </w:rPr>
              <w:t>😂</w:t>
            </w:r>
            <w:r>
              <w:rPr>
                <w:rStyle w:val="ui-provider"/>
              </w:rPr>
              <w:t xml:space="preserve"> </w:t>
            </w:r>
          </w:p>
          <w:p w14:paraId="26256146" w14:textId="3B100C1F" w:rsidR="00875C22" w:rsidRDefault="009932A9" w:rsidP="008566CD">
            <w:pPr>
              <w:pStyle w:val="ListParagraph"/>
              <w:numPr>
                <w:ilvl w:val="0"/>
                <w:numId w:val="42"/>
              </w:numPr>
              <w:rPr>
                <w:rStyle w:val="ui-provider"/>
              </w:rPr>
            </w:pPr>
            <w:r>
              <w:rPr>
                <w:rStyle w:val="ui-provider"/>
              </w:rPr>
              <w:t xml:space="preserve">In the past it would be ease of </w:t>
            </w:r>
            <w:r w:rsidR="00221369">
              <w:rPr>
                <w:rStyle w:val="ui-provider"/>
              </w:rPr>
              <w:t>use,</w:t>
            </w:r>
            <w:r>
              <w:rPr>
                <w:rStyle w:val="ui-provider"/>
              </w:rPr>
              <w:t xml:space="preserve"> but I understand the huge increase of cybercrime so think my view is shifting.</w:t>
            </w:r>
          </w:p>
          <w:p w14:paraId="285F24C1" w14:textId="73E130FD" w:rsidR="007D1262" w:rsidRDefault="007D1262" w:rsidP="008566CD">
            <w:pPr>
              <w:pStyle w:val="ListParagraph"/>
              <w:numPr>
                <w:ilvl w:val="0"/>
                <w:numId w:val="42"/>
              </w:numPr>
              <w:rPr>
                <w:rStyle w:val="ui-provider"/>
              </w:rPr>
            </w:pPr>
            <w:r>
              <w:rPr>
                <w:rStyle w:val="ui-provider"/>
              </w:rPr>
              <w:lastRenderedPageBreak/>
              <w:t>Prioritise security.</w:t>
            </w:r>
          </w:p>
          <w:p w14:paraId="454B8BAB" w14:textId="77777777" w:rsidR="007D1262" w:rsidRDefault="00096827" w:rsidP="008566CD">
            <w:pPr>
              <w:pStyle w:val="ListParagraph"/>
              <w:numPr>
                <w:ilvl w:val="0"/>
                <w:numId w:val="42"/>
              </w:numPr>
              <w:rPr>
                <w:rStyle w:val="ui-provider"/>
              </w:rPr>
            </w:pPr>
            <w:r>
              <w:rPr>
                <w:rStyle w:val="ui-provider"/>
              </w:rPr>
              <w:t>Security for sure.</w:t>
            </w:r>
          </w:p>
          <w:p w14:paraId="1F205AD1" w14:textId="77777777" w:rsidR="00096827" w:rsidRDefault="008E7A73" w:rsidP="008566CD">
            <w:pPr>
              <w:pStyle w:val="ListParagraph"/>
              <w:numPr>
                <w:ilvl w:val="0"/>
                <w:numId w:val="42"/>
              </w:numPr>
              <w:rPr>
                <w:rStyle w:val="ui-provider"/>
              </w:rPr>
            </w:pPr>
            <w:r>
              <w:rPr>
                <w:rStyle w:val="ui-provider"/>
              </w:rPr>
              <w:t>Security.</w:t>
            </w:r>
          </w:p>
          <w:p w14:paraId="7933C148" w14:textId="77777777" w:rsidR="008E7A73" w:rsidRDefault="00804493" w:rsidP="008566CD">
            <w:pPr>
              <w:pStyle w:val="ListParagraph"/>
              <w:numPr>
                <w:ilvl w:val="0"/>
                <w:numId w:val="42"/>
              </w:numPr>
              <w:rPr>
                <w:rStyle w:val="ui-provider"/>
              </w:rPr>
            </w:pPr>
            <w:r>
              <w:rPr>
                <w:rStyle w:val="ui-provider"/>
              </w:rPr>
              <w:t>Security</w:t>
            </w:r>
            <w:r w:rsidR="00286D25">
              <w:rPr>
                <w:rStyle w:val="ui-provider"/>
              </w:rPr>
              <w:t>.</w:t>
            </w:r>
          </w:p>
          <w:p w14:paraId="741203F7" w14:textId="77777777" w:rsidR="00286D25" w:rsidRDefault="00286D25" w:rsidP="008566CD">
            <w:pPr>
              <w:pStyle w:val="ListParagraph"/>
              <w:numPr>
                <w:ilvl w:val="0"/>
                <w:numId w:val="42"/>
              </w:numPr>
              <w:rPr>
                <w:rStyle w:val="ui-provider"/>
              </w:rPr>
            </w:pPr>
            <w:r>
              <w:rPr>
                <w:rStyle w:val="ui-provider"/>
              </w:rPr>
              <w:t>give priority to safety.</w:t>
            </w:r>
          </w:p>
          <w:p w14:paraId="3C1DC10A" w14:textId="77777777" w:rsidR="008B6227" w:rsidRDefault="008B6227" w:rsidP="008566CD">
            <w:pPr>
              <w:pStyle w:val="ListParagraph"/>
              <w:numPr>
                <w:ilvl w:val="0"/>
                <w:numId w:val="42"/>
              </w:numPr>
            </w:pPr>
            <w:r>
              <w:t>Deffo security.</w:t>
            </w:r>
          </w:p>
          <w:p w14:paraId="03A3DD86" w14:textId="7136385A" w:rsidR="00221369" w:rsidRDefault="00B32172" w:rsidP="008566CD">
            <w:pPr>
              <w:pStyle w:val="ListParagraph"/>
              <w:numPr>
                <w:ilvl w:val="0"/>
                <w:numId w:val="42"/>
              </w:numPr>
            </w:pPr>
            <w:r>
              <w:t>Ease for laziness. </w:t>
            </w:r>
          </w:p>
          <w:p w14:paraId="1BA395C8" w14:textId="77777777" w:rsidR="00B32172" w:rsidRDefault="002B444B" w:rsidP="008566CD">
            <w:pPr>
              <w:pStyle w:val="ListParagraph"/>
              <w:numPr>
                <w:ilvl w:val="0"/>
                <w:numId w:val="42"/>
              </w:numPr>
            </w:pPr>
            <w:r>
              <w:t>Ease</w:t>
            </w:r>
            <w:r w:rsidR="00D34BAE">
              <w:t>.</w:t>
            </w:r>
          </w:p>
          <w:p w14:paraId="2D96BD88" w14:textId="77777777" w:rsidR="00D34BAE" w:rsidRDefault="00FD28B3" w:rsidP="008566CD">
            <w:pPr>
              <w:pStyle w:val="ListParagraph"/>
              <w:numPr>
                <w:ilvl w:val="0"/>
                <w:numId w:val="42"/>
              </w:numPr>
            </w:pPr>
            <w:r>
              <w:t>Security. My Wi-Fi passwords are ridiculously hard to input.</w:t>
            </w:r>
          </w:p>
          <w:p w14:paraId="4F2C9019" w14:textId="77777777" w:rsidR="00227F9C" w:rsidRDefault="00227F9C" w:rsidP="008566CD">
            <w:pPr>
              <w:pStyle w:val="ListParagraph"/>
              <w:numPr>
                <w:ilvl w:val="0"/>
                <w:numId w:val="42"/>
              </w:numPr>
            </w:pPr>
            <w:r>
              <w:t>Security.</w:t>
            </w:r>
          </w:p>
          <w:p w14:paraId="5A94EF7E" w14:textId="07C51DF0" w:rsidR="009C3DAB" w:rsidRPr="00B86214" w:rsidRDefault="00574B57" w:rsidP="008566CD">
            <w:pPr>
              <w:pStyle w:val="ListParagraph"/>
              <w:numPr>
                <w:ilvl w:val="0"/>
                <w:numId w:val="42"/>
              </w:numPr>
            </w:pPr>
            <w:r>
              <w:t>I’m not sure, I would like to think I would prioritise security if I had to choose.</w:t>
            </w:r>
            <w:r w:rsidR="009C3DAB">
              <w:br/>
            </w:r>
          </w:p>
        </w:tc>
      </w:tr>
      <w:tr w:rsidR="00875C22" w14:paraId="03D139FF" w14:textId="77777777">
        <w:trPr>
          <w:trHeight w:val="403"/>
        </w:trPr>
        <w:tc>
          <w:tcPr>
            <w:tcW w:w="4710" w:type="dxa"/>
          </w:tcPr>
          <w:p w14:paraId="0EF85869" w14:textId="77777777" w:rsidR="00875C22" w:rsidRDefault="00875C22" w:rsidP="008566CD">
            <w:pPr>
              <w:rPr>
                <w:rStyle w:val="ui-provider"/>
              </w:rPr>
            </w:pPr>
            <w:r>
              <w:rPr>
                <w:rStyle w:val="ui-provider"/>
              </w:rPr>
              <w:lastRenderedPageBreak/>
              <w:t>Do you connect to your Wi-Fi using the default password provided by your internet service provider (ISP)?</w:t>
            </w:r>
          </w:p>
        </w:tc>
        <w:tc>
          <w:tcPr>
            <w:tcW w:w="4710" w:type="dxa"/>
          </w:tcPr>
          <w:p w14:paraId="0E3751A3" w14:textId="705FEB06" w:rsidR="00271D37" w:rsidRDefault="00271D37" w:rsidP="008566CD">
            <w:pPr>
              <w:pStyle w:val="ListParagraph"/>
              <w:numPr>
                <w:ilvl w:val="0"/>
                <w:numId w:val="43"/>
              </w:numPr>
              <w:rPr>
                <w:rStyle w:val="ui-provider"/>
              </w:rPr>
            </w:pPr>
            <w:r>
              <w:rPr>
                <w:rStyle w:val="ui-provider"/>
              </w:rPr>
              <w:t>No</w:t>
            </w:r>
            <w:r w:rsidR="00751616">
              <w:rPr>
                <w:rStyle w:val="ui-provider"/>
              </w:rPr>
              <w:t>.</w:t>
            </w:r>
          </w:p>
          <w:p w14:paraId="182D80E6" w14:textId="77777777" w:rsidR="00875C22" w:rsidRDefault="00875C22" w:rsidP="008566CD">
            <w:pPr>
              <w:pStyle w:val="ListParagraph"/>
              <w:numPr>
                <w:ilvl w:val="0"/>
                <w:numId w:val="43"/>
              </w:numPr>
              <w:rPr>
                <w:rStyle w:val="ui-provider"/>
              </w:rPr>
            </w:pPr>
            <w:r w:rsidRPr="00891CE0">
              <w:rPr>
                <w:rStyle w:val="ui-provider"/>
              </w:rPr>
              <w:t>No, never.</w:t>
            </w:r>
          </w:p>
          <w:p w14:paraId="77682B36" w14:textId="77777777" w:rsidR="00751616" w:rsidRDefault="00751616" w:rsidP="008566CD">
            <w:pPr>
              <w:pStyle w:val="ListParagraph"/>
              <w:numPr>
                <w:ilvl w:val="0"/>
                <w:numId w:val="43"/>
              </w:numPr>
              <w:rPr>
                <w:rStyle w:val="ui-provider"/>
              </w:rPr>
            </w:pPr>
            <w:r>
              <w:rPr>
                <w:rStyle w:val="ui-provider"/>
              </w:rPr>
              <w:t>No.</w:t>
            </w:r>
          </w:p>
          <w:p w14:paraId="46E68402" w14:textId="77777777" w:rsidR="006D3276" w:rsidRDefault="006D3276" w:rsidP="008566CD">
            <w:pPr>
              <w:pStyle w:val="ListParagraph"/>
              <w:numPr>
                <w:ilvl w:val="0"/>
                <w:numId w:val="43"/>
              </w:numPr>
              <w:rPr>
                <w:rStyle w:val="ui-provider"/>
              </w:rPr>
            </w:pPr>
            <w:r>
              <w:rPr>
                <w:rStyle w:val="ui-provider"/>
              </w:rPr>
              <w:t>I used to change it, but I haven't since I started using a Wi-Fi 6 modem.</w:t>
            </w:r>
          </w:p>
          <w:p w14:paraId="17FA89C8" w14:textId="77777777" w:rsidR="00774F3A" w:rsidRDefault="00774F3A" w:rsidP="008566CD">
            <w:pPr>
              <w:pStyle w:val="ListParagraph"/>
              <w:numPr>
                <w:ilvl w:val="0"/>
                <w:numId w:val="43"/>
              </w:numPr>
              <w:rPr>
                <w:rStyle w:val="ui-provider"/>
              </w:rPr>
            </w:pPr>
            <w:r>
              <w:rPr>
                <w:rStyle w:val="ui-provider"/>
              </w:rPr>
              <w:t>Changing default password first.</w:t>
            </w:r>
          </w:p>
          <w:p w14:paraId="4F120E4E" w14:textId="77777777" w:rsidR="000A31FA" w:rsidRDefault="000A31FA" w:rsidP="008566CD">
            <w:pPr>
              <w:pStyle w:val="ListParagraph"/>
              <w:numPr>
                <w:ilvl w:val="0"/>
                <w:numId w:val="43"/>
              </w:numPr>
              <w:rPr>
                <w:rStyle w:val="ui-provider"/>
              </w:rPr>
            </w:pPr>
            <w:r>
              <w:rPr>
                <w:rStyle w:val="ui-provider"/>
              </w:rPr>
              <w:t>No</w:t>
            </w:r>
            <w:r w:rsidR="0011394B">
              <w:rPr>
                <w:rStyle w:val="ui-provider"/>
              </w:rPr>
              <w:t>.</w:t>
            </w:r>
          </w:p>
          <w:p w14:paraId="3F8E1F2F" w14:textId="77777777" w:rsidR="0011394B" w:rsidRDefault="0011394B" w:rsidP="008566CD">
            <w:pPr>
              <w:pStyle w:val="ListParagraph"/>
              <w:numPr>
                <w:ilvl w:val="0"/>
                <w:numId w:val="43"/>
              </w:numPr>
              <w:rPr>
                <w:rStyle w:val="ui-provider"/>
              </w:rPr>
            </w:pPr>
            <w:r>
              <w:rPr>
                <w:rStyle w:val="ui-provider"/>
              </w:rPr>
              <w:t>Yes.</w:t>
            </w:r>
          </w:p>
          <w:p w14:paraId="66C00672" w14:textId="77777777" w:rsidR="0011394B" w:rsidRDefault="00E9710E" w:rsidP="008566CD">
            <w:pPr>
              <w:pStyle w:val="ListParagraph"/>
              <w:numPr>
                <w:ilvl w:val="0"/>
                <w:numId w:val="43"/>
              </w:numPr>
              <w:rPr>
                <w:rStyle w:val="ui-provider"/>
              </w:rPr>
            </w:pPr>
            <w:r>
              <w:rPr>
                <w:rStyle w:val="ui-provider"/>
              </w:rPr>
              <w:t>No, I changed the password.</w:t>
            </w:r>
          </w:p>
          <w:p w14:paraId="55F6093C" w14:textId="77777777" w:rsidR="00730120" w:rsidRDefault="00730120" w:rsidP="008566CD">
            <w:pPr>
              <w:pStyle w:val="ListParagraph"/>
              <w:numPr>
                <w:ilvl w:val="0"/>
                <w:numId w:val="43"/>
              </w:numPr>
            </w:pPr>
            <w:r>
              <w:t xml:space="preserve">Nope was changed </w:t>
            </w:r>
            <w:proofErr w:type="gramStart"/>
            <w:r>
              <w:t>ASAP</w:t>
            </w:r>
            <w:proofErr w:type="gramEnd"/>
          </w:p>
          <w:p w14:paraId="147994CE" w14:textId="77777777" w:rsidR="004D572E" w:rsidRDefault="004D572E" w:rsidP="008566CD">
            <w:pPr>
              <w:pStyle w:val="ListParagraph"/>
              <w:numPr>
                <w:ilvl w:val="0"/>
                <w:numId w:val="43"/>
              </w:numPr>
            </w:pPr>
            <w:r>
              <w:t>Yeah</w:t>
            </w:r>
          </w:p>
          <w:p w14:paraId="38A87F7A" w14:textId="77777777" w:rsidR="00B32172" w:rsidRDefault="00D34BAE" w:rsidP="008566CD">
            <w:pPr>
              <w:pStyle w:val="ListParagraph"/>
              <w:numPr>
                <w:ilvl w:val="0"/>
                <w:numId w:val="43"/>
              </w:numPr>
            </w:pPr>
            <w:r>
              <w:t>No.</w:t>
            </w:r>
          </w:p>
          <w:p w14:paraId="4F12A51C" w14:textId="77777777" w:rsidR="00D34BAE" w:rsidRDefault="0077446B" w:rsidP="008566CD">
            <w:pPr>
              <w:pStyle w:val="ListParagraph"/>
              <w:numPr>
                <w:ilvl w:val="0"/>
                <w:numId w:val="43"/>
              </w:numPr>
            </w:pPr>
            <w:r>
              <w:t>No.</w:t>
            </w:r>
          </w:p>
          <w:p w14:paraId="6F3D6146" w14:textId="77777777" w:rsidR="0077446B" w:rsidRDefault="003B3512" w:rsidP="008566CD">
            <w:pPr>
              <w:pStyle w:val="ListParagraph"/>
              <w:numPr>
                <w:ilvl w:val="0"/>
                <w:numId w:val="43"/>
              </w:numPr>
            </w:pPr>
            <w:r>
              <w:t>No, changing default first thing we did when getting a new router.</w:t>
            </w:r>
          </w:p>
          <w:p w14:paraId="31CE58CD" w14:textId="77777777" w:rsidR="003B3512" w:rsidRDefault="006D7862" w:rsidP="008566CD">
            <w:pPr>
              <w:pStyle w:val="ListParagraph"/>
              <w:numPr>
                <w:ilvl w:val="0"/>
                <w:numId w:val="43"/>
              </w:numPr>
            </w:pPr>
            <w:r>
              <w:t>I think I do use the default password lol.</w:t>
            </w:r>
          </w:p>
          <w:p w14:paraId="78FFAE5E" w14:textId="16B52BA8" w:rsidR="000F268C" w:rsidRPr="00891CE0" w:rsidRDefault="000F268C" w:rsidP="000F268C"/>
        </w:tc>
      </w:tr>
    </w:tbl>
    <w:p w14:paraId="13D9645F" w14:textId="77777777" w:rsidR="00BC1A04" w:rsidRDefault="00BC1A04" w:rsidP="00DB13D2">
      <w:pPr>
        <w:rPr>
          <w:rFonts w:eastAsiaTheme="minorEastAsia"/>
        </w:rPr>
      </w:pPr>
    </w:p>
    <w:p w14:paraId="10C55C10" w14:textId="3C23A1B6" w:rsidR="00540693" w:rsidRDefault="00540693" w:rsidP="00540693">
      <w:pPr>
        <w:pStyle w:val="Heading3"/>
      </w:pPr>
      <w:bookmarkStart w:id="251" w:name="_Toc163758900"/>
      <w:r>
        <w:t>Appendix B</w:t>
      </w:r>
      <w:r w:rsidR="000A3DF2">
        <w:t xml:space="preserve"> - Website</w:t>
      </w:r>
      <w:bookmarkEnd w:id="251"/>
    </w:p>
    <w:p w14:paraId="7DDF62A3" w14:textId="5B8FF638" w:rsidR="00540693" w:rsidRDefault="00540693" w:rsidP="00540693">
      <w:r>
        <w:t>Website address</w:t>
      </w:r>
      <w:r>
        <w:br/>
      </w:r>
      <w:hyperlink r:id="rId62" w:history="1">
        <w:r w:rsidRPr="00127DEB">
          <w:rPr>
            <w:rStyle w:val="Hyperlink"/>
          </w:rPr>
          <w:t>https://wrobe.github.io/set08101/?fbclid=IwAR12VF1sEzTALVvyprWxIRhW5Ld4Gt7yJtEX0Vv9Zll2F3HJoViZYrlqZ_w_aem_AZvelHmHGsdNctUFrXMAeaEZfaUO96_2AEoEbagoAmNq3Z8dNOLo5fsM1m4G4Irm-6ZXWl70V7RlO8kVeRmUuT31</w:t>
        </w:r>
      </w:hyperlink>
    </w:p>
    <w:p w14:paraId="699584D8" w14:textId="4D946C4C" w:rsidR="00540693" w:rsidRDefault="000A51D6" w:rsidP="000A51D6">
      <w:pPr>
        <w:pStyle w:val="Heading4"/>
      </w:pPr>
      <w:r>
        <w:t xml:space="preserve">Documentation </w:t>
      </w:r>
    </w:p>
    <w:p w14:paraId="0BC627F5" w14:textId="77777777" w:rsidR="000A51D6" w:rsidRPr="00681FBA" w:rsidRDefault="000A51D6" w:rsidP="000A51D6">
      <w:pPr>
        <w:jc w:val="center"/>
        <w:rPr>
          <w:b/>
          <w:bCs/>
          <w:sz w:val="30"/>
          <w:szCs w:val="30"/>
        </w:rPr>
      </w:pPr>
      <w:r w:rsidRPr="00681FBA">
        <w:rPr>
          <w:b/>
          <w:bCs/>
          <w:sz w:val="30"/>
          <w:szCs w:val="30"/>
        </w:rPr>
        <w:t>Secure Your Digital World Platform</w:t>
      </w:r>
    </w:p>
    <w:p w14:paraId="4BF78BAA" w14:textId="77777777" w:rsidR="000A51D6" w:rsidRPr="00681FBA" w:rsidRDefault="000A51D6" w:rsidP="000A51D6">
      <w:pPr>
        <w:jc w:val="center"/>
        <w:rPr>
          <w:sz w:val="30"/>
          <w:szCs w:val="30"/>
        </w:rPr>
      </w:pPr>
    </w:p>
    <w:p w14:paraId="72B5D24B" w14:textId="77777777" w:rsidR="000A51D6" w:rsidRPr="00970D53" w:rsidRDefault="000A51D6" w:rsidP="000A51D6">
      <w:pPr>
        <w:rPr>
          <w:sz w:val="24"/>
          <w:szCs w:val="24"/>
        </w:rPr>
      </w:pPr>
      <w:r w:rsidRPr="28D7159A">
        <w:rPr>
          <w:sz w:val="24"/>
          <w:szCs w:val="24"/>
        </w:rPr>
        <w:lastRenderedPageBreak/>
        <w:t>Our user-friendly educational tool is designed to assist the public in defending their digital presence. This portal offers straightforward guidelines and interactive materials, making it accessible even to individuals without technological knowledge. It covers essential topics such as home network foundations, Wi-Fi router security, and password strength. Users can confidently learn how to secure their home networks, from creating strong passwords to configuring secure routers and even building a secure router themselves. Each website component was designed with security in mind.</w:t>
      </w:r>
    </w:p>
    <w:p w14:paraId="012E9E5E" w14:textId="22B29D02" w:rsidR="000A51D6" w:rsidRDefault="000A51D6" w:rsidP="000A51D6">
      <w:r w:rsidRPr="0061656F">
        <w:rPr>
          <w:noProof/>
        </w:rPr>
        <w:drawing>
          <wp:inline distT="0" distB="0" distL="0" distR="0" wp14:anchorId="3FF7551C" wp14:editId="0E88F64E">
            <wp:extent cx="5352943" cy="2399513"/>
            <wp:effectExtent l="0" t="0" r="635" b="1270"/>
            <wp:docPr id="1557467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6771" name="Picture 1" descr="A close-up of a computer screen&#10;&#10;Description automatically generated"/>
                    <pic:cNvPicPr/>
                  </pic:nvPicPr>
                  <pic:blipFill>
                    <a:blip r:embed="rId63"/>
                    <a:stretch>
                      <a:fillRect/>
                    </a:stretch>
                  </pic:blipFill>
                  <pic:spPr>
                    <a:xfrm>
                      <a:off x="0" y="0"/>
                      <a:ext cx="5362339" cy="2403725"/>
                    </a:xfrm>
                    <a:prstGeom prst="rect">
                      <a:avLst/>
                    </a:prstGeom>
                  </pic:spPr>
                </pic:pic>
              </a:graphicData>
            </a:graphic>
          </wp:inline>
        </w:drawing>
      </w:r>
    </w:p>
    <w:p w14:paraId="747E3983" w14:textId="77777777" w:rsidR="000A51D6" w:rsidRPr="00801C8F" w:rsidRDefault="000A51D6" w:rsidP="000A51D6">
      <w:pPr>
        <w:rPr>
          <w:b/>
          <w:bCs/>
        </w:rPr>
      </w:pPr>
      <w:r w:rsidRPr="00801C8F">
        <w:rPr>
          <w:b/>
          <w:bCs/>
        </w:rPr>
        <w:t>Basic Networking</w:t>
      </w:r>
    </w:p>
    <w:p w14:paraId="29714DBB" w14:textId="77777777" w:rsidR="000A51D6" w:rsidRPr="00801C8F" w:rsidRDefault="000A51D6" w:rsidP="000A51D6">
      <w:pPr>
        <w:rPr>
          <w:sz w:val="24"/>
          <w:szCs w:val="24"/>
        </w:rPr>
      </w:pPr>
      <w:r w:rsidRPr="00801C8F">
        <w:rPr>
          <w:sz w:val="24"/>
          <w:szCs w:val="24"/>
        </w:rPr>
        <w:t xml:space="preserve">This section is an essential tool for anybody wanting to learn the fundamentals of home network security. It provides the basis by explaining essential ideas and terminology, allowing users </w:t>
      </w:r>
      <w:r>
        <w:rPr>
          <w:sz w:val="24"/>
          <w:szCs w:val="24"/>
        </w:rPr>
        <w:t>to grasp better</w:t>
      </w:r>
      <w:r w:rsidRPr="00801C8F">
        <w:rPr>
          <w:sz w:val="24"/>
          <w:szCs w:val="24"/>
        </w:rPr>
        <w:t xml:space="preserve"> how home networks work. The material is intended to clarify complicated concepts</w:t>
      </w:r>
      <w:r>
        <w:rPr>
          <w:sz w:val="24"/>
          <w:szCs w:val="24"/>
        </w:rPr>
        <w:t>,</w:t>
      </w:r>
      <w:r w:rsidRPr="00801C8F">
        <w:rPr>
          <w:sz w:val="24"/>
          <w:szCs w:val="24"/>
        </w:rPr>
        <w:t xml:space="preserve"> such as the distinctions between different types of network connections</w:t>
      </w:r>
      <w:r>
        <w:rPr>
          <w:sz w:val="24"/>
          <w:szCs w:val="24"/>
        </w:rPr>
        <w:t xml:space="preserve"> and </w:t>
      </w:r>
      <w:r w:rsidRPr="00801C8F">
        <w:rPr>
          <w:sz w:val="24"/>
          <w:szCs w:val="24"/>
        </w:rPr>
        <w:t>the function of routers and their components.</w:t>
      </w:r>
    </w:p>
    <w:p w14:paraId="7ABFB69A" w14:textId="77777777" w:rsidR="000A51D6" w:rsidRDefault="000A51D6" w:rsidP="000A51D6">
      <w:r>
        <w:rPr>
          <w:noProof/>
        </w:rPr>
        <w:lastRenderedPageBreak/>
        <w:drawing>
          <wp:inline distT="0" distB="0" distL="0" distR="0" wp14:anchorId="375DCDBA" wp14:editId="24AA25AC">
            <wp:extent cx="5572125" cy="2771461"/>
            <wp:effectExtent l="0" t="0" r="0" b="0"/>
            <wp:docPr id="862672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2217" name="Picture 1" descr="A computer screen 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6050" cy="2778387"/>
                    </a:xfrm>
                    <a:prstGeom prst="rect">
                      <a:avLst/>
                    </a:prstGeom>
                    <a:noFill/>
                  </pic:spPr>
                </pic:pic>
              </a:graphicData>
            </a:graphic>
          </wp:inline>
        </w:drawing>
      </w:r>
    </w:p>
    <w:p w14:paraId="30900AC0" w14:textId="77777777" w:rsidR="000A51D6" w:rsidRPr="00455F80" w:rsidRDefault="000A51D6" w:rsidP="000A51D6">
      <w:pPr>
        <w:rPr>
          <w:b/>
          <w:bCs/>
          <w:sz w:val="28"/>
          <w:szCs w:val="28"/>
        </w:rPr>
      </w:pPr>
      <w:r w:rsidRPr="00455F80">
        <w:rPr>
          <w:b/>
          <w:bCs/>
          <w:sz w:val="28"/>
          <w:szCs w:val="28"/>
        </w:rPr>
        <w:t>Password Strength Checker</w:t>
      </w:r>
    </w:p>
    <w:p w14:paraId="20F925DE" w14:textId="77777777" w:rsidR="000A51D6" w:rsidRPr="00455F80" w:rsidRDefault="000A51D6" w:rsidP="000A51D6">
      <w:pPr>
        <w:rPr>
          <w:sz w:val="24"/>
          <w:szCs w:val="24"/>
        </w:rPr>
      </w:pPr>
      <w:r w:rsidRPr="00455F80">
        <w:rPr>
          <w:sz w:val="24"/>
          <w:szCs w:val="24"/>
        </w:rPr>
        <w:t>The Password Strength Checker is an interactive application on the site that provides users with quick insight into the security quality of their passwords. By inputting a password into this tool, users may quickly evaluate how solid or vulnerable their password is to typical hacking tactics like brute force and dictionary attacks. This feature assesses the password using various criteria, including length, difficulty, and the usage of various characters (letters, digits, and symbols).</w:t>
      </w:r>
    </w:p>
    <w:p w14:paraId="112E7F62" w14:textId="77777777" w:rsidR="000A51D6" w:rsidRPr="00455F80" w:rsidRDefault="000A51D6" w:rsidP="000A51D6">
      <w:pPr>
        <w:rPr>
          <w:sz w:val="24"/>
          <w:szCs w:val="24"/>
        </w:rPr>
      </w:pPr>
      <w:r w:rsidRPr="00455F80">
        <w:rPr>
          <w:sz w:val="24"/>
          <w:szCs w:val="24"/>
        </w:rPr>
        <w:t>Furthermore, the tool educates rather than simply assessing. After reviewing a password, it provides helpful recommendations for improving it, such as extending the length or using a more diverse mix of characters. This fast, personalised input is crucial to users to help in creating robust passwords.</w:t>
      </w:r>
    </w:p>
    <w:p w14:paraId="3FD97BE3" w14:textId="77777777" w:rsidR="000A51D6" w:rsidRDefault="000A51D6" w:rsidP="000A51D6">
      <w:r>
        <w:rPr>
          <w:noProof/>
        </w:rPr>
        <w:drawing>
          <wp:inline distT="0" distB="0" distL="0" distR="0" wp14:anchorId="2E740DCE" wp14:editId="4B1A5728">
            <wp:extent cx="5722773" cy="1985433"/>
            <wp:effectExtent l="0" t="0" r="0" b="0"/>
            <wp:docPr id="1206518703" name="Picture 2"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8703" name="Picture 2" descr="A screen shot of a login pag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789" cy="1989602"/>
                    </a:xfrm>
                    <a:prstGeom prst="rect">
                      <a:avLst/>
                    </a:prstGeom>
                    <a:noFill/>
                  </pic:spPr>
                </pic:pic>
              </a:graphicData>
            </a:graphic>
          </wp:inline>
        </w:drawing>
      </w:r>
    </w:p>
    <w:p w14:paraId="15729087" w14:textId="77777777" w:rsidR="000A51D6" w:rsidRDefault="000A51D6" w:rsidP="000A51D6"/>
    <w:p w14:paraId="671F5572" w14:textId="77777777" w:rsidR="000A51D6" w:rsidRPr="00455F80" w:rsidRDefault="000A51D6" w:rsidP="000A51D6">
      <w:pPr>
        <w:rPr>
          <w:b/>
          <w:bCs/>
          <w:sz w:val="28"/>
          <w:szCs w:val="28"/>
        </w:rPr>
      </w:pPr>
      <w:r w:rsidRPr="00455F80">
        <w:rPr>
          <w:b/>
          <w:bCs/>
          <w:sz w:val="28"/>
          <w:szCs w:val="28"/>
        </w:rPr>
        <w:t>Secure Your Home Router Guide</w:t>
      </w:r>
    </w:p>
    <w:p w14:paraId="381DDE6A" w14:textId="77777777" w:rsidR="000A51D6" w:rsidRPr="00455F80" w:rsidRDefault="000A51D6" w:rsidP="000A51D6">
      <w:pPr>
        <w:rPr>
          <w:sz w:val="24"/>
          <w:szCs w:val="24"/>
        </w:rPr>
      </w:pPr>
      <w:r w:rsidRPr="00455F80">
        <w:rPr>
          <w:sz w:val="24"/>
          <w:szCs w:val="24"/>
        </w:rPr>
        <w:t>The "Secure Your Home Router Guide" was deliberately created to be helpful to those who may not be very tech-savvy. This tutorial provides extensive instructions in a clear and user-friendly manner, allowing even novices to protect their home networks confidently. To improve comprehension and ensure that instructions are clear, the guide includes visual features such as infographics, which provide quick insights into complicated issues, and screenshots, which provide step-by-step visual clues on how to conduct certain activities. These visual elements are critical for simplifying technical procedures and allowing people to follow along and adopt the instructions. Whether changing default passwords, upgrading firmware, or adjusting security settings, this guide simplifies the process and makes digital security accessible to everyone.</w:t>
      </w:r>
    </w:p>
    <w:p w14:paraId="6CEA66D7" w14:textId="77777777" w:rsidR="000A51D6" w:rsidRDefault="000A51D6" w:rsidP="000A51D6"/>
    <w:p w14:paraId="77783A3E" w14:textId="77777777" w:rsidR="000A51D6" w:rsidRDefault="000A51D6" w:rsidP="000A51D6">
      <w:r>
        <w:rPr>
          <w:noProof/>
        </w:rPr>
        <w:drawing>
          <wp:inline distT="0" distB="0" distL="0" distR="0" wp14:anchorId="4CBFFD2E" wp14:editId="7C60B0B0">
            <wp:extent cx="5809236" cy="2530475"/>
            <wp:effectExtent l="0" t="0" r="1270" b="3175"/>
            <wp:docPr id="14999645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4567" name="Picture 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33339" cy="2540974"/>
                    </a:xfrm>
                    <a:prstGeom prst="rect">
                      <a:avLst/>
                    </a:prstGeom>
                    <a:noFill/>
                  </pic:spPr>
                </pic:pic>
              </a:graphicData>
            </a:graphic>
          </wp:inline>
        </w:drawing>
      </w:r>
    </w:p>
    <w:p w14:paraId="30E71615" w14:textId="77777777" w:rsidR="000A51D6" w:rsidRPr="00455F80" w:rsidRDefault="000A51D6" w:rsidP="000A51D6">
      <w:pPr>
        <w:rPr>
          <w:b/>
          <w:bCs/>
          <w:sz w:val="26"/>
          <w:szCs w:val="26"/>
        </w:rPr>
      </w:pPr>
      <w:r w:rsidRPr="00455F80">
        <w:rPr>
          <w:b/>
          <w:bCs/>
          <w:sz w:val="26"/>
          <w:szCs w:val="26"/>
        </w:rPr>
        <w:t>Build Your Own Secure Router</w:t>
      </w:r>
    </w:p>
    <w:p w14:paraId="2C46FB26" w14:textId="77777777" w:rsidR="000A51D6" w:rsidRPr="00455F80" w:rsidRDefault="000A51D6" w:rsidP="000A51D6">
      <w:pPr>
        <w:rPr>
          <w:sz w:val="24"/>
          <w:szCs w:val="24"/>
        </w:rPr>
      </w:pPr>
      <w:r w:rsidRPr="00455F80">
        <w:rPr>
          <w:sz w:val="24"/>
          <w:szCs w:val="24"/>
        </w:rPr>
        <w:t xml:space="preserve"> "Build Your Own Secure Router" is a specialised section of our site targeted at individuals with technical backgrounds. This section includes detailed instructions on how to use the features of </w:t>
      </w:r>
      <w:proofErr w:type="spellStart"/>
      <w:r w:rsidRPr="00455F80">
        <w:rPr>
          <w:sz w:val="24"/>
          <w:szCs w:val="24"/>
        </w:rPr>
        <w:t>OpenWRT</w:t>
      </w:r>
      <w:proofErr w:type="spellEnd"/>
      <w:r w:rsidRPr="00455F80">
        <w:rPr>
          <w:sz w:val="24"/>
          <w:szCs w:val="24"/>
        </w:rPr>
        <w:t xml:space="preserve">, a highly customisable open-source firmware installed on a Raspberry Pi. By following these step-by-step instructions, users can significantly enhance the security of their network while also gaining access to a variety </w:t>
      </w:r>
      <w:r w:rsidRPr="00455F80">
        <w:rPr>
          <w:sz w:val="24"/>
          <w:szCs w:val="24"/>
        </w:rPr>
        <w:lastRenderedPageBreak/>
        <w:t xml:space="preserve">of sophisticated capabilities. The article covers everything from the Raspberry Pi's initial setup, including the required hardware components, to the entire procedure of installing </w:t>
      </w:r>
      <w:proofErr w:type="spellStart"/>
      <w:r w:rsidRPr="00455F80">
        <w:rPr>
          <w:sz w:val="24"/>
          <w:szCs w:val="24"/>
        </w:rPr>
        <w:t>OpenWRT</w:t>
      </w:r>
      <w:proofErr w:type="spellEnd"/>
      <w:r w:rsidRPr="00455F80">
        <w:rPr>
          <w:sz w:val="24"/>
          <w:szCs w:val="24"/>
        </w:rPr>
        <w:t>. It also goes into detail on configuring the system to match individual security needs and preferences, allowing users to build a strong, secure, and efficient home network.</w:t>
      </w:r>
    </w:p>
    <w:p w14:paraId="3A1D9A46" w14:textId="77777777" w:rsidR="000A51D6" w:rsidRDefault="000A51D6" w:rsidP="000A51D6"/>
    <w:p w14:paraId="1CB4557C" w14:textId="77777777" w:rsidR="000A51D6" w:rsidRDefault="000A51D6" w:rsidP="000A51D6">
      <w:r>
        <w:rPr>
          <w:noProof/>
        </w:rPr>
        <w:drawing>
          <wp:inline distT="0" distB="0" distL="0" distR="0" wp14:anchorId="24674E1E" wp14:editId="2A2CAA3E">
            <wp:extent cx="4927566" cy="3494405"/>
            <wp:effectExtent l="0" t="0" r="6985" b="0"/>
            <wp:docPr id="1420786012" name="Picture 5" descr="A computer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012" name="Picture 5" descr="A computer circuit board with wir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0380" cy="3496401"/>
                    </a:xfrm>
                    <a:prstGeom prst="rect">
                      <a:avLst/>
                    </a:prstGeom>
                    <a:noFill/>
                  </pic:spPr>
                </pic:pic>
              </a:graphicData>
            </a:graphic>
          </wp:inline>
        </w:drawing>
      </w:r>
    </w:p>
    <w:p w14:paraId="4D4038A8" w14:textId="77777777" w:rsidR="000A51D6" w:rsidRDefault="000A51D6" w:rsidP="000A51D6"/>
    <w:p w14:paraId="33CA713B" w14:textId="77777777" w:rsidR="000A51D6" w:rsidRDefault="000A51D6" w:rsidP="000A51D6">
      <w:r w:rsidRPr="00391F80">
        <w:t xml:space="preserve">To enhance website accessibility, a QR code was created and widely distributed as a sticker. This solution </w:t>
      </w:r>
      <w:r>
        <w:t>lets users</w:t>
      </w:r>
      <w:r w:rsidRPr="00391F80">
        <w:t xml:space="preserve"> rapidly access the platform by scanning the code with their mobile phones. These stickers </w:t>
      </w:r>
      <w:r>
        <w:t>will be</w:t>
      </w:r>
      <w:r w:rsidRPr="00391F80">
        <w:t xml:space="preserve"> available in </w:t>
      </w:r>
      <w:r>
        <w:t>various</w:t>
      </w:r>
      <w:r w:rsidRPr="00391F80">
        <w:t xml:space="preserve"> public places, community centres, and electronics stores, allowing anybody to quickly access essential information for securing their digital life. This strategy </w:t>
      </w:r>
      <w:r>
        <w:t>streamlines the process of accessing our educational platform and</w:t>
      </w:r>
      <w:r w:rsidRPr="00391F80">
        <w:t xml:space="preserve"> promotes wider involvement and an understanding of digital security.</w:t>
      </w:r>
    </w:p>
    <w:p w14:paraId="7866A2FF" w14:textId="77777777" w:rsidR="000A51D6" w:rsidRDefault="000A51D6" w:rsidP="000A51D6"/>
    <w:p w14:paraId="1488042E" w14:textId="77777777" w:rsidR="000A51D6" w:rsidRPr="0061656F" w:rsidRDefault="000A51D6" w:rsidP="000A51D6"/>
    <w:p w14:paraId="41150FC9" w14:textId="77777777" w:rsidR="000A51D6" w:rsidRDefault="000A51D6" w:rsidP="000A51D6">
      <w:pPr>
        <w:jc w:val="center"/>
      </w:pPr>
      <w:r w:rsidRPr="009971EA">
        <w:rPr>
          <w:noProof/>
        </w:rPr>
        <w:lastRenderedPageBreak/>
        <w:drawing>
          <wp:inline distT="0" distB="0" distL="0" distR="0" wp14:anchorId="0E8BE218" wp14:editId="276D76D5">
            <wp:extent cx="2759710" cy="2759710"/>
            <wp:effectExtent l="0" t="0" r="2540" b="2540"/>
            <wp:docPr id="878913634" name="Picture 6" descr="A qr code with a wifi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3634" name="Picture 6" descr="A qr code with a wifi symbo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710" cy="2759710"/>
                    </a:xfrm>
                    <a:prstGeom prst="rect">
                      <a:avLst/>
                    </a:prstGeom>
                    <a:noFill/>
                    <a:ln>
                      <a:noFill/>
                    </a:ln>
                  </pic:spPr>
                </pic:pic>
              </a:graphicData>
            </a:graphic>
          </wp:inline>
        </w:drawing>
      </w:r>
    </w:p>
    <w:p w14:paraId="47E8643A" w14:textId="77777777" w:rsidR="000A51D6" w:rsidRDefault="000A51D6" w:rsidP="000A51D6">
      <w:pPr>
        <w:jc w:val="center"/>
      </w:pPr>
    </w:p>
    <w:p w14:paraId="3F2D5440" w14:textId="77777777" w:rsidR="000A51D6" w:rsidRDefault="000A51D6" w:rsidP="000A51D6">
      <w:pPr>
        <w:jc w:val="center"/>
      </w:pPr>
    </w:p>
    <w:p w14:paraId="5F445472" w14:textId="77777777" w:rsidR="003F599B" w:rsidRDefault="000A51D6" w:rsidP="00DD5169">
      <w:pPr>
        <w:pStyle w:val="Heading3"/>
      </w:pPr>
      <w:bookmarkStart w:id="252" w:name="_Toc163758901"/>
      <w:r>
        <w:t>Appendix C</w:t>
      </w:r>
      <w:r w:rsidR="000A3DF2">
        <w:t xml:space="preserve"> -Educational supplement</w:t>
      </w:r>
      <w:bookmarkEnd w:id="252"/>
    </w:p>
    <w:p w14:paraId="5D6EA364" w14:textId="22B39ABF" w:rsidR="00496A33" w:rsidRPr="00496A33" w:rsidRDefault="00496A33" w:rsidP="00496A33">
      <w:pPr>
        <w:pStyle w:val="paragraph"/>
        <w:spacing w:before="0" w:beforeAutospacing="0" w:after="0" w:afterAutospacing="0"/>
        <w:jc w:val="center"/>
        <w:textAlignment w:val="baseline"/>
        <w:rPr>
          <w:rFonts w:ascii="Segoe UI" w:hAnsi="Segoe UI" w:cs="Segoe UI"/>
          <w:sz w:val="18"/>
          <w:szCs w:val="18"/>
        </w:rPr>
      </w:pPr>
      <w:r>
        <w:br/>
      </w:r>
      <w:r w:rsidRPr="00496A33">
        <w:rPr>
          <w:rFonts w:ascii="Arial" w:hAnsi="Arial" w:cs="Arial"/>
          <w:b/>
          <w:bCs/>
          <w:sz w:val="28"/>
          <w:szCs w:val="28"/>
        </w:rPr>
        <w:t xml:space="preserve">WPA2 Exploit Walkthrough and open WRT </w:t>
      </w:r>
      <w:proofErr w:type="gramStart"/>
      <w:r w:rsidRPr="00496A33">
        <w:rPr>
          <w:rFonts w:ascii="Arial" w:hAnsi="Arial" w:cs="Arial"/>
          <w:b/>
          <w:bCs/>
          <w:sz w:val="28"/>
          <w:szCs w:val="28"/>
        </w:rPr>
        <w:t>deployment</w:t>
      </w:r>
      <w:proofErr w:type="gramEnd"/>
      <w:r w:rsidRPr="00496A33">
        <w:rPr>
          <w:rFonts w:ascii="Arial" w:hAnsi="Arial" w:cs="Arial"/>
          <w:sz w:val="28"/>
          <w:szCs w:val="28"/>
        </w:rPr>
        <w:t> </w:t>
      </w:r>
    </w:p>
    <w:p w14:paraId="787F1E53"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3FBB3EA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t>Disclaimer</w:t>
      </w:r>
      <w:r w:rsidRPr="00496A33">
        <w:rPr>
          <w:rFonts w:ascii="Arial" w:eastAsia="Times New Roman" w:hAnsi="Arial" w:cs="Arial"/>
          <w:color w:val="auto"/>
          <w:sz w:val="24"/>
          <w:szCs w:val="24"/>
          <w:lang w:eastAsia="en-GB"/>
        </w:rPr>
        <w:t> </w:t>
      </w:r>
    </w:p>
    <w:p w14:paraId="0D605BA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44A9B3BF"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All activities performed in this walkthrough are performed on authorised equipment owned by the writer. Do not target unauthorised equipment. Do not use this walkthrough for illegal purposes, it is purely for educational purposes. </w:t>
      </w:r>
    </w:p>
    <w:p w14:paraId="3D616D3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5DA6E39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t>Introduction</w:t>
      </w:r>
      <w:r w:rsidRPr="00496A33">
        <w:rPr>
          <w:rFonts w:ascii="Arial" w:eastAsia="Times New Roman" w:hAnsi="Arial" w:cs="Arial"/>
          <w:color w:val="auto"/>
          <w:sz w:val="24"/>
          <w:szCs w:val="24"/>
          <w:lang w:eastAsia="en-GB"/>
        </w:rPr>
        <w:t> </w:t>
      </w:r>
    </w:p>
    <w:p w14:paraId="6675FC2F"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5758793B"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Wireless routers in home networks use an authentication scheme to allow for users to enter a password and gain access to the network (Wi-Fi). The mechanism used is commonly WPA2 despite WPA3 being available as older hardware is not compatible. Despite this, WPA2-PSK has an inherit security weakness that binds security to the length and complexity of the password used.  </w:t>
      </w:r>
    </w:p>
    <w:p w14:paraId="782FA45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The exploitation process that this walkthrough uses involves using reconnaissance to sniff and capture the target wireless network activities and to perform a de-authentication attack to capture the WPA2-PSK handshake. This can be done regardless of how strong the wireless network security is. The hash value used for authentication is then extracted from this capture and cracked locally using a brute force attack involving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and GPUs.  </w:t>
      </w:r>
    </w:p>
    <w:p w14:paraId="56BFE07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The consequences of this attack are that an attacker can get the password to the wireless network which can then be used to allow them to authenticate and perform further exploitation activities for malicious purposes. Additionally, an attacker could just perform the de-authentication attack to annoy the target and prevent them from using the wireless network. </w:t>
      </w:r>
    </w:p>
    <w:p w14:paraId="1A1306A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66F405B1"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lastRenderedPageBreak/>
        <w:t>Requirements</w:t>
      </w:r>
      <w:r w:rsidRPr="00496A33">
        <w:rPr>
          <w:rFonts w:ascii="Arial" w:eastAsia="Times New Roman" w:hAnsi="Arial" w:cs="Arial"/>
          <w:color w:val="auto"/>
          <w:sz w:val="24"/>
          <w:szCs w:val="24"/>
          <w:lang w:eastAsia="en-GB"/>
        </w:rPr>
        <w:t> </w:t>
      </w:r>
    </w:p>
    <w:p w14:paraId="3A8B5841"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0EC5803F" w14:textId="77777777" w:rsidR="00496A33" w:rsidRPr="00496A33" w:rsidRDefault="00496A33" w:rsidP="00496A33">
      <w:pPr>
        <w:numPr>
          <w:ilvl w:val="0"/>
          <w:numId w:val="45"/>
        </w:numPr>
        <w:spacing w:after="0" w:line="240" w:lineRule="auto"/>
        <w:ind w:left="1080" w:firstLine="0"/>
        <w:textAlignment w:val="baseline"/>
        <w:rPr>
          <w:rFonts w:ascii="Arial" w:eastAsia="Times New Roman" w:hAnsi="Arial" w:cs="Arial"/>
          <w:color w:val="auto"/>
          <w:lang w:eastAsia="en-GB"/>
        </w:rPr>
      </w:pPr>
      <w:r w:rsidRPr="00496A33">
        <w:rPr>
          <w:rFonts w:ascii="Arial" w:eastAsia="Times New Roman" w:hAnsi="Arial" w:cs="Arial"/>
          <w:color w:val="auto"/>
          <w:lang w:eastAsia="en-GB"/>
        </w:rPr>
        <w:t>Working Linux machine (physical or virtual) – Any distro, Kali comes with the packages preinstalled.  </w:t>
      </w:r>
    </w:p>
    <w:p w14:paraId="49D5A111" w14:textId="77777777" w:rsidR="00496A33" w:rsidRPr="00496A33" w:rsidRDefault="00496A33" w:rsidP="00496A33">
      <w:pPr>
        <w:numPr>
          <w:ilvl w:val="0"/>
          <w:numId w:val="45"/>
        </w:numPr>
        <w:spacing w:after="0" w:line="240" w:lineRule="auto"/>
        <w:ind w:left="1080" w:firstLine="0"/>
        <w:textAlignment w:val="baseline"/>
        <w:rPr>
          <w:rFonts w:ascii="Arial" w:eastAsia="Times New Roman" w:hAnsi="Arial" w:cs="Arial"/>
          <w:color w:val="auto"/>
          <w:lang w:eastAsia="en-GB"/>
        </w:rPr>
      </w:pPr>
      <w:r w:rsidRPr="00496A33">
        <w:rPr>
          <w:rFonts w:ascii="Arial" w:eastAsia="Times New Roman" w:hAnsi="Arial" w:cs="Arial"/>
          <w:color w:val="auto"/>
          <w:lang w:eastAsia="en-GB"/>
        </w:rPr>
        <w:t>Wi-Fi Adapter </w:t>
      </w:r>
    </w:p>
    <w:p w14:paraId="2390DB26" w14:textId="77777777" w:rsidR="00496A33" w:rsidRPr="00496A33" w:rsidRDefault="00496A33" w:rsidP="00496A33">
      <w:pPr>
        <w:numPr>
          <w:ilvl w:val="0"/>
          <w:numId w:val="45"/>
        </w:numPr>
        <w:spacing w:after="0" w:line="240" w:lineRule="auto"/>
        <w:ind w:left="1080" w:firstLine="0"/>
        <w:textAlignment w:val="baseline"/>
        <w:rPr>
          <w:rFonts w:ascii="Arial" w:eastAsia="Times New Roman" w:hAnsi="Arial" w:cs="Arial"/>
          <w:color w:val="auto"/>
          <w:lang w:eastAsia="en-GB"/>
        </w:rPr>
      </w:pPr>
      <w:r w:rsidRPr="00496A33">
        <w:rPr>
          <w:rFonts w:ascii="Arial" w:eastAsia="Times New Roman" w:hAnsi="Arial" w:cs="Arial"/>
          <w:color w:val="auto"/>
          <w:lang w:eastAsia="en-GB"/>
        </w:rPr>
        <w:t>Authorised WPA2 wireless network </w:t>
      </w:r>
    </w:p>
    <w:p w14:paraId="07340FB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734B507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t>Walkthrough</w:t>
      </w:r>
      <w:r w:rsidRPr="00496A33">
        <w:rPr>
          <w:rFonts w:ascii="Arial" w:eastAsia="Times New Roman" w:hAnsi="Arial" w:cs="Arial"/>
          <w:color w:val="auto"/>
          <w:sz w:val="24"/>
          <w:szCs w:val="24"/>
          <w:lang w:eastAsia="en-GB"/>
        </w:rPr>
        <w:t> </w:t>
      </w:r>
    </w:p>
    <w:p w14:paraId="2B5BE56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7F7BEB4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The first thing that must be done to be able to exploit WPA2 is to perform some reconnaissance upon the wireless network being targeted. There </w:t>
      </w:r>
      <w:proofErr w:type="gramStart"/>
      <w:r w:rsidRPr="00496A33">
        <w:rPr>
          <w:rFonts w:ascii="Arial" w:eastAsia="Times New Roman" w:hAnsi="Arial" w:cs="Arial"/>
          <w:color w:val="auto"/>
          <w:lang w:eastAsia="en-GB"/>
        </w:rPr>
        <w:t>are</w:t>
      </w:r>
      <w:proofErr w:type="gramEnd"/>
      <w:r w:rsidRPr="00496A33">
        <w:rPr>
          <w:rFonts w:ascii="Arial" w:eastAsia="Times New Roman" w:hAnsi="Arial" w:cs="Arial"/>
          <w:color w:val="auto"/>
          <w:lang w:eastAsia="en-GB"/>
        </w:rPr>
        <w:t xml:space="preserve"> a plethora of methods that can be performed here, ranging from manual to fully automatic. The one that this walkthrough will explore is a semi-manual process using the Aircrack-ng tool suite. </w:t>
      </w:r>
    </w:p>
    <w:p w14:paraId="4FFE7E6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71440D7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Before the reconnaissance can start however, the system should be updated to the latest package versions provided by the distribution. The package manager varies but Kali Linux being in the Debain family uses apt. </w:t>
      </w:r>
    </w:p>
    <w:p w14:paraId="5AC52BC0" w14:textId="6787F68D"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56359316" wp14:editId="3E413B2D">
            <wp:extent cx="4914900" cy="2087245"/>
            <wp:effectExtent l="0" t="0" r="0" b="8255"/>
            <wp:docPr id="790767056"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4900" cy="20872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92C547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After connecting the Wi-Fi adapter to the Linux machine, the </w:t>
      </w:r>
      <w:proofErr w:type="spellStart"/>
      <w:r w:rsidRPr="00496A33">
        <w:rPr>
          <w:rFonts w:ascii="Arial" w:eastAsia="Times New Roman" w:hAnsi="Arial" w:cs="Arial"/>
          <w:color w:val="auto"/>
          <w:lang w:eastAsia="en-GB"/>
        </w:rPr>
        <w:t>iwconfig</w:t>
      </w:r>
      <w:proofErr w:type="spellEnd"/>
      <w:r w:rsidRPr="00496A33">
        <w:rPr>
          <w:rFonts w:ascii="Arial" w:eastAsia="Times New Roman" w:hAnsi="Arial" w:cs="Arial"/>
          <w:color w:val="auto"/>
          <w:lang w:eastAsia="en-GB"/>
        </w:rPr>
        <w:t xml:space="preserve"> program can be used to verify that adapter is working correctly. Some hardware </w:t>
      </w:r>
      <w:proofErr w:type="gramStart"/>
      <w:r w:rsidRPr="00496A33">
        <w:rPr>
          <w:rFonts w:ascii="Arial" w:eastAsia="Times New Roman" w:hAnsi="Arial" w:cs="Arial"/>
          <w:color w:val="auto"/>
          <w:lang w:eastAsia="en-GB"/>
        </w:rPr>
        <w:t>require</w:t>
      </w:r>
      <w:proofErr w:type="gramEnd"/>
      <w:r w:rsidRPr="00496A33">
        <w:rPr>
          <w:rFonts w:ascii="Arial" w:eastAsia="Times New Roman" w:hAnsi="Arial" w:cs="Arial"/>
          <w:color w:val="auto"/>
          <w:lang w:eastAsia="en-GB"/>
        </w:rPr>
        <w:t xml:space="preserve"> for additional drivers to be installed and will not work out of the box. The Alfa AWUS036ACH being used for this guide is one of these devices and requires the RTL8812AU driver to allow for the Linux system to interface with the chipset.  </w:t>
      </w:r>
    </w:p>
    <w:p w14:paraId="14B152C4" w14:textId="02A47B32"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6058A9AD" wp14:editId="1A95DF4E">
            <wp:extent cx="3725545" cy="1075055"/>
            <wp:effectExtent l="0" t="0" r="8255" b="0"/>
            <wp:docPr id="2064831633"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5545" cy="10750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71C0F481"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To install this driver, the source code must first be obtained by cloning the </w:t>
      </w:r>
      <w:proofErr w:type="spellStart"/>
      <w:r w:rsidRPr="00496A33">
        <w:rPr>
          <w:rFonts w:ascii="Arial" w:eastAsia="Times New Roman" w:hAnsi="Arial" w:cs="Arial"/>
          <w:color w:val="auto"/>
          <w:lang w:eastAsia="en-GB"/>
        </w:rPr>
        <w:t>git</w:t>
      </w:r>
      <w:proofErr w:type="spellEnd"/>
      <w:r w:rsidRPr="00496A33">
        <w:rPr>
          <w:rFonts w:ascii="Arial" w:eastAsia="Times New Roman" w:hAnsi="Arial" w:cs="Arial"/>
          <w:color w:val="auto"/>
          <w:lang w:eastAsia="en-GB"/>
        </w:rPr>
        <w:t xml:space="preserve"> repo from GitHub. </w:t>
      </w:r>
    </w:p>
    <w:p w14:paraId="1270E7C3" w14:textId="6ACA6ACC"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44724743" wp14:editId="3052927C">
            <wp:extent cx="5888355" cy="1485900"/>
            <wp:effectExtent l="0" t="0" r="0" b="0"/>
            <wp:docPr id="1607594568" name="Picture 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8355" cy="14859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1077D0B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Additionally, the system must have the needed development packages that are requirement to compile the driver. </w:t>
      </w:r>
    </w:p>
    <w:p w14:paraId="5F8F1B7A" w14:textId="4DE60EAB"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6F24A104" wp14:editId="00BF81E0">
            <wp:extent cx="5943600" cy="3070225"/>
            <wp:effectExtent l="0" t="0" r="0" b="0"/>
            <wp:docPr id="198636278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101E0219"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6A432656"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An interesting note that should be mentioned here is the </w:t>
      </w:r>
      <w:proofErr w:type="spellStart"/>
      <w:r w:rsidRPr="00496A33">
        <w:rPr>
          <w:rFonts w:ascii="Arial" w:eastAsia="Times New Roman" w:hAnsi="Arial" w:cs="Arial"/>
          <w:color w:val="auto"/>
          <w:lang w:eastAsia="en-GB"/>
        </w:rPr>
        <w:t>xz</w:t>
      </w:r>
      <w:proofErr w:type="spellEnd"/>
      <w:r w:rsidRPr="00496A33">
        <w:rPr>
          <w:rFonts w:ascii="Arial" w:eastAsia="Times New Roman" w:hAnsi="Arial" w:cs="Arial"/>
          <w:color w:val="auto"/>
          <w:lang w:eastAsia="en-GB"/>
        </w:rPr>
        <w:t xml:space="preserve">-utils package that’s being pulled in a dependency. Andres Freund recently revealed that the most recent development versions of the XZ package contained a backdoor in its library code that some distributions were using with SSH as part of compression functionality. More information can be found by browsing the mail list found </w:t>
      </w:r>
      <w:hyperlink r:id="rId73" w:tgtFrame="_blank" w:history="1">
        <w:r w:rsidRPr="00496A33">
          <w:rPr>
            <w:rFonts w:ascii="Arial" w:eastAsia="Times New Roman" w:hAnsi="Arial" w:cs="Arial"/>
            <w:color w:val="467886"/>
            <w:u w:val="single"/>
            <w:lang w:eastAsia="en-GB"/>
          </w:rPr>
          <w:t>here</w:t>
        </w:r>
      </w:hyperlink>
      <w:r w:rsidRPr="00496A33">
        <w:rPr>
          <w:rFonts w:ascii="Arial" w:eastAsia="Times New Roman" w:hAnsi="Arial" w:cs="Arial"/>
          <w:color w:val="auto"/>
          <w:lang w:eastAsia="en-GB"/>
        </w:rPr>
        <w:t>. It was also later identified that this was done by a recent (2ish years) maintainer of the XZ project. Thus, at the time of writing, its unknown if XZ contains other malicious code and should be treated with caution until further notice.  </w:t>
      </w:r>
    </w:p>
    <w:p w14:paraId="2D22A65B"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Regardless of the situation, the driver can be compiled by changed into the directory containing the source code (the one that was just cloned using Git) and using the GNU auto tools to handle the compilation process. Note that `make install` may need a higher privilege level and thus may be required to be run with the `</w:t>
      </w:r>
      <w:proofErr w:type="spellStart"/>
      <w:r w:rsidRPr="00496A33">
        <w:rPr>
          <w:rFonts w:ascii="Arial" w:eastAsia="Times New Roman" w:hAnsi="Arial" w:cs="Arial"/>
          <w:color w:val="auto"/>
          <w:lang w:eastAsia="en-GB"/>
        </w:rPr>
        <w:t>sudo</w:t>
      </w:r>
      <w:proofErr w:type="spellEnd"/>
      <w:r w:rsidRPr="00496A33">
        <w:rPr>
          <w:rFonts w:ascii="Arial" w:eastAsia="Times New Roman" w:hAnsi="Arial" w:cs="Arial"/>
          <w:color w:val="auto"/>
          <w:lang w:eastAsia="en-GB"/>
        </w:rPr>
        <w:t>` prefix like with previous commands or as root. </w:t>
      </w:r>
    </w:p>
    <w:p w14:paraId="2554C73A" w14:textId="0D95C1AA"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6B4201D3" wp14:editId="38DCE6F9">
            <wp:extent cx="5943600" cy="1751965"/>
            <wp:effectExtent l="0" t="0" r="0" b="635"/>
            <wp:docPr id="816395965"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75196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406BD190"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After rebooting, the </w:t>
      </w:r>
      <w:proofErr w:type="spellStart"/>
      <w:r w:rsidRPr="00496A33">
        <w:rPr>
          <w:rFonts w:ascii="Arial" w:eastAsia="Times New Roman" w:hAnsi="Arial" w:cs="Arial"/>
          <w:color w:val="auto"/>
          <w:lang w:eastAsia="en-GB"/>
        </w:rPr>
        <w:t>iwconfig</w:t>
      </w:r>
      <w:proofErr w:type="spellEnd"/>
      <w:r w:rsidRPr="00496A33">
        <w:rPr>
          <w:rFonts w:ascii="Arial" w:eastAsia="Times New Roman" w:hAnsi="Arial" w:cs="Arial"/>
          <w:color w:val="auto"/>
          <w:lang w:eastAsia="en-GB"/>
        </w:rPr>
        <w:t xml:space="preserve"> command can be used to verify that the driver is successfully installed, and the wireless card can be accessed. </w:t>
      </w:r>
    </w:p>
    <w:p w14:paraId="035364D2" w14:textId="70CDE063"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5E4CE0BB" wp14:editId="19BC8884">
            <wp:extent cx="5782945" cy="2362200"/>
            <wp:effectExtent l="0" t="0" r="8255" b="0"/>
            <wp:docPr id="102232516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2945" cy="23622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314F882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5327456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The final task that must be performed before the reconnaissance can start is to switch the Wi-Fi adapter into monitor mode. This is a special state that allows for all wireless traffic within range to be monitored without having to authenticate against the wireless network first. To switch into this state, first </w:t>
      </w:r>
      <w:proofErr w:type="spellStart"/>
      <w:r w:rsidRPr="00496A33">
        <w:rPr>
          <w:rFonts w:ascii="Arial" w:eastAsia="Times New Roman" w:hAnsi="Arial" w:cs="Arial"/>
          <w:color w:val="auto"/>
          <w:lang w:eastAsia="en-GB"/>
        </w:rPr>
        <w:t>airmon</w:t>
      </w:r>
      <w:proofErr w:type="spellEnd"/>
      <w:r w:rsidRPr="00496A33">
        <w:rPr>
          <w:rFonts w:ascii="Arial" w:eastAsia="Times New Roman" w:hAnsi="Arial" w:cs="Arial"/>
          <w:color w:val="auto"/>
          <w:lang w:eastAsia="en-GB"/>
        </w:rPr>
        <w:t xml:space="preserve">-ng can be used to terminate any running processes that may interfere with the operation. Monitor mode can then be successfully enabled using the </w:t>
      </w:r>
      <w:proofErr w:type="spellStart"/>
      <w:r w:rsidRPr="00496A33">
        <w:rPr>
          <w:rFonts w:ascii="Arial" w:eastAsia="Times New Roman" w:hAnsi="Arial" w:cs="Arial"/>
          <w:color w:val="auto"/>
          <w:lang w:eastAsia="en-GB"/>
        </w:rPr>
        <w:t>airmon</w:t>
      </w:r>
      <w:proofErr w:type="spellEnd"/>
      <w:r w:rsidRPr="00496A33">
        <w:rPr>
          <w:rFonts w:ascii="Arial" w:eastAsia="Times New Roman" w:hAnsi="Arial" w:cs="Arial"/>
          <w:color w:val="auto"/>
          <w:lang w:eastAsia="en-GB"/>
        </w:rPr>
        <w:t>-ng command against the name of the adapter interface (by default wlan0). </w:t>
      </w:r>
    </w:p>
    <w:p w14:paraId="249DFC86" w14:textId="642951E2"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4656411F" wp14:editId="091E22CA">
            <wp:extent cx="5943600" cy="2922905"/>
            <wp:effectExtent l="0" t="0" r="0" b="0"/>
            <wp:docPr id="16294132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2290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BED696F"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3DF2AF7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Finally, to begin the reconnaissance the </w:t>
      </w:r>
      <w:proofErr w:type="spellStart"/>
      <w:r w:rsidRPr="00496A33">
        <w:rPr>
          <w:rFonts w:ascii="Arial" w:eastAsia="Times New Roman" w:hAnsi="Arial" w:cs="Arial"/>
          <w:color w:val="auto"/>
          <w:lang w:eastAsia="en-GB"/>
        </w:rPr>
        <w:t>airodump</w:t>
      </w:r>
      <w:proofErr w:type="spellEnd"/>
      <w:r w:rsidRPr="00496A33">
        <w:rPr>
          <w:rFonts w:ascii="Arial" w:eastAsia="Times New Roman" w:hAnsi="Arial" w:cs="Arial"/>
          <w:color w:val="auto"/>
          <w:lang w:eastAsia="en-GB"/>
        </w:rPr>
        <w:t>-ng command can be used to listen and list every available wireless network the wireless adapter can reach. This command takes over the terminal and will constantly refresh its results, the q button can be pressed twice to exit back to the terminal.  </w:t>
      </w:r>
    </w:p>
    <w:p w14:paraId="2242A13B" w14:textId="6355AB7C"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760D1E45" wp14:editId="365B3038">
            <wp:extent cx="2789555" cy="571500"/>
            <wp:effectExtent l="0" t="0" r="0" b="0"/>
            <wp:docPr id="1753446401" name="Picture 29"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lack background with blue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9555" cy="5715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713019F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The output from this command can be seen below, with the MAC addresses redacted. As shown, a list of available wireless networks and associated stations (colloquially known as clients). The wireless network that this walkthrough is targeting has been left partially uncensored. The ESSSID (name of the network) can be seen as “VM734980-2G” and the first half of the MAC address (OUI) can be seen as 20:0C:C8. The full MAC address of the target wireless network must be noted as its used in the next steps. </w:t>
      </w:r>
    </w:p>
    <w:p w14:paraId="5D610826" w14:textId="0FFD3C59"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704F3F5D" wp14:editId="678C64A0">
            <wp:extent cx="5943600" cy="2263775"/>
            <wp:effectExtent l="0" t="0" r="0" b="3175"/>
            <wp:docPr id="40403052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6377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6E82778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While this is great for browsing, the attack should only happen to the specific target network. To make the results clearer, </w:t>
      </w:r>
      <w:proofErr w:type="spellStart"/>
      <w:r w:rsidRPr="00496A33">
        <w:rPr>
          <w:rFonts w:ascii="Arial" w:eastAsia="Times New Roman" w:hAnsi="Arial" w:cs="Arial"/>
          <w:color w:val="auto"/>
          <w:lang w:eastAsia="en-GB"/>
        </w:rPr>
        <w:t>airodump</w:t>
      </w:r>
      <w:proofErr w:type="spellEnd"/>
      <w:r w:rsidRPr="00496A33">
        <w:rPr>
          <w:rFonts w:ascii="Arial" w:eastAsia="Times New Roman" w:hAnsi="Arial" w:cs="Arial"/>
          <w:color w:val="auto"/>
          <w:lang w:eastAsia="en-GB"/>
        </w:rPr>
        <w:t xml:space="preserve">-ng can be </w:t>
      </w:r>
      <w:proofErr w:type="gramStart"/>
      <w:r w:rsidRPr="00496A33">
        <w:rPr>
          <w:rFonts w:ascii="Arial" w:eastAsia="Times New Roman" w:hAnsi="Arial" w:cs="Arial"/>
          <w:color w:val="auto"/>
          <w:lang w:eastAsia="en-GB"/>
        </w:rPr>
        <w:t>honed in</w:t>
      </w:r>
      <w:proofErr w:type="gramEnd"/>
      <w:r w:rsidRPr="00496A33">
        <w:rPr>
          <w:rFonts w:ascii="Arial" w:eastAsia="Times New Roman" w:hAnsi="Arial" w:cs="Arial"/>
          <w:color w:val="auto"/>
          <w:lang w:eastAsia="en-GB"/>
        </w:rPr>
        <w:t xml:space="preserve"> on specific characteristics. By default, </w:t>
      </w:r>
      <w:r w:rsidRPr="00496A33">
        <w:rPr>
          <w:rFonts w:ascii="Arial" w:eastAsia="Times New Roman" w:hAnsi="Arial" w:cs="Arial"/>
          <w:color w:val="auto"/>
          <w:lang w:eastAsia="en-GB"/>
        </w:rPr>
        <w:lastRenderedPageBreak/>
        <w:t>this program will iterate through all available channels, but as the target network’s channel is known (11 – can be seen under the “CH” column in the previous screenshot) and can be specified using the -c flag. Additionally, the –</w:t>
      </w:r>
      <w:proofErr w:type="spellStart"/>
      <w:r w:rsidRPr="00496A33">
        <w:rPr>
          <w:rFonts w:ascii="Arial" w:eastAsia="Times New Roman" w:hAnsi="Arial" w:cs="Arial"/>
          <w:color w:val="auto"/>
          <w:lang w:eastAsia="en-GB"/>
        </w:rPr>
        <w:t>bssid</w:t>
      </w:r>
      <w:proofErr w:type="spellEnd"/>
      <w:r w:rsidRPr="00496A33">
        <w:rPr>
          <w:rFonts w:ascii="Arial" w:eastAsia="Times New Roman" w:hAnsi="Arial" w:cs="Arial"/>
          <w:color w:val="auto"/>
          <w:lang w:eastAsia="en-GB"/>
        </w:rPr>
        <w:t xml:space="preserve"> flag is being used to only view the target wireless network by its MAC address that was previously recorded in the last step. Finally, the -w flag followed by “capture” is using to record the findings to disk in a file called “capture”. Any text can be used here. </w:t>
      </w:r>
    </w:p>
    <w:p w14:paraId="1E30CBE4" w14:textId="287717DF"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2B3ECE32" wp14:editId="2B4245A8">
            <wp:extent cx="5570855" cy="554355"/>
            <wp:effectExtent l="0" t="0" r="0" b="0"/>
            <wp:docPr id="606118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855" cy="5543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10AACE3"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As shown below, only the target network and its clients (only one connected) can be seen. </w:t>
      </w:r>
    </w:p>
    <w:p w14:paraId="2197701C" w14:textId="256C7CBB"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23790DF0" wp14:editId="7FBD8A38">
            <wp:extent cx="5943600" cy="1146175"/>
            <wp:effectExtent l="0" t="0" r="0" b="0"/>
            <wp:docPr id="141337030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49B4AE60"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The next stage is </w:t>
      </w:r>
      <w:proofErr w:type="gramStart"/>
      <w:r w:rsidRPr="00496A33">
        <w:rPr>
          <w:rFonts w:ascii="Arial" w:eastAsia="Times New Roman" w:hAnsi="Arial" w:cs="Arial"/>
          <w:color w:val="auto"/>
          <w:lang w:eastAsia="en-GB"/>
        </w:rPr>
        <w:t>to</w:t>
      </w:r>
      <w:proofErr w:type="gramEnd"/>
      <w:r w:rsidRPr="00496A33">
        <w:rPr>
          <w:rFonts w:ascii="Arial" w:eastAsia="Times New Roman" w:hAnsi="Arial" w:cs="Arial"/>
          <w:color w:val="auto"/>
          <w:lang w:eastAsia="en-GB"/>
        </w:rPr>
        <w:t xml:space="preserve"> de-authenticate the client so that it reconnects back to the wireless router and performs its WPA2 handshake authentication in the process. This will allow for </w:t>
      </w:r>
      <w:proofErr w:type="spellStart"/>
      <w:r w:rsidRPr="00496A33">
        <w:rPr>
          <w:rFonts w:ascii="Arial" w:eastAsia="Times New Roman" w:hAnsi="Arial" w:cs="Arial"/>
          <w:color w:val="auto"/>
          <w:lang w:eastAsia="en-GB"/>
        </w:rPr>
        <w:t>airodump</w:t>
      </w:r>
      <w:proofErr w:type="spellEnd"/>
      <w:r w:rsidRPr="00496A33">
        <w:rPr>
          <w:rFonts w:ascii="Arial" w:eastAsia="Times New Roman" w:hAnsi="Arial" w:cs="Arial"/>
          <w:color w:val="auto"/>
          <w:lang w:eastAsia="en-GB"/>
        </w:rPr>
        <w:t xml:space="preserve"> to intercept the handshake for later cracking. To perform this attack, the </w:t>
      </w:r>
      <w:proofErr w:type="spellStart"/>
      <w:r w:rsidRPr="00496A33">
        <w:rPr>
          <w:rFonts w:ascii="Arial" w:eastAsia="Times New Roman" w:hAnsi="Arial" w:cs="Arial"/>
          <w:color w:val="auto"/>
          <w:lang w:eastAsia="en-GB"/>
        </w:rPr>
        <w:t>aireplay</w:t>
      </w:r>
      <w:proofErr w:type="spellEnd"/>
      <w:r w:rsidRPr="00496A33">
        <w:rPr>
          <w:rFonts w:ascii="Arial" w:eastAsia="Times New Roman" w:hAnsi="Arial" w:cs="Arial"/>
          <w:color w:val="auto"/>
          <w:lang w:eastAsia="en-GB"/>
        </w:rPr>
        <w:t>-ng command can be used with the –</w:t>
      </w:r>
      <w:proofErr w:type="spellStart"/>
      <w:r w:rsidRPr="00496A33">
        <w:rPr>
          <w:rFonts w:ascii="Arial" w:eastAsia="Times New Roman" w:hAnsi="Arial" w:cs="Arial"/>
          <w:color w:val="auto"/>
          <w:lang w:eastAsia="en-GB"/>
        </w:rPr>
        <w:t>deuath</w:t>
      </w:r>
      <w:proofErr w:type="spellEnd"/>
      <w:r w:rsidRPr="00496A33">
        <w:rPr>
          <w:rFonts w:ascii="Arial" w:eastAsia="Times New Roman" w:hAnsi="Arial" w:cs="Arial"/>
          <w:color w:val="auto"/>
          <w:lang w:eastAsia="en-GB"/>
        </w:rPr>
        <w:t xml:space="preserve"> parameter set to zero. This just means that a de-authentication attack will be occurring. The -a parameter is used to specify the MAC address of the wireless router that was previously noted. This allows for the attack to be carefully targeted and not involve unauthorised wireless networks. This can be further refined to specific clients using the -c flag and the MAC address of the client. Finally, the name of the interface (wlan0) is provided.  </w:t>
      </w:r>
    </w:p>
    <w:p w14:paraId="3392684D" w14:textId="2AA72436"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76186562" wp14:editId="1B732034">
            <wp:extent cx="5943600" cy="1522730"/>
            <wp:effectExtent l="0" t="0" r="0" b="1270"/>
            <wp:docPr id="891065127"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 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2273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12B81A2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After the client is disconnected and reconnects, ensure that the de-authentication attack is stopped or else it will continue endlessly. Navigating back to the </w:t>
      </w:r>
      <w:proofErr w:type="spellStart"/>
      <w:r w:rsidRPr="00496A33">
        <w:rPr>
          <w:rFonts w:ascii="Arial" w:eastAsia="Times New Roman" w:hAnsi="Arial" w:cs="Arial"/>
          <w:color w:val="auto"/>
          <w:lang w:eastAsia="en-GB"/>
        </w:rPr>
        <w:t>airodump</w:t>
      </w:r>
      <w:proofErr w:type="spellEnd"/>
      <w:r w:rsidRPr="00496A33">
        <w:rPr>
          <w:rFonts w:ascii="Arial" w:eastAsia="Times New Roman" w:hAnsi="Arial" w:cs="Arial"/>
          <w:color w:val="auto"/>
          <w:lang w:eastAsia="en-GB"/>
        </w:rPr>
        <w:t xml:space="preserve"> output, successfully capture of the handshake can be verified by the “WPA handshake” followed by the routers MAC address.  </w:t>
      </w:r>
    </w:p>
    <w:p w14:paraId="3BCF3AC1" w14:textId="3DB4CDB5"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20F65F75" wp14:editId="41B0FBB3">
            <wp:extent cx="5943600" cy="1341755"/>
            <wp:effectExtent l="0" t="0" r="0" b="0"/>
            <wp:docPr id="18851444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3417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180DE4F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 </w:t>
      </w:r>
    </w:p>
    <w:p w14:paraId="6816A6CF"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With the WPA2 authentication handshake captured, it can be cracked locally. However, the time needed to crack the password is inherently related to its strength. A password that uses lowercase, uppercase, special characters, and digits while also being 12-14 characters will take an improbable amount of time to crack and is probably not worth the money spent on the computation needed. Alternatively, a dictionary attack could be used if </w:t>
      </w:r>
      <w:proofErr w:type="gramStart"/>
      <w:r w:rsidRPr="00496A33">
        <w:rPr>
          <w:rFonts w:ascii="Arial" w:eastAsia="Times New Roman" w:hAnsi="Arial" w:cs="Arial"/>
          <w:color w:val="auto"/>
          <w:lang w:eastAsia="en-GB"/>
        </w:rPr>
        <w:t>its</w:t>
      </w:r>
      <w:proofErr w:type="gramEnd"/>
      <w:r w:rsidRPr="00496A33">
        <w:rPr>
          <w:rFonts w:ascii="Arial" w:eastAsia="Times New Roman" w:hAnsi="Arial" w:cs="Arial"/>
          <w:color w:val="auto"/>
          <w:lang w:eastAsia="en-GB"/>
        </w:rPr>
        <w:t xml:space="preserve"> known that the password isn’t a randomised garbled mess of characters but instead some kind of word.  </w:t>
      </w:r>
    </w:p>
    <w:p w14:paraId="480A386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For demonstration purposes, the captured handshake contained a default password that was eight lowercase characters in length. The cracking process will show how long it take for this </w:t>
      </w:r>
      <w:proofErr w:type="gramStart"/>
      <w:r w:rsidRPr="00496A33">
        <w:rPr>
          <w:rFonts w:ascii="Arial" w:eastAsia="Times New Roman" w:hAnsi="Arial" w:cs="Arial"/>
          <w:color w:val="auto"/>
          <w:lang w:eastAsia="en-GB"/>
        </w:rPr>
        <w:t>particular instance</w:t>
      </w:r>
      <w:proofErr w:type="gramEnd"/>
      <w:r w:rsidRPr="00496A33">
        <w:rPr>
          <w:rFonts w:ascii="Arial" w:eastAsia="Times New Roman" w:hAnsi="Arial" w:cs="Arial"/>
          <w:color w:val="auto"/>
          <w:lang w:eastAsia="en-GB"/>
        </w:rPr>
        <w:t>, but in reality, will be longer for recent WPA2 networks as ISPs are most likely increasing the default security of their passwords. </w:t>
      </w:r>
    </w:p>
    <w:p w14:paraId="4B2396A6"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F572B1C"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Before this can be cracked, the capture needs to be converted into a format that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understands. This can be done with the </w:t>
      </w:r>
      <w:proofErr w:type="spellStart"/>
      <w:r w:rsidRPr="00496A33">
        <w:rPr>
          <w:rFonts w:ascii="Arial" w:eastAsia="Times New Roman" w:hAnsi="Arial" w:cs="Arial"/>
          <w:color w:val="auto"/>
          <w:lang w:eastAsia="en-GB"/>
        </w:rPr>
        <w:t>hcxtools</w:t>
      </w:r>
      <w:proofErr w:type="spellEnd"/>
      <w:r w:rsidRPr="00496A33">
        <w:rPr>
          <w:rFonts w:ascii="Arial" w:eastAsia="Times New Roman" w:hAnsi="Arial" w:cs="Arial"/>
          <w:color w:val="auto"/>
          <w:lang w:eastAsia="en-GB"/>
        </w:rPr>
        <w:t xml:space="preserve"> package. </w:t>
      </w:r>
    </w:p>
    <w:p w14:paraId="3E1D8B9E" w14:textId="0A78165E"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26B8D2EA" wp14:editId="152012A6">
            <wp:extent cx="4000500" cy="1020445"/>
            <wp:effectExtent l="0" t="0" r="0" b="8255"/>
            <wp:docPr id="121225697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 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0500" cy="10204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0E81F9F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Using the provided </w:t>
      </w:r>
      <w:proofErr w:type="spellStart"/>
      <w:r w:rsidRPr="00496A33">
        <w:rPr>
          <w:rFonts w:ascii="Arial" w:eastAsia="Times New Roman" w:hAnsi="Arial" w:cs="Arial"/>
          <w:color w:val="auto"/>
          <w:lang w:eastAsia="en-GB"/>
        </w:rPr>
        <w:t>hcxpcapngtool</w:t>
      </w:r>
      <w:proofErr w:type="spellEnd"/>
      <w:r w:rsidRPr="00496A33">
        <w:rPr>
          <w:rFonts w:ascii="Arial" w:eastAsia="Times New Roman" w:hAnsi="Arial" w:cs="Arial"/>
          <w:color w:val="auto"/>
          <w:lang w:eastAsia="en-GB"/>
        </w:rPr>
        <w:t xml:space="preserve"> provided by this package, the capture can be specified and extracted into a new specified file using the -o flag followed by its name. This file can then be used in </w:t>
      </w:r>
      <w:proofErr w:type="spellStart"/>
      <w:r w:rsidRPr="00496A33">
        <w:rPr>
          <w:rFonts w:ascii="Arial" w:eastAsia="Times New Roman" w:hAnsi="Arial" w:cs="Arial"/>
          <w:color w:val="auto"/>
          <w:lang w:eastAsia="en-GB"/>
        </w:rPr>
        <w:t>hashcat’s</w:t>
      </w:r>
      <w:proofErr w:type="spellEnd"/>
      <w:r w:rsidRPr="00496A33">
        <w:rPr>
          <w:rFonts w:ascii="Arial" w:eastAsia="Times New Roman" w:hAnsi="Arial" w:cs="Arial"/>
          <w:color w:val="auto"/>
          <w:lang w:eastAsia="en-GB"/>
        </w:rPr>
        <w:t xml:space="preserve"> processing.  </w:t>
      </w:r>
    </w:p>
    <w:p w14:paraId="2B5EB90B" w14:textId="07138114"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1B801275" wp14:editId="7A0E0645">
            <wp:extent cx="4008755" cy="668655"/>
            <wp:effectExtent l="0" t="0" r="0" b="0"/>
            <wp:docPr id="2065338877"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 shot of a computer cod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8755" cy="6686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6BEDA5B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The method of cracking shown next uses a singular instance of a Nvidia H100 GPU from </w:t>
      </w:r>
      <w:proofErr w:type="spellStart"/>
      <w:r w:rsidRPr="00496A33">
        <w:rPr>
          <w:rFonts w:ascii="Arial" w:eastAsia="Times New Roman" w:hAnsi="Arial" w:cs="Arial"/>
          <w:color w:val="auto"/>
          <w:lang w:eastAsia="en-GB"/>
        </w:rPr>
        <w:t>Paperspace</w:t>
      </w:r>
      <w:proofErr w:type="spellEnd"/>
      <w:r w:rsidRPr="00496A33">
        <w:rPr>
          <w:rFonts w:ascii="Arial" w:eastAsia="Times New Roman" w:hAnsi="Arial" w:cs="Arial"/>
          <w:color w:val="auto"/>
          <w:lang w:eastAsia="en-GB"/>
        </w:rPr>
        <w:t xml:space="preserve"> with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running on top of it. This is a highly optimised program that can be used for cracking hashes such as the one captured by the WPA2 handshake. Particularly,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has mode 22000 otherwise known as WPA-PBKDF2-PMKID+EAPOL for cracking WPA2 authentication hashes. This can be seen below selected with -m flag. This is followed by the name of the file that contains the WPA2 hash. The -w 3 will increase the workload profile from the default and make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run faster at the expensive of other programs, however as this is the only important program being executed its fine. The -a 3 flag indicates this is a brute force attack followed by the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mask that helps cut down on time. This mask is eight sets of ?l, this indicate a singular lowercase character. Together this indicates that the hash is being crack into a password for eight characters. If it’s known that the wireless router uses a different default password, then a different mask should be used that reflects that. </w:t>
      </w:r>
    </w:p>
    <w:p w14:paraId="16FAA18A" w14:textId="561BFC17"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1B50D5DE" wp14:editId="6A3D8B75">
            <wp:extent cx="5410200" cy="4885055"/>
            <wp:effectExtent l="0" t="0" r="0" b="0"/>
            <wp:docPr id="75805354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3540" name="Picture 21"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48850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2813F8FC"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Finally, as shown below, </w:t>
      </w:r>
      <w:proofErr w:type="spellStart"/>
      <w:r w:rsidRPr="00496A33">
        <w:rPr>
          <w:rFonts w:ascii="Arial" w:eastAsia="Times New Roman" w:hAnsi="Arial" w:cs="Arial"/>
          <w:color w:val="auto"/>
          <w:lang w:eastAsia="en-GB"/>
        </w:rPr>
        <w:t>hashcat</w:t>
      </w:r>
      <w:proofErr w:type="spellEnd"/>
      <w:r w:rsidRPr="00496A33">
        <w:rPr>
          <w:rFonts w:ascii="Arial" w:eastAsia="Times New Roman" w:hAnsi="Arial" w:cs="Arial"/>
          <w:color w:val="auto"/>
          <w:lang w:eastAsia="en-GB"/>
        </w:rPr>
        <w:t xml:space="preserve"> will crack the hash and reveal the password within 30 hours. Although this wasn’t carried out to </w:t>
      </w:r>
      <w:proofErr w:type="spellStart"/>
      <w:r w:rsidRPr="00496A33">
        <w:rPr>
          <w:rFonts w:ascii="Arial" w:eastAsia="Times New Roman" w:hAnsi="Arial" w:cs="Arial"/>
          <w:color w:val="auto"/>
          <w:lang w:eastAsia="en-GB"/>
        </w:rPr>
        <w:t>completation</w:t>
      </w:r>
      <w:proofErr w:type="spellEnd"/>
      <w:r w:rsidRPr="00496A33">
        <w:rPr>
          <w:rFonts w:ascii="Arial" w:eastAsia="Times New Roman" w:hAnsi="Arial" w:cs="Arial"/>
          <w:color w:val="auto"/>
          <w:lang w:eastAsia="en-GB"/>
        </w:rPr>
        <w:t xml:space="preserve">, the cost can be calculated for cracking this hash. The </w:t>
      </w:r>
      <w:proofErr w:type="spellStart"/>
      <w:r w:rsidRPr="00496A33">
        <w:rPr>
          <w:rFonts w:ascii="Arial" w:eastAsia="Times New Roman" w:hAnsi="Arial" w:cs="Arial"/>
          <w:color w:val="auto"/>
          <w:lang w:eastAsia="en-GB"/>
        </w:rPr>
        <w:t>paperspace</w:t>
      </w:r>
      <w:proofErr w:type="spellEnd"/>
      <w:r w:rsidRPr="00496A33">
        <w:rPr>
          <w:rFonts w:ascii="Arial" w:eastAsia="Times New Roman" w:hAnsi="Arial" w:cs="Arial"/>
          <w:color w:val="auto"/>
          <w:lang w:eastAsia="en-GB"/>
        </w:rPr>
        <w:t xml:space="preserve"> H100 instance costs $6 per hour, over 30 hours is $180. This is a lot of money to the individual, but perhaps not so in the grander scheme of things. For instance, </w:t>
      </w:r>
      <w:proofErr w:type="gramStart"/>
      <w:r w:rsidRPr="00496A33">
        <w:rPr>
          <w:rFonts w:ascii="Arial" w:eastAsia="Times New Roman" w:hAnsi="Arial" w:cs="Arial"/>
          <w:color w:val="auto"/>
          <w:lang w:eastAsia="en-GB"/>
        </w:rPr>
        <w:t>this $180 dollars</w:t>
      </w:r>
      <w:proofErr w:type="gramEnd"/>
      <w:r w:rsidRPr="00496A33">
        <w:rPr>
          <w:rFonts w:ascii="Arial" w:eastAsia="Times New Roman" w:hAnsi="Arial" w:cs="Arial"/>
          <w:color w:val="auto"/>
          <w:lang w:eastAsia="en-GB"/>
        </w:rPr>
        <w:t xml:space="preserve"> can be used to gain the password and connect to the wireless network which could then be used for further exploitation and </w:t>
      </w:r>
      <w:proofErr w:type="spellStart"/>
      <w:r w:rsidRPr="00496A33">
        <w:rPr>
          <w:rFonts w:ascii="Arial" w:eastAsia="Times New Roman" w:hAnsi="Arial" w:cs="Arial"/>
          <w:color w:val="auto"/>
          <w:lang w:eastAsia="en-GB"/>
        </w:rPr>
        <w:t>malcious</w:t>
      </w:r>
      <w:proofErr w:type="spellEnd"/>
      <w:r w:rsidRPr="00496A33">
        <w:rPr>
          <w:rFonts w:ascii="Arial" w:eastAsia="Times New Roman" w:hAnsi="Arial" w:cs="Arial"/>
          <w:color w:val="auto"/>
          <w:lang w:eastAsia="en-GB"/>
        </w:rPr>
        <w:t xml:space="preserve"> activities.  </w:t>
      </w:r>
    </w:p>
    <w:p w14:paraId="2143AAD3" w14:textId="7F0C9525" w:rsidR="00496A33" w:rsidRPr="00496A33" w:rsidRDefault="00496A33" w:rsidP="00496A33">
      <w:pPr>
        <w:spacing w:after="0" w:line="240" w:lineRule="auto"/>
        <w:jc w:val="center"/>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07296471" wp14:editId="27DDB244">
            <wp:extent cx="3848100" cy="2235200"/>
            <wp:effectExtent l="0" t="0" r="0" b="0"/>
            <wp:docPr id="1507573335"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100" cy="22352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3BFD1ADF" w14:textId="77777777" w:rsidR="00496A33" w:rsidRDefault="00496A33" w:rsidP="00496A33">
      <w:pPr>
        <w:spacing w:after="0" w:line="240" w:lineRule="auto"/>
        <w:textAlignment w:val="baseline"/>
        <w:rPr>
          <w:rFonts w:ascii="Arial" w:eastAsia="Times New Roman" w:hAnsi="Arial" w:cs="Arial"/>
          <w:color w:val="0F4761"/>
          <w:sz w:val="40"/>
          <w:szCs w:val="40"/>
          <w:lang w:val="en-US" w:eastAsia="en-GB"/>
        </w:rPr>
      </w:pPr>
      <w:r w:rsidRPr="00496A33">
        <w:rPr>
          <w:rFonts w:ascii="Arial" w:eastAsia="Times New Roman" w:hAnsi="Arial" w:cs="Arial"/>
          <w:color w:val="0F4761"/>
          <w:sz w:val="40"/>
          <w:szCs w:val="40"/>
          <w:lang w:eastAsia="en-GB"/>
        </w:rPr>
        <w:lastRenderedPageBreak/>
        <w:t>Remediation</w:t>
      </w:r>
      <w:r w:rsidRPr="00496A33">
        <w:rPr>
          <w:rFonts w:ascii="Arial" w:eastAsia="Times New Roman" w:hAnsi="Arial" w:cs="Arial"/>
          <w:color w:val="0F4761"/>
          <w:sz w:val="40"/>
          <w:szCs w:val="40"/>
          <w:lang w:val="en-US" w:eastAsia="en-GB"/>
        </w:rPr>
        <w:t> </w:t>
      </w:r>
    </w:p>
    <w:p w14:paraId="2CFA5A05" w14:textId="77777777" w:rsidR="00DD5169" w:rsidRPr="00496A33" w:rsidRDefault="00DD5169" w:rsidP="00496A33">
      <w:pPr>
        <w:spacing w:after="0" w:line="240" w:lineRule="auto"/>
        <w:textAlignment w:val="baseline"/>
        <w:rPr>
          <w:rFonts w:ascii="Segoe UI" w:eastAsia="Times New Roman" w:hAnsi="Segoe UI" w:cs="Segoe UI"/>
          <w:color w:val="0F4761"/>
          <w:sz w:val="18"/>
          <w:szCs w:val="18"/>
          <w:lang w:val="en-US" w:eastAsia="en-GB"/>
        </w:rPr>
      </w:pPr>
    </w:p>
    <w:p w14:paraId="77FCBC05" w14:textId="77777777" w:rsidR="00496A33" w:rsidRPr="00496A33" w:rsidRDefault="00496A33" w:rsidP="00496A33">
      <w:pPr>
        <w:spacing w:after="0" w:line="240" w:lineRule="auto"/>
        <w:textAlignment w:val="baseline"/>
        <w:rPr>
          <w:rFonts w:ascii="Segoe UI" w:eastAsia="Times New Roman" w:hAnsi="Segoe UI" w:cs="Segoe UI"/>
          <w:color w:val="0F4761"/>
          <w:sz w:val="18"/>
          <w:szCs w:val="18"/>
          <w:lang w:eastAsia="en-GB"/>
        </w:rPr>
      </w:pPr>
      <w:r w:rsidRPr="00496A33">
        <w:rPr>
          <w:rFonts w:ascii="Arial" w:eastAsia="Times New Roman" w:hAnsi="Arial" w:cs="Arial"/>
          <w:color w:val="0F4761"/>
          <w:sz w:val="32"/>
          <w:szCs w:val="32"/>
          <w:lang w:eastAsia="en-GB"/>
        </w:rPr>
        <w:t>Introduction </w:t>
      </w:r>
    </w:p>
    <w:p w14:paraId="35C5F1F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This introduction to remediation using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with WPA3 protocol will delve into the specifics of how these technologies work together to safeguard digital communications. We will explore the benefits of upgrading to WPA3, the challenges involved in the transition, and practical guidance on configuring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to leverage WPA3 effectively. By the end of this discussion, readers will be equipped with the knowledge to enhance their network security and ensure their systems are resistant to modern cyber threats. </w:t>
      </w:r>
    </w:p>
    <w:p w14:paraId="05DF9A93"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t>Requirements</w:t>
      </w:r>
      <w:r w:rsidRPr="00496A33">
        <w:rPr>
          <w:rFonts w:ascii="Arial" w:eastAsia="Times New Roman" w:hAnsi="Arial" w:cs="Arial"/>
          <w:color w:val="auto"/>
          <w:sz w:val="24"/>
          <w:szCs w:val="24"/>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496A33" w:rsidRPr="00496A33" w14:paraId="31A1ADA6" w14:textId="77777777" w:rsidTr="00496A33">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E399BB8"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sz w:val="32"/>
                <w:szCs w:val="32"/>
                <w:lang w:eastAsia="en-GB"/>
              </w:rPr>
              <w:t>Hardware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317C307"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sz w:val="32"/>
                <w:szCs w:val="32"/>
                <w:lang w:eastAsia="en-GB"/>
              </w:rPr>
              <w:t>Software  </w:t>
            </w:r>
          </w:p>
        </w:tc>
      </w:tr>
      <w:tr w:rsidR="00496A33" w:rsidRPr="00496A33" w14:paraId="2576B3EF" w14:textId="77777777" w:rsidTr="00496A33">
        <w:trPr>
          <w:trHeight w:val="66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28F856F"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lang w:eastAsia="en-GB"/>
              </w:rPr>
              <w:t>Raspberry Pi 4 B with power supply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6FEBBC7"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hyperlink r:id="rId87" w:tgtFrame="_blank" w:history="1">
              <w:r w:rsidRPr="00496A33">
                <w:rPr>
                  <w:rFonts w:ascii="Arial" w:eastAsia="Times New Roman" w:hAnsi="Arial" w:cs="Arial"/>
                  <w:color w:val="835D00"/>
                  <w:u w:val="single"/>
                  <w:lang w:eastAsia="en-GB"/>
                </w:rPr>
                <w:t>openwrt-23.05.0-bcm27xx-bcm2711-rpi-4-squashfs-factory.img</w:t>
              </w:r>
            </w:hyperlink>
            <w:r w:rsidRPr="00496A33">
              <w:rPr>
                <w:rFonts w:ascii="Arial" w:eastAsia="Times New Roman" w:hAnsi="Arial" w:cs="Arial"/>
                <w:color w:val="595959"/>
                <w:lang w:eastAsia="en-GB"/>
              </w:rPr>
              <w:t>  </w:t>
            </w:r>
          </w:p>
        </w:tc>
      </w:tr>
      <w:tr w:rsidR="00496A33" w:rsidRPr="00496A33" w14:paraId="4FEF5A29" w14:textId="77777777" w:rsidTr="00496A33">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5E1AE5E"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lang w:eastAsia="en-GB"/>
              </w:rPr>
              <w:t>Raspberry Pi 5 B with power supply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DEB1E1F"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hyperlink r:id="rId88" w:tgtFrame="_blank" w:history="1">
              <w:r w:rsidRPr="00496A33">
                <w:rPr>
                  <w:rFonts w:ascii="Arial" w:eastAsia="Times New Roman" w:hAnsi="Arial" w:cs="Arial"/>
                  <w:color w:val="835D00"/>
                  <w:u w:val="single"/>
                  <w:lang w:eastAsia="en-GB"/>
                </w:rPr>
                <w:t>openwrt-bcm27xx-bcm2712-rpi-5-ext4-factory.img</w:t>
              </w:r>
            </w:hyperlink>
            <w:r w:rsidRPr="00496A33">
              <w:rPr>
                <w:rFonts w:ascii="Arial" w:eastAsia="Times New Roman" w:hAnsi="Arial" w:cs="Arial"/>
                <w:color w:val="595959"/>
                <w:lang w:eastAsia="en-GB"/>
              </w:rPr>
              <w:t>  </w:t>
            </w:r>
          </w:p>
        </w:tc>
      </w:tr>
      <w:tr w:rsidR="00496A33" w:rsidRPr="00496A33" w14:paraId="17BEC782" w14:textId="77777777" w:rsidTr="00496A33">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C62BB00"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lang w:eastAsia="en-GB"/>
              </w:rPr>
              <w:t>RJ45 Ethernet capable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2ACBC40"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hyperlink r:id="rId89" w:tgtFrame="_blank" w:history="1">
              <w:r w:rsidRPr="00496A33">
                <w:rPr>
                  <w:rFonts w:ascii="Arial" w:eastAsia="Times New Roman" w:hAnsi="Arial" w:cs="Arial"/>
                  <w:color w:val="835D00"/>
                  <w:u w:val="single"/>
                  <w:lang w:eastAsia="en-GB"/>
                </w:rPr>
                <w:t>Raspberry PI Imager</w:t>
              </w:r>
            </w:hyperlink>
            <w:r w:rsidRPr="00496A33">
              <w:rPr>
                <w:rFonts w:ascii="Arial" w:eastAsia="Times New Roman" w:hAnsi="Arial" w:cs="Arial"/>
                <w:color w:val="595959"/>
                <w:lang w:eastAsia="en-GB"/>
              </w:rPr>
              <w:t>  </w:t>
            </w:r>
          </w:p>
        </w:tc>
      </w:tr>
      <w:tr w:rsidR="00496A33" w:rsidRPr="00496A33" w14:paraId="0905713D" w14:textId="77777777" w:rsidTr="00496A33">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CF87B0E"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lang w:eastAsia="en-GB"/>
              </w:rPr>
              <w:t>SD card 8GB minimum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3957DBC" w14:textId="77777777" w:rsidR="00496A33" w:rsidRPr="00496A33" w:rsidRDefault="00496A33" w:rsidP="00496A33">
            <w:pPr>
              <w:spacing w:after="0" w:line="240" w:lineRule="auto"/>
              <w:textAlignment w:val="baseline"/>
              <w:rPr>
                <w:rFonts w:ascii="Times New Roman" w:eastAsia="Times New Roman" w:hAnsi="Times New Roman" w:cs="Times New Roman"/>
                <w:color w:val="auto"/>
                <w:sz w:val="24"/>
                <w:szCs w:val="24"/>
                <w:lang w:eastAsia="en-GB"/>
              </w:rPr>
            </w:pPr>
            <w:r w:rsidRPr="00496A33">
              <w:rPr>
                <w:rFonts w:ascii="Arial" w:eastAsia="Times New Roman" w:hAnsi="Arial" w:cs="Arial"/>
                <w:color w:val="595959"/>
                <w:lang w:eastAsia="en-GB"/>
              </w:rPr>
              <w:t>  </w:t>
            </w:r>
          </w:p>
        </w:tc>
      </w:tr>
    </w:tbl>
    <w:p w14:paraId="30D5DFC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17F63B4C"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This figure illustrates the use of a Raspberry Pi 4 to install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and configure the device as a router, intended for educational purposes. </w:t>
      </w:r>
    </w:p>
    <w:p w14:paraId="5C4D84F6" w14:textId="78096BA5"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59FEFEC4" wp14:editId="0C6E218A">
            <wp:extent cx="5685155" cy="6866255"/>
            <wp:effectExtent l="0" t="0" r="0" b="0"/>
            <wp:docPr id="256109024" name="Picture 19" descr="A white box with a red and yellow light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024" name="Picture 19" descr="A white box with a red and yellow light insid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5155" cy="68662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24F2AD9B"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b/>
          <w:bCs/>
          <w:color w:val="auto"/>
          <w:sz w:val="24"/>
          <w:szCs w:val="24"/>
          <w:lang w:eastAsia="en-GB"/>
        </w:rPr>
        <w:t>Walkthrough</w:t>
      </w:r>
      <w:r w:rsidRPr="00496A33">
        <w:rPr>
          <w:rFonts w:ascii="Arial" w:eastAsia="Times New Roman" w:hAnsi="Arial" w:cs="Arial"/>
          <w:color w:val="auto"/>
          <w:sz w:val="24"/>
          <w:szCs w:val="24"/>
          <w:lang w:eastAsia="en-GB"/>
        </w:rPr>
        <w:t> </w:t>
      </w:r>
    </w:p>
    <w:p w14:paraId="0CFADDC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After securing the necessary hardware (note that a single Raspberry Pi, either model 4 or 5, will suffice) download the compatible software for either Raspberry Pi 4 or Raspberry Pi 5, it is time to start the step-up process for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The group will use Raspberry Pi 4 as the hardware platform for this project. The initial step involves preparing the SD card by erasing and formatting it with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using the Raspberry Pi Imager tool.   </w:t>
      </w:r>
    </w:p>
    <w:p w14:paraId="0F1B56F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Figures 1 – 7 will show step-by-step how to erase and format the SD card: -  </w:t>
      </w:r>
    </w:p>
    <w:p w14:paraId="26E50220"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1 shows that the user interface is clean and straightforward, making it easy to create an SD card for various Raspberry Pi models. The group will choose the model of their Raspberry Pi, which will be Raspberry Pi 4 and then proceed to the next stages to select the precise OS image to flash onto their SD card.   </w:t>
      </w:r>
    </w:p>
    <w:p w14:paraId="3A8F53C7" w14:textId="535EE463"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  </w:t>
      </w:r>
      <w:r w:rsidRPr="00496A33">
        <w:rPr>
          <w:rFonts w:ascii="Segoe UI" w:eastAsia="Times New Roman" w:hAnsi="Segoe UI" w:cs="Segoe UI"/>
          <w:noProof/>
          <w:color w:val="auto"/>
          <w:sz w:val="18"/>
          <w:szCs w:val="18"/>
          <w:lang w:eastAsia="en-GB"/>
        </w:rPr>
        <w:drawing>
          <wp:inline distT="0" distB="0" distL="0" distR="0" wp14:anchorId="26809C7E" wp14:editId="2F971DCC">
            <wp:extent cx="5732145" cy="4013200"/>
            <wp:effectExtent l="0" t="0" r="1905" b="6350"/>
            <wp:docPr id="167229502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5024" name="Picture 18"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0132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278DBE1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03C1D55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2 shows that the SD card getting erased, and the SD card is formatted to the FAT32 file system using the Raspberry Pi Imager.  FAT32 allows for high compatibility with various operating systems, meeting the Raspberry Pi's bootloader requirements to read the boot partition. FAT32's simplicity and reliability make it ideal for the SD card's boot process, even though other partitions may use various file systems, such as ext4, for the main operating system and storage due to its support for bigger files and more efficient space management.  </w:t>
      </w:r>
    </w:p>
    <w:p w14:paraId="3E23314B" w14:textId="53895113"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2</w:t>
      </w:r>
      <w:r w:rsidRPr="00496A33">
        <w:rPr>
          <w:rFonts w:ascii="Segoe UI" w:eastAsia="Times New Roman" w:hAnsi="Segoe UI" w:cs="Segoe UI"/>
          <w:noProof/>
          <w:color w:val="auto"/>
          <w:sz w:val="18"/>
          <w:szCs w:val="18"/>
          <w:lang w:eastAsia="en-GB"/>
        </w:rPr>
        <w:drawing>
          <wp:inline distT="0" distB="0" distL="0" distR="0" wp14:anchorId="2F0047D8" wp14:editId="4450318A">
            <wp:extent cx="5732145" cy="4004945"/>
            <wp:effectExtent l="0" t="0" r="1905" b="0"/>
            <wp:docPr id="6803457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5739" name="Picture 17"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40049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6726E249"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3 shows the selection of the </w:t>
      </w:r>
      <w:proofErr w:type="gramStart"/>
      <w:r w:rsidRPr="00496A33">
        <w:rPr>
          <w:rFonts w:ascii="Arial" w:eastAsia="Times New Roman" w:hAnsi="Arial" w:cs="Arial"/>
          <w:color w:val="auto"/>
          <w:lang w:eastAsia="en-GB"/>
        </w:rPr>
        <w:t>particular SD</w:t>
      </w:r>
      <w:proofErr w:type="gramEnd"/>
      <w:r w:rsidRPr="00496A33">
        <w:rPr>
          <w:rFonts w:ascii="Arial" w:eastAsia="Times New Roman" w:hAnsi="Arial" w:cs="Arial"/>
          <w:color w:val="auto"/>
          <w:lang w:eastAsia="en-GB"/>
        </w:rPr>
        <w:t xml:space="preserve"> card for erasing. by selecting the suitable SD card from a list of possible drives, ensuring that the correct one is erased and formatted for the project. This option is critical for preventing data loss from other discs that may be attached to the computer.  </w:t>
      </w:r>
    </w:p>
    <w:p w14:paraId="59C3F4C4" w14:textId="07C44D16"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3</w:t>
      </w:r>
      <w:r w:rsidRPr="00496A33">
        <w:rPr>
          <w:rFonts w:ascii="Segoe UI" w:eastAsia="Times New Roman" w:hAnsi="Segoe UI" w:cs="Segoe UI"/>
          <w:noProof/>
          <w:color w:val="auto"/>
          <w:sz w:val="18"/>
          <w:szCs w:val="18"/>
          <w:lang w:eastAsia="en-GB"/>
        </w:rPr>
        <w:drawing>
          <wp:inline distT="0" distB="0" distL="0" distR="0" wp14:anchorId="38D0FA8B" wp14:editId="4EA0BECB">
            <wp:extent cx="5732145" cy="3992245"/>
            <wp:effectExtent l="0" t="0" r="1905" b="8255"/>
            <wp:docPr id="4990069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06953" name="Picture 16"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145" cy="39922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4D91F2C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4 shows the correct option has been selected, and ready to be erase SD card.  </w:t>
      </w:r>
    </w:p>
    <w:p w14:paraId="731B5B29" w14:textId="72D9818C"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4 </w:t>
      </w:r>
      <w:r w:rsidRPr="00496A33">
        <w:rPr>
          <w:rFonts w:ascii="Segoe UI" w:eastAsia="Times New Roman" w:hAnsi="Segoe UI" w:cs="Segoe UI"/>
          <w:noProof/>
          <w:color w:val="auto"/>
          <w:sz w:val="18"/>
          <w:szCs w:val="18"/>
          <w:lang w:eastAsia="en-GB"/>
        </w:rPr>
        <w:drawing>
          <wp:inline distT="0" distB="0" distL="0" distR="0" wp14:anchorId="44286E81" wp14:editId="6432259A">
            <wp:extent cx="5732145" cy="4013200"/>
            <wp:effectExtent l="0" t="0" r="1905" b="6350"/>
            <wp:docPr id="16537502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0203" name="Picture 1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145" cy="40132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7B852DC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3F3AFFB1"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55700AA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5 shows after the SD card is ready to be written, go to option use custom and choose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w:t>
      </w:r>
    </w:p>
    <w:p w14:paraId="4654C0D1" w14:textId="2BF2EDA2"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5</w:t>
      </w:r>
      <w:r w:rsidRPr="00496A33">
        <w:rPr>
          <w:rFonts w:ascii="Segoe UI" w:eastAsia="Times New Roman" w:hAnsi="Segoe UI" w:cs="Segoe UI"/>
          <w:noProof/>
          <w:color w:val="auto"/>
          <w:sz w:val="18"/>
          <w:szCs w:val="18"/>
          <w:lang w:eastAsia="en-GB"/>
        </w:rPr>
        <w:drawing>
          <wp:inline distT="0" distB="0" distL="0" distR="0" wp14:anchorId="5E2413B1" wp14:editId="2C17E683">
            <wp:extent cx="5732145" cy="4004945"/>
            <wp:effectExtent l="0" t="0" r="1905" b="0"/>
            <wp:docPr id="8127097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9791" name="Picture 14"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40049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3C75F53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6 - Figure 6 shows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OS ready for the installation.   </w:t>
      </w:r>
    </w:p>
    <w:p w14:paraId="144CBF95" w14:textId="658AAA50"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6</w:t>
      </w:r>
      <w:r w:rsidRPr="00496A33">
        <w:rPr>
          <w:rFonts w:ascii="Segoe UI" w:eastAsia="Times New Roman" w:hAnsi="Segoe UI" w:cs="Segoe UI"/>
          <w:noProof/>
          <w:color w:val="auto"/>
          <w:sz w:val="18"/>
          <w:szCs w:val="18"/>
          <w:lang w:eastAsia="en-GB"/>
        </w:rPr>
        <w:drawing>
          <wp:inline distT="0" distB="0" distL="0" distR="0" wp14:anchorId="29145C6C" wp14:editId="3351D5FA">
            <wp:extent cx="5732145" cy="4013200"/>
            <wp:effectExtent l="0" t="0" r="1905" b="6350"/>
            <wp:docPr id="11722664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6413" name="Picture 13"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40132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F5E7BF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7 - Figure 7 shows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has been installed successfully.  </w:t>
      </w:r>
    </w:p>
    <w:p w14:paraId="46C76FFA" w14:textId="5383C493"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7 </w:t>
      </w:r>
      <w:r w:rsidRPr="00496A33">
        <w:rPr>
          <w:rFonts w:ascii="Segoe UI" w:eastAsia="Times New Roman" w:hAnsi="Segoe UI" w:cs="Segoe UI"/>
          <w:noProof/>
          <w:color w:val="auto"/>
          <w:sz w:val="18"/>
          <w:szCs w:val="18"/>
          <w:lang w:eastAsia="en-GB"/>
        </w:rPr>
        <w:drawing>
          <wp:inline distT="0" distB="0" distL="0" distR="0" wp14:anchorId="0D2A5D06" wp14:editId="4B31E0A4">
            <wp:extent cx="5732145" cy="4034155"/>
            <wp:effectExtent l="0" t="0" r="1905" b="4445"/>
            <wp:docPr id="130778665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6656" name="Picture 1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0341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6C1FA63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153817AC"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This step shows the network setup required to connect the Raspberry Pi to the computer for configuring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w:t>
      </w:r>
    </w:p>
    <w:p w14:paraId="23F0E1D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8 shows how to setup the network for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by right clicking and selecting </w:t>
      </w:r>
      <w:proofErr w:type="gramStart"/>
      <w:r w:rsidRPr="00496A33">
        <w:rPr>
          <w:rFonts w:ascii="Arial" w:eastAsia="Times New Roman" w:hAnsi="Arial" w:cs="Arial"/>
          <w:color w:val="auto"/>
          <w:lang w:eastAsia="en-GB"/>
        </w:rPr>
        <w:t>properties</w:t>
      </w:r>
      <w:proofErr w:type="gramEnd"/>
      <w:r w:rsidRPr="00496A33">
        <w:rPr>
          <w:rFonts w:ascii="Arial" w:eastAsia="Times New Roman" w:hAnsi="Arial" w:cs="Arial"/>
          <w:color w:val="auto"/>
          <w:lang w:eastAsia="en-GB"/>
        </w:rPr>
        <w:t> </w:t>
      </w:r>
    </w:p>
    <w:p w14:paraId="6B151CCB" w14:textId="5C0B1F40"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8</w:t>
      </w:r>
      <w:r w:rsidRPr="00496A33">
        <w:rPr>
          <w:rFonts w:ascii="Segoe UI" w:eastAsia="Times New Roman" w:hAnsi="Segoe UI" w:cs="Segoe UI"/>
          <w:noProof/>
          <w:color w:val="auto"/>
          <w:sz w:val="18"/>
          <w:szCs w:val="18"/>
          <w:lang w:eastAsia="en-GB"/>
        </w:rPr>
        <w:drawing>
          <wp:inline distT="0" distB="0" distL="0" distR="0" wp14:anchorId="2D3F7517" wp14:editId="670F966F">
            <wp:extent cx="5732145" cy="2150745"/>
            <wp:effectExtent l="0" t="0" r="1905" b="1905"/>
            <wp:docPr id="1198130766" name="Picture 11" descr="A screenshot of a computer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0766" name="Picture 11" descr="A screenshot of a computer network connec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21507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23FE853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9 shows the network settings, clicking on Internet Protocol Version 4 and changing the IP Address with the following configuration, will allow the team to log into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admin page the default gateway.  </w:t>
      </w:r>
    </w:p>
    <w:p w14:paraId="7649775A" w14:textId="16297DEF"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9</w:t>
      </w:r>
      <w:r w:rsidRPr="00496A33">
        <w:rPr>
          <w:rFonts w:ascii="Segoe UI" w:eastAsia="Times New Roman" w:hAnsi="Segoe UI" w:cs="Segoe UI"/>
          <w:noProof/>
          <w:color w:val="auto"/>
          <w:sz w:val="18"/>
          <w:szCs w:val="18"/>
          <w:lang w:eastAsia="en-GB"/>
        </w:rPr>
        <w:drawing>
          <wp:inline distT="0" distB="0" distL="0" distR="0" wp14:anchorId="767BB8E3" wp14:editId="632178F0">
            <wp:extent cx="5723255" cy="3517900"/>
            <wp:effectExtent l="0" t="0" r="0" b="6350"/>
            <wp:docPr id="18483178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881" name="Picture 10"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3255" cy="35179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7B74B8D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10 shows a Raspberry Pi 4 connected via an Ethernet cable, through which a group accesses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login page by navigating to the default gateway IP address using a web browser. The login page requires authorization and prompts for a username and password. The username is "root," which is the default for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administrative access. This step is crucial for the team to log in and begin configuring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installation. </w:t>
      </w:r>
    </w:p>
    <w:p w14:paraId="47E5228C" w14:textId="18446442"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10</w:t>
      </w:r>
      <w:r w:rsidRPr="00496A33">
        <w:rPr>
          <w:rFonts w:ascii="Segoe UI" w:eastAsia="Times New Roman" w:hAnsi="Segoe UI" w:cs="Segoe UI"/>
          <w:noProof/>
          <w:color w:val="auto"/>
          <w:sz w:val="18"/>
          <w:szCs w:val="18"/>
          <w:lang w:eastAsia="en-GB"/>
        </w:rPr>
        <w:drawing>
          <wp:inline distT="0" distB="0" distL="0" distR="0" wp14:anchorId="0370CBE3" wp14:editId="5FE2BB9D">
            <wp:extent cx="5943600" cy="4723130"/>
            <wp:effectExtent l="0" t="0" r="0" b="1270"/>
            <wp:docPr id="1990826007" name="Picture 9" descr="A computer with a yellow cable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6007" name="Picture 9" descr="A computer with a yellow cable next to i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2313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3C6B1F1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11 shows  OpenWrt's web interface after a successful login, details about the system is shown, such as the hostname being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the model as a Raspberry Pi 4 Model B Rev 1.4, and various software versions and statuses. Memory usage is detailed, showing a total available memory close to 7.64 GB. The group navigate to the 'Wireless' section, accessible via the 'Network' dropdown menu, where they will have the option to activate the wireless adapter and configure wireless security, including the WPA3 protocol.  </w:t>
      </w:r>
    </w:p>
    <w:p w14:paraId="74957599"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4CD5529"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7448D2FE"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8D356F5" w14:textId="1CDE58C3"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11  </w:t>
      </w:r>
      <w:r w:rsidRPr="00496A33">
        <w:rPr>
          <w:rFonts w:ascii="Segoe UI" w:eastAsia="Times New Roman" w:hAnsi="Segoe UI" w:cs="Segoe UI"/>
          <w:noProof/>
          <w:color w:val="auto"/>
          <w:sz w:val="18"/>
          <w:szCs w:val="18"/>
          <w:lang w:eastAsia="en-GB"/>
        </w:rPr>
        <w:drawing>
          <wp:inline distT="0" distB="0" distL="0" distR="0" wp14:anchorId="194A7AD7" wp14:editId="746D36DB">
            <wp:extent cx="5732145" cy="2963545"/>
            <wp:effectExtent l="0" t="0" r="1905" b="8255"/>
            <wp:docPr id="20713878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7893" name="Picture 8"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29635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4EBBB21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12 shows that the wireless network interface, named Cypress CYW43455 and supporting the 802.11ac/b/g/n standards, is shown as "not active" and the SSID,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is as disabled. For the device to broadcast the SSID and become visible to other devices for wireless connectivity, the group will enable the wireless function by clicking the "Enable" button.  </w:t>
      </w:r>
    </w:p>
    <w:p w14:paraId="11AB37CE" w14:textId="26769E81"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12</w:t>
      </w:r>
      <w:r w:rsidRPr="00496A33">
        <w:rPr>
          <w:rFonts w:ascii="Segoe UI" w:eastAsia="Times New Roman" w:hAnsi="Segoe UI" w:cs="Segoe UI"/>
          <w:noProof/>
          <w:color w:val="auto"/>
          <w:sz w:val="18"/>
          <w:szCs w:val="18"/>
          <w:lang w:eastAsia="en-GB"/>
        </w:rPr>
        <w:drawing>
          <wp:inline distT="0" distB="0" distL="0" distR="0" wp14:anchorId="5957467F" wp14:editId="2BBA55B4">
            <wp:extent cx="5732145" cy="2921000"/>
            <wp:effectExtent l="0" t="0" r="1905" b="0"/>
            <wp:docPr id="2114925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565" name="Picture 7"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2921000"/>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70889673"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4300B7F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13 shows the General Setup tab of a wireless network configuration, it shows that the wireless network is enabled, as indicated by the option to "Disable" a sign that the wireless functionality is enabled. The ESSID, which stands for Extended Service Set Identifier, is set to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This ESSID serves as the network name, and by being set, it allows other wireless-enabled devices to detect and identify this specific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network when scanning for </w:t>
      </w:r>
      <w:r w:rsidRPr="00496A33">
        <w:rPr>
          <w:rFonts w:ascii="Arial" w:eastAsia="Times New Roman" w:hAnsi="Arial" w:cs="Arial"/>
          <w:color w:val="auto"/>
          <w:lang w:eastAsia="en-GB"/>
        </w:rPr>
        <w:lastRenderedPageBreak/>
        <w:t>available Wi-Fi connections. The details also confirm the network mode as "Access Point," indicating that the device is configured to act as a Wi-Fi hotspot that other devices can connect to.  </w:t>
      </w:r>
    </w:p>
    <w:p w14:paraId="0D9E075A" w14:textId="0C0C7A0B"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Figure 13</w:t>
      </w:r>
      <w:r w:rsidRPr="00496A33">
        <w:rPr>
          <w:rFonts w:ascii="Segoe UI" w:eastAsia="Times New Roman" w:hAnsi="Segoe UI" w:cs="Segoe UI"/>
          <w:noProof/>
          <w:color w:val="auto"/>
          <w:sz w:val="18"/>
          <w:szCs w:val="18"/>
          <w:lang w:eastAsia="en-GB"/>
        </w:rPr>
        <w:drawing>
          <wp:inline distT="0" distB="0" distL="0" distR="0" wp14:anchorId="04385F6A" wp14:editId="629BBF73">
            <wp:extent cx="5732145" cy="5012055"/>
            <wp:effectExtent l="0" t="0" r="1905" b="0"/>
            <wp:docPr id="19907651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65115" name="Picture 6"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501205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028CB6E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6B518007"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30A96AA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6E6D7EF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14 shows that by selecting 'Wireless Security' tab will allow for configuration on the encryption method. The encryption to a mixed mode of WPA2-PSK/WPA3-SAE, which allows for a transition phase accommodating devices that support either encryption standard. Additionally, the wireless password (or key) has been updated to "Ed1nbUrgHN@p13r1964". This new password will be required by devices attempting to connect to the network to verify authorised access, which will enhance the networks.   </w:t>
      </w:r>
    </w:p>
    <w:p w14:paraId="79AD35C0"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Figure 14   </w:t>
      </w:r>
    </w:p>
    <w:p w14:paraId="04F40D8D" w14:textId="5300A719"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lastRenderedPageBreak/>
        <w:drawing>
          <wp:inline distT="0" distB="0" distL="0" distR="0" wp14:anchorId="01B120DB" wp14:editId="216FA459">
            <wp:extent cx="5723255" cy="4982845"/>
            <wp:effectExtent l="0" t="0" r="0" b="8255"/>
            <wp:docPr id="409985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8545" name="Picture 5"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3255" cy="49828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21B8850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3ED36CB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15 shows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web interface, where the group has made configurations to the wireless settings and by selecting the "Save &amp; Apply" button will make the changes have been made. The wireless summary section shows the SSID as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with the mode set to "Master," and the encryption as "mixed WPA2/WPA3 PSK, SAE (CCMP),"  that the network will use a secure encryption method. To ensure that these adjustments take effect, the group will need to save and apply them.  </w:t>
      </w:r>
    </w:p>
    <w:p w14:paraId="4FFDFA19" w14:textId="205F16C4"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Figure 15  </w:t>
      </w:r>
      <w:r w:rsidRPr="00496A33">
        <w:rPr>
          <w:rFonts w:ascii="Segoe UI" w:eastAsia="Times New Roman" w:hAnsi="Segoe UI" w:cs="Segoe UI"/>
          <w:noProof/>
          <w:color w:val="auto"/>
          <w:sz w:val="18"/>
          <w:szCs w:val="18"/>
          <w:lang w:eastAsia="en-GB"/>
        </w:rPr>
        <w:drawing>
          <wp:inline distT="0" distB="0" distL="0" distR="0" wp14:anchorId="03461FA5" wp14:editId="189B7EE0">
            <wp:extent cx="5732145" cy="2938145"/>
            <wp:effectExtent l="0" t="0" r="1905" b="0"/>
            <wp:docPr id="9221181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8160" name="Picture 4"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29381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D708093"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16 shows that a device with WPA3 compatibility has connected to the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xml:space="preserve"> access point. The device is "Connected" to the network named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It is set to automatically reconnect whenever it's within range of this network. The network's signal strength is excellent at -46 dB, and the link speed is reported as 325 Mbps. The security section confirms the use of WPA3-Personal, this proves that the device is using the latest WPA3 security protocol for a secure connection.  </w:t>
      </w:r>
    </w:p>
    <w:p w14:paraId="08CA32B3" w14:textId="77777777" w:rsidR="00496A33" w:rsidRDefault="00496A33" w:rsidP="00496A33">
      <w:pPr>
        <w:spacing w:after="0" w:line="240" w:lineRule="auto"/>
        <w:textAlignment w:val="baseline"/>
        <w:rPr>
          <w:rFonts w:ascii="Arial" w:eastAsia="Times New Roman" w:hAnsi="Arial" w:cs="Arial"/>
          <w:color w:val="auto"/>
          <w:lang w:eastAsia="en-GB"/>
        </w:rPr>
      </w:pPr>
    </w:p>
    <w:p w14:paraId="5654A468" w14:textId="6F577256"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16   </w:t>
      </w:r>
    </w:p>
    <w:p w14:paraId="08341828" w14:textId="15105EF9"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Segoe UI" w:eastAsia="Times New Roman" w:hAnsi="Segoe UI" w:cs="Segoe UI"/>
          <w:noProof/>
          <w:color w:val="auto"/>
          <w:sz w:val="18"/>
          <w:szCs w:val="18"/>
          <w:lang w:eastAsia="en-GB"/>
        </w:rPr>
        <w:drawing>
          <wp:inline distT="0" distB="0" distL="0" distR="0" wp14:anchorId="3438A542" wp14:editId="5F85366F">
            <wp:extent cx="2150110" cy="2641600"/>
            <wp:effectExtent l="0" t="0" r="2540" b="6350"/>
            <wp:docPr id="94304522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5226" name="Picture 3" descr="A screenshot of a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1903" cy="2656089"/>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518F58FF"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03561DC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Figure 17 shows that the login password has not yet been established. The group needs to fix this by clicking on the "Go to password configuration" option, which will guide the group through the process of setting a secure password to protect the router’s administrative interface. It is very simple.  </w:t>
      </w:r>
    </w:p>
    <w:p w14:paraId="19C05D4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03C6BF9D"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lastRenderedPageBreak/>
        <w:t> </w:t>
      </w:r>
    </w:p>
    <w:p w14:paraId="7AB1AF91"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0DA93D19" w14:textId="189472EC"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Figure 17</w:t>
      </w:r>
      <w:r w:rsidRPr="00496A33">
        <w:rPr>
          <w:rFonts w:ascii="Segoe UI" w:eastAsia="Times New Roman" w:hAnsi="Segoe UI" w:cs="Segoe UI"/>
          <w:noProof/>
          <w:color w:val="auto"/>
          <w:sz w:val="18"/>
          <w:szCs w:val="18"/>
          <w:lang w:eastAsia="en-GB"/>
        </w:rPr>
        <w:drawing>
          <wp:inline distT="0" distB="0" distL="0" distR="0" wp14:anchorId="7C2894CF" wp14:editId="55E04A6F">
            <wp:extent cx="5732145" cy="2950845"/>
            <wp:effectExtent l="0" t="0" r="1905" b="1905"/>
            <wp:docPr id="16378094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9499" name="Picture 2"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2950845"/>
                    </a:xfrm>
                    <a:prstGeom prst="rect">
                      <a:avLst/>
                    </a:prstGeom>
                    <a:noFill/>
                    <a:ln>
                      <a:noFill/>
                    </a:ln>
                  </pic:spPr>
                </pic:pic>
              </a:graphicData>
            </a:graphic>
          </wp:inline>
        </w:drawing>
      </w:r>
      <w:r w:rsidRPr="00496A33">
        <w:rPr>
          <w:rFonts w:ascii="Arial" w:eastAsia="Times New Roman" w:hAnsi="Arial" w:cs="Arial"/>
          <w:color w:val="auto"/>
          <w:lang w:eastAsia="en-GB"/>
        </w:rPr>
        <w:t> </w:t>
      </w:r>
    </w:p>
    <w:p w14:paraId="30999F75"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108707E6"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746C57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xml:space="preserve">Figure 18 shows the password configuration page, the group has entered a new password for the login page on </w:t>
      </w:r>
      <w:proofErr w:type="spellStart"/>
      <w:r w:rsidRPr="00496A33">
        <w:rPr>
          <w:rFonts w:ascii="Arial" w:eastAsia="Times New Roman" w:hAnsi="Arial" w:cs="Arial"/>
          <w:color w:val="auto"/>
          <w:lang w:eastAsia="en-GB"/>
        </w:rPr>
        <w:t>OpenWrt</w:t>
      </w:r>
      <w:proofErr w:type="spellEnd"/>
      <w:r w:rsidRPr="00496A33">
        <w:rPr>
          <w:rFonts w:ascii="Arial" w:eastAsia="Times New Roman" w:hAnsi="Arial" w:cs="Arial"/>
          <w:color w:val="auto"/>
          <w:lang w:eastAsia="en-GB"/>
        </w:rPr>
        <w:t>. The password 'Pr0j3ctWPA3p@2024' has been entered twice for verification and the system agrees the password is secure by stating that the password is 'Strong', its complexity and strength. With 18 characters including upper- and lower-case letters, numbers, and special characters, it provides robust protection against unauthorised access. Once this password is saved, it will serve to fortify the device's web interface security. Once this password is saved, it will help to strengthen the device's web interface security. </w:t>
      </w:r>
    </w:p>
    <w:p w14:paraId="7EB9713D" w14:textId="1FEE9643"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B3A3124"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727BEED8"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1786BA39"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26A2E9F6" w14:textId="098FA940"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Figure 18  </w:t>
      </w:r>
      <w:r w:rsidRPr="00496A33">
        <w:rPr>
          <w:rFonts w:ascii="Segoe UI" w:eastAsia="Times New Roman" w:hAnsi="Segoe UI" w:cs="Segoe UI"/>
          <w:noProof/>
          <w:color w:val="auto"/>
          <w:sz w:val="18"/>
          <w:szCs w:val="18"/>
          <w:lang w:eastAsia="en-GB"/>
        </w:rPr>
        <w:drawing>
          <wp:inline distT="0" distB="0" distL="0" distR="0" wp14:anchorId="3BE1B878" wp14:editId="62328CFA">
            <wp:extent cx="5732145" cy="1693334"/>
            <wp:effectExtent l="0" t="0" r="1905" b="2540"/>
            <wp:docPr id="156491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4795" name="Picture 1" descr="A screenshot of a computer&#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b="42615"/>
                    <a:stretch/>
                  </pic:blipFill>
                  <pic:spPr bwMode="auto">
                    <a:xfrm>
                      <a:off x="0" y="0"/>
                      <a:ext cx="5732145" cy="1693334"/>
                    </a:xfrm>
                    <a:prstGeom prst="rect">
                      <a:avLst/>
                    </a:prstGeom>
                    <a:noFill/>
                    <a:ln>
                      <a:noFill/>
                    </a:ln>
                    <a:extLst>
                      <a:ext uri="{53640926-AAD7-44D8-BBD7-CCE9431645EC}">
                        <a14:shadowObscured xmlns:a14="http://schemas.microsoft.com/office/drawing/2010/main"/>
                      </a:ext>
                    </a:extLst>
                  </pic:spPr>
                </pic:pic>
              </a:graphicData>
            </a:graphic>
          </wp:inline>
        </w:drawing>
      </w:r>
      <w:r w:rsidRPr="00496A33">
        <w:rPr>
          <w:rFonts w:ascii="Arial" w:eastAsia="Times New Roman" w:hAnsi="Arial" w:cs="Arial"/>
          <w:color w:val="auto"/>
          <w:lang w:eastAsia="en-GB"/>
        </w:rPr>
        <w:t> </w:t>
      </w:r>
    </w:p>
    <w:p w14:paraId="52F64042"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4C0BFF2A" w14:textId="77777777" w:rsidR="00496A33" w:rsidRPr="00496A33" w:rsidRDefault="00496A33" w:rsidP="00496A33">
      <w:pPr>
        <w:spacing w:after="0" w:line="240" w:lineRule="auto"/>
        <w:textAlignment w:val="baseline"/>
        <w:rPr>
          <w:rFonts w:ascii="Segoe UI" w:eastAsia="Times New Roman" w:hAnsi="Segoe UI" w:cs="Segoe UI"/>
          <w:color w:val="auto"/>
          <w:sz w:val="18"/>
          <w:szCs w:val="18"/>
          <w:lang w:eastAsia="en-GB"/>
        </w:rPr>
      </w:pPr>
      <w:r w:rsidRPr="00496A33">
        <w:rPr>
          <w:rFonts w:ascii="Arial" w:eastAsia="Times New Roman" w:hAnsi="Arial" w:cs="Arial"/>
          <w:color w:val="auto"/>
          <w:lang w:eastAsia="en-GB"/>
        </w:rPr>
        <w:t> </w:t>
      </w:r>
    </w:p>
    <w:p w14:paraId="190FF815" w14:textId="0348CA46" w:rsidR="000A51D6" w:rsidRPr="009971EA" w:rsidRDefault="000A51D6" w:rsidP="000A3DF2">
      <w:pPr>
        <w:pStyle w:val="Heading3"/>
      </w:pPr>
    </w:p>
    <w:p w14:paraId="600B58E6" w14:textId="77777777" w:rsidR="000A51D6" w:rsidRPr="0061656F" w:rsidRDefault="000A51D6" w:rsidP="000A51D6">
      <w:pPr>
        <w:jc w:val="center"/>
      </w:pPr>
    </w:p>
    <w:p w14:paraId="2E5E6951" w14:textId="77777777" w:rsidR="000A51D6" w:rsidRDefault="000A51D6" w:rsidP="000A51D6"/>
    <w:p w14:paraId="76FB0244" w14:textId="77777777" w:rsidR="000A51D6" w:rsidRDefault="000A51D6" w:rsidP="000A51D6">
      <w:pPr>
        <w:tabs>
          <w:tab w:val="left" w:pos="915"/>
        </w:tabs>
      </w:pPr>
      <w:r>
        <w:tab/>
      </w:r>
    </w:p>
    <w:p w14:paraId="1692F39A" w14:textId="77777777" w:rsidR="000A51D6" w:rsidRDefault="000A51D6" w:rsidP="000A51D6">
      <w:pPr>
        <w:tabs>
          <w:tab w:val="left" w:pos="915"/>
        </w:tabs>
      </w:pPr>
    </w:p>
    <w:p w14:paraId="1E980907" w14:textId="77777777" w:rsidR="000A51D6" w:rsidRDefault="000A51D6" w:rsidP="000A51D6">
      <w:pPr>
        <w:tabs>
          <w:tab w:val="left" w:pos="915"/>
        </w:tabs>
      </w:pPr>
    </w:p>
    <w:p w14:paraId="499F2038" w14:textId="77777777" w:rsidR="000A51D6" w:rsidRDefault="000A51D6" w:rsidP="000A51D6">
      <w:pPr>
        <w:tabs>
          <w:tab w:val="left" w:pos="915"/>
        </w:tabs>
      </w:pPr>
    </w:p>
    <w:p w14:paraId="78A3D38A" w14:textId="77777777" w:rsidR="000A51D6" w:rsidRDefault="000A51D6" w:rsidP="000A51D6"/>
    <w:p w14:paraId="0279063A" w14:textId="77777777" w:rsidR="000A51D6" w:rsidRPr="000A51D6" w:rsidRDefault="000A51D6" w:rsidP="000A51D6"/>
    <w:sectPr w:rsidR="000A51D6" w:rsidRPr="000A51D6" w:rsidSect="00FB29B0">
      <w:footerReference w:type="default" r:id="rId109"/>
      <w:headerReference w:type="first" r:id="rId110"/>
      <w:footerReference w:type="first" r:id="rId111"/>
      <w:pgSz w:w="12240" w:h="15840" w:code="1"/>
      <w:pgMar w:top="1440" w:right="1440" w:bottom="1440" w:left="1440" w:header="720" w:footer="454"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Malcolm, James" w:date="2024-04-08T15:48:00Z" w:initials="JM">
    <w:p w14:paraId="03C63D79" w14:textId="7CED0F08" w:rsidR="007B1145" w:rsidRDefault="007B1145" w:rsidP="007B1145">
      <w:pPr>
        <w:pStyle w:val="CommentText"/>
      </w:pPr>
      <w:r>
        <w:rPr>
          <w:rStyle w:val="CommentReference"/>
        </w:rPr>
        <w:annotationRef/>
      </w:r>
      <w:r>
        <w:t>Introduction to the report. Include highlighted aim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C63D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479717" w16cex:dateUtc="2024-04-08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C63D79" w16cid:durableId="264797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78963" w14:textId="77777777" w:rsidR="00FB29B0" w:rsidRDefault="00FB29B0" w:rsidP="00C6554A">
      <w:pPr>
        <w:spacing w:after="0" w:line="240" w:lineRule="auto"/>
      </w:pPr>
      <w:r>
        <w:separator/>
      </w:r>
    </w:p>
  </w:endnote>
  <w:endnote w:type="continuationSeparator" w:id="0">
    <w:p w14:paraId="09CAA1E4" w14:textId="77777777" w:rsidR="00FB29B0" w:rsidRDefault="00FB29B0" w:rsidP="00C6554A">
      <w:pPr>
        <w:spacing w:after="0" w:line="240" w:lineRule="auto"/>
      </w:pPr>
      <w:r>
        <w:continuationSeparator/>
      </w:r>
    </w:p>
  </w:endnote>
  <w:endnote w:type="continuationNotice" w:id="1">
    <w:p w14:paraId="5861ACFF" w14:textId="77777777" w:rsidR="00FB29B0" w:rsidRDefault="00FB29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6271A" w14:textId="6FE8A1FF" w:rsidR="008A43DC" w:rsidRDefault="008A43DC">
    <w:pPr>
      <w:pStyle w:val="Footer"/>
    </w:pPr>
  </w:p>
  <w:p w14:paraId="63125FC4" w14:textId="77777777" w:rsidR="008A43DC" w:rsidRDefault="008A43D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20C9E" w14:textId="77C223E1" w:rsidR="005624E3" w:rsidRDefault="005624E3" w:rsidP="006D7BD0">
    <w:pPr>
      <w:pStyle w:val="Footer"/>
    </w:pPr>
  </w:p>
  <w:p w14:paraId="4824C45B" w14:textId="27E3C2EF" w:rsidR="001B75B0" w:rsidRDefault="001B75B0" w:rsidP="006D7BD0">
    <w:pPr>
      <w:pStyle w:val="Footer"/>
    </w:pPr>
  </w:p>
  <w:p w14:paraId="553EB703" w14:textId="433B5DDE" w:rsidR="002044D9" w:rsidRDefault="002044D9" w:rsidP="006D7BD0">
    <w:pPr>
      <w:pStyle w:val="Footer"/>
    </w:pPr>
  </w:p>
  <w:p w14:paraId="6568C8D9" w14:textId="75D3565B" w:rsidR="002044D9" w:rsidRDefault="002044D9" w:rsidP="006D7BD0">
    <w:pPr>
      <w:pStyle w:val="Footer"/>
    </w:pPr>
  </w:p>
  <w:p w14:paraId="7B66E9C0" w14:textId="5DCE834E" w:rsidR="007F1576" w:rsidRDefault="007F1576" w:rsidP="006D7BD0">
    <w:pPr>
      <w:pStyle w:val="Footer"/>
    </w:pPr>
  </w:p>
  <w:p w14:paraId="78950454" w14:textId="7DAECA16" w:rsidR="007F1576" w:rsidRDefault="007F1576" w:rsidP="006D7BD0">
    <w:pPr>
      <w:pStyle w:val="Footer"/>
    </w:pPr>
  </w:p>
  <w:p w14:paraId="4A491B04" w14:textId="112BC1AF" w:rsidR="008A368A" w:rsidRDefault="008A368A" w:rsidP="006D7BD0">
    <w:pPr>
      <w:pStyle w:val="Footer"/>
    </w:pPr>
  </w:p>
  <w:p w14:paraId="756A4EF5" w14:textId="51F71227" w:rsidR="008A368A" w:rsidRDefault="008A368A" w:rsidP="006D7BD0">
    <w:pPr>
      <w:pStyle w:val="Footer"/>
    </w:pPr>
  </w:p>
  <w:sdt>
    <w:sdtPr>
      <w:id w:val="-315875217"/>
      <w:docPartObj>
        <w:docPartGallery w:val="Page Numbers (Top of Page)"/>
        <w:docPartUnique/>
      </w:docPartObj>
    </w:sdtPr>
    <w:sdtContent>
      <w:p w14:paraId="4FED8EBE" w14:textId="60D2CAD2" w:rsidR="006D7BD0" w:rsidRDefault="006D7BD0" w:rsidP="006D7BD0">
        <w:pPr>
          <w:pStyle w:val="Footer"/>
          <w:rPr>
            <w:b/>
            <w:bCs/>
            <w:sz w:val="24"/>
            <w:szCs w:val="24"/>
          </w:rPr>
        </w:pPr>
      </w:p>
      <w:p w14:paraId="6789EA49" w14:textId="77777777" w:rsidR="006D7BD0" w:rsidRDefault="00805AFA" w:rsidP="006D7BD0">
        <w:pPr>
          <w:pStyle w:val="Footer"/>
          <w:rPr>
            <w:caps w:val="0"/>
          </w:rPr>
        </w:pPr>
      </w:p>
    </w:sdtContent>
  </w:sdt>
  <w:p w14:paraId="05F72D6F" w14:textId="77777777" w:rsidR="006D7BD0" w:rsidRDefault="006D7BD0" w:rsidP="006D7BD0">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9573576"/>
      <w:docPartObj>
        <w:docPartGallery w:val="Page Numbers (Bottom of Page)"/>
        <w:docPartUnique/>
      </w:docPartObj>
    </w:sdtPr>
    <w:sdtContent>
      <w:sdt>
        <w:sdtPr>
          <w:id w:val="-1705238520"/>
          <w:docPartObj>
            <w:docPartGallery w:val="Page Numbers (Top of Page)"/>
            <w:docPartUnique/>
          </w:docPartObj>
        </w:sdtPr>
        <w:sdtContent>
          <w:p w14:paraId="5B1329EB" w14:textId="41804C82" w:rsidR="00147628" w:rsidRDefault="00147628">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0B1FF5">
              <w:rPr>
                <w:b/>
                <w:bCs/>
                <w:sz w:val="24"/>
                <w:szCs w:val="24"/>
              </w:rPr>
              <w:fldChar w:fldCharType="begin"/>
            </w:r>
            <w:r w:rsidR="000B1FF5">
              <w:rPr>
                <w:b/>
                <w:bCs/>
                <w:sz w:val="24"/>
                <w:szCs w:val="24"/>
              </w:rPr>
              <w:instrText xml:space="preserve"> = </w:instrText>
            </w:r>
            <w:r w:rsidR="000B1FF5">
              <w:rPr>
                <w:b/>
                <w:bCs/>
                <w:sz w:val="24"/>
                <w:szCs w:val="24"/>
              </w:rPr>
              <w:fldChar w:fldCharType="begin"/>
            </w:r>
            <w:r w:rsidR="000B1FF5">
              <w:rPr>
                <w:b/>
                <w:bCs/>
                <w:sz w:val="24"/>
                <w:szCs w:val="24"/>
              </w:rPr>
              <w:instrText xml:space="preserve"> NUMPAGES </w:instrText>
            </w:r>
            <w:r w:rsidR="000B1FF5">
              <w:rPr>
                <w:b/>
                <w:bCs/>
                <w:sz w:val="24"/>
                <w:szCs w:val="24"/>
              </w:rPr>
              <w:fldChar w:fldCharType="separate"/>
            </w:r>
            <w:r w:rsidR="00DD5169">
              <w:rPr>
                <w:b/>
                <w:bCs/>
                <w:noProof/>
                <w:sz w:val="24"/>
                <w:szCs w:val="24"/>
              </w:rPr>
              <w:instrText>81</w:instrText>
            </w:r>
            <w:r w:rsidR="000B1FF5">
              <w:rPr>
                <w:b/>
                <w:bCs/>
                <w:sz w:val="24"/>
                <w:szCs w:val="24"/>
              </w:rPr>
              <w:fldChar w:fldCharType="end"/>
            </w:r>
            <w:r w:rsidR="000B1FF5">
              <w:rPr>
                <w:b/>
                <w:bCs/>
                <w:sz w:val="24"/>
                <w:szCs w:val="24"/>
              </w:rPr>
              <w:instrText xml:space="preserve"> - </w:instrText>
            </w:r>
            <w:r w:rsidR="00E01B19">
              <w:rPr>
                <w:b/>
                <w:bCs/>
                <w:sz w:val="24"/>
                <w:szCs w:val="24"/>
              </w:rPr>
              <w:instrText>3</w:instrText>
            </w:r>
            <w:r w:rsidR="000B1FF5">
              <w:rPr>
                <w:b/>
                <w:bCs/>
                <w:sz w:val="24"/>
                <w:szCs w:val="24"/>
              </w:rPr>
              <w:instrText xml:space="preserve"> </w:instrText>
            </w:r>
            <w:r w:rsidR="000B1FF5">
              <w:rPr>
                <w:b/>
                <w:bCs/>
                <w:sz w:val="24"/>
                <w:szCs w:val="24"/>
              </w:rPr>
              <w:fldChar w:fldCharType="separate"/>
            </w:r>
            <w:r w:rsidR="00DD5169">
              <w:rPr>
                <w:b/>
                <w:bCs/>
                <w:noProof/>
                <w:sz w:val="24"/>
                <w:szCs w:val="24"/>
              </w:rPr>
              <w:t>78</w:t>
            </w:r>
            <w:r w:rsidR="000B1FF5">
              <w:rPr>
                <w:b/>
                <w:bCs/>
                <w:sz w:val="24"/>
                <w:szCs w:val="24"/>
              </w:rPr>
              <w:fldChar w:fldCharType="end"/>
            </w:r>
          </w:p>
        </w:sdtContent>
      </w:sdt>
    </w:sdtContent>
  </w:sdt>
  <w:p w14:paraId="4CCF01EB" w14:textId="77777777" w:rsidR="00724D57" w:rsidRDefault="00724D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965959"/>
      <w:docPartObj>
        <w:docPartGallery w:val="Page Numbers (Bottom of Page)"/>
        <w:docPartUnique/>
      </w:docPartObj>
    </w:sdtPr>
    <w:sdtContent>
      <w:sdt>
        <w:sdtPr>
          <w:id w:val="1317685942"/>
          <w:docPartObj>
            <w:docPartGallery w:val="Page Numbers (Top of Page)"/>
            <w:docPartUnique/>
          </w:docPartObj>
        </w:sdtPr>
        <w:sdtContent>
          <w:p w14:paraId="43539447" w14:textId="006B9DD0" w:rsidR="00A75D37" w:rsidRDefault="00A75D37">
            <w:pPr>
              <w:pStyle w:val="Footer"/>
            </w:pPr>
            <w:r>
              <w:t xml:space="preserve">Page </w:t>
            </w:r>
            <w:r w:rsidR="006D7BD0">
              <w:rPr>
                <w:b/>
                <w:bCs/>
                <w:sz w:val="24"/>
                <w:szCs w:val="24"/>
              </w:rPr>
              <w:fldChar w:fldCharType="begin"/>
            </w:r>
            <w:r w:rsidR="006D7BD0">
              <w:rPr>
                <w:b/>
                <w:bCs/>
              </w:rPr>
              <w:instrText xml:space="preserve"> PAGE </w:instrText>
            </w:r>
            <w:r w:rsidR="006D7BD0">
              <w:rPr>
                <w:b/>
                <w:bCs/>
                <w:sz w:val="24"/>
                <w:szCs w:val="24"/>
              </w:rPr>
              <w:fldChar w:fldCharType="separate"/>
            </w:r>
            <w:r w:rsidR="00E31545">
              <w:rPr>
                <w:b/>
                <w:bCs/>
                <w:noProof/>
              </w:rPr>
              <w:t>1</w:t>
            </w:r>
            <w:r w:rsidR="006D7BD0">
              <w:rPr>
                <w:b/>
                <w:bCs/>
                <w:sz w:val="24"/>
                <w:szCs w:val="24"/>
              </w:rPr>
              <w:fldChar w:fldCharType="end"/>
            </w:r>
            <w:r w:rsidR="006D7BD0">
              <w:t xml:space="preserve"> of </w:t>
            </w:r>
            <w:r w:rsidR="00937AC0">
              <w:rPr>
                <w:b/>
                <w:bCs/>
                <w:sz w:val="24"/>
                <w:szCs w:val="24"/>
              </w:rPr>
              <w:fldChar w:fldCharType="begin"/>
            </w:r>
            <w:r w:rsidR="00937AC0">
              <w:rPr>
                <w:b/>
                <w:bCs/>
                <w:sz w:val="24"/>
                <w:szCs w:val="24"/>
              </w:rPr>
              <w:instrText xml:space="preserve"> =</w:instrText>
            </w:r>
            <w:r w:rsidR="00F21AB9">
              <w:rPr>
                <w:b/>
                <w:bCs/>
                <w:sz w:val="24"/>
                <w:szCs w:val="24"/>
              </w:rPr>
              <w:instrText xml:space="preserve"> </w:instrText>
            </w:r>
            <w:r w:rsidR="00F21AB9">
              <w:rPr>
                <w:b/>
                <w:bCs/>
                <w:sz w:val="24"/>
                <w:szCs w:val="24"/>
              </w:rPr>
              <w:fldChar w:fldCharType="begin"/>
            </w:r>
            <w:r w:rsidR="00F21AB9">
              <w:rPr>
                <w:b/>
                <w:bCs/>
                <w:sz w:val="24"/>
                <w:szCs w:val="24"/>
              </w:rPr>
              <w:instrText xml:space="preserve"> NUMPAGES </w:instrText>
            </w:r>
            <w:r w:rsidR="00F21AB9">
              <w:rPr>
                <w:b/>
                <w:bCs/>
                <w:sz w:val="24"/>
                <w:szCs w:val="24"/>
              </w:rPr>
              <w:fldChar w:fldCharType="separate"/>
            </w:r>
            <w:r w:rsidR="00DD5169">
              <w:rPr>
                <w:b/>
                <w:bCs/>
                <w:noProof/>
                <w:sz w:val="24"/>
                <w:szCs w:val="24"/>
              </w:rPr>
              <w:instrText>81</w:instrText>
            </w:r>
            <w:r w:rsidR="00F21AB9">
              <w:rPr>
                <w:b/>
                <w:bCs/>
                <w:sz w:val="24"/>
                <w:szCs w:val="24"/>
              </w:rPr>
              <w:fldChar w:fldCharType="end"/>
            </w:r>
            <w:r w:rsidR="00F21AB9">
              <w:rPr>
                <w:b/>
                <w:bCs/>
                <w:sz w:val="24"/>
                <w:szCs w:val="24"/>
              </w:rPr>
              <w:instrText xml:space="preserve"> - </w:instrText>
            </w:r>
            <w:r w:rsidR="00E01B19">
              <w:rPr>
                <w:b/>
                <w:bCs/>
                <w:sz w:val="24"/>
                <w:szCs w:val="24"/>
              </w:rPr>
              <w:instrText>3</w:instrText>
            </w:r>
            <w:r w:rsidR="00937AC0">
              <w:rPr>
                <w:b/>
                <w:bCs/>
                <w:sz w:val="24"/>
                <w:szCs w:val="24"/>
              </w:rPr>
              <w:instrText xml:space="preserve"> </w:instrText>
            </w:r>
            <w:r w:rsidR="00937AC0">
              <w:rPr>
                <w:b/>
                <w:bCs/>
                <w:sz w:val="24"/>
                <w:szCs w:val="24"/>
              </w:rPr>
              <w:fldChar w:fldCharType="separate"/>
            </w:r>
            <w:r w:rsidR="00DD5169">
              <w:rPr>
                <w:b/>
                <w:bCs/>
                <w:noProof/>
                <w:sz w:val="24"/>
                <w:szCs w:val="24"/>
              </w:rPr>
              <w:t>78</w:t>
            </w:r>
            <w:r w:rsidR="00937AC0">
              <w:rPr>
                <w:b/>
                <w:bCs/>
                <w:sz w:val="24"/>
                <w:szCs w:val="24"/>
              </w:rPr>
              <w:fldChar w:fldCharType="end"/>
            </w:r>
          </w:p>
        </w:sdtContent>
      </w:sdt>
    </w:sdtContent>
  </w:sdt>
  <w:p w14:paraId="7042BB30" w14:textId="77777777" w:rsidR="009B6F1E" w:rsidRDefault="009B6F1E" w:rsidP="00A75D3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583E0C" w14:textId="77777777" w:rsidR="00FB29B0" w:rsidRDefault="00FB29B0" w:rsidP="00C6554A">
      <w:pPr>
        <w:spacing w:after="0" w:line="240" w:lineRule="auto"/>
      </w:pPr>
      <w:r>
        <w:separator/>
      </w:r>
    </w:p>
  </w:footnote>
  <w:footnote w:type="continuationSeparator" w:id="0">
    <w:p w14:paraId="61B428AF" w14:textId="77777777" w:rsidR="00FB29B0" w:rsidRDefault="00FB29B0" w:rsidP="00C6554A">
      <w:pPr>
        <w:spacing w:after="0" w:line="240" w:lineRule="auto"/>
      </w:pPr>
      <w:r>
        <w:continuationSeparator/>
      </w:r>
    </w:p>
  </w:footnote>
  <w:footnote w:type="continuationNotice" w:id="1">
    <w:p w14:paraId="5807618E" w14:textId="77777777" w:rsidR="00FB29B0" w:rsidRDefault="00FB29B0">
      <w:pPr>
        <w:spacing w:after="0" w:line="240" w:lineRule="auto"/>
      </w:pPr>
    </w:p>
  </w:footnote>
  <w:footnote w:id="2">
    <w:p w14:paraId="48E86BD7" w14:textId="1A99365C" w:rsidR="00F343C5" w:rsidRDefault="00F343C5" w:rsidP="00F343C5">
      <w:pPr>
        <w:pStyle w:val="FootnoteText"/>
      </w:pPr>
      <w:r>
        <w:rPr>
          <w:rStyle w:val="FootnoteReference"/>
        </w:rPr>
        <w:footnoteRef/>
      </w:r>
      <w:r>
        <w:t xml:space="preserve"> </w:t>
      </w:r>
      <w:hyperlink r:id="rId1" w:history="1">
        <w:r w:rsidRPr="006C7DF9">
          <w:rPr>
            <w:rStyle w:val="Hyperlink"/>
          </w:rPr>
          <w:t>https://</w:t>
        </w:r>
        <w:r w:rsidR="00EA21E5">
          <w:rPr>
            <w:rStyle w:val="Hyperlink"/>
          </w:rPr>
          <w:t>Hashcat</w:t>
        </w:r>
        <w:r w:rsidRPr="006C7DF9">
          <w:rPr>
            <w:rStyle w:val="Hyperlink"/>
          </w:rPr>
          <w:t>.net/cap2</w:t>
        </w:r>
        <w:r w:rsidR="00EA21E5">
          <w:rPr>
            <w:rStyle w:val="Hyperlink"/>
          </w:rPr>
          <w:t>Hashcat</w:t>
        </w:r>
        <w:r w:rsidRPr="006C7DF9">
          <w:rPr>
            <w:rStyle w:val="Hyperlink"/>
          </w:rPr>
          <w: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BF582" w14:textId="77777777" w:rsidR="009B6F1E" w:rsidRDefault="009B6F1E">
    <w:pPr>
      <w:pStyle w:val="Header"/>
    </w:pPr>
  </w:p>
</w:hdr>
</file>

<file path=word/intelligence2.xml><?xml version="1.0" encoding="utf-8"?>
<int2:intelligence xmlns:int2="http://schemas.microsoft.com/office/intelligence/2020/intelligence" xmlns:oel="http://schemas.microsoft.com/office/2019/extlst">
  <int2:observations>
    <int2:textHash int2:hashCode="xNFnlHra4JbQ/Q" int2:id="4desLhVQ">
      <int2:state int2:value="Rejected" int2:type="AugLoop_Text_Critique"/>
    </int2:textHash>
    <int2:textHash int2:hashCode="BolCyD8OaZTQRv" int2:id="807EXZC9">
      <int2:state int2:value="Rejected" int2:type="AugLoop_Text_Critique"/>
    </int2:textHash>
    <int2:textHash int2:hashCode="GJJOAbDonhEWkT" int2:id="LLmleV0b">
      <int2:state int2:value="Rejected" int2:type="AugLoop_Text_Critique"/>
    </int2:textHash>
    <int2:textHash int2:hashCode="AIwTM0fqo0SuAR" int2:id="eaZRViX2">
      <int2:state int2:value="Rejected" int2:type="AugLoop_Text_Critique"/>
    </int2:textHash>
    <int2:textHash int2:hashCode="m5NM8oTZsZb0i0" int2:id="pmCTmCeL">
      <int2:state int2:value="Rejected" int2:type="AugLoop_Text_Critique"/>
    </int2:textHash>
    <int2:textHash int2:hashCode="xJY+jiBGEUeY1o" int2:id="rPwxUoxV">
      <int2:state int2:value="Rejected" int2:type="AugLoop_Text_Critique"/>
    </int2:textHash>
    <int2:textHash int2:hashCode="M4bucw9RzL+8nT" int2:id="wU2T5ak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A37F89"/>
    <w:multiLevelType w:val="hybridMultilevel"/>
    <w:tmpl w:val="DD4C5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2E93B88"/>
    <w:multiLevelType w:val="hybridMultilevel"/>
    <w:tmpl w:val="24FC29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3F7190B"/>
    <w:multiLevelType w:val="multilevel"/>
    <w:tmpl w:val="F548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176301"/>
    <w:multiLevelType w:val="hybridMultilevel"/>
    <w:tmpl w:val="9B5EDD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6D06AA1"/>
    <w:multiLevelType w:val="hybridMultilevel"/>
    <w:tmpl w:val="D2965180"/>
    <w:lvl w:ilvl="0" w:tplc="0DC4944E">
      <w:start w:val="1"/>
      <w:numFmt w:val="bullet"/>
      <w:lvlText w:val=""/>
      <w:lvlJc w:val="left"/>
      <w:pPr>
        <w:ind w:left="1080" w:hanging="360"/>
      </w:pPr>
      <w:rPr>
        <w:rFonts w:ascii="Symbol" w:hAnsi="Symbol"/>
      </w:rPr>
    </w:lvl>
    <w:lvl w:ilvl="1" w:tplc="EF5660F0">
      <w:start w:val="1"/>
      <w:numFmt w:val="bullet"/>
      <w:lvlText w:val=""/>
      <w:lvlJc w:val="left"/>
      <w:pPr>
        <w:ind w:left="1080" w:hanging="360"/>
      </w:pPr>
      <w:rPr>
        <w:rFonts w:ascii="Symbol" w:hAnsi="Symbol"/>
      </w:rPr>
    </w:lvl>
    <w:lvl w:ilvl="2" w:tplc="5532B166">
      <w:start w:val="1"/>
      <w:numFmt w:val="bullet"/>
      <w:lvlText w:val=""/>
      <w:lvlJc w:val="left"/>
      <w:pPr>
        <w:ind w:left="1080" w:hanging="360"/>
      </w:pPr>
      <w:rPr>
        <w:rFonts w:ascii="Symbol" w:hAnsi="Symbol"/>
      </w:rPr>
    </w:lvl>
    <w:lvl w:ilvl="3" w:tplc="12AA5424">
      <w:start w:val="1"/>
      <w:numFmt w:val="bullet"/>
      <w:lvlText w:val=""/>
      <w:lvlJc w:val="left"/>
      <w:pPr>
        <w:ind w:left="1080" w:hanging="360"/>
      </w:pPr>
      <w:rPr>
        <w:rFonts w:ascii="Symbol" w:hAnsi="Symbol"/>
      </w:rPr>
    </w:lvl>
    <w:lvl w:ilvl="4" w:tplc="521C5FD4">
      <w:start w:val="1"/>
      <w:numFmt w:val="bullet"/>
      <w:lvlText w:val=""/>
      <w:lvlJc w:val="left"/>
      <w:pPr>
        <w:ind w:left="1080" w:hanging="360"/>
      </w:pPr>
      <w:rPr>
        <w:rFonts w:ascii="Symbol" w:hAnsi="Symbol"/>
      </w:rPr>
    </w:lvl>
    <w:lvl w:ilvl="5" w:tplc="E3BAE6AE">
      <w:start w:val="1"/>
      <w:numFmt w:val="bullet"/>
      <w:lvlText w:val=""/>
      <w:lvlJc w:val="left"/>
      <w:pPr>
        <w:ind w:left="1080" w:hanging="360"/>
      </w:pPr>
      <w:rPr>
        <w:rFonts w:ascii="Symbol" w:hAnsi="Symbol"/>
      </w:rPr>
    </w:lvl>
    <w:lvl w:ilvl="6" w:tplc="4DAE72E0">
      <w:start w:val="1"/>
      <w:numFmt w:val="bullet"/>
      <w:lvlText w:val=""/>
      <w:lvlJc w:val="left"/>
      <w:pPr>
        <w:ind w:left="1080" w:hanging="360"/>
      </w:pPr>
      <w:rPr>
        <w:rFonts w:ascii="Symbol" w:hAnsi="Symbol"/>
      </w:rPr>
    </w:lvl>
    <w:lvl w:ilvl="7" w:tplc="7B8E5F48">
      <w:start w:val="1"/>
      <w:numFmt w:val="bullet"/>
      <w:lvlText w:val=""/>
      <w:lvlJc w:val="left"/>
      <w:pPr>
        <w:ind w:left="1080" w:hanging="360"/>
      </w:pPr>
      <w:rPr>
        <w:rFonts w:ascii="Symbol" w:hAnsi="Symbol"/>
      </w:rPr>
    </w:lvl>
    <w:lvl w:ilvl="8" w:tplc="B9E29CB0">
      <w:start w:val="1"/>
      <w:numFmt w:val="bullet"/>
      <w:lvlText w:val=""/>
      <w:lvlJc w:val="left"/>
      <w:pPr>
        <w:ind w:left="1080" w:hanging="360"/>
      </w:pPr>
      <w:rPr>
        <w:rFonts w:ascii="Symbol" w:hAnsi="Symbol"/>
      </w:rPr>
    </w:lvl>
  </w:abstractNum>
  <w:abstractNum w:abstractNumId="17" w15:restartNumberingAfterBreak="0">
    <w:nsid w:val="1D0F6E18"/>
    <w:multiLevelType w:val="hybridMultilevel"/>
    <w:tmpl w:val="A5F06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E33C10"/>
    <w:multiLevelType w:val="hybridMultilevel"/>
    <w:tmpl w:val="DFE28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155072"/>
    <w:multiLevelType w:val="hybridMultilevel"/>
    <w:tmpl w:val="E3D04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F85D68"/>
    <w:multiLevelType w:val="hybridMultilevel"/>
    <w:tmpl w:val="C88E8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FBA298F"/>
    <w:multiLevelType w:val="hybridMultilevel"/>
    <w:tmpl w:val="3920D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DF2BB8"/>
    <w:multiLevelType w:val="hybridMultilevel"/>
    <w:tmpl w:val="4572AB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A82FD0"/>
    <w:multiLevelType w:val="hybridMultilevel"/>
    <w:tmpl w:val="E1A4F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BC0190"/>
    <w:multiLevelType w:val="hybridMultilevel"/>
    <w:tmpl w:val="F0CC4AA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896382"/>
    <w:multiLevelType w:val="hybridMultilevel"/>
    <w:tmpl w:val="B46C1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C34D8"/>
    <w:multiLevelType w:val="hybridMultilevel"/>
    <w:tmpl w:val="0A5A9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1B3AA7"/>
    <w:multiLevelType w:val="hybridMultilevel"/>
    <w:tmpl w:val="8AFA3C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F787AD1"/>
    <w:multiLevelType w:val="hybridMultilevel"/>
    <w:tmpl w:val="FD429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93427E"/>
    <w:multiLevelType w:val="hybridMultilevel"/>
    <w:tmpl w:val="5F72EFA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82E191D"/>
    <w:multiLevelType w:val="hybridMultilevel"/>
    <w:tmpl w:val="96BEA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7E1ED6"/>
    <w:multiLevelType w:val="hybridMultilevel"/>
    <w:tmpl w:val="0CF0B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975AA0"/>
    <w:multiLevelType w:val="hybridMultilevel"/>
    <w:tmpl w:val="83FCC55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761C88"/>
    <w:multiLevelType w:val="hybridMultilevel"/>
    <w:tmpl w:val="8FC85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AF264E"/>
    <w:multiLevelType w:val="hybridMultilevel"/>
    <w:tmpl w:val="5AA24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426664"/>
    <w:multiLevelType w:val="hybridMultilevel"/>
    <w:tmpl w:val="0A6C15B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949584E"/>
    <w:multiLevelType w:val="hybridMultilevel"/>
    <w:tmpl w:val="B3E27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F642B31"/>
    <w:multiLevelType w:val="hybridMultilevel"/>
    <w:tmpl w:val="1AEEA1C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F95BCA"/>
    <w:multiLevelType w:val="hybridMultilevel"/>
    <w:tmpl w:val="1604F778"/>
    <w:lvl w:ilvl="0" w:tplc="428A0BA4">
      <w:start w:val="1"/>
      <w:numFmt w:val="bullet"/>
      <w:lvlText w:val=""/>
      <w:lvlJc w:val="left"/>
      <w:pPr>
        <w:ind w:left="720" w:hanging="360"/>
      </w:pPr>
      <w:rPr>
        <w:rFonts w:ascii="Symbol" w:hAnsi="Symbol"/>
      </w:rPr>
    </w:lvl>
    <w:lvl w:ilvl="1" w:tplc="E3EC58B8">
      <w:start w:val="1"/>
      <w:numFmt w:val="bullet"/>
      <w:lvlText w:val=""/>
      <w:lvlJc w:val="left"/>
      <w:pPr>
        <w:ind w:left="720" w:hanging="360"/>
      </w:pPr>
      <w:rPr>
        <w:rFonts w:ascii="Symbol" w:hAnsi="Symbol"/>
      </w:rPr>
    </w:lvl>
    <w:lvl w:ilvl="2" w:tplc="E2B4C88E">
      <w:start w:val="1"/>
      <w:numFmt w:val="bullet"/>
      <w:lvlText w:val=""/>
      <w:lvlJc w:val="left"/>
      <w:pPr>
        <w:ind w:left="720" w:hanging="360"/>
      </w:pPr>
      <w:rPr>
        <w:rFonts w:ascii="Symbol" w:hAnsi="Symbol"/>
      </w:rPr>
    </w:lvl>
    <w:lvl w:ilvl="3" w:tplc="97201DCC">
      <w:start w:val="1"/>
      <w:numFmt w:val="bullet"/>
      <w:lvlText w:val=""/>
      <w:lvlJc w:val="left"/>
      <w:pPr>
        <w:ind w:left="720" w:hanging="360"/>
      </w:pPr>
      <w:rPr>
        <w:rFonts w:ascii="Symbol" w:hAnsi="Symbol"/>
      </w:rPr>
    </w:lvl>
    <w:lvl w:ilvl="4" w:tplc="6054D952">
      <w:start w:val="1"/>
      <w:numFmt w:val="bullet"/>
      <w:lvlText w:val=""/>
      <w:lvlJc w:val="left"/>
      <w:pPr>
        <w:ind w:left="720" w:hanging="360"/>
      </w:pPr>
      <w:rPr>
        <w:rFonts w:ascii="Symbol" w:hAnsi="Symbol"/>
      </w:rPr>
    </w:lvl>
    <w:lvl w:ilvl="5" w:tplc="A5EAACB6">
      <w:start w:val="1"/>
      <w:numFmt w:val="bullet"/>
      <w:lvlText w:val=""/>
      <w:lvlJc w:val="left"/>
      <w:pPr>
        <w:ind w:left="720" w:hanging="360"/>
      </w:pPr>
      <w:rPr>
        <w:rFonts w:ascii="Symbol" w:hAnsi="Symbol"/>
      </w:rPr>
    </w:lvl>
    <w:lvl w:ilvl="6" w:tplc="2D5C7A12">
      <w:start w:val="1"/>
      <w:numFmt w:val="bullet"/>
      <w:lvlText w:val=""/>
      <w:lvlJc w:val="left"/>
      <w:pPr>
        <w:ind w:left="720" w:hanging="360"/>
      </w:pPr>
      <w:rPr>
        <w:rFonts w:ascii="Symbol" w:hAnsi="Symbol"/>
      </w:rPr>
    </w:lvl>
    <w:lvl w:ilvl="7" w:tplc="752CA52C">
      <w:start w:val="1"/>
      <w:numFmt w:val="bullet"/>
      <w:lvlText w:val=""/>
      <w:lvlJc w:val="left"/>
      <w:pPr>
        <w:ind w:left="720" w:hanging="360"/>
      </w:pPr>
      <w:rPr>
        <w:rFonts w:ascii="Symbol" w:hAnsi="Symbol"/>
      </w:rPr>
    </w:lvl>
    <w:lvl w:ilvl="8" w:tplc="2A0EB4CA">
      <w:start w:val="1"/>
      <w:numFmt w:val="bullet"/>
      <w:lvlText w:val=""/>
      <w:lvlJc w:val="left"/>
      <w:pPr>
        <w:ind w:left="720" w:hanging="360"/>
      </w:pPr>
      <w:rPr>
        <w:rFonts w:ascii="Symbol" w:hAnsi="Symbol"/>
      </w:rPr>
    </w:lvl>
  </w:abstractNum>
  <w:abstractNum w:abstractNumId="40" w15:restartNumberingAfterBreak="0">
    <w:nsid w:val="785D5E98"/>
    <w:multiLevelType w:val="hybridMultilevel"/>
    <w:tmpl w:val="3DCE948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8C56531"/>
    <w:multiLevelType w:val="hybridMultilevel"/>
    <w:tmpl w:val="E8FEE4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D4A5367"/>
    <w:multiLevelType w:val="hybridMultilevel"/>
    <w:tmpl w:val="2AAA2FD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56485088">
    <w:abstractNumId w:val="9"/>
  </w:num>
  <w:num w:numId="2" w16cid:durableId="740444296">
    <w:abstractNumId w:val="8"/>
  </w:num>
  <w:num w:numId="3" w16cid:durableId="540170095">
    <w:abstractNumId w:val="8"/>
  </w:num>
  <w:num w:numId="4" w16cid:durableId="188221191">
    <w:abstractNumId w:val="9"/>
  </w:num>
  <w:num w:numId="5" w16cid:durableId="805583160">
    <w:abstractNumId w:val="27"/>
  </w:num>
  <w:num w:numId="6" w16cid:durableId="1569997038">
    <w:abstractNumId w:val="10"/>
  </w:num>
  <w:num w:numId="7" w16cid:durableId="1934706795">
    <w:abstractNumId w:val="12"/>
  </w:num>
  <w:num w:numId="8" w16cid:durableId="1003360185">
    <w:abstractNumId w:val="7"/>
  </w:num>
  <w:num w:numId="9" w16cid:durableId="381293198">
    <w:abstractNumId w:val="6"/>
  </w:num>
  <w:num w:numId="10" w16cid:durableId="1242906318">
    <w:abstractNumId w:val="5"/>
  </w:num>
  <w:num w:numId="11" w16cid:durableId="1923560030">
    <w:abstractNumId w:val="4"/>
  </w:num>
  <w:num w:numId="12" w16cid:durableId="1502231010">
    <w:abstractNumId w:val="3"/>
  </w:num>
  <w:num w:numId="13" w16cid:durableId="31150030">
    <w:abstractNumId w:val="2"/>
  </w:num>
  <w:num w:numId="14" w16cid:durableId="109401371">
    <w:abstractNumId w:val="1"/>
  </w:num>
  <w:num w:numId="15" w16cid:durableId="303510333">
    <w:abstractNumId w:val="0"/>
  </w:num>
  <w:num w:numId="16" w16cid:durableId="1789543342">
    <w:abstractNumId w:val="20"/>
  </w:num>
  <w:num w:numId="17" w16cid:durableId="1240873206">
    <w:abstractNumId w:val="35"/>
  </w:num>
  <w:num w:numId="18" w16cid:durableId="2131363583">
    <w:abstractNumId w:val="13"/>
  </w:num>
  <w:num w:numId="19" w16cid:durableId="1502622265">
    <w:abstractNumId w:val="33"/>
  </w:num>
  <w:num w:numId="20" w16cid:durableId="2009359889">
    <w:abstractNumId w:val="41"/>
  </w:num>
  <w:num w:numId="21" w16cid:durableId="622732090">
    <w:abstractNumId w:val="19"/>
  </w:num>
  <w:num w:numId="22" w16cid:durableId="1706980958">
    <w:abstractNumId w:val="31"/>
  </w:num>
  <w:num w:numId="23" w16cid:durableId="1166475464">
    <w:abstractNumId w:val="18"/>
  </w:num>
  <w:num w:numId="24" w16cid:durableId="418450604">
    <w:abstractNumId w:val="25"/>
  </w:num>
  <w:num w:numId="25" w16cid:durableId="440926452">
    <w:abstractNumId w:val="39"/>
  </w:num>
  <w:num w:numId="26" w16cid:durableId="1487432495">
    <w:abstractNumId w:val="16"/>
  </w:num>
  <w:num w:numId="27" w16cid:durableId="1355036209">
    <w:abstractNumId w:val="21"/>
  </w:num>
  <w:num w:numId="28" w16cid:durableId="299307608">
    <w:abstractNumId w:val="23"/>
  </w:num>
  <w:num w:numId="29" w16cid:durableId="428240489">
    <w:abstractNumId w:val="32"/>
  </w:num>
  <w:num w:numId="30" w16cid:durableId="1338535134">
    <w:abstractNumId w:val="15"/>
  </w:num>
  <w:num w:numId="31" w16cid:durableId="112749083">
    <w:abstractNumId w:val="37"/>
  </w:num>
  <w:num w:numId="32" w16cid:durableId="1196114009">
    <w:abstractNumId w:val="29"/>
  </w:num>
  <w:num w:numId="33" w16cid:durableId="1973708346">
    <w:abstractNumId w:val="11"/>
  </w:num>
  <w:num w:numId="34" w16cid:durableId="1716931062">
    <w:abstractNumId w:val="17"/>
  </w:num>
  <w:num w:numId="35" w16cid:durableId="2124767156">
    <w:abstractNumId w:val="26"/>
  </w:num>
  <w:num w:numId="36" w16cid:durableId="2098403840">
    <w:abstractNumId w:val="22"/>
  </w:num>
  <w:num w:numId="37" w16cid:durableId="1696035080">
    <w:abstractNumId w:val="36"/>
  </w:num>
  <w:num w:numId="38" w16cid:durableId="595288988">
    <w:abstractNumId w:val="30"/>
  </w:num>
  <w:num w:numId="39" w16cid:durableId="1039358721">
    <w:abstractNumId w:val="38"/>
  </w:num>
  <w:num w:numId="40" w16cid:durableId="1531800903">
    <w:abstractNumId w:val="42"/>
  </w:num>
  <w:num w:numId="41" w16cid:durableId="284234558">
    <w:abstractNumId w:val="24"/>
  </w:num>
  <w:num w:numId="42" w16cid:durableId="2005283631">
    <w:abstractNumId w:val="28"/>
  </w:num>
  <w:num w:numId="43" w16cid:durableId="662510497">
    <w:abstractNumId w:val="40"/>
  </w:num>
  <w:num w:numId="44" w16cid:durableId="45573018">
    <w:abstractNumId w:val="34"/>
  </w:num>
  <w:num w:numId="45" w16cid:durableId="13213023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lcolm, James">
    <w15:presenceInfo w15:providerId="AD" w15:userId="S::40583032@live.napier.ac.uk::084e54d2-d449-4e3e-a1d7-df2ed5d2f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CA2"/>
    <w:rsid w:val="000001C7"/>
    <w:rsid w:val="00000577"/>
    <w:rsid w:val="00001501"/>
    <w:rsid w:val="00001AD4"/>
    <w:rsid w:val="000023C5"/>
    <w:rsid w:val="00002419"/>
    <w:rsid w:val="00002F2F"/>
    <w:rsid w:val="000034C8"/>
    <w:rsid w:val="00003767"/>
    <w:rsid w:val="00003E05"/>
    <w:rsid w:val="00003ED0"/>
    <w:rsid w:val="000043B2"/>
    <w:rsid w:val="0000448C"/>
    <w:rsid w:val="0000452A"/>
    <w:rsid w:val="00004587"/>
    <w:rsid w:val="000049D6"/>
    <w:rsid w:val="00005058"/>
    <w:rsid w:val="000051C7"/>
    <w:rsid w:val="00005251"/>
    <w:rsid w:val="00005A64"/>
    <w:rsid w:val="000071B4"/>
    <w:rsid w:val="0000783A"/>
    <w:rsid w:val="00007EF9"/>
    <w:rsid w:val="0001033A"/>
    <w:rsid w:val="00010447"/>
    <w:rsid w:val="0001055B"/>
    <w:rsid w:val="00010F8A"/>
    <w:rsid w:val="00011B16"/>
    <w:rsid w:val="00014DD6"/>
    <w:rsid w:val="00015644"/>
    <w:rsid w:val="0001645D"/>
    <w:rsid w:val="0001683E"/>
    <w:rsid w:val="00016D94"/>
    <w:rsid w:val="00017F81"/>
    <w:rsid w:val="0002073F"/>
    <w:rsid w:val="0002085D"/>
    <w:rsid w:val="00020B3A"/>
    <w:rsid w:val="00020EB9"/>
    <w:rsid w:val="000215D8"/>
    <w:rsid w:val="000225FC"/>
    <w:rsid w:val="00022886"/>
    <w:rsid w:val="00022E99"/>
    <w:rsid w:val="00023239"/>
    <w:rsid w:val="00024389"/>
    <w:rsid w:val="0002461A"/>
    <w:rsid w:val="000246F7"/>
    <w:rsid w:val="000253CF"/>
    <w:rsid w:val="00025461"/>
    <w:rsid w:val="000259F3"/>
    <w:rsid w:val="0002623C"/>
    <w:rsid w:val="00026A28"/>
    <w:rsid w:val="000274C8"/>
    <w:rsid w:val="00027B4A"/>
    <w:rsid w:val="00031A94"/>
    <w:rsid w:val="000323D0"/>
    <w:rsid w:val="00032759"/>
    <w:rsid w:val="00032D1E"/>
    <w:rsid w:val="00033B8C"/>
    <w:rsid w:val="00034006"/>
    <w:rsid w:val="00034C96"/>
    <w:rsid w:val="000365B8"/>
    <w:rsid w:val="00037A19"/>
    <w:rsid w:val="000400D2"/>
    <w:rsid w:val="00040386"/>
    <w:rsid w:val="00040410"/>
    <w:rsid w:val="000411AB"/>
    <w:rsid w:val="00041FCD"/>
    <w:rsid w:val="00042672"/>
    <w:rsid w:val="0004366E"/>
    <w:rsid w:val="0004414D"/>
    <w:rsid w:val="000445C7"/>
    <w:rsid w:val="00044BC6"/>
    <w:rsid w:val="0004514C"/>
    <w:rsid w:val="00045225"/>
    <w:rsid w:val="000454CE"/>
    <w:rsid w:val="000464FB"/>
    <w:rsid w:val="0004685D"/>
    <w:rsid w:val="000472D2"/>
    <w:rsid w:val="000474FC"/>
    <w:rsid w:val="00051363"/>
    <w:rsid w:val="000514D5"/>
    <w:rsid w:val="000514E0"/>
    <w:rsid w:val="00051E5C"/>
    <w:rsid w:val="000522F3"/>
    <w:rsid w:val="000524BC"/>
    <w:rsid w:val="00052C09"/>
    <w:rsid w:val="00052E1F"/>
    <w:rsid w:val="00053338"/>
    <w:rsid w:val="00053FA5"/>
    <w:rsid w:val="0005539E"/>
    <w:rsid w:val="00055B94"/>
    <w:rsid w:val="00055E2B"/>
    <w:rsid w:val="00055F4F"/>
    <w:rsid w:val="00055FB5"/>
    <w:rsid w:val="0005656E"/>
    <w:rsid w:val="000567F4"/>
    <w:rsid w:val="000605A8"/>
    <w:rsid w:val="00060B5F"/>
    <w:rsid w:val="00060BCF"/>
    <w:rsid w:val="000612D4"/>
    <w:rsid w:val="000619A6"/>
    <w:rsid w:val="000627F7"/>
    <w:rsid w:val="00062959"/>
    <w:rsid w:val="000634C6"/>
    <w:rsid w:val="000634D0"/>
    <w:rsid w:val="00063AA9"/>
    <w:rsid w:val="00064014"/>
    <w:rsid w:val="000648FA"/>
    <w:rsid w:val="00064CE7"/>
    <w:rsid w:val="00064D34"/>
    <w:rsid w:val="000653D0"/>
    <w:rsid w:val="0006571A"/>
    <w:rsid w:val="0006603D"/>
    <w:rsid w:val="00067435"/>
    <w:rsid w:val="000678ED"/>
    <w:rsid w:val="00067B47"/>
    <w:rsid w:val="00070044"/>
    <w:rsid w:val="000700E1"/>
    <w:rsid w:val="00070435"/>
    <w:rsid w:val="0007045C"/>
    <w:rsid w:val="0007059B"/>
    <w:rsid w:val="000706F1"/>
    <w:rsid w:val="00070E91"/>
    <w:rsid w:val="00071677"/>
    <w:rsid w:val="000717EF"/>
    <w:rsid w:val="0007230A"/>
    <w:rsid w:val="00072DA5"/>
    <w:rsid w:val="00072F74"/>
    <w:rsid w:val="0007344A"/>
    <w:rsid w:val="000734E4"/>
    <w:rsid w:val="00073CF8"/>
    <w:rsid w:val="000743F3"/>
    <w:rsid w:val="00074462"/>
    <w:rsid w:val="00075D55"/>
    <w:rsid w:val="00076133"/>
    <w:rsid w:val="00076B3A"/>
    <w:rsid w:val="000773E3"/>
    <w:rsid w:val="0007759E"/>
    <w:rsid w:val="00077938"/>
    <w:rsid w:val="00077B4C"/>
    <w:rsid w:val="000808EF"/>
    <w:rsid w:val="000808F5"/>
    <w:rsid w:val="000815D9"/>
    <w:rsid w:val="00081789"/>
    <w:rsid w:val="00082426"/>
    <w:rsid w:val="00083A48"/>
    <w:rsid w:val="00083BC2"/>
    <w:rsid w:val="000844A1"/>
    <w:rsid w:val="0008462E"/>
    <w:rsid w:val="00084DBC"/>
    <w:rsid w:val="00084F28"/>
    <w:rsid w:val="00085635"/>
    <w:rsid w:val="00085EBF"/>
    <w:rsid w:val="00087D02"/>
    <w:rsid w:val="00090000"/>
    <w:rsid w:val="000910DA"/>
    <w:rsid w:val="0009128F"/>
    <w:rsid w:val="00092363"/>
    <w:rsid w:val="00092514"/>
    <w:rsid w:val="000926F2"/>
    <w:rsid w:val="000937FA"/>
    <w:rsid w:val="000938EA"/>
    <w:rsid w:val="000940C0"/>
    <w:rsid w:val="0009418D"/>
    <w:rsid w:val="000941E5"/>
    <w:rsid w:val="000945D8"/>
    <w:rsid w:val="00095181"/>
    <w:rsid w:val="000951A1"/>
    <w:rsid w:val="00095678"/>
    <w:rsid w:val="00095AD3"/>
    <w:rsid w:val="00095D34"/>
    <w:rsid w:val="00096071"/>
    <w:rsid w:val="000960F6"/>
    <w:rsid w:val="00096827"/>
    <w:rsid w:val="00096832"/>
    <w:rsid w:val="000969E4"/>
    <w:rsid w:val="00097042"/>
    <w:rsid w:val="00097220"/>
    <w:rsid w:val="00097485"/>
    <w:rsid w:val="000976FF"/>
    <w:rsid w:val="0009788A"/>
    <w:rsid w:val="0009796E"/>
    <w:rsid w:val="00097AF0"/>
    <w:rsid w:val="000A0605"/>
    <w:rsid w:val="000A1AE6"/>
    <w:rsid w:val="000A1D56"/>
    <w:rsid w:val="000A1E04"/>
    <w:rsid w:val="000A2DCD"/>
    <w:rsid w:val="000A2DDD"/>
    <w:rsid w:val="000A2F9F"/>
    <w:rsid w:val="000A31FA"/>
    <w:rsid w:val="000A3DF2"/>
    <w:rsid w:val="000A3F40"/>
    <w:rsid w:val="000A4203"/>
    <w:rsid w:val="000A4D82"/>
    <w:rsid w:val="000A4ECF"/>
    <w:rsid w:val="000A51D6"/>
    <w:rsid w:val="000A5C51"/>
    <w:rsid w:val="000A5D26"/>
    <w:rsid w:val="000A5DD5"/>
    <w:rsid w:val="000A7A79"/>
    <w:rsid w:val="000B023B"/>
    <w:rsid w:val="000B0AA5"/>
    <w:rsid w:val="000B1A79"/>
    <w:rsid w:val="000B1FF5"/>
    <w:rsid w:val="000B333C"/>
    <w:rsid w:val="000B3511"/>
    <w:rsid w:val="000B38F1"/>
    <w:rsid w:val="000B3C09"/>
    <w:rsid w:val="000B3D19"/>
    <w:rsid w:val="000B40A9"/>
    <w:rsid w:val="000B40C0"/>
    <w:rsid w:val="000B4131"/>
    <w:rsid w:val="000B6AA0"/>
    <w:rsid w:val="000B7035"/>
    <w:rsid w:val="000B73F3"/>
    <w:rsid w:val="000B7545"/>
    <w:rsid w:val="000B79F7"/>
    <w:rsid w:val="000B7DDD"/>
    <w:rsid w:val="000C0068"/>
    <w:rsid w:val="000C3176"/>
    <w:rsid w:val="000C31B9"/>
    <w:rsid w:val="000C3FFB"/>
    <w:rsid w:val="000C52FB"/>
    <w:rsid w:val="000C57E4"/>
    <w:rsid w:val="000C5931"/>
    <w:rsid w:val="000C5EA9"/>
    <w:rsid w:val="000C66AF"/>
    <w:rsid w:val="000C6A4E"/>
    <w:rsid w:val="000C6AD1"/>
    <w:rsid w:val="000C6B69"/>
    <w:rsid w:val="000C70EC"/>
    <w:rsid w:val="000D04F7"/>
    <w:rsid w:val="000D0679"/>
    <w:rsid w:val="000D0F5A"/>
    <w:rsid w:val="000D11F5"/>
    <w:rsid w:val="000D1C05"/>
    <w:rsid w:val="000D1F2C"/>
    <w:rsid w:val="000D2300"/>
    <w:rsid w:val="000D2356"/>
    <w:rsid w:val="000D3194"/>
    <w:rsid w:val="000D3F4A"/>
    <w:rsid w:val="000D43D4"/>
    <w:rsid w:val="000D4E92"/>
    <w:rsid w:val="000D519F"/>
    <w:rsid w:val="000D5217"/>
    <w:rsid w:val="000D53BE"/>
    <w:rsid w:val="000D55F0"/>
    <w:rsid w:val="000D5FC2"/>
    <w:rsid w:val="000D691C"/>
    <w:rsid w:val="000D7137"/>
    <w:rsid w:val="000D72C3"/>
    <w:rsid w:val="000D751A"/>
    <w:rsid w:val="000E0AD3"/>
    <w:rsid w:val="000E0CF7"/>
    <w:rsid w:val="000E1374"/>
    <w:rsid w:val="000E1574"/>
    <w:rsid w:val="000E1CC2"/>
    <w:rsid w:val="000E2299"/>
    <w:rsid w:val="000E2396"/>
    <w:rsid w:val="000E247A"/>
    <w:rsid w:val="000E36ED"/>
    <w:rsid w:val="000E494B"/>
    <w:rsid w:val="000E55FC"/>
    <w:rsid w:val="000E56A8"/>
    <w:rsid w:val="000E64BE"/>
    <w:rsid w:val="000E66D7"/>
    <w:rsid w:val="000E6AF2"/>
    <w:rsid w:val="000E7BD0"/>
    <w:rsid w:val="000F040E"/>
    <w:rsid w:val="000F0641"/>
    <w:rsid w:val="000F0764"/>
    <w:rsid w:val="000F0F38"/>
    <w:rsid w:val="000F17C6"/>
    <w:rsid w:val="000F1860"/>
    <w:rsid w:val="000F268C"/>
    <w:rsid w:val="000F3501"/>
    <w:rsid w:val="000F37CC"/>
    <w:rsid w:val="000F4142"/>
    <w:rsid w:val="000F49A0"/>
    <w:rsid w:val="000F4BB8"/>
    <w:rsid w:val="000F545C"/>
    <w:rsid w:val="000F57FB"/>
    <w:rsid w:val="000F5CF2"/>
    <w:rsid w:val="000F62D9"/>
    <w:rsid w:val="000F6A1C"/>
    <w:rsid w:val="000F736A"/>
    <w:rsid w:val="0010040F"/>
    <w:rsid w:val="0010054C"/>
    <w:rsid w:val="00100738"/>
    <w:rsid w:val="0010123C"/>
    <w:rsid w:val="0010185B"/>
    <w:rsid w:val="00103973"/>
    <w:rsid w:val="00103CA7"/>
    <w:rsid w:val="0010437E"/>
    <w:rsid w:val="0010448D"/>
    <w:rsid w:val="0010451A"/>
    <w:rsid w:val="00104BC2"/>
    <w:rsid w:val="00104C3E"/>
    <w:rsid w:val="00104DCD"/>
    <w:rsid w:val="001063B2"/>
    <w:rsid w:val="00106C6C"/>
    <w:rsid w:val="00106D87"/>
    <w:rsid w:val="001071FA"/>
    <w:rsid w:val="001104F3"/>
    <w:rsid w:val="00110F86"/>
    <w:rsid w:val="0011165F"/>
    <w:rsid w:val="001129D4"/>
    <w:rsid w:val="0011394B"/>
    <w:rsid w:val="001143D7"/>
    <w:rsid w:val="001145B6"/>
    <w:rsid w:val="0011472B"/>
    <w:rsid w:val="001151E4"/>
    <w:rsid w:val="001158DE"/>
    <w:rsid w:val="0011599E"/>
    <w:rsid w:val="00115AE6"/>
    <w:rsid w:val="00116461"/>
    <w:rsid w:val="001164A6"/>
    <w:rsid w:val="001177EF"/>
    <w:rsid w:val="00117D52"/>
    <w:rsid w:val="00117FBF"/>
    <w:rsid w:val="001209A5"/>
    <w:rsid w:val="00121124"/>
    <w:rsid w:val="00122473"/>
    <w:rsid w:val="00122981"/>
    <w:rsid w:val="00122BD8"/>
    <w:rsid w:val="00122EB0"/>
    <w:rsid w:val="00122F68"/>
    <w:rsid w:val="00123369"/>
    <w:rsid w:val="0012383A"/>
    <w:rsid w:val="00123D8B"/>
    <w:rsid w:val="00124BD7"/>
    <w:rsid w:val="00124FB2"/>
    <w:rsid w:val="0012515D"/>
    <w:rsid w:val="00125874"/>
    <w:rsid w:val="001260C0"/>
    <w:rsid w:val="00126698"/>
    <w:rsid w:val="00126B18"/>
    <w:rsid w:val="00127879"/>
    <w:rsid w:val="00130CAF"/>
    <w:rsid w:val="0013289D"/>
    <w:rsid w:val="00133487"/>
    <w:rsid w:val="001355C7"/>
    <w:rsid w:val="00135A69"/>
    <w:rsid w:val="00136D8E"/>
    <w:rsid w:val="0013748D"/>
    <w:rsid w:val="00137986"/>
    <w:rsid w:val="00137D99"/>
    <w:rsid w:val="00140151"/>
    <w:rsid w:val="001405D0"/>
    <w:rsid w:val="001405E8"/>
    <w:rsid w:val="0014095C"/>
    <w:rsid w:val="00140DEE"/>
    <w:rsid w:val="0014165F"/>
    <w:rsid w:val="001416E6"/>
    <w:rsid w:val="00141794"/>
    <w:rsid w:val="00141B91"/>
    <w:rsid w:val="00141EED"/>
    <w:rsid w:val="0014282D"/>
    <w:rsid w:val="001430A7"/>
    <w:rsid w:val="0014318C"/>
    <w:rsid w:val="00143B53"/>
    <w:rsid w:val="00144304"/>
    <w:rsid w:val="001445F0"/>
    <w:rsid w:val="00146430"/>
    <w:rsid w:val="001465FC"/>
    <w:rsid w:val="001467DC"/>
    <w:rsid w:val="0014699E"/>
    <w:rsid w:val="00147628"/>
    <w:rsid w:val="00147A23"/>
    <w:rsid w:val="00147C7E"/>
    <w:rsid w:val="0015085E"/>
    <w:rsid w:val="001513F8"/>
    <w:rsid w:val="00151633"/>
    <w:rsid w:val="0015178C"/>
    <w:rsid w:val="0015199A"/>
    <w:rsid w:val="00151CE0"/>
    <w:rsid w:val="00152479"/>
    <w:rsid w:val="001531FD"/>
    <w:rsid w:val="00153706"/>
    <w:rsid w:val="001542E6"/>
    <w:rsid w:val="0015444C"/>
    <w:rsid w:val="00154E6E"/>
    <w:rsid w:val="0015651D"/>
    <w:rsid w:val="0015693B"/>
    <w:rsid w:val="00156DE3"/>
    <w:rsid w:val="00156F1D"/>
    <w:rsid w:val="001571B4"/>
    <w:rsid w:val="00157B39"/>
    <w:rsid w:val="00157CD1"/>
    <w:rsid w:val="00160B47"/>
    <w:rsid w:val="001610CB"/>
    <w:rsid w:val="001611AA"/>
    <w:rsid w:val="001620B5"/>
    <w:rsid w:val="001620BB"/>
    <w:rsid w:val="00162EA7"/>
    <w:rsid w:val="00162ED6"/>
    <w:rsid w:val="00163391"/>
    <w:rsid w:val="001636DE"/>
    <w:rsid w:val="001647FF"/>
    <w:rsid w:val="00165486"/>
    <w:rsid w:val="00165ED6"/>
    <w:rsid w:val="001677BB"/>
    <w:rsid w:val="001702FF"/>
    <w:rsid w:val="00170353"/>
    <w:rsid w:val="00170C30"/>
    <w:rsid w:val="0017159E"/>
    <w:rsid w:val="0017219F"/>
    <w:rsid w:val="00172D3C"/>
    <w:rsid w:val="00173010"/>
    <w:rsid w:val="00173411"/>
    <w:rsid w:val="0017354F"/>
    <w:rsid w:val="00173B39"/>
    <w:rsid w:val="00173F72"/>
    <w:rsid w:val="001743BD"/>
    <w:rsid w:val="00174D2A"/>
    <w:rsid w:val="00175F97"/>
    <w:rsid w:val="00175FCB"/>
    <w:rsid w:val="00176451"/>
    <w:rsid w:val="0017655E"/>
    <w:rsid w:val="00176D1D"/>
    <w:rsid w:val="00176DCA"/>
    <w:rsid w:val="00176E63"/>
    <w:rsid w:val="0018064C"/>
    <w:rsid w:val="00181157"/>
    <w:rsid w:val="001812C8"/>
    <w:rsid w:val="00181E5D"/>
    <w:rsid w:val="00182A31"/>
    <w:rsid w:val="00182F7F"/>
    <w:rsid w:val="001832B9"/>
    <w:rsid w:val="00183450"/>
    <w:rsid w:val="00183688"/>
    <w:rsid w:val="00183CD9"/>
    <w:rsid w:val="001849D9"/>
    <w:rsid w:val="00184C85"/>
    <w:rsid w:val="00185438"/>
    <w:rsid w:val="00185C56"/>
    <w:rsid w:val="00185EF7"/>
    <w:rsid w:val="00186FCD"/>
    <w:rsid w:val="0018737B"/>
    <w:rsid w:val="00190EDC"/>
    <w:rsid w:val="001912AC"/>
    <w:rsid w:val="00192293"/>
    <w:rsid w:val="00192714"/>
    <w:rsid w:val="00192B07"/>
    <w:rsid w:val="00193A6A"/>
    <w:rsid w:val="00193B9E"/>
    <w:rsid w:val="00194025"/>
    <w:rsid w:val="0019442B"/>
    <w:rsid w:val="00194792"/>
    <w:rsid w:val="00194F34"/>
    <w:rsid w:val="001950BA"/>
    <w:rsid w:val="001958F3"/>
    <w:rsid w:val="00195A71"/>
    <w:rsid w:val="00196147"/>
    <w:rsid w:val="00196AFE"/>
    <w:rsid w:val="00196D50"/>
    <w:rsid w:val="001973C0"/>
    <w:rsid w:val="00197EA9"/>
    <w:rsid w:val="001A0A52"/>
    <w:rsid w:val="001A12B6"/>
    <w:rsid w:val="001A1C15"/>
    <w:rsid w:val="001A26EE"/>
    <w:rsid w:val="001A2C26"/>
    <w:rsid w:val="001A3B16"/>
    <w:rsid w:val="001A3DE2"/>
    <w:rsid w:val="001A5E77"/>
    <w:rsid w:val="001A6C14"/>
    <w:rsid w:val="001A6F2B"/>
    <w:rsid w:val="001A77FF"/>
    <w:rsid w:val="001A7EBC"/>
    <w:rsid w:val="001B10AD"/>
    <w:rsid w:val="001B13E6"/>
    <w:rsid w:val="001B17F4"/>
    <w:rsid w:val="001B1B78"/>
    <w:rsid w:val="001B230F"/>
    <w:rsid w:val="001B26D4"/>
    <w:rsid w:val="001B2F91"/>
    <w:rsid w:val="001B31C1"/>
    <w:rsid w:val="001B36A6"/>
    <w:rsid w:val="001B45A9"/>
    <w:rsid w:val="001B5843"/>
    <w:rsid w:val="001B5B19"/>
    <w:rsid w:val="001B661E"/>
    <w:rsid w:val="001B6E72"/>
    <w:rsid w:val="001B739B"/>
    <w:rsid w:val="001B75B0"/>
    <w:rsid w:val="001B799B"/>
    <w:rsid w:val="001B7E91"/>
    <w:rsid w:val="001C00EC"/>
    <w:rsid w:val="001C01CE"/>
    <w:rsid w:val="001C02A1"/>
    <w:rsid w:val="001C02AB"/>
    <w:rsid w:val="001C0475"/>
    <w:rsid w:val="001C1050"/>
    <w:rsid w:val="001C10F4"/>
    <w:rsid w:val="001C1936"/>
    <w:rsid w:val="001C23C8"/>
    <w:rsid w:val="001C257F"/>
    <w:rsid w:val="001C270E"/>
    <w:rsid w:val="001C3013"/>
    <w:rsid w:val="001C3233"/>
    <w:rsid w:val="001C4593"/>
    <w:rsid w:val="001C5236"/>
    <w:rsid w:val="001C566F"/>
    <w:rsid w:val="001C5EC0"/>
    <w:rsid w:val="001C5F79"/>
    <w:rsid w:val="001C6D47"/>
    <w:rsid w:val="001C72EC"/>
    <w:rsid w:val="001C764E"/>
    <w:rsid w:val="001C7B47"/>
    <w:rsid w:val="001D0AD2"/>
    <w:rsid w:val="001D0CF8"/>
    <w:rsid w:val="001D16E8"/>
    <w:rsid w:val="001D208F"/>
    <w:rsid w:val="001D23FC"/>
    <w:rsid w:val="001D2784"/>
    <w:rsid w:val="001D28E4"/>
    <w:rsid w:val="001D2FF8"/>
    <w:rsid w:val="001D35B6"/>
    <w:rsid w:val="001D37DE"/>
    <w:rsid w:val="001D417A"/>
    <w:rsid w:val="001D46A5"/>
    <w:rsid w:val="001D5898"/>
    <w:rsid w:val="001D5E3C"/>
    <w:rsid w:val="001D62E5"/>
    <w:rsid w:val="001D64E1"/>
    <w:rsid w:val="001D6A11"/>
    <w:rsid w:val="001D7BBE"/>
    <w:rsid w:val="001E07C9"/>
    <w:rsid w:val="001E0856"/>
    <w:rsid w:val="001E0D44"/>
    <w:rsid w:val="001E2A74"/>
    <w:rsid w:val="001E307F"/>
    <w:rsid w:val="001E31E2"/>
    <w:rsid w:val="001E33A1"/>
    <w:rsid w:val="001E3878"/>
    <w:rsid w:val="001E492D"/>
    <w:rsid w:val="001E4B0A"/>
    <w:rsid w:val="001E4F5D"/>
    <w:rsid w:val="001E57BE"/>
    <w:rsid w:val="001E5926"/>
    <w:rsid w:val="001E5CA8"/>
    <w:rsid w:val="001E6F13"/>
    <w:rsid w:val="001E6F42"/>
    <w:rsid w:val="001E7646"/>
    <w:rsid w:val="001F08F6"/>
    <w:rsid w:val="001F1C2D"/>
    <w:rsid w:val="001F2355"/>
    <w:rsid w:val="001F3237"/>
    <w:rsid w:val="001F38EB"/>
    <w:rsid w:val="001F3CA4"/>
    <w:rsid w:val="001F43EF"/>
    <w:rsid w:val="001F47D5"/>
    <w:rsid w:val="001F5D02"/>
    <w:rsid w:val="001F61F5"/>
    <w:rsid w:val="001F64BE"/>
    <w:rsid w:val="001F6CAB"/>
    <w:rsid w:val="001F7B2F"/>
    <w:rsid w:val="00200223"/>
    <w:rsid w:val="0020126E"/>
    <w:rsid w:val="002017B8"/>
    <w:rsid w:val="002020A6"/>
    <w:rsid w:val="002020EC"/>
    <w:rsid w:val="002030A6"/>
    <w:rsid w:val="0020311B"/>
    <w:rsid w:val="00203A87"/>
    <w:rsid w:val="00203FCE"/>
    <w:rsid w:val="002044D9"/>
    <w:rsid w:val="00204AC1"/>
    <w:rsid w:val="002058BA"/>
    <w:rsid w:val="00205B06"/>
    <w:rsid w:val="00205DC0"/>
    <w:rsid w:val="002072B9"/>
    <w:rsid w:val="002078BF"/>
    <w:rsid w:val="00207D4C"/>
    <w:rsid w:val="00207FC7"/>
    <w:rsid w:val="0021014C"/>
    <w:rsid w:val="00211468"/>
    <w:rsid w:val="0021158D"/>
    <w:rsid w:val="00211A88"/>
    <w:rsid w:val="00211C78"/>
    <w:rsid w:val="00212FB7"/>
    <w:rsid w:val="00214F7F"/>
    <w:rsid w:val="00215058"/>
    <w:rsid w:val="00215A9C"/>
    <w:rsid w:val="00216CF1"/>
    <w:rsid w:val="00217760"/>
    <w:rsid w:val="00220527"/>
    <w:rsid w:val="00221147"/>
    <w:rsid w:val="00221369"/>
    <w:rsid w:val="002214A2"/>
    <w:rsid w:val="0022169A"/>
    <w:rsid w:val="00221935"/>
    <w:rsid w:val="002219B2"/>
    <w:rsid w:val="00221FF6"/>
    <w:rsid w:val="002227A7"/>
    <w:rsid w:val="00222DF1"/>
    <w:rsid w:val="002237E5"/>
    <w:rsid w:val="0022479C"/>
    <w:rsid w:val="0022488E"/>
    <w:rsid w:val="002250D5"/>
    <w:rsid w:val="00225C0F"/>
    <w:rsid w:val="00225C55"/>
    <w:rsid w:val="00226B90"/>
    <w:rsid w:val="00226CD3"/>
    <w:rsid w:val="0022748A"/>
    <w:rsid w:val="00227F76"/>
    <w:rsid w:val="00227F9C"/>
    <w:rsid w:val="0023159C"/>
    <w:rsid w:val="002315B8"/>
    <w:rsid w:val="00231C4E"/>
    <w:rsid w:val="00232BF4"/>
    <w:rsid w:val="00233B5F"/>
    <w:rsid w:val="00233EAD"/>
    <w:rsid w:val="002341F8"/>
    <w:rsid w:val="00234879"/>
    <w:rsid w:val="0023548A"/>
    <w:rsid w:val="002354FF"/>
    <w:rsid w:val="00235583"/>
    <w:rsid w:val="00235EB2"/>
    <w:rsid w:val="002361B4"/>
    <w:rsid w:val="002375FB"/>
    <w:rsid w:val="00237663"/>
    <w:rsid w:val="00237D32"/>
    <w:rsid w:val="002401DE"/>
    <w:rsid w:val="00240277"/>
    <w:rsid w:val="00240909"/>
    <w:rsid w:val="00240D2C"/>
    <w:rsid w:val="00241000"/>
    <w:rsid w:val="00241455"/>
    <w:rsid w:val="00241AB1"/>
    <w:rsid w:val="00241AB7"/>
    <w:rsid w:val="002420C8"/>
    <w:rsid w:val="002432DF"/>
    <w:rsid w:val="00243BFD"/>
    <w:rsid w:val="00244631"/>
    <w:rsid w:val="00244819"/>
    <w:rsid w:val="00244DB1"/>
    <w:rsid w:val="00244EBC"/>
    <w:rsid w:val="00244EEC"/>
    <w:rsid w:val="002454E2"/>
    <w:rsid w:val="00245DEB"/>
    <w:rsid w:val="00246383"/>
    <w:rsid w:val="002465A1"/>
    <w:rsid w:val="00246971"/>
    <w:rsid w:val="00246977"/>
    <w:rsid w:val="002469B4"/>
    <w:rsid w:val="00247903"/>
    <w:rsid w:val="002503D6"/>
    <w:rsid w:val="00250412"/>
    <w:rsid w:val="00251205"/>
    <w:rsid w:val="0025138E"/>
    <w:rsid w:val="00251397"/>
    <w:rsid w:val="00251738"/>
    <w:rsid w:val="00251768"/>
    <w:rsid w:val="00251A79"/>
    <w:rsid w:val="00251AD0"/>
    <w:rsid w:val="00251DCE"/>
    <w:rsid w:val="002522CD"/>
    <w:rsid w:val="00252BAA"/>
    <w:rsid w:val="002531B1"/>
    <w:rsid w:val="00253925"/>
    <w:rsid w:val="002540AD"/>
    <w:rsid w:val="00254206"/>
    <w:rsid w:val="002545E2"/>
    <w:rsid w:val="00255013"/>
    <w:rsid w:val="0025534A"/>
    <w:rsid w:val="002554CD"/>
    <w:rsid w:val="00255E45"/>
    <w:rsid w:val="0025629F"/>
    <w:rsid w:val="00256766"/>
    <w:rsid w:val="00256EAD"/>
    <w:rsid w:val="00257D34"/>
    <w:rsid w:val="002611CE"/>
    <w:rsid w:val="00262458"/>
    <w:rsid w:val="002631A5"/>
    <w:rsid w:val="0026380E"/>
    <w:rsid w:val="00263E66"/>
    <w:rsid w:val="00264B29"/>
    <w:rsid w:val="00265203"/>
    <w:rsid w:val="00266E45"/>
    <w:rsid w:val="00266E67"/>
    <w:rsid w:val="002676CB"/>
    <w:rsid w:val="002702F8"/>
    <w:rsid w:val="0027082D"/>
    <w:rsid w:val="00270B2B"/>
    <w:rsid w:val="00271757"/>
    <w:rsid w:val="00271C1D"/>
    <w:rsid w:val="00271D37"/>
    <w:rsid w:val="00271E1E"/>
    <w:rsid w:val="002723A9"/>
    <w:rsid w:val="0027343D"/>
    <w:rsid w:val="0027401A"/>
    <w:rsid w:val="00274696"/>
    <w:rsid w:val="00274719"/>
    <w:rsid w:val="00274850"/>
    <w:rsid w:val="002753B2"/>
    <w:rsid w:val="00275762"/>
    <w:rsid w:val="00275791"/>
    <w:rsid w:val="00275ACD"/>
    <w:rsid w:val="00276C13"/>
    <w:rsid w:val="00277373"/>
    <w:rsid w:val="00277974"/>
    <w:rsid w:val="002803C0"/>
    <w:rsid w:val="0028098F"/>
    <w:rsid w:val="00280E97"/>
    <w:rsid w:val="00280FBE"/>
    <w:rsid w:val="00281197"/>
    <w:rsid w:val="0028209E"/>
    <w:rsid w:val="002823A7"/>
    <w:rsid w:val="00283854"/>
    <w:rsid w:val="00283DC9"/>
    <w:rsid w:val="00284302"/>
    <w:rsid w:val="00284CAF"/>
    <w:rsid w:val="00285035"/>
    <w:rsid w:val="00285858"/>
    <w:rsid w:val="00285FF1"/>
    <w:rsid w:val="00286CFE"/>
    <w:rsid w:val="00286D25"/>
    <w:rsid w:val="00286EDF"/>
    <w:rsid w:val="00286FA1"/>
    <w:rsid w:val="002900C2"/>
    <w:rsid w:val="002914C9"/>
    <w:rsid w:val="00292B30"/>
    <w:rsid w:val="00292F9C"/>
    <w:rsid w:val="00293444"/>
    <w:rsid w:val="00293451"/>
    <w:rsid w:val="00293517"/>
    <w:rsid w:val="0029384F"/>
    <w:rsid w:val="00293B83"/>
    <w:rsid w:val="002945D0"/>
    <w:rsid w:val="0029539D"/>
    <w:rsid w:val="002957E9"/>
    <w:rsid w:val="00295EB4"/>
    <w:rsid w:val="00296367"/>
    <w:rsid w:val="00296726"/>
    <w:rsid w:val="00296AC9"/>
    <w:rsid w:val="00296C78"/>
    <w:rsid w:val="00297581"/>
    <w:rsid w:val="002A0177"/>
    <w:rsid w:val="002A0704"/>
    <w:rsid w:val="002A0A21"/>
    <w:rsid w:val="002A0AC1"/>
    <w:rsid w:val="002A1B6D"/>
    <w:rsid w:val="002A289E"/>
    <w:rsid w:val="002A30AB"/>
    <w:rsid w:val="002A315B"/>
    <w:rsid w:val="002A3CAD"/>
    <w:rsid w:val="002A453D"/>
    <w:rsid w:val="002A4637"/>
    <w:rsid w:val="002A5492"/>
    <w:rsid w:val="002A552B"/>
    <w:rsid w:val="002B0A55"/>
    <w:rsid w:val="002B13C0"/>
    <w:rsid w:val="002B158E"/>
    <w:rsid w:val="002B1DB4"/>
    <w:rsid w:val="002B2E7A"/>
    <w:rsid w:val="002B4145"/>
    <w:rsid w:val="002B4294"/>
    <w:rsid w:val="002B444B"/>
    <w:rsid w:val="002B453A"/>
    <w:rsid w:val="002B4A2C"/>
    <w:rsid w:val="002B4AE3"/>
    <w:rsid w:val="002B562E"/>
    <w:rsid w:val="002B5879"/>
    <w:rsid w:val="002B587A"/>
    <w:rsid w:val="002B6E8D"/>
    <w:rsid w:val="002B72A3"/>
    <w:rsid w:val="002B73DA"/>
    <w:rsid w:val="002B7994"/>
    <w:rsid w:val="002C0946"/>
    <w:rsid w:val="002C175D"/>
    <w:rsid w:val="002C27B6"/>
    <w:rsid w:val="002C27DD"/>
    <w:rsid w:val="002C2AED"/>
    <w:rsid w:val="002C2FF6"/>
    <w:rsid w:val="002C4677"/>
    <w:rsid w:val="002C4711"/>
    <w:rsid w:val="002C47EA"/>
    <w:rsid w:val="002C4FE7"/>
    <w:rsid w:val="002C5997"/>
    <w:rsid w:val="002C6B88"/>
    <w:rsid w:val="002C7A90"/>
    <w:rsid w:val="002D0408"/>
    <w:rsid w:val="002D0C19"/>
    <w:rsid w:val="002D1965"/>
    <w:rsid w:val="002D2926"/>
    <w:rsid w:val="002D3305"/>
    <w:rsid w:val="002D393B"/>
    <w:rsid w:val="002D400A"/>
    <w:rsid w:val="002D4366"/>
    <w:rsid w:val="002D4A19"/>
    <w:rsid w:val="002D5429"/>
    <w:rsid w:val="002D55C1"/>
    <w:rsid w:val="002D5A16"/>
    <w:rsid w:val="002D65A0"/>
    <w:rsid w:val="002D677A"/>
    <w:rsid w:val="002D6D6F"/>
    <w:rsid w:val="002D70B6"/>
    <w:rsid w:val="002D7C08"/>
    <w:rsid w:val="002E0872"/>
    <w:rsid w:val="002E0A7C"/>
    <w:rsid w:val="002E2554"/>
    <w:rsid w:val="002E26EB"/>
    <w:rsid w:val="002E2E0D"/>
    <w:rsid w:val="002E3E5D"/>
    <w:rsid w:val="002E4047"/>
    <w:rsid w:val="002E409D"/>
    <w:rsid w:val="002E467F"/>
    <w:rsid w:val="002E4B62"/>
    <w:rsid w:val="002E4C88"/>
    <w:rsid w:val="002E52B4"/>
    <w:rsid w:val="002E59BC"/>
    <w:rsid w:val="002E5B71"/>
    <w:rsid w:val="002E6172"/>
    <w:rsid w:val="002E68C7"/>
    <w:rsid w:val="002E73E0"/>
    <w:rsid w:val="002F12B3"/>
    <w:rsid w:val="002F156B"/>
    <w:rsid w:val="002F25FD"/>
    <w:rsid w:val="002F374E"/>
    <w:rsid w:val="002F44E4"/>
    <w:rsid w:val="002F45E4"/>
    <w:rsid w:val="002F59F1"/>
    <w:rsid w:val="002F5CF3"/>
    <w:rsid w:val="002F61A0"/>
    <w:rsid w:val="002F66A2"/>
    <w:rsid w:val="002F758D"/>
    <w:rsid w:val="002F769A"/>
    <w:rsid w:val="00300760"/>
    <w:rsid w:val="00300C9D"/>
    <w:rsid w:val="00301646"/>
    <w:rsid w:val="00302030"/>
    <w:rsid w:val="0030246D"/>
    <w:rsid w:val="00302BBF"/>
    <w:rsid w:val="00302CF9"/>
    <w:rsid w:val="00303105"/>
    <w:rsid w:val="00303939"/>
    <w:rsid w:val="00304128"/>
    <w:rsid w:val="00304244"/>
    <w:rsid w:val="00304B37"/>
    <w:rsid w:val="003055B8"/>
    <w:rsid w:val="00306B3C"/>
    <w:rsid w:val="003074D8"/>
    <w:rsid w:val="003107ED"/>
    <w:rsid w:val="003108DC"/>
    <w:rsid w:val="00310E50"/>
    <w:rsid w:val="0031174C"/>
    <w:rsid w:val="00312E6D"/>
    <w:rsid w:val="00313599"/>
    <w:rsid w:val="00313EE6"/>
    <w:rsid w:val="00314B1D"/>
    <w:rsid w:val="00314EF0"/>
    <w:rsid w:val="00315060"/>
    <w:rsid w:val="0031514B"/>
    <w:rsid w:val="00315A7B"/>
    <w:rsid w:val="00315E69"/>
    <w:rsid w:val="00316FB2"/>
    <w:rsid w:val="00317171"/>
    <w:rsid w:val="00317D7E"/>
    <w:rsid w:val="00317F58"/>
    <w:rsid w:val="003223B4"/>
    <w:rsid w:val="00322637"/>
    <w:rsid w:val="003226C6"/>
    <w:rsid w:val="00322FBB"/>
    <w:rsid w:val="00323096"/>
    <w:rsid w:val="0032352A"/>
    <w:rsid w:val="0032385B"/>
    <w:rsid w:val="00323930"/>
    <w:rsid w:val="00323DBE"/>
    <w:rsid w:val="00324237"/>
    <w:rsid w:val="003253C0"/>
    <w:rsid w:val="0032647B"/>
    <w:rsid w:val="003269E0"/>
    <w:rsid w:val="003272DB"/>
    <w:rsid w:val="003273E1"/>
    <w:rsid w:val="00327600"/>
    <w:rsid w:val="00327C2C"/>
    <w:rsid w:val="00327E54"/>
    <w:rsid w:val="00327F54"/>
    <w:rsid w:val="00327F7F"/>
    <w:rsid w:val="0033118D"/>
    <w:rsid w:val="003311CC"/>
    <w:rsid w:val="00331869"/>
    <w:rsid w:val="00331967"/>
    <w:rsid w:val="003320CC"/>
    <w:rsid w:val="003326F0"/>
    <w:rsid w:val="0033312F"/>
    <w:rsid w:val="00333741"/>
    <w:rsid w:val="00333D0D"/>
    <w:rsid w:val="00334404"/>
    <w:rsid w:val="003346E6"/>
    <w:rsid w:val="003348D6"/>
    <w:rsid w:val="00334EFC"/>
    <w:rsid w:val="00334F7A"/>
    <w:rsid w:val="003350C5"/>
    <w:rsid w:val="00335108"/>
    <w:rsid w:val="003353E6"/>
    <w:rsid w:val="0033543A"/>
    <w:rsid w:val="0033557E"/>
    <w:rsid w:val="003371DC"/>
    <w:rsid w:val="00337FF3"/>
    <w:rsid w:val="00340022"/>
    <w:rsid w:val="003402C3"/>
    <w:rsid w:val="00340865"/>
    <w:rsid w:val="00341832"/>
    <w:rsid w:val="00341E12"/>
    <w:rsid w:val="00343939"/>
    <w:rsid w:val="003444B9"/>
    <w:rsid w:val="003449EF"/>
    <w:rsid w:val="00344B29"/>
    <w:rsid w:val="00345967"/>
    <w:rsid w:val="00345EAF"/>
    <w:rsid w:val="0034772D"/>
    <w:rsid w:val="00347B8C"/>
    <w:rsid w:val="00350DC2"/>
    <w:rsid w:val="00350FF2"/>
    <w:rsid w:val="003517C1"/>
    <w:rsid w:val="0035183B"/>
    <w:rsid w:val="00351E52"/>
    <w:rsid w:val="0035204A"/>
    <w:rsid w:val="003527FA"/>
    <w:rsid w:val="003533FB"/>
    <w:rsid w:val="00353E2B"/>
    <w:rsid w:val="00353F0C"/>
    <w:rsid w:val="00354B9E"/>
    <w:rsid w:val="00354FBF"/>
    <w:rsid w:val="00355070"/>
    <w:rsid w:val="00355505"/>
    <w:rsid w:val="0035564B"/>
    <w:rsid w:val="00357BCF"/>
    <w:rsid w:val="0036017E"/>
    <w:rsid w:val="00360D18"/>
    <w:rsid w:val="00361D97"/>
    <w:rsid w:val="0036287D"/>
    <w:rsid w:val="00362E3E"/>
    <w:rsid w:val="0036376C"/>
    <w:rsid w:val="00363A4B"/>
    <w:rsid w:val="003641DA"/>
    <w:rsid w:val="00364502"/>
    <w:rsid w:val="003647F7"/>
    <w:rsid w:val="00364F7A"/>
    <w:rsid w:val="00365A7D"/>
    <w:rsid w:val="00366156"/>
    <w:rsid w:val="0036623C"/>
    <w:rsid w:val="00367050"/>
    <w:rsid w:val="003676E7"/>
    <w:rsid w:val="00367F6B"/>
    <w:rsid w:val="00367FB4"/>
    <w:rsid w:val="003703EB"/>
    <w:rsid w:val="003704D2"/>
    <w:rsid w:val="003710FF"/>
    <w:rsid w:val="00372647"/>
    <w:rsid w:val="00373805"/>
    <w:rsid w:val="00374161"/>
    <w:rsid w:val="003758F6"/>
    <w:rsid w:val="00375A21"/>
    <w:rsid w:val="00375C31"/>
    <w:rsid w:val="00375D95"/>
    <w:rsid w:val="003769A4"/>
    <w:rsid w:val="00376BE3"/>
    <w:rsid w:val="00377318"/>
    <w:rsid w:val="00377615"/>
    <w:rsid w:val="003777BB"/>
    <w:rsid w:val="00377ECA"/>
    <w:rsid w:val="0038060F"/>
    <w:rsid w:val="003820DD"/>
    <w:rsid w:val="00382172"/>
    <w:rsid w:val="0038229C"/>
    <w:rsid w:val="003822B5"/>
    <w:rsid w:val="003826E8"/>
    <w:rsid w:val="00382AA3"/>
    <w:rsid w:val="003832B7"/>
    <w:rsid w:val="00383445"/>
    <w:rsid w:val="00383FB5"/>
    <w:rsid w:val="00384516"/>
    <w:rsid w:val="003849E6"/>
    <w:rsid w:val="00384CCF"/>
    <w:rsid w:val="00384F85"/>
    <w:rsid w:val="0038537E"/>
    <w:rsid w:val="00385583"/>
    <w:rsid w:val="00385992"/>
    <w:rsid w:val="003864D2"/>
    <w:rsid w:val="003870ED"/>
    <w:rsid w:val="003874FD"/>
    <w:rsid w:val="00387510"/>
    <w:rsid w:val="00387D17"/>
    <w:rsid w:val="0039229A"/>
    <w:rsid w:val="00392883"/>
    <w:rsid w:val="00392E2C"/>
    <w:rsid w:val="00392F21"/>
    <w:rsid w:val="00393A13"/>
    <w:rsid w:val="00393FE2"/>
    <w:rsid w:val="00395268"/>
    <w:rsid w:val="00395314"/>
    <w:rsid w:val="003956C4"/>
    <w:rsid w:val="00395827"/>
    <w:rsid w:val="00395B27"/>
    <w:rsid w:val="00397086"/>
    <w:rsid w:val="00397AFE"/>
    <w:rsid w:val="003A0187"/>
    <w:rsid w:val="003A06FF"/>
    <w:rsid w:val="003A0C1E"/>
    <w:rsid w:val="003A12D4"/>
    <w:rsid w:val="003A1662"/>
    <w:rsid w:val="003A2350"/>
    <w:rsid w:val="003A2CF2"/>
    <w:rsid w:val="003A2F01"/>
    <w:rsid w:val="003A337A"/>
    <w:rsid w:val="003A34FB"/>
    <w:rsid w:val="003A3E73"/>
    <w:rsid w:val="003A473B"/>
    <w:rsid w:val="003A47DC"/>
    <w:rsid w:val="003A5A8F"/>
    <w:rsid w:val="003A601A"/>
    <w:rsid w:val="003A7139"/>
    <w:rsid w:val="003A7553"/>
    <w:rsid w:val="003A7566"/>
    <w:rsid w:val="003B02F3"/>
    <w:rsid w:val="003B09A1"/>
    <w:rsid w:val="003B0D22"/>
    <w:rsid w:val="003B174C"/>
    <w:rsid w:val="003B1F97"/>
    <w:rsid w:val="003B2149"/>
    <w:rsid w:val="003B21F1"/>
    <w:rsid w:val="003B3512"/>
    <w:rsid w:val="003B38B3"/>
    <w:rsid w:val="003B3E5C"/>
    <w:rsid w:val="003B4A6A"/>
    <w:rsid w:val="003B528F"/>
    <w:rsid w:val="003B5AFC"/>
    <w:rsid w:val="003B62F0"/>
    <w:rsid w:val="003B7F34"/>
    <w:rsid w:val="003C0126"/>
    <w:rsid w:val="003C07E7"/>
    <w:rsid w:val="003C0CE9"/>
    <w:rsid w:val="003C1086"/>
    <w:rsid w:val="003C11D0"/>
    <w:rsid w:val="003C179B"/>
    <w:rsid w:val="003C1BE4"/>
    <w:rsid w:val="003C2317"/>
    <w:rsid w:val="003C310E"/>
    <w:rsid w:val="003C32DD"/>
    <w:rsid w:val="003C3601"/>
    <w:rsid w:val="003C3EC3"/>
    <w:rsid w:val="003C428E"/>
    <w:rsid w:val="003C42B0"/>
    <w:rsid w:val="003C4A12"/>
    <w:rsid w:val="003C4F3D"/>
    <w:rsid w:val="003C50D0"/>
    <w:rsid w:val="003C57AF"/>
    <w:rsid w:val="003C5AEA"/>
    <w:rsid w:val="003C6C4E"/>
    <w:rsid w:val="003C6FAA"/>
    <w:rsid w:val="003C723B"/>
    <w:rsid w:val="003C7725"/>
    <w:rsid w:val="003C7958"/>
    <w:rsid w:val="003C7D62"/>
    <w:rsid w:val="003D012C"/>
    <w:rsid w:val="003D02DD"/>
    <w:rsid w:val="003D03A0"/>
    <w:rsid w:val="003D1750"/>
    <w:rsid w:val="003D1EBB"/>
    <w:rsid w:val="003D27A0"/>
    <w:rsid w:val="003D2979"/>
    <w:rsid w:val="003D30B4"/>
    <w:rsid w:val="003D3AEC"/>
    <w:rsid w:val="003D41A3"/>
    <w:rsid w:val="003D4369"/>
    <w:rsid w:val="003D442C"/>
    <w:rsid w:val="003D4C18"/>
    <w:rsid w:val="003D5DBD"/>
    <w:rsid w:val="003D62A9"/>
    <w:rsid w:val="003D76A6"/>
    <w:rsid w:val="003D7857"/>
    <w:rsid w:val="003D7A9E"/>
    <w:rsid w:val="003D7B5B"/>
    <w:rsid w:val="003D7C54"/>
    <w:rsid w:val="003E080B"/>
    <w:rsid w:val="003E0827"/>
    <w:rsid w:val="003E0922"/>
    <w:rsid w:val="003E0986"/>
    <w:rsid w:val="003E2163"/>
    <w:rsid w:val="003E3C69"/>
    <w:rsid w:val="003E40DE"/>
    <w:rsid w:val="003E461D"/>
    <w:rsid w:val="003E475D"/>
    <w:rsid w:val="003E4907"/>
    <w:rsid w:val="003E4B4E"/>
    <w:rsid w:val="003E521E"/>
    <w:rsid w:val="003E534F"/>
    <w:rsid w:val="003E5394"/>
    <w:rsid w:val="003E5633"/>
    <w:rsid w:val="003E5747"/>
    <w:rsid w:val="003E5A8F"/>
    <w:rsid w:val="003E5BCE"/>
    <w:rsid w:val="003E6E64"/>
    <w:rsid w:val="003E9DEC"/>
    <w:rsid w:val="003F0226"/>
    <w:rsid w:val="003F0FD2"/>
    <w:rsid w:val="003F24F2"/>
    <w:rsid w:val="003F2AB2"/>
    <w:rsid w:val="003F3505"/>
    <w:rsid w:val="003F48F0"/>
    <w:rsid w:val="003F4B92"/>
    <w:rsid w:val="003F599B"/>
    <w:rsid w:val="003F5C41"/>
    <w:rsid w:val="003F5D1D"/>
    <w:rsid w:val="003F6B4B"/>
    <w:rsid w:val="003F7FAA"/>
    <w:rsid w:val="0040003B"/>
    <w:rsid w:val="00400FAE"/>
    <w:rsid w:val="004018AD"/>
    <w:rsid w:val="00401A3D"/>
    <w:rsid w:val="004022DD"/>
    <w:rsid w:val="004024F6"/>
    <w:rsid w:val="00402A5C"/>
    <w:rsid w:val="0040369C"/>
    <w:rsid w:val="00403AA8"/>
    <w:rsid w:val="00404101"/>
    <w:rsid w:val="00404DA1"/>
    <w:rsid w:val="0040572D"/>
    <w:rsid w:val="004061EE"/>
    <w:rsid w:val="0040669A"/>
    <w:rsid w:val="004066FD"/>
    <w:rsid w:val="0040680F"/>
    <w:rsid w:val="00406D15"/>
    <w:rsid w:val="0040712E"/>
    <w:rsid w:val="00407B1D"/>
    <w:rsid w:val="0041001C"/>
    <w:rsid w:val="00410054"/>
    <w:rsid w:val="0041027E"/>
    <w:rsid w:val="004115D1"/>
    <w:rsid w:val="00411ABD"/>
    <w:rsid w:val="00411C40"/>
    <w:rsid w:val="00411FC3"/>
    <w:rsid w:val="004126E6"/>
    <w:rsid w:val="004134DE"/>
    <w:rsid w:val="00413876"/>
    <w:rsid w:val="00413B5B"/>
    <w:rsid w:val="00413FA7"/>
    <w:rsid w:val="00414501"/>
    <w:rsid w:val="00414C0E"/>
    <w:rsid w:val="00415260"/>
    <w:rsid w:val="00415BB5"/>
    <w:rsid w:val="00415D84"/>
    <w:rsid w:val="00416134"/>
    <w:rsid w:val="004162ED"/>
    <w:rsid w:val="00416823"/>
    <w:rsid w:val="00416B24"/>
    <w:rsid w:val="00416BF5"/>
    <w:rsid w:val="004178DB"/>
    <w:rsid w:val="00420959"/>
    <w:rsid w:val="00420DE6"/>
    <w:rsid w:val="00420E18"/>
    <w:rsid w:val="00421076"/>
    <w:rsid w:val="00422069"/>
    <w:rsid w:val="004221CF"/>
    <w:rsid w:val="00422602"/>
    <w:rsid w:val="00424236"/>
    <w:rsid w:val="00424B89"/>
    <w:rsid w:val="004254F6"/>
    <w:rsid w:val="00425758"/>
    <w:rsid w:val="00426120"/>
    <w:rsid w:val="0042700D"/>
    <w:rsid w:val="00427694"/>
    <w:rsid w:val="00427C51"/>
    <w:rsid w:val="004302A6"/>
    <w:rsid w:val="00430929"/>
    <w:rsid w:val="00430D11"/>
    <w:rsid w:val="004323B8"/>
    <w:rsid w:val="004328B9"/>
    <w:rsid w:val="004335C7"/>
    <w:rsid w:val="0043434D"/>
    <w:rsid w:val="0043554E"/>
    <w:rsid w:val="004357E4"/>
    <w:rsid w:val="00435C64"/>
    <w:rsid w:val="00436706"/>
    <w:rsid w:val="00436A61"/>
    <w:rsid w:val="004372B0"/>
    <w:rsid w:val="00440609"/>
    <w:rsid w:val="004407CC"/>
    <w:rsid w:val="00440C87"/>
    <w:rsid w:val="004410D2"/>
    <w:rsid w:val="00441BD7"/>
    <w:rsid w:val="0044239B"/>
    <w:rsid w:val="004428C9"/>
    <w:rsid w:val="00442E0C"/>
    <w:rsid w:val="004432A8"/>
    <w:rsid w:val="004449BD"/>
    <w:rsid w:val="0044506D"/>
    <w:rsid w:val="004450D9"/>
    <w:rsid w:val="00445391"/>
    <w:rsid w:val="00445EEE"/>
    <w:rsid w:val="004461B9"/>
    <w:rsid w:val="004461CD"/>
    <w:rsid w:val="0044647C"/>
    <w:rsid w:val="004464D1"/>
    <w:rsid w:val="00447FAC"/>
    <w:rsid w:val="00450051"/>
    <w:rsid w:val="004505A4"/>
    <w:rsid w:val="00450956"/>
    <w:rsid w:val="00450AD8"/>
    <w:rsid w:val="004513FB"/>
    <w:rsid w:val="00451422"/>
    <w:rsid w:val="00451467"/>
    <w:rsid w:val="004515E3"/>
    <w:rsid w:val="00452018"/>
    <w:rsid w:val="00452A80"/>
    <w:rsid w:val="00452E9E"/>
    <w:rsid w:val="00454501"/>
    <w:rsid w:val="00454609"/>
    <w:rsid w:val="00454FE2"/>
    <w:rsid w:val="0045502D"/>
    <w:rsid w:val="00456278"/>
    <w:rsid w:val="004567CB"/>
    <w:rsid w:val="00456F1D"/>
    <w:rsid w:val="00457C38"/>
    <w:rsid w:val="00457D85"/>
    <w:rsid w:val="004600ED"/>
    <w:rsid w:val="004607DB"/>
    <w:rsid w:val="00460B91"/>
    <w:rsid w:val="00461CBA"/>
    <w:rsid w:val="004623F4"/>
    <w:rsid w:val="00462913"/>
    <w:rsid w:val="00462D7C"/>
    <w:rsid w:val="004630A3"/>
    <w:rsid w:val="0046316F"/>
    <w:rsid w:val="004638FA"/>
    <w:rsid w:val="00463AC1"/>
    <w:rsid w:val="00463BC3"/>
    <w:rsid w:val="00463C8B"/>
    <w:rsid w:val="00463FE7"/>
    <w:rsid w:val="00464FB9"/>
    <w:rsid w:val="0046510C"/>
    <w:rsid w:val="004656DE"/>
    <w:rsid w:val="00466199"/>
    <w:rsid w:val="00466C37"/>
    <w:rsid w:val="00471473"/>
    <w:rsid w:val="00471952"/>
    <w:rsid w:val="00471CB8"/>
    <w:rsid w:val="00471CCA"/>
    <w:rsid w:val="0047213F"/>
    <w:rsid w:val="00473663"/>
    <w:rsid w:val="004745E0"/>
    <w:rsid w:val="00474649"/>
    <w:rsid w:val="004751BC"/>
    <w:rsid w:val="0047549C"/>
    <w:rsid w:val="00475DEC"/>
    <w:rsid w:val="00475FDC"/>
    <w:rsid w:val="004762FC"/>
    <w:rsid w:val="004764DA"/>
    <w:rsid w:val="004769A0"/>
    <w:rsid w:val="00476BFE"/>
    <w:rsid w:val="00476FCA"/>
    <w:rsid w:val="0047778E"/>
    <w:rsid w:val="004819A7"/>
    <w:rsid w:val="00482341"/>
    <w:rsid w:val="004832F6"/>
    <w:rsid w:val="004833A1"/>
    <w:rsid w:val="004834E1"/>
    <w:rsid w:val="0048471C"/>
    <w:rsid w:val="004847FA"/>
    <w:rsid w:val="00484B24"/>
    <w:rsid w:val="00485A3F"/>
    <w:rsid w:val="0048719A"/>
    <w:rsid w:val="00487805"/>
    <w:rsid w:val="004879AA"/>
    <w:rsid w:val="00487C08"/>
    <w:rsid w:val="0049206F"/>
    <w:rsid w:val="00493B30"/>
    <w:rsid w:val="00493CAB"/>
    <w:rsid w:val="00493D5C"/>
    <w:rsid w:val="00493F96"/>
    <w:rsid w:val="004942A7"/>
    <w:rsid w:val="00494490"/>
    <w:rsid w:val="00494564"/>
    <w:rsid w:val="00494771"/>
    <w:rsid w:val="004955CD"/>
    <w:rsid w:val="00495D8C"/>
    <w:rsid w:val="00495DFA"/>
    <w:rsid w:val="00495E9F"/>
    <w:rsid w:val="00495EF9"/>
    <w:rsid w:val="0049600C"/>
    <w:rsid w:val="00496258"/>
    <w:rsid w:val="00496838"/>
    <w:rsid w:val="00496968"/>
    <w:rsid w:val="00496A33"/>
    <w:rsid w:val="0049740C"/>
    <w:rsid w:val="00497494"/>
    <w:rsid w:val="004978A3"/>
    <w:rsid w:val="004A073C"/>
    <w:rsid w:val="004A0832"/>
    <w:rsid w:val="004A159A"/>
    <w:rsid w:val="004A1E86"/>
    <w:rsid w:val="004A200E"/>
    <w:rsid w:val="004A207F"/>
    <w:rsid w:val="004A26CE"/>
    <w:rsid w:val="004A2BE4"/>
    <w:rsid w:val="004A2F2A"/>
    <w:rsid w:val="004A2FD5"/>
    <w:rsid w:val="004A3CBC"/>
    <w:rsid w:val="004A3D58"/>
    <w:rsid w:val="004A3DCB"/>
    <w:rsid w:val="004A409E"/>
    <w:rsid w:val="004A4C0E"/>
    <w:rsid w:val="004A4CDB"/>
    <w:rsid w:val="004A50D1"/>
    <w:rsid w:val="004A5BDE"/>
    <w:rsid w:val="004A5C84"/>
    <w:rsid w:val="004A6EE0"/>
    <w:rsid w:val="004A70C0"/>
    <w:rsid w:val="004A7FD7"/>
    <w:rsid w:val="004B1CB9"/>
    <w:rsid w:val="004B247B"/>
    <w:rsid w:val="004B24B4"/>
    <w:rsid w:val="004B2A2D"/>
    <w:rsid w:val="004B40DE"/>
    <w:rsid w:val="004B47C4"/>
    <w:rsid w:val="004B4F87"/>
    <w:rsid w:val="004B4FA8"/>
    <w:rsid w:val="004B5538"/>
    <w:rsid w:val="004B6247"/>
    <w:rsid w:val="004B6449"/>
    <w:rsid w:val="004B68A1"/>
    <w:rsid w:val="004B6970"/>
    <w:rsid w:val="004B6A83"/>
    <w:rsid w:val="004B6D56"/>
    <w:rsid w:val="004B74B5"/>
    <w:rsid w:val="004B7543"/>
    <w:rsid w:val="004B7D0B"/>
    <w:rsid w:val="004C049F"/>
    <w:rsid w:val="004C0857"/>
    <w:rsid w:val="004C08D0"/>
    <w:rsid w:val="004C0AB6"/>
    <w:rsid w:val="004C0E78"/>
    <w:rsid w:val="004C0F25"/>
    <w:rsid w:val="004C14C0"/>
    <w:rsid w:val="004C35B0"/>
    <w:rsid w:val="004C59DF"/>
    <w:rsid w:val="004C5C86"/>
    <w:rsid w:val="004C5F20"/>
    <w:rsid w:val="004C65C6"/>
    <w:rsid w:val="004C79E2"/>
    <w:rsid w:val="004C7BBC"/>
    <w:rsid w:val="004C7C9D"/>
    <w:rsid w:val="004D078A"/>
    <w:rsid w:val="004D0809"/>
    <w:rsid w:val="004D0D28"/>
    <w:rsid w:val="004D0E5C"/>
    <w:rsid w:val="004D17B0"/>
    <w:rsid w:val="004D19A4"/>
    <w:rsid w:val="004D1FD7"/>
    <w:rsid w:val="004D2264"/>
    <w:rsid w:val="004D26B3"/>
    <w:rsid w:val="004D3832"/>
    <w:rsid w:val="004D39D7"/>
    <w:rsid w:val="004D3C8D"/>
    <w:rsid w:val="004D4716"/>
    <w:rsid w:val="004D572E"/>
    <w:rsid w:val="004D5C81"/>
    <w:rsid w:val="004D5F55"/>
    <w:rsid w:val="004D6236"/>
    <w:rsid w:val="004D77AF"/>
    <w:rsid w:val="004E0CCF"/>
    <w:rsid w:val="004E185E"/>
    <w:rsid w:val="004E19BE"/>
    <w:rsid w:val="004E1B34"/>
    <w:rsid w:val="004E1B8B"/>
    <w:rsid w:val="004E1C3D"/>
    <w:rsid w:val="004E1CF3"/>
    <w:rsid w:val="004E2D6A"/>
    <w:rsid w:val="004E3449"/>
    <w:rsid w:val="004E3577"/>
    <w:rsid w:val="004E3793"/>
    <w:rsid w:val="004E3E2E"/>
    <w:rsid w:val="004E3FE3"/>
    <w:rsid w:val="004E48D6"/>
    <w:rsid w:val="004E4B83"/>
    <w:rsid w:val="004E53E6"/>
    <w:rsid w:val="004E6216"/>
    <w:rsid w:val="004E6EC3"/>
    <w:rsid w:val="004E751E"/>
    <w:rsid w:val="004E7A64"/>
    <w:rsid w:val="004E7AE2"/>
    <w:rsid w:val="004F05E1"/>
    <w:rsid w:val="004F0A24"/>
    <w:rsid w:val="004F0E65"/>
    <w:rsid w:val="004F1495"/>
    <w:rsid w:val="004F1CA2"/>
    <w:rsid w:val="004F2329"/>
    <w:rsid w:val="004F266D"/>
    <w:rsid w:val="004F2F9A"/>
    <w:rsid w:val="004F303A"/>
    <w:rsid w:val="004F3721"/>
    <w:rsid w:val="004F3934"/>
    <w:rsid w:val="004F3F61"/>
    <w:rsid w:val="004F4751"/>
    <w:rsid w:val="004F4F65"/>
    <w:rsid w:val="004F5150"/>
    <w:rsid w:val="004F639C"/>
    <w:rsid w:val="004F6972"/>
    <w:rsid w:val="004F69E4"/>
    <w:rsid w:val="004F7159"/>
    <w:rsid w:val="004F726B"/>
    <w:rsid w:val="005000E2"/>
    <w:rsid w:val="00500C2D"/>
    <w:rsid w:val="00500D0A"/>
    <w:rsid w:val="0050110C"/>
    <w:rsid w:val="0050139E"/>
    <w:rsid w:val="00501640"/>
    <w:rsid w:val="005016F6"/>
    <w:rsid w:val="00501A51"/>
    <w:rsid w:val="00501D07"/>
    <w:rsid w:val="0050275D"/>
    <w:rsid w:val="0050283D"/>
    <w:rsid w:val="0050335A"/>
    <w:rsid w:val="00503508"/>
    <w:rsid w:val="00503DBB"/>
    <w:rsid w:val="00503EDD"/>
    <w:rsid w:val="005053FF"/>
    <w:rsid w:val="005055E4"/>
    <w:rsid w:val="005056B2"/>
    <w:rsid w:val="00505BDF"/>
    <w:rsid w:val="00506EE1"/>
    <w:rsid w:val="00506EF8"/>
    <w:rsid w:val="00507132"/>
    <w:rsid w:val="00507490"/>
    <w:rsid w:val="00507C81"/>
    <w:rsid w:val="00507F53"/>
    <w:rsid w:val="00510355"/>
    <w:rsid w:val="00512447"/>
    <w:rsid w:val="0051284E"/>
    <w:rsid w:val="00512933"/>
    <w:rsid w:val="00513752"/>
    <w:rsid w:val="00513CC7"/>
    <w:rsid w:val="00514AC6"/>
    <w:rsid w:val="00514F23"/>
    <w:rsid w:val="0051509A"/>
    <w:rsid w:val="0051601E"/>
    <w:rsid w:val="0051612D"/>
    <w:rsid w:val="005165B8"/>
    <w:rsid w:val="00517A47"/>
    <w:rsid w:val="00517AD7"/>
    <w:rsid w:val="00517BC7"/>
    <w:rsid w:val="0052089A"/>
    <w:rsid w:val="0052115E"/>
    <w:rsid w:val="00521A2A"/>
    <w:rsid w:val="00521C52"/>
    <w:rsid w:val="00521D03"/>
    <w:rsid w:val="00522AF3"/>
    <w:rsid w:val="00523512"/>
    <w:rsid w:val="0052351D"/>
    <w:rsid w:val="00523612"/>
    <w:rsid w:val="00523DE4"/>
    <w:rsid w:val="00525EB3"/>
    <w:rsid w:val="005262DA"/>
    <w:rsid w:val="00526995"/>
    <w:rsid w:val="00526EFA"/>
    <w:rsid w:val="00526F42"/>
    <w:rsid w:val="005279AA"/>
    <w:rsid w:val="005301A3"/>
    <w:rsid w:val="00530565"/>
    <w:rsid w:val="00530778"/>
    <w:rsid w:val="005307DE"/>
    <w:rsid w:val="005312CC"/>
    <w:rsid w:val="00532164"/>
    <w:rsid w:val="00532359"/>
    <w:rsid w:val="00533537"/>
    <w:rsid w:val="00534F41"/>
    <w:rsid w:val="005354A1"/>
    <w:rsid w:val="00535513"/>
    <w:rsid w:val="0053572F"/>
    <w:rsid w:val="00540051"/>
    <w:rsid w:val="00540693"/>
    <w:rsid w:val="00540742"/>
    <w:rsid w:val="00541061"/>
    <w:rsid w:val="00541A4B"/>
    <w:rsid w:val="00541FE4"/>
    <w:rsid w:val="00542612"/>
    <w:rsid w:val="005437B6"/>
    <w:rsid w:val="00543C42"/>
    <w:rsid w:val="005440FE"/>
    <w:rsid w:val="0054419A"/>
    <w:rsid w:val="0054426B"/>
    <w:rsid w:val="00544597"/>
    <w:rsid w:val="005458B3"/>
    <w:rsid w:val="00545C15"/>
    <w:rsid w:val="0054612F"/>
    <w:rsid w:val="005461F9"/>
    <w:rsid w:val="00546745"/>
    <w:rsid w:val="00546E57"/>
    <w:rsid w:val="005501FE"/>
    <w:rsid w:val="005505EE"/>
    <w:rsid w:val="00550BE6"/>
    <w:rsid w:val="00551F57"/>
    <w:rsid w:val="00552492"/>
    <w:rsid w:val="0055276A"/>
    <w:rsid w:val="00552AD3"/>
    <w:rsid w:val="00552FEE"/>
    <w:rsid w:val="00553B78"/>
    <w:rsid w:val="00553FDA"/>
    <w:rsid w:val="0055447A"/>
    <w:rsid w:val="00555078"/>
    <w:rsid w:val="0055612A"/>
    <w:rsid w:val="0055648C"/>
    <w:rsid w:val="00560160"/>
    <w:rsid w:val="005601EA"/>
    <w:rsid w:val="00560650"/>
    <w:rsid w:val="005606A5"/>
    <w:rsid w:val="00561889"/>
    <w:rsid w:val="00561BD5"/>
    <w:rsid w:val="00561D86"/>
    <w:rsid w:val="00561D98"/>
    <w:rsid w:val="005624E3"/>
    <w:rsid w:val="00562629"/>
    <w:rsid w:val="005628E8"/>
    <w:rsid w:val="005631C1"/>
    <w:rsid w:val="00563302"/>
    <w:rsid w:val="00563364"/>
    <w:rsid w:val="005652EF"/>
    <w:rsid w:val="005656A7"/>
    <w:rsid w:val="005658E0"/>
    <w:rsid w:val="0056651E"/>
    <w:rsid w:val="00566BF9"/>
    <w:rsid w:val="0056712F"/>
    <w:rsid w:val="00567889"/>
    <w:rsid w:val="00567D4B"/>
    <w:rsid w:val="0057004B"/>
    <w:rsid w:val="00570371"/>
    <w:rsid w:val="00570403"/>
    <w:rsid w:val="00570E2C"/>
    <w:rsid w:val="00571883"/>
    <w:rsid w:val="005719DD"/>
    <w:rsid w:val="00571DDC"/>
    <w:rsid w:val="00572952"/>
    <w:rsid w:val="00572B9F"/>
    <w:rsid w:val="0057308B"/>
    <w:rsid w:val="00573156"/>
    <w:rsid w:val="0057334F"/>
    <w:rsid w:val="005733CD"/>
    <w:rsid w:val="00573D95"/>
    <w:rsid w:val="00574B57"/>
    <w:rsid w:val="00574B95"/>
    <w:rsid w:val="00574BF3"/>
    <w:rsid w:val="005750B3"/>
    <w:rsid w:val="00575A05"/>
    <w:rsid w:val="00575EFE"/>
    <w:rsid w:val="00575FBD"/>
    <w:rsid w:val="00577F21"/>
    <w:rsid w:val="005806F2"/>
    <w:rsid w:val="00580D41"/>
    <w:rsid w:val="00582536"/>
    <w:rsid w:val="00582AB3"/>
    <w:rsid w:val="00582C74"/>
    <w:rsid w:val="0058453E"/>
    <w:rsid w:val="00584F0F"/>
    <w:rsid w:val="005863DD"/>
    <w:rsid w:val="005864CB"/>
    <w:rsid w:val="00586A26"/>
    <w:rsid w:val="00586B01"/>
    <w:rsid w:val="00587037"/>
    <w:rsid w:val="0058727A"/>
    <w:rsid w:val="00587620"/>
    <w:rsid w:val="00587859"/>
    <w:rsid w:val="005900C1"/>
    <w:rsid w:val="005917A8"/>
    <w:rsid w:val="0059183E"/>
    <w:rsid w:val="00591A09"/>
    <w:rsid w:val="00591AD9"/>
    <w:rsid w:val="005928E7"/>
    <w:rsid w:val="00592B0D"/>
    <w:rsid w:val="00592C18"/>
    <w:rsid w:val="005938CA"/>
    <w:rsid w:val="00593C25"/>
    <w:rsid w:val="00593E40"/>
    <w:rsid w:val="00594B36"/>
    <w:rsid w:val="0059567E"/>
    <w:rsid w:val="00595827"/>
    <w:rsid w:val="00597607"/>
    <w:rsid w:val="005A09B1"/>
    <w:rsid w:val="005A0AD3"/>
    <w:rsid w:val="005A10AD"/>
    <w:rsid w:val="005A168C"/>
    <w:rsid w:val="005A260B"/>
    <w:rsid w:val="005A2B18"/>
    <w:rsid w:val="005A3492"/>
    <w:rsid w:val="005A3A20"/>
    <w:rsid w:val="005A4354"/>
    <w:rsid w:val="005A4658"/>
    <w:rsid w:val="005A4885"/>
    <w:rsid w:val="005A50D2"/>
    <w:rsid w:val="005A5EB5"/>
    <w:rsid w:val="005A62E2"/>
    <w:rsid w:val="005A67B1"/>
    <w:rsid w:val="005B0DF7"/>
    <w:rsid w:val="005B102E"/>
    <w:rsid w:val="005B194F"/>
    <w:rsid w:val="005B1B6C"/>
    <w:rsid w:val="005B20B1"/>
    <w:rsid w:val="005B24AD"/>
    <w:rsid w:val="005B2C9F"/>
    <w:rsid w:val="005B3528"/>
    <w:rsid w:val="005B3B67"/>
    <w:rsid w:val="005B3F30"/>
    <w:rsid w:val="005B41BE"/>
    <w:rsid w:val="005B4C29"/>
    <w:rsid w:val="005B510E"/>
    <w:rsid w:val="005B58D0"/>
    <w:rsid w:val="005B69D8"/>
    <w:rsid w:val="005B70CE"/>
    <w:rsid w:val="005C0101"/>
    <w:rsid w:val="005C0400"/>
    <w:rsid w:val="005C1182"/>
    <w:rsid w:val="005C1F93"/>
    <w:rsid w:val="005C29CE"/>
    <w:rsid w:val="005C2DA4"/>
    <w:rsid w:val="005C3661"/>
    <w:rsid w:val="005C3D3B"/>
    <w:rsid w:val="005C3EF2"/>
    <w:rsid w:val="005C46A1"/>
    <w:rsid w:val="005C6A66"/>
    <w:rsid w:val="005C78CA"/>
    <w:rsid w:val="005D0659"/>
    <w:rsid w:val="005D0D0E"/>
    <w:rsid w:val="005D0EFC"/>
    <w:rsid w:val="005D1430"/>
    <w:rsid w:val="005D1E83"/>
    <w:rsid w:val="005D2526"/>
    <w:rsid w:val="005D31F3"/>
    <w:rsid w:val="005D44CC"/>
    <w:rsid w:val="005D504A"/>
    <w:rsid w:val="005D5316"/>
    <w:rsid w:val="005D5E8D"/>
    <w:rsid w:val="005D6032"/>
    <w:rsid w:val="005D6084"/>
    <w:rsid w:val="005D6110"/>
    <w:rsid w:val="005D6855"/>
    <w:rsid w:val="005D6ED2"/>
    <w:rsid w:val="005D76C9"/>
    <w:rsid w:val="005D773F"/>
    <w:rsid w:val="005D7B35"/>
    <w:rsid w:val="005E02CA"/>
    <w:rsid w:val="005E11D1"/>
    <w:rsid w:val="005E1822"/>
    <w:rsid w:val="005E1FA1"/>
    <w:rsid w:val="005E24E9"/>
    <w:rsid w:val="005E2B31"/>
    <w:rsid w:val="005E2DD9"/>
    <w:rsid w:val="005E2F9F"/>
    <w:rsid w:val="005E31D1"/>
    <w:rsid w:val="005E3219"/>
    <w:rsid w:val="005E53AE"/>
    <w:rsid w:val="005E541A"/>
    <w:rsid w:val="005E542E"/>
    <w:rsid w:val="005E5CFE"/>
    <w:rsid w:val="005E70C8"/>
    <w:rsid w:val="005E757D"/>
    <w:rsid w:val="005E769F"/>
    <w:rsid w:val="005F021C"/>
    <w:rsid w:val="005F0367"/>
    <w:rsid w:val="005F08DF"/>
    <w:rsid w:val="005F0ADA"/>
    <w:rsid w:val="005F0F96"/>
    <w:rsid w:val="005F1584"/>
    <w:rsid w:val="005F1791"/>
    <w:rsid w:val="005F1EC5"/>
    <w:rsid w:val="005F2F7E"/>
    <w:rsid w:val="005F3A1A"/>
    <w:rsid w:val="005F416E"/>
    <w:rsid w:val="005F473D"/>
    <w:rsid w:val="005F4CB3"/>
    <w:rsid w:val="005F4D9D"/>
    <w:rsid w:val="005F5249"/>
    <w:rsid w:val="005F5B4E"/>
    <w:rsid w:val="005F6F4A"/>
    <w:rsid w:val="005F791D"/>
    <w:rsid w:val="006011AF"/>
    <w:rsid w:val="00601991"/>
    <w:rsid w:val="00603035"/>
    <w:rsid w:val="00603811"/>
    <w:rsid w:val="0060457D"/>
    <w:rsid w:val="006049DF"/>
    <w:rsid w:val="006054D2"/>
    <w:rsid w:val="00606191"/>
    <w:rsid w:val="00610004"/>
    <w:rsid w:val="006102F2"/>
    <w:rsid w:val="006103D1"/>
    <w:rsid w:val="0061060D"/>
    <w:rsid w:val="0061069C"/>
    <w:rsid w:val="00610809"/>
    <w:rsid w:val="00610E6B"/>
    <w:rsid w:val="00611584"/>
    <w:rsid w:val="00611C4D"/>
    <w:rsid w:val="00611D08"/>
    <w:rsid w:val="00611D4B"/>
    <w:rsid w:val="00612785"/>
    <w:rsid w:val="006127B5"/>
    <w:rsid w:val="00612A72"/>
    <w:rsid w:val="00613452"/>
    <w:rsid w:val="0061347C"/>
    <w:rsid w:val="0061376C"/>
    <w:rsid w:val="00613CC2"/>
    <w:rsid w:val="00614E04"/>
    <w:rsid w:val="00615FBB"/>
    <w:rsid w:val="00616495"/>
    <w:rsid w:val="00617222"/>
    <w:rsid w:val="00617223"/>
    <w:rsid w:val="006172A8"/>
    <w:rsid w:val="00617BFF"/>
    <w:rsid w:val="006200D8"/>
    <w:rsid w:val="00620284"/>
    <w:rsid w:val="00620622"/>
    <w:rsid w:val="00620733"/>
    <w:rsid w:val="006209BD"/>
    <w:rsid w:val="00620C8D"/>
    <w:rsid w:val="00620FBE"/>
    <w:rsid w:val="00620FFA"/>
    <w:rsid w:val="00621645"/>
    <w:rsid w:val="00622025"/>
    <w:rsid w:val="00622FC2"/>
    <w:rsid w:val="00623008"/>
    <w:rsid w:val="006230AA"/>
    <w:rsid w:val="00623F06"/>
    <w:rsid w:val="00623F50"/>
    <w:rsid w:val="0062599D"/>
    <w:rsid w:val="00626FD5"/>
    <w:rsid w:val="00627189"/>
    <w:rsid w:val="006301A8"/>
    <w:rsid w:val="006302FD"/>
    <w:rsid w:val="006307FE"/>
    <w:rsid w:val="00630B69"/>
    <w:rsid w:val="00630D24"/>
    <w:rsid w:val="00631899"/>
    <w:rsid w:val="00631F75"/>
    <w:rsid w:val="0063219C"/>
    <w:rsid w:val="00632688"/>
    <w:rsid w:val="00632F0B"/>
    <w:rsid w:val="00633681"/>
    <w:rsid w:val="00633E2B"/>
    <w:rsid w:val="006340AE"/>
    <w:rsid w:val="00634234"/>
    <w:rsid w:val="0063424C"/>
    <w:rsid w:val="00634811"/>
    <w:rsid w:val="00635B25"/>
    <w:rsid w:val="00635EE9"/>
    <w:rsid w:val="006361D3"/>
    <w:rsid w:val="00636423"/>
    <w:rsid w:val="00636857"/>
    <w:rsid w:val="006368D2"/>
    <w:rsid w:val="00636956"/>
    <w:rsid w:val="00636A86"/>
    <w:rsid w:val="00637412"/>
    <w:rsid w:val="006379B4"/>
    <w:rsid w:val="00637F14"/>
    <w:rsid w:val="0064032F"/>
    <w:rsid w:val="00640462"/>
    <w:rsid w:val="00640C6E"/>
    <w:rsid w:val="00640F8C"/>
    <w:rsid w:val="00641211"/>
    <w:rsid w:val="006417EB"/>
    <w:rsid w:val="00641E69"/>
    <w:rsid w:val="00641ED6"/>
    <w:rsid w:val="0064240A"/>
    <w:rsid w:val="006428BD"/>
    <w:rsid w:val="00642BF5"/>
    <w:rsid w:val="00642CF5"/>
    <w:rsid w:val="00643058"/>
    <w:rsid w:val="00643C69"/>
    <w:rsid w:val="00643CE2"/>
    <w:rsid w:val="00644068"/>
    <w:rsid w:val="006441F3"/>
    <w:rsid w:val="00644F21"/>
    <w:rsid w:val="006458AD"/>
    <w:rsid w:val="00645936"/>
    <w:rsid w:val="00645B64"/>
    <w:rsid w:val="006461B3"/>
    <w:rsid w:val="0064742C"/>
    <w:rsid w:val="00647CCD"/>
    <w:rsid w:val="00647F8C"/>
    <w:rsid w:val="0065028E"/>
    <w:rsid w:val="00650441"/>
    <w:rsid w:val="0065479C"/>
    <w:rsid w:val="00654EF2"/>
    <w:rsid w:val="006554A4"/>
    <w:rsid w:val="006562A7"/>
    <w:rsid w:val="00660399"/>
    <w:rsid w:val="0066060F"/>
    <w:rsid w:val="00660648"/>
    <w:rsid w:val="0066184D"/>
    <w:rsid w:val="00662107"/>
    <w:rsid w:val="0066285E"/>
    <w:rsid w:val="00662B2E"/>
    <w:rsid w:val="006632AB"/>
    <w:rsid w:val="00663371"/>
    <w:rsid w:val="00663558"/>
    <w:rsid w:val="00663F2C"/>
    <w:rsid w:val="00664098"/>
    <w:rsid w:val="00664B23"/>
    <w:rsid w:val="0066576D"/>
    <w:rsid w:val="0066595E"/>
    <w:rsid w:val="006659EA"/>
    <w:rsid w:val="00666D01"/>
    <w:rsid w:val="006671BF"/>
    <w:rsid w:val="006672D8"/>
    <w:rsid w:val="00670378"/>
    <w:rsid w:val="00670937"/>
    <w:rsid w:val="006717D7"/>
    <w:rsid w:val="00671A94"/>
    <w:rsid w:val="00671DC8"/>
    <w:rsid w:val="00671DD3"/>
    <w:rsid w:val="00673018"/>
    <w:rsid w:val="00673115"/>
    <w:rsid w:val="00673A37"/>
    <w:rsid w:val="00673E8F"/>
    <w:rsid w:val="00674322"/>
    <w:rsid w:val="00674AF0"/>
    <w:rsid w:val="00674C2E"/>
    <w:rsid w:val="00674D97"/>
    <w:rsid w:val="00674D9E"/>
    <w:rsid w:val="006755AB"/>
    <w:rsid w:val="0067587F"/>
    <w:rsid w:val="0067598A"/>
    <w:rsid w:val="00675A03"/>
    <w:rsid w:val="00676012"/>
    <w:rsid w:val="00676450"/>
    <w:rsid w:val="00676FE0"/>
    <w:rsid w:val="00677080"/>
    <w:rsid w:val="006772D3"/>
    <w:rsid w:val="00677B19"/>
    <w:rsid w:val="00677B2E"/>
    <w:rsid w:val="00677EFE"/>
    <w:rsid w:val="00680D76"/>
    <w:rsid w:val="006826DB"/>
    <w:rsid w:val="00684305"/>
    <w:rsid w:val="006848FB"/>
    <w:rsid w:val="00684A4A"/>
    <w:rsid w:val="00684A79"/>
    <w:rsid w:val="00684FDA"/>
    <w:rsid w:val="0068548D"/>
    <w:rsid w:val="00685B51"/>
    <w:rsid w:val="00685EFA"/>
    <w:rsid w:val="006862A3"/>
    <w:rsid w:val="00686725"/>
    <w:rsid w:val="00686B34"/>
    <w:rsid w:val="00686F79"/>
    <w:rsid w:val="006871D5"/>
    <w:rsid w:val="0068762D"/>
    <w:rsid w:val="00687892"/>
    <w:rsid w:val="00687FF7"/>
    <w:rsid w:val="0069080F"/>
    <w:rsid w:val="00690C89"/>
    <w:rsid w:val="00690F58"/>
    <w:rsid w:val="0069191D"/>
    <w:rsid w:val="006920AF"/>
    <w:rsid w:val="0069271E"/>
    <w:rsid w:val="00692E6C"/>
    <w:rsid w:val="006932DD"/>
    <w:rsid w:val="00693BAE"/>
    <w:rsid w:val="00694C60"/>
    <w:rsid w:val="00695212"/>
    <w:rsid w:val="006954DA"/>
    <w:rsid w:val="00695757"/>
    <w:rsid w:val="00695994"/>
    <w:rsid w:val="00696076"/>
    <w:rsid w:val="00696419"/>
    <w:rsid w:val="006971E4"/>
    <w:rsid w:val="00697229"/>
    <w:rsid w:val="006A061F"/>
    <w:rsid w:val="006A1499"/>
    <w:rsid w:val="006A2005"/>
    <w:rsid w:val="006A2EE6"/>
    <w:rsid w:val="006A3CE7"/>
    <w:rsid w:val="006A5215"/>
    <w:rsid w:val="006A55DF"/>
    <w:rsid w:val="006A572F"/>
    <w:rsid w:val="006A6B15"/>
    <w:rsid w:val="006A741E"/>
    <w:rsid w:val="006A7DE1"/>
    <w:rsid w:val="006B0DD2"/>
    <w:rsid w:val="006B1808"/>
    <w:rsid w:val="006B1C13"/>
    <w:rsid w:val="006B1DC2"/>
    <w:rsid w:val="006B1E50"/>
    <w:rsid w:val="006B26D2"/>
    <w:rsid w:val="006B282B"/>
    <w:rsid w:val="006B28FF"/>
    <w:rsid w:val="006B2E13"/>
    <w:rsid w:val="006B36E0"/>
    <w:rsid w:val="006B3ABC"/>
    <w:rsid w:val="006B3BFB"/>
    <w:rsid w:val="006B3C84"/>
    <w:rsid w:val="006B3E13"/>
    <w:rsid w:val="006B3E54"/>
    <w:rsid w:val="006B4EB1"/>
    <w:rsid w:val="006B542E"/>
    <w:rsid w:val="006B7831"/>
    <w:rsid w:val="006B7CA0"/>
    <w:rsid w:val="006B7EA6"/>
    <w:rsid w:val="006C066B"/>
    <w:rsid w:val="006C1DBA"/>
    <w:rsid w:val="006C22D7"/>
    <w:rsid w:val="006C2385"/>
    <w:rsid w:val="006C30D7"/>
    <w:rsid w:val="006C3205"/>
    <w:rsid w:val="006C3FB5"/>
    <w:rsid w:val="006C4184"/>
    <w:rsid w:val="006C47A9"/>
    <w:rsid w:val="006C4B0B"/>
    <w:rsid w:val="006C5049"/>
    <w:rsid w:val="006C52C0"/>
    <w:rsid w:val="006C5475"/>
    <w:rsid w:val="006C55E4"/>
    <w:rsid w:val="006C602C"/>
    <w:rsid w:val="006C62FA"/>
    <w:rsid w:val="006C63D2"/>
    <w:rsid w:val="006C68F7"/>
    <w:rsid w:val="006C6F02"/>
    <w:rsid w:val="006C7C5E"/>
    <w:rsid w:val="006D05B9"/>
    <w:rsid w:val="006D1281"/>
    <w:rsid w:val="006D201D"/>
    <w:rsid w:val="006D20F2"/>
    <w:rsid w:val="006D2311"/>
    <w:rsid w:val="006D2F5C"/>
    <w:rsid w:val="006D3006"/>
    <w:rsid w:val="006D30C1"/>
    <w:rsid w:val="006D3276"/>
    <w:rsid w:val="006D4171"/>
    <w:rsid w:val="006D517C"/>
    <w:rsid w:val="006D5589"/>
    <w:rsid w:val="006D55C6"/>
    <w:rsid w:val="006D5F84"/>
    <w:rsid w:val="006D6724"/>
    <w:rsid w:val="006D69F9"/>
    <w:rsid w:val="006D6BB8"/>
    <w:rsid w:val="006D7132"/>
    <w:rsid w:val="006D74F8"/>
    <w:rsid w:val="006D7862"/>
    <w:rsid w:val="006D7AF5"/>
    <w:rsid w:val="006D7B9F"/>
    <w:rsid w:val="006D7BD0"/>
    <w:rsid w:val="006E0165"/>
    <w:rsid w:val="006E0503"/>
    <w:rsid w:val="006E06C5"/>
    <w:rsid w:val="006E08DE"/>
    <w:rsid w:val="006E093F"/>
    <w:rsid w:val="006E0B6C"/>
    <w:rsid w:val="006E15E9"/>
    <w:rsid w:val="006E22BD"/>
    <w:rsid w:val="006E2849"/>
    <w:rsid w:val="006E2990"/>
    <w:rsid w:val="006E3942"/>
    <w:rsid w:val="006E5118"/>
    <w:rsid w:val="006E5A6C"/>
    <w:rsid w:val="006E6133"/>
    <w:rsid w:val="006E643D"/>
    <w:rsid w:val="006E655D"/>
    <w:rsid w:val="006E6D7D"/>
    <w:rsid w:val="006E7325"/>
    <w:rsid w:val="006E7CCC"/>
    <w:rsid w:val="006F0044"/>
    <w:rsid w:val="006F1C7D"/>
    <w:rsid w:val="006F1DBC"/>
    <w:rsid w:val="006F2409"/>
    <w:rsid w:val="006F271F"/>
    <w:rsid w:val="006F2CDF"/>
    <w:rsid w:val="006F40A6"/>
    <w:rsid w:val="006F4596"/>
    <w:rsid w:val="006F4AE2"/>
    <w:rsid w:val="006F550A"/>
    <w:rsid w:val="006F5961"/>
    <w:rsid w:val="006F6190"/>
    <w:rsid w:val="006F7018"/>
    <w:rsid w:val="006F7EB7"/>
    <w:rsid w:val="00700A66"/>
    <w:rsid w:val="00701095"/>
    <w:rsid w:val="00701DD1"/>
    <w:rsid w:val="00701E1E"/>
    <w:rsid w:val="00701E6C"/>
    <w:rsid w:val="0070298D"/>
    <w:rsid w:val="00702C8E"/>
    <w:rsid w:val="00703A32"/>
    <w:rsid w:val="00703A98"/>
    <w:rsid w:val="00703ACD"/>
    <w:rsid w:val="00705304"/>
    <w:rsid w:val="00705C5E"/>
    <w:rsid w:val="007066D7"/>
    <w:rsid w:val="00707F08"/>
    <w:rsid w:val="007104AB"/>
    <w:rsid w:val="00710C62"/>
    <w:rsid w:val="007113E1"/>
    <w:rsid w:val="00711F52"/>
    <w:rsid w:val="00712379"/>
    <w:rsid w:val="0071243D"/>
    <w:rsid w:val="0071264D"/>
    <w:rsid w:val="0071329D"/>
    <w:rsid w:val="00713C91"/>
    <w:rsid w:val="0071421A"/>
    <w:rsid w:val="00714846"/>
    <w:rsid w:val="007151D6"/>
    <w:rsid w:val="007151E8"/>
    <w:rsid w:val="00715E21"/>
    <w:rsid w:val="00715ED8"/>
    <w:rsid w:val="00716CDA"/>
    <w:rsid w:val="00720A22"/>
    <w:rsid w:val="00721057"/>
    <w:rsid w:val="007221BE"/>
    <w:rsid w:val="0072243F"/>
    <w:rsid w:val="00722DF3"/>
    <w:rsid w:val="00722F6C"/>
    <w:rsid w:val="00723DB5"/>
    <w:rsid w:val="0072402E"/>
    <w:rsid w:val="00724512"/>
    <w:rsid w:val="00724D57"/>
    <w:rsid w:val="00724EBA"/>
    <w:rsid w:val="00725F2B"/>
    <w:rsid w:val="007266C4"/>
    <w:rsid w:val="00726FFA"/>
    <w:rsid w:val="007272D3"/>
    <w:rsid w:val="007278BE"/>
    <w:rsid w:val="00727CF5"/>
    <w:rsid w:val="00727D26"/>
    <w:rsid w:val="00730120"/>
    <w:rsid w:val="007307E0"/>
    <w:rsid w:val="00730DA0"/>
    <w:rsid w:val="0073114A"/>
    <w:rsid w:val="007314F8"/>
    <w:rsid w:val="0073236B"/>
    <w:rsid w:val="00732AD5"/>
    <w:rsid w:val="007332A5"/>
    <w:rsid w:val="007333D4"/>
    <w:rsid w:val="00733792"/>
    <w:rsid w:val="00733B26"/>
    <w:rsid w:val="00734C21"/>
    <w:rsid w:val="00734D12"/>
    <w:rsid w:val="00734E2F"/>
    <w:rsid w:val="00735465"/>
    <w:rsid w:val="00735849"/>
    <w:rsid w:val="007359BF"/>
    <w:rsid w:val="00736144"/>
    <w:rsid w:val="007361E1"/>
    <w:rsid w:val="007362F3"/>
    <w:rsid w:val="00737A4A"/>
    <w:rsid w:val="00740411"/>
    <w:rsid w:val="00740992"/>
    <w:rsid w:val="00741B78"/>
    <w:rsid w:val="00743007"/>
    <w:rsid w:val="0074343F"/>
    <w:rsid w:val="007435C5"/>
    <w:rsid w:val="00743E3D"/>
    <w:rsid w:val="00744800"/>
    <w:rsid w:val="00744A9F"/>
    <w:rsid w:val="00746C99"/>
    <w:rsid w:val="00746CDE"/>
    <w:rsid w:val="00746E37"/>
    <w:rsid w:val="00747CC6"/>
    <w:rsid w:val="00750317"/>
    <w:rsid w:val="00750480"/>
    <w:rsid w:val="00750A1E"/>
    <w:rsid w:val="00751616"/>
    <w:rsid w:val="0075161F"/>
    <w:rsid w:val="00751AA7"/>
    <w:rsid w:val="00751BA5"/>
    <w:rsid w:val="00753658"/>
    <w:rsid w:val="007537EE"/>
    <w:rsid w:val="00753874"/>
    <w:rsid w:val="007540CA"/>
    <w:rsid w:val="007545A7"/>
    <w:rsid w:val="00754697"/>
    <w:rsid w:val="00754797"/>
    <w:rsid w:val="00754B64"/>
    <w:rsid w:val="00754D20"/>
    <w:rsid w:val="00754E4B"/>
    <w:rsid w:val="00755241"/>
    <w:rsid w:val="007553AE"/>
    <w:rsid w:val="007553CA"/>
    <w:rsid w:val="00756DC7"/>
    <w:rsid w:val="0075753D"/>
    <w:rsid w:val="00760074"/>
    <w:rsid w:val="00761095"/>
    <w:rsid w:val="0076222E"/>
    <w:rsid w:val="00763C2C"/>
    <w:rsid w:val="00763C2E"/>
    <w:rsid w:val="007646E9"/>
    <w:rsid w:val="00764E80"/>
    <w:rsid w:val="007659FC"/>
    <w:rsid w:val="00766A08"/>
    <w:rsid w:val="00766AFA"/>
    <w:rsid w:val="00766B48"/>
    <w:rsid w:val="007671F5"/>
    <w:rsid w:val="0076751F"/>
    <w:rsid w:val="00767B09"/>
    <w:rsid w:val="00767DC1"/>
    <w:rsid w:val="00767E52"/>
    <w:rsid w:val="00770788"/>
    <w:rsid w:val="0077093B"/>
    <w:rsid w:val="007715E1"/>
    <w:rsid w:val="0077196E"/>
    <w:rsid w:val="00772566"/>
    <w:rsid w:val="00772956"/>
    <w:rsid w:val="00772BA0"/>
    <w:rsid w:val="00773561"/>
    <w:rsid w:val="00773987"/>
    <w:rsid w:val="00773F40"/>
    <w:rsid w:val="0077446B"/>
    <w:rsid w:val="00774D2D"/>
    <w:rsid w:val="00774EAD"/>
    <w:rsid w:val="00774F3A"/>
    <w:rsid w:val="0077518C"/>
    <w:rsid w:val="0077554F"/>
    <w:rsid w:val="00775996"/>
    <w:rsid w:val="00775B34"/>
    <w:rsid w:val="00775D95"/>
    <w:rsid w:val="0077626B"/>
    <w:rsid w:val="00777141"/>
    <w:rsid w:val="00780099"/>
    <w:rsid w:val="00780165"/>
    <w:rsid w:val="007803A3"/>
    <w:rsid w:val="00780B5F"/>
    <w:rsid w:val="00781176"/>
    <w:rsid w:val="007816DB"/>
    <w:rsid w:val="00781C4F"/>
    <w:rsid w:val="00781D59"/>
    <w:rsid w:val="00781DC0"/>
    <w:rsid w:val="00782133"/>
    <w:rsid w:val="007822D2"/>
    <w:rsid w:val="007824D6"/>
    <w:rsid w:val="00784185"/>
    <w:rsid w:val="007845DB"/>
    <w:rsid w:val="007852CF"/>
    <w:rsid w:val="007853D9"/>
    <w:rsid w:val="0078541F"/>
    <w:rsid w:val="00785581"/>
    <w:rsid w:val="00785A7C"/>
    <w:rsid w:val="00785D4D"/>
    <w:rsid w:val="00786071"/>
    <w:rsid w:val="00786D28"/>
    <w:rsid w:val="00790B13"/>
    <w:rsid w:val="00790CA1"/>
    <w:rsid w:val="00790EF6"/>
    <w:rsid w:val="007915AE"/>
    <w:rsid w:val="007922E8"/>
    <w:rsid w:val="0079386D"/>
    <w:rsid w:val="007942E1"/>
    <w:rsid w:val="00794735"/>
    <w:rsid w:val="00794B53"/>
    <w:rsid w:val="00795A3C"/>
    <w:rsid w:val="00795E10"/>
    <w:rsid w:val="007960A6"/>
    <w:rsid w:val="0079618F"/>
    <w:rsid w:val="0079674E"/>
    <w:rsid w:val="00796B80"/>
    <w:rsid w:val="00796CF9"/>
    <w:rsid w:val="007975E1"/>
    <w:rsid w:val="0079783A"/>
    <w:rsid w:val="007979A7"/>
    <w:rsid w:val="007A0009"/>
    <w:rsid w:val="007A05C8"/>
    <w:rsid w:val="007A0814"/>
    <w:rsid w:val="007A0AF5"/>
    <w:rsid w:val="007A0F72"/>
    <w:rsid w:val="007A1EEC"/>
    <w:rsid w:val="007A2107"/>
    <w:rsid w:val="007A24CA"/>
    <w:rsid w:val="007A27AC"/>
    <w:rsid w:val="007A2F99"/>
    <w:rsid w:val="007A32FA"/>
    <w:rsid w:val="007A3651"/>
    <w:rsid w:val="007A49E5"/>
    <w:rsid w:val="007A4E95"/>
    <w:rsid w:val="007A55DE"/>
    <w:rsid w:val="007A6053"/>
    <w:rsid w:val="007A606C"/>
    <w:rsid w:val="007A748F"/>
    <w:rsid w:val="007B02A5"/>
    <w:rsid w:val="007B03B8"/>
    <w:rsid w:val="007B0B45"/>
    <w:rsid w:val="007B1145"/>
    <w:rsid w:val="007B1937"/>
    <w:rsid w:val="007B1FBA"/>
    <w:rsid w:val="007B2ADB"/>
    <w:rsid w:val="007B2EDB"/>
    <w:rsid w:val="007B30FF"/>
    <w:rsid w:val="007B3688"/>
    <w:rsid w:val="007B38CE"/>
    <w:rsid w:val="007B3ADA"/>
    <w:rsid w:val="007B3BEA"/>
    <w:rsid w:val="007B3FB5"/>
    <w:rsid w:val="007B4851"/>
    <w:rsid w:val="007B4CFD"/>
    <w:rsid w:val="007B4DDA"/>
    <w:rsid w:val="007B620B"/>
    <w:rsid w:val="007B64DA"/>
    <w:rsid w:val="007B686B"/>
    <w:rsid w:val="007B69E2"/>
    <w:rsid w:val="007B7456"/>
    <w:rsid w:val="007B74D7"/>
    <w:rsid w:val="007B7A97"/>
    <w:rsid w:val="007C036D"/>
    <w:rsid w:val="007C0940"/>
    <w:rsid w:val="007C1099"/>
    <w:rsid w:val="007C12CB"/>
    <w:rsid w:val="007C17FD"/>
    <w:rsid w:val="007C1AB6"/>
    <w:rsid w:val="007C250A"/>
    <w:rsid w:val="007C2E4D"/>
    <w:rsid w:val="007C33F9"/>
    <w:rsid w:val="007C3C96"/>
    <w:rsid w:val="007C3F28"/>
    <w:rsid w:val="007C4439"/>
    <w:rsid w:val="007C4753"/>
    <w:rsid w:val="007C631D"/>
    <w:rsid w:val="007C651B"/>
    <w:rsid w:val="007C69D6"/>
    <w:rsid w:val="007C6A53"/>
    <w:rsid w:val="007C6ADC"/>
    <w:rsid w:val="007C7086"/>
    <w:rsid w:val="007C7904"/>
    <w:rsid w:val="007C7A61"/>
    <w:rsid w:val="007D0132"/>
    <w:rsid w:val="007D044C"/>
    <w:rsid w:val="007D1262"/>
    <w:rsid w:val="007D1F60"/>
    <w:rsid w:val="007D2250"/>
    <w:rsid w:val="007D265F"/>
    <w:rsid w:val="007D343F"/>
    <w:rsid w:val="007D3A66"/>
    <w:rsid w:val="007D420A"/>
    <w:rsid w:val="007D4CD0"/>
    <w:rsid w:val="007D547C"/>
    <w:rsid w:val="007D574A"/>
    <w:rsid w:val="007D5A03"/>
    <w:rsid w:val="007D6094"/>
    <w:rsid w:val="007D6B05"/>
    <w:rsid w:val="007D7A74"/>
    <w:rsid w:val="007E038D"/>
    <w:rsid w:val="007E1F39"/>
    <w:rsid w:val="007E21A8"/>
    <w:rsid w:val="007E2F2B"/>
    <w:rsid w:val="007E45F8"/>
    <w:rsid w:val="007E4BB6"/>
    <w:rsid w:val="007E64D7"/>
    <w:rsid w:val="007E69CE"/>
    <w:rsid w:val="007E6EB5"/>
    <w:rsid w:val="007E6EE7"/>
    <w:rsid w:val="007E6F26"/>
    <w:rsid w:val="007E70E0"/>
    <w:rsid w:val="007E7476"/>
    <w:rsid w:val="007E78AB"/>
    <w:rsid w:val="007F10FB"/>
    <w:rsid w:val="007F1326"/>
    <w:rsid w:val="007F1496"/>
    <w:rsid w:val="007F1576"/>
    <w:rsid w:val="007F212A"/>
    <w:rsid w:val="007F282B"/>
    <w:rsid w:val="007F2EF2"/>
    <w:rsid w:val="007F33F8"/>
    <w:rsid w:val="007F361A"/>
    <w:rsid w:val="007F3BA7"/>
    <w:rsid w:val="007F4186"/>
    <w:rsid w:val="007F4F81"/>
    <w:rsid w:val="007F5CCB"/>
    <w:rsid w:val="007F5FDC"/>
    <w:rsid w:val="007F61C3"/>
    <w:rsid w:val="007F6292"/>
    <w:rsid w:val="007F7779"/>
    <w:rsid w:val="008013F7"/>
    <w:rsid w:val="0080165F"/>
    <w:rsid w:val="00801679"/>
    <w:rsid w:val="00802168"/>
    <w:rsid w:val="008021BC"/>
    <w:rsid w:val="008023E3"/>
    <w:rsid w:val="00802AA0"/>
    <w:rsid w:val="00802DEA"/>
    <w:rsid w:val="00802DFF"/>
    <w:rsid w:val="00802F81"/>
    <w:rsid w:val="00803EA8"/>
    <w:rsid w:val="00803EE5"/>
    <w:rsid w:val="00804493"/>
    <w:rsid w:val="00804873"/>
    <w:rsid w:val="00804A0D"/>
    <w:rsid w:val="0080515B"/>
    <w:rsid w:val="008056BD"/>
    <w:rsid w:val="0080596D"/>
    <w:rsid w:val="00805AFA"/>
    <w:rsid w:val="00805B26"/>
    <w:rsid w:val="00805D7C"/>
    <w:rsid w:val="00806AA7"/>
    <w:rsid w:val="008070CA"/>
    <w:rsid w:val="008073E0"/>
    <w:rsid w:val="00807575"/>
    <w:rsid w:val="00807859"/>
    <w:rsid w:val="00807862"/>
    <w:rsid w:val="00807B00"/>
    <w:rsid w:val="00807E17"/>
    <w:rsid w:val="00807E66"/>
    <w:rsid w:val="00807F82"/>
    <w:rsid w:val="00810118"/>
    <w:rsid w:val="008102D5"/>
    <w:rsid w:val="008116E0"/>
    <w:rsid w:val="00812149"/>
    <w:rsid w:val="008126AD"/>
    <w:rsid w:val="00812C49"/>
    <w:rsid w:val="00813CF8"/>
    <w:rsid w:val="00813E2B"/>
    <w:rsid w:val="0081442E"/>
    <w:rsid w:val="00814551"/>
    <w:rsid w:val="00814B08"/>
    <w:rsid w:val="00814B16"/>
    <w:rsid w:val="00814D0D"/>
    <w:rsid w:val="00814F90"/>
    <w:rsid w:val="008159B1"/>
    <w:rsid w:val="00815D49"/>
    <w:rsid w:val="008179CD"/>
    <w:rsid w:val="0082048F"/>
    <w:rsid w:val="008214D0"/>
    <w:rsid w:val="00822561"/>
    <w:rsid w:val="0082285E"/>
    <w:rsid w:val="00823AB6"/>
    <w:rsid w:val="00823EC4"/>
    <w:rsid w:val="0082421B"/>
    <w:rsid w:val="0082443E"/>
    <w:rsid w:val="008249BA"/>
    <w:rsid w:val="00824B1F"/>
    <w:rsid w:val="00824EF8"/>
    <w:rsid w:val="00825143"/>
    <w:rsid w:val="008263AD"/>
    <w:rsid w:val="00826ED3"/>
    <w:rsid w:val="00826F9F"/>
    <w:rsid w:val="00827788"/>
    <w:rsid w:val="00827BD7"/>
    <w:rsid w:val="0083005E"/>
    <w:rsid w:val="00830ECB"/>
    <w:rsid w:val="00831295"/>
    <w:rsid w:val="00831AD9"/>
    <w:rsid w:val="00831F35"/>
    <w:rsid w:val="00831FCD"/>
    <w:rsid w:val="008326F1"/>
    <w:rsid w:val="00832928"/>
    <w:rsid w:val="00832CE5"/>
    <w:rsid w:val="008330AC"/>
    <w:rsid w:val="008330C9"/>
    <w:rsid w:val="00833370"/>
    <w:rsid w:val="008336A0"/>
    <w:rsid w:val="0083381C"/>
    <w:rsid w:val="00834122"/>
    <w:rsid w:val="00834ABD"/>
    <w:rsid w:val="00834B18"/>
    <w:rsid w:val="00835E9A"/>
    <w:rsid w:val="00836ABD"/>
    <w:rsid w:val="00836B4A"/>
    <w:rsid w:val="00836CBB"/>
    <w:rsid w:val="00837475"/>
    <w:rsid w:val="00837E70"/>
    <w:rsid w:val="0084037E"/>
    <w:rsid w:val="00840AB4"/>
    <w:rsid w:val="00840CD1"/>
    <w:rsid w:val="00841075"/>
    <w:rsid w:val="00841253"/>
    <w:rsid w:val="00841AF8"/>
    <w:rsid w:val="0084201A"/>
    <w:rsid w:val="008428CC"/>
    <w:rsid w:val="00842BC8"/>
    <w:rsid w:val="00843F6D"/>
    <w:rsid w:val="00844091"/>
    <w:rsid w:val="0084426D"/>
    <w:rsid w:val="008449C8"/>
    <w:rsid w:val="00845385"/>
    <w:rsid w:val="0084583C"/>
    <w:rsid w:val="008462C4"/>
    <w:rsid w:val="0084697A"/>
    <w:rsid w:val="00846DA9"/>
    <w:rsid w:val="00846F92"/>
    <w:rsid w:val="008470F9"/>
    <w:rsid w:val="00847350"/>
    <w:rsid w:val="0084752B"/>
    <w:rsid w:val="00847D3C"/>
    <w:rsid w:val="008500FC"/>
    <w:rsid w:val="00850FB0"/>
    <w:rsid w:val="008510E6"/>
    <w:rsid w:val="008513B1"/>
    <w:rsid w:val="008517AF"/>
    <w:rsid w:val="00851960"/>
    <w:rsid w:val="00852267"/>
    <w:rsid w:val="0085265C"/>
    <w:rsid w:val="0085266A"/>
    <w:rsid w:val="00852792"/>
    <w:rsid w:val="0085299B"/>
    <w:rsid w:val="00852D72"/>
    <w:rsid w:val="00853538"/>
    <w:rsid w:val="00853AB7"/>
    <w:rsid w:val="008542CD"/>
    <w:rsid w:val="00854876"/>
    <w:rsid w:val="00854DA2"/>
    <w:rsid w:val="0085549B"/>
    <w:rsid w:val="008555FF"/>
    <w:rsid w:val="00855B5D"/>
    <w:rsid w:val="008566CD"/>
    <w:rsid w:val="008571B1"/>
    <w:rsid w:val="008576E8"/>
    <w:rsid w:val="00857BBB"/>
    <w:rsid w:val="00860AC3"/>
    <w:rsid w:val="00860B9F"/>
    <w:rsid w:val="00860C06"/>
    <w:rsid w:val="00860D04"/>
    <w:rsid w:val="0086166B"/>
    <w:rsid w:val="00862766"/>
    <w:rsid w:val="008628FF"/>
    <w:rsid w:val="008629A2"/>
    <w:rsid w:val="008635A7"/>
    <w:rsid w:val="00863A09"/>
    <w:rsid w:val="00863BA3"/>
    <w:rsid w:val="00863BBA"/>
    <w:rsid w:val="00863BD7"/>
    <w:rsid w:val="00863DA5"/>
    <w:rsid w:val="0086402C"/>
    <w:rsid w:val="008644B9"/>
    <w:rsid w:val="00865C1B"/>
    <w:rsid w:val="00865E38"/>
    <w:rsid w:val="0086604A"/>
    <w:rsid w:val="0086772B"/>
    <w:rsid w:val="008700CC"/>
    <w:rsid w:val="00870C0F"/>
    <w:rsid w:val="00871060"/>
    <w:rsid w:val="0087146F"/>
    <w:rsid w:val="00871C79"/>
    <w:rsid w:val="008722CA"/>
    <w:rsid w:val="00872B6C"/>
    <w:rsid w:val="00872EAA"/>
    <w:rsid w:val="00872F5B"/>
    <w:rsid w:val="008730D7"/>
    <w:rsid w:val="00873963"/>
    <w:rsid w:val="00874030"/>
    <w:rsid w:val="0087488A"/>
    <w:rsid w:val="008748D9"/>
    <w:rsid w:val="008749AA"/>
    <w:rsid w:val="00874D09"/>
    <w:rsid w:val="00875C22"/>
    <w:rsid w:val="00875F1C"/>
    <w:rsid w:val="008760EB"/>
    <w:rsid w:val="00876A0B"/>
    <w:rsid w:val="00876D18"/>
    <w:rsid w:val="008770DA"/>
    <w:rsid w:val="0087713F"/>
    <w:rsid w:val="00877579"/>
    <w:rsid w:val="0087799F"/>
    <w:rsid w:val="00880F85"/>
    <w:rsid w:val="00882514"/>
    <w:rsid w:val="00883FFA"/>
    <w:rsid w:val="00884018"/>
    <w:rsid w:val="008844F5"/>
    <w:rsid w:val="00884E6B"/>
    <w:rsid w:val="008866DE"/>
    <w:rsid w:val="00886958"/>
    <w:rsid w:val="00886B2E"/>
    <w:rsid w:val="00886C87"/>
    <w:rsid w:val="008873F0"/>
    <w:rsid w:val="00887E9C"/>
    <w:rsid w:val="00890AF6"/>
    <w:rsid w:val="00891977"/>
    <w:rsid w:val="00891CE0"/>
    <w:rsid w:val="00892D95"/>
    <w:rsid w:val="008946D3"/>
    <w:rsid w:val="00894939"/>
    <w:rsid w:val="00894A93"/>
    <w:rsid w:val="00894BAD"/>
    <w:rsid w:val="00894BC0"/>
    <w:rsid w:val="008957EE"/>
    <w:rsid w:val="008958DC"/>
    <w:rsid w:val="00896863"/>
    <w:rsid w:val="008A0914"/>
    <w:rsid w:val="008A092A"/>
    <w:rsid w:val="008A1CAD"/>
    <w:rsid w:val="008A1D67"/>
    <w:rsid w:val="008A2144"/>
    <w:rsid w:val="008A2982"/>
    <w:rsid w:val="008A2A3A"/>
    <w:rsid w:val="008A2B19"/>
    <w:rsid w:val="008A368A"/>
    <w:rsid w:val="008A3F8D"/>
    <w:rsid w:val="008A43DC"/>
    <w:rsid w:val="008A45AC"/>
    <w:rsid w:val="008A47C3"/>
    <w:rsid w:val="008A4BF4"/>
    <w:rsid w:val="008A4DE2"/>
    <w:rsid w:val="008A5025"/>
    <w:rsid w:val="008A5195"/>
    <w:rsid w:val="008A61F2"/>
    <w:rsid w:val="008A6548"/>
    <w:rsid w:val="008A65CD"/>
    <w:rsid w:val="008A691A"/>
    <w:rsid w:val="008A7328"/>
    <w:rsid w:val="008A76A0"/>
    <w:rsid w:val="008A77AF"/>
    <w:rsid w:val="008A7ADC"/>
    <w:rsid w:val="008A7BBA"/>
    <w:rsid w:val="008B0278"/>
    <w:rsid w:val="008B112D"/>
    <w:rsid w:val="008B23C9"/>
    <w:rsid w:val="008B2447"/>
    <w:rsid w:val="008B2AA9"/>
    <w:rsid w:val="008B2BFB"/>
    <w:rsid w:val="008B5682"/>
    <w:rsid w:val="008B5C16"/>
    <w:rsid w:val="008B5E72"/>
    <w:rsid w:val="008B6023"/>
    <w:rsid w:val="008B6227"/>
    <w:rsid w:val="008B6562"/>
    <w:rsid w:val="008B68FA"/>
    <w:rsid w:val="008B6EF4"/>
    <w:rsid w:val="008C0404"/>
    <w:rsid w:val="008C083B"/>
    <w:rsid w:val="008C0B43"/>
    <w:rsid w:val="008C1A83"/>
    <w:rsid w:val="008C1ADC"/>
    <w:rsid w:val="008C1D5C"/>
    <w:rsid w:val="008C1FB7"/>
    <w:rsid w:val="008C35E2"/>
    <w:rsid w:val="008C3AAE"/>
    <w:rsid w:val="008C3C08"/>
    <w:rsid w:val="008C3E13"/>
    <w:rsid w:val="008C407A"/>
    <w:rsid w:val="008C5067"/>
    <w:rsid w:val="008C51EE"/>
    <w:rsid w:val="008C69B1"/>
    <w:rsid w:val="008D0CE8"/>
    <w:rsid w:val="008D18CE"/>
    <w:rsid w:val="008D1D4A"/>
    <w:rsid w:val="008D1FC0"/>
    <w:rsid w:val="008D4289"/>
    <w:rsid w:val="008D4A1B"/>
    <w:rsid w:val="008D4C75"/>
    <w:rsid w:val="008D63EC"/>
    <w:rsid w:val="008D69BC"/>
    <w:rsid w:val="008D76E2"/>
    <w:rsid w:val="008E074D"/>
    <w:rsid w:val="008E0A0C"/>
    <w:rsid w:val="008E113E"/>
    <w:rsid w:val="008E193E"/>
    <w:rsid w:val="008E19BD"/>
    <w:rsid w:val="008E1C1E"/>
    <w:rsid w:val="008E1FFA"/>
    <w:rsid w:val="008E2358"/>
    <w:rsid w:val="008E252F"/>
    <w:rsid w:val="008E26AD"/>
    <w:rsid w:val="008E27C5"/>
    <w:rsid w:val="008E28EF"/>
    <w:rsid w:val="008E3442"/>
    <w:rsid w:val="008E36AC"/>
    <w:rsid w:val="008E37C4"/>
    <w:rsid w:val="008E3F7B"/>
    <w:rsid w:val="008E4067"/>
    <w:rsid w:val="008E4485"/>
    <w:rsid w:val="008E4701"/>
    <w:rsid w:val="008E4C75"/>
    <w:rsid w:val="008E4F21"/>
    <w:rsid w:val="008E54C1"/>
    <w:rsid w:val="008E5AEA"/>
    <w:rsid w:val="008E5C27"/>
    <w:rsid w:val="008E5FFD"/>
    <w:rsid w:val="008E6147"/>
    <w:rsid w:val="008E67F8"/>
    <w:rsid w:val="008E7A73"/>
    <w:rsid w:val="008E7C18"/>
    <w:rsid w:val="008EDDCB"/>
    <w:rsid w:val="008F02FF"/>
    <w:rsid w:val="008F0A80"/>
    <w:rsid w:val="008F1337"/>
    <w:rsid w:val="008F237F"/>
    <w:rsid w:val="008F241A"/>
    <w:rsid w:val="008F2742"/>
    <w:rsid w:val="008F2DB0"/>
    <w:rsid w:val="008F35AB"/>
    <w:rsid w:val="008F3733"/>
    <w:rsid w:val="008F3BBB"/>
    <w:rsid w:val="008F4659"/>
    <w:rsid w:val="008F47B5"/>
    <w:rsid w:val="008F4C36"/>
    <w:rsid w:val="008F5959"/>
    <w:rsid w:val="008F6145"/>
    <w:rsid w:val="008F61FB"/>
    <w:rsid w:val="008F69A8"/>
    <w:rsid w:val="008F7500"/>
    <w:rsid w:val="008F793C"/>
    <w:rsid w:val="008F7B78"/>
    <w:rsid w:val="008F7FCF"/>
    <w:rsid w:val="009026EA"/>
    <w:rsid w:val="00902E00"/>
    <w:rsid w:val="00902E2D"/>
    <w:rsid w:val="009031FC"/>
    <w:rsid w:val="009032A3"/>
    <w:rsid w:val="009039BE"/>
    <w:rsid w:val="00903FA8"/>
    <w:rsid w:val="00904B1E"/>
    <w:rsid w:val="00905702"/>
    <w:rsid w:val="009057F9"/>
    <w:rsid w:val="00905F90"/>
    <w:rsid w:val="00905FDB"/>
    <w:rsid w:val="0090617B"/>
    <w:rsid w:val="00906679"/>
    <w:rsid w:val="00906E14"/>
    <w:rsid w:val="0090701A"/>
    <w:rsid w:val="0090713E"/>
    <w:rsid w:val="009104FD"/>
    <w:rsid w:val="00910D74"/>
    <w:rsid w:val="00911109"/>
    <w:rsid w:val="009117BE"/>
    <w:rsid w:val="0091217F"/>
    <w:rsid w:val="00912E39"/>
    <w:rsid w:val="00912F5E"/>
    <w:rsid w:val="0091375F"/>
    <w:rsid w:val="0091387C"/>
    <w:rsid w:val="0091402E"/>
    <w:rsid w:val="009142FF"/>
    <w:rsid w:val="00915571"/>
    <w:rsid w:val="00916015"/>
    <w:rsid w:val="00916020"/>
    <w:rsid w:val="009167D7"/>
    <w:rsid w:val="00916800"/>
    <w:rsid w:val="00917ACD"/>
    <w:rsid w:val="00917D25"/>
    <w:rsid w:val="009205C9"/>
    <w:rsid w:val="00920709"/>
    <w:rsid w:val="00920875"/>
    <w:rsid w:val="00920FC0"/>
    <w:rsid w:val="00921268"/>
    <w:rsid w:val="00921385"/>
    <w:rsid w:val="00922478"/>
    <w:rsid w:val="00922E66"/>
    <w:rsid w:val="00923182"/>
    <w:rsid w:val="00923312"/>
    <w:rsid w:val="00923984"/>
    <w:rsid w:val="009239DF"/>
    <w:rsid w:val="00925257"/>
    <w:rsid w:val="00925CF4"/>
    <w:rsid w:val="00925D22"/>
    <w:rsid w:val="00925E9F"/>
    <w:rsid w:val="0092600D"/>
    <w:rsid w:val="009266A5"/>
    <w:rsid w:val="009267F9"/>
    <w:rsid w:val="00926CD0"/>
    <w:rsid w:val="009274BE"/>
    <w:rsid w:val="00927689"/>
    <w:rsid w:val="00930181"/>
    <w:rsid w:val="009303D9"/>
    <w:rsid w:val="00930824"/>
    <w:rsid w:val="00931211"/>
    <w:rsid w:val="0093125E"/>
    <w:rsid w:val="009322B6"/>
    <w:rsid w:val="00933170"/>
    <w:rsid w:val="0093393C"/>
    <w:rsid w:val="0093415B"/>
    <w:rsid w:val="009341BC"/>
    <w:rsid w:val="009341CB"/>
    <w:rsid w:val="009346B1"/>
    <w:rsid w:val="00934E95"/>
    <w:rsid w:val="00935BD7"/>
    <w:rsid w:val="00937483"/>
    <w:rsid w:val="00937AC0"/>
    <w:rsid w:val="009405E2"/>
    <w:rsid w:val="009407D8"/>
    <w:rsid w:val="00940F60"/>
    <w:rsid w:val="0094102F"/>
    <w:rsid w:val="00941912"/>
    <w:rsid w:val="00941B78"/>
    <w:rsid w:val="00942160"/>
    <w:rsid w:val="00943C40"/>
    <w:rsid w:val="00943E02"/>
    <w:rsid w:val="009441AD"/>
    <w:rsid w:val="00945BB7"/>
    <w:rsid w:val="00945E7D"/>
    <w:rsid w:val="00946063"/>
    <w:rsid w:val="00947D0C"/>
    <w:rsid w:val="009503D6"/>
    <w:rsid w:val="00950462"/>
    <w:rsid w:val="00950A07"/>
    <w:rsid w:val="00950FD6"/>
    <w:rsid w:val="00951765"/>
    <w:rsid w:val="009521EC"/>
    <w:rsid w:val="00952702"/>
    <w:rsid w:val="009529C3"/>
    <w:rsid w:val="00953615"/>
    <w:rsid w:val="00953618"/>
    <w:rsid w:val="00954062"/>
    <w:rsid w:val="00954477"/>
    <w:rsid w:val="00954510"/>
    <w:rsid w:val="009549EA"/>
    <w:rsid w:val="00955179"/>
    <w:rsid w:val="009552F6"/>
    <w:rsid w:val="0095536C"/>
    <w:rsid w:val="009568B6"/>
    <w:rsid w:val="00957D17"/>
    <w:rsid w:val="00957EA2"/>
    <w:rsid w:val="00960517"/>
    <w:rsid w:val="00960B96"/>
    <w:rsid w:val="00960D2C"/>
    <w:rsid w:val="0096153E"/>
    <w:rsid w:val="0096154B"/>
    <w:rsid w:val="009615C5"/>
    <w:rsid w:val="00961C22"/>
    <w:rsid w:val="00961D93"/>
    <w:rsid w:val="00961FF1"/>
    <w:rsid w:val="00962853"/>
    <w:rsid w:val="0096300D"/>
    <w:rsid w:val="00963D0A"/>
    <w:rsid w:val="00964729"/>
    <w:rsid w:val="009653EF"/>
    <w:rsid w:val="00965720"/>
    <w:rsid w:val="00965870"/>
    <w:rsid w:val="00965E87"/>
    <w:rsid w:val="00965F41"/>
    <w:rsid w:val="00966266"/>
    <w:rsid w:val="0096635F"/>
    <w:rsid w:val="00966CEC"/>
    <w:rsid w:val="00966D6D"/>
    <w:rsid w:val="00966E6A"/>
    <w:rsid w:val="00967994"/>
    <w:rsid w:val="00967D8B"/>
    <w:rsid w:val="009700F7"/>
    <w:rsid w:val="00971268"/>
    <w:rsid w:val="009712F9"/>
    <w:rsid w:val="009714A3"/>
    <w:rsid w:val="009714D1"/>
    <w:rsid w:val="00971659"/>
    <w:rsid w:val="00971EDC"/>
    <w:rsid w:val="00972A83"/>
    <w:rsid w:val="00972AE8"/>
    <w:rsid w:val="00972B5B"/>
    <w:rsid w:val="00972BB1"/>
    <w:rsid w:val="00973C0F"/>
    <w:rsid w:val="009744C5"/>
    <w:rsid w:val="009761BC"/>
    <w:rsid w:val="00976231"/>
    <w:rsid w:val="009765B5"/>
    <w:rsid w:val="00977620"/>
    <w:rsid w:val="009778FF"/>
    <w:rsid w:val="0097799B"/>
    <w:rsid w:val="00977F47"/>
    <w:rsid w:val="009809B0"/>
    <w:rsid w:val="0098142F"/>
    <w:rsid w:val="0098203D"/>
    <w:rsid w:val="00982433"/>
    <w:rsid w:val="00982492"/>
    <w:rsid w:val="00982871"/>
    <w:rsid w:val="0098336D"/>
    <w:rsid w:val="0098342E"/>
    <w:rsid w:val="00983C9A"/>
    <w:rsid w:val="00984109"/>
    <w:rsid w:val="00984701"/>
    <w:rsid w:val="00984731"/>
    <w:rsid w:val="00984F28"/>
    <w:rsid w:val="00985150"/>
    <w:rsid w:val="00985454"/>
    <w:rsid w:val="009858B3"/>
    <w:rsid w:val="00985A5E"/>
    <w:rsid w:val="0098657B"/>
    <w:rsid w:val="0098661E"/>
    <w:rsid w:val="00986CB1"/>
    <w:rsid w:val="00987836"/>
    <w:rsid w:val="00987848"/>
    <w:rsid w:val="0098791B"/>
    <w:rsid w:val="00987FE0"/>
    <w:rsid w:val="0099016B"/>
    <w:rsid w:val="009902C2"/>
    <w:rsid w:val="00990AE6"/>
    <w:rsid w:val="00990EE0"/>
    <w:rsid w:val="00991076"/>
    <w:rsid w:val="0099107C"/>
    <w:rsid w:val="009910E3"/>
    <w:rsid w:val="0099167A"/>
    <w:rsid w:val="00992434"/>
    <w:rsid w:val="009927A9"/>
    <w:rsid w:val="009932A9"/>
    <w:rsid w:val="009940E9"/>
    <w:rsid w:val="00994731"/>
    <w:rsid w:val="009948BC"/>
    <w:rsid w:val="009952CC"/>
    <w:rsid w:val="00995D5D"/>
    <w:rsid w:val="00995D93"/>
    <w:rsid w:val="00996517"/>
    <w:rsid w:val="00996BFE"/>
    <w:rsid w:val="0099739B"/>
    <w:rsid w:val="00997CBE"/>
    <w:rsid w:val="009984FD"/>
    <w:rsid w:val="009A0151"/>
    <w:rsid w:val="009A03BB"/>
    <w:rsid w:val="009A04A1"/>
    <w:rsid w:val="009A0503"/>
    <w:rsid w:val="009A1F12"/>
    <w:rsid w:val="009A2814"/>
    <w:rsid w:val="009A2DDE"/>
    <w:rsid w:val="009A3220"/>
    <w:rsid w:val="009A36A8"/>
    <w:rsid w:val="009A3ACF"/>
    <w:rsid w:val="009A3ED2"/>
    <w:rsid w:val="009A4576"/>
    <w:rsid w:val="009A4E63"/>
    <w:rsid w:val="009A519E"/>
    <w:rsid w:val="009A7184"/>
    <w:rsid w:val="009A71D8"/>
    <w:rsid w:val="009A75CB"/>
    <w:rsid w:val="009A7715"/>
    <w:rsid w:val="009A7C5C"/>
    <w:rsid w:val="009B0D4E"/>
    <w:rsid w:val="009B0D67"/>
    <w:rsid w:val="009B0E94"/>
    <w:rsid w:val="009B1664"/>
    <w:rsid w:val="009B1FCD"/>
    <w:rsid w:val="009B2BC8"/>
    <w:rsid w:val="009B2E11"/>
    <w:rsid w:val="009B34E1"/>
    <w:rsid w:val="009B37D3"/>
    <w:rsid w:val="009B433A"/>
    <w:rsid w:val="009B57BA"/>
    <w:rsid w:val="009B5DEF"/>
    <w:rsid w:val="009B6472"/>
    <w:rsid w:val="009B6985"/>
    <w:rsid w:val="009B6F1E"/>
    <w:rsid w:val="009B763A"/>
    <w:rsid w:val="009B7FB4"/>
    <w:rsid w:val="009C0107"/>
    <w:rsid w:val="009C0165"/>
    <w:rsid w:val="009C02FF"/>
    <w:rsid w:val="009C03E9"/>
    <w:rsid w:val="009C04B6"/>
    <w:rsid w:val="009C0506"/>
    <w:rsid w:val="009C09F6"/>
    <w:rsid w:val="009C0B4C"/>
    <w:rsid w:val="009C0B9A"/>
    <w:rsid w:val="009C0FD3"/>
    <w:rsid w:val="009C105A"/>
    <w:rsid w:val="009C1391"/>
    <w:rsid w:val="009C18E4"/>
    <w:rsid w:val="009C190E"/>
    <w:rsid w:val="009C1A02"/>
    <w:rsid w:val="009C21CB"/>
    <w:rsid w:val="009C22D4"/>
    <w:rsid w:val="009C3001"/>
    <w:rsid w:val="009C31CB"/>
    <w:rsid w:val="009C3AE5"/>
    <w:rsid w:val="009C3DAB"/>
    <w:rsid w:val="009C451A"/>
    <w:rsid w:val="009C4F1A"/>
    <w:rsid w:val="009C5506"/>
    <w:rsid w:val="009C55B0"/>
    <w:rsid w:val="009C572F"/>
    <w:rsid w:val="009C5EC1"/>
    <w:rsid w:val="009C60F3"/>
    <w:rsid w:val="009C67A5"/>
    <w:rsid w:val="009C6C4C"/>
    <w:rsid w:val="009C6F5D"/>
    <w:rsid w:val="009D0508"/>
    <w:rsid w:val="009D0B97"/>
    <w:rsid w:val="009D0E3D"/>
    <w:rsid w:val="009D11F5"/>
    <w:rsid w:val="009D1876"/>
    <w:rsid w:val="009D19EE"/>
    <w:rsid w:val="009D2247"/>
    <w:rsid w:val="009D27BC"/>
    <w:rsid w:val="009D31A0"/>
    <w:rsid w:val="009D3555"/>
    <w:rsid w:val="009D39DC"/>
    <w:rsid w:val="009D4611"/>
    <w:rsid w:val="009D5184"/>
    <w:rsid w:val="009D70F6"/>
    <w:rsid w:val="009D763B"/>
    <w:rsid w:val="009D772B"/>
    <w:rsid w:val="009D7A50"/>
    <w:rsid w:val="009D7B0F"/>
    <w:rsid w:val="009E024D"/>
    <w:rsid w:val="009E05A6"/>
    <w:rsid w:val="009E1496"/>
    <w:rsid w:val="009E1BCF"/>
    <w:rsid w:val="009E27E9"/>
    <w:rsid w:val="009E3387"/>
    <w:rsid w:val="009E3669"/>
    <w:rsid w:val="009E37B9"/>
    <w:rsid w:val="009E3C3F"/>
    <w:rsid w:val="009E3D2A"/>
    <w:rsid w:val="009E3ED3"/>
    <w:rsid w:val="009E5C1E"/>
    <w:rsid w:val="009E6141"/>
    <w:rsid w:val="009E631C"/>
    <w:rsid w:val="009E6D18"/>
    <w:rsid w:val="009E7270"/>
    <w:rsid w:val="009F070D"/>
    <w:rsid w:val="009F0A7E"/>
    <w:rsid w:val="009F0D5A"/>
    <w:rsid w:val="009F18B4"/>
    <w:rsid w:val="009F2DB0"/>
    <w:rsid w:val="009F2F16"/>
    <w:rsid w:val="009F3372"/>
    <w:rsid w:val="009F489D"/>
    <w:rsid w:val="009F49C4"/>
    <w:rsid w:val="009F5018"/>
    <w:rsid w:val="009F506D"/>
    <w:rsid w:val="009F5141"/>
    <w:rsid w:val="009F5230"/>
    <w:rsid w:val="009F5283"/>
    <w:rsid w:val="009F53A2"/>
    <w:rsid w:val="009F657B"/>
    <w:rsid w:val="009F69C9"/>
    <w:rsid w:val="009F6E1C"/>
    <w:rsid w:val="00A005D4"/>
    <w:rsid w:val="00A008D7"/>
    <w:rsid w:val="00A00AB3"/>
    <w:rsid w:val="00A00DDD"/>
    <w:rsid w:val="00A00ED9"/>
    <w:rsid w:val="00A0129D"/>
    <w:rsid w:val="00A01C35"/>
    <w:rsid w:val="00A01C94"/>
    <w:rsid w:val="00A01ED5"/>
    <w:rsid w:val="00A0223D"/>
    <w:rsid w:val="00A02360"/>
    <w:rsid w:val="00A027E1"/>
    <w:rsid w:val="00A02F39"/>
    <w:rsid w:val="00A03F29"/>
    <w:rsid w:val="00A04491"/>
    <w:rsid w:val="00A04798"/>
    <w:rsid w:val="00A05285"/>
    <w:rsid w:val="00A05ED3"/>
    <w:rsid w:val="00A05FEB"/>
    <w:rsid w:val="00A06A3E"/>
    <w:rsid w:val="00A06DE4"/>
    <w:rsid w:val="00A07148"/>
    <w:rsid w:val="00A073AD"/>
    <w:rsid w:val="00A0755D"/>
    <w:rsid w:val="00A10130"/>
    <w:rsid w:val="00A1019E"/>
    <w:rsid w:val="00A10210"/>
    <w:rsid w:val="00A10678"/>
    <w:rsid w:val="00A1068C"/>
    <w:rsid w:val="00A10791"/>
    <w:rsid w:val="00A10A26"/>
    <w:rsid w:val="00A10F0E"/>
    <w:rsid w:val="00A10F4A"/>
    <w:rsid w:val="00A1215A"/>
    <w:rsid w:val="00A1216B"/>
    <w:rsid w:val="00A13033"/>
    <w:rsid w:val="00A13035"/>
    <w:rsid w:val="00A13916"/>
    <w:rsid w:val="00A13CAA"/>
    <w:rsid w:val="00A144C5"/>
    <w:rsid w:val="00A145C7"/>
    <w:rsid w:val="00A14E43"/>
    <w:rsid w:val="00A15120"/>
    <w:rsid w:val="00A1629D"/>
    <w:rsid w:val="00A16434"/>
    <w:rsid w:val="00A1702A"/>
    <w:rsid w:val="00A1711C"/>
    <w:rsid w:val="00A17390"/>
    <w:rsid w:val="00A17502"/>
    <w:rsid w:val="00A17579"/>
    <w:rsid w:val="00A17912"/>
    <w:rsid w:val="00A17B71"/>
    <w:rsid w:val="00A20F4F"/>
    <w:rsid w:val="00A22B98"/>
    <w:rsid w:val="00A22F8A"/>
    <w:rsid w:val="00A231D1"/>
    <w:rsid w:val="00A236B4"/>
    <w:rsid w:val="00A23A8F"/>
    <w:rsid w:val="00A23BAA"/>
    <w:rsid w:val="00A2440B"/>
    <w:rsid w:val="00A25412"/>
    <w:rsid w:val="00A25650"/>
    <w:rsid w:val="00A2628A"/>
    <w:rsid w:val="00A2648E"/>
    <w:rsid w:val="00A26882"/>
    <w:rsid w:val="00A274EB"/>
    <w:rsid w:val="00A3025D"/>
    <w:rsid w:val="00A31FF6"/>
    <w:rsid w:val="00A32B0A"/>
    <w:rsid w:val="00A32FA3"/>
    <w:rsid w:val="00A33836"/>
    <w:rsid w:val="00A340C6"/>
    <w:rsid w:val="00A3443F"/>
    <w:rsid w:val="00A35FEB"/>
    <w:rsid w:val="00A3629D"/>
    <w:rsid w:val="00A371BF"/>
    <w:rsid w:val="00A37422"/>
    <w:rsid w:val="00A37DA5"/>
    <w:rsid w:val="00A37FC2"/>
    <w:rsid w:val="00A408AD"/>
    <w:rsid w:val="00A40E50"/>
    <w:rsid w:val="00A41EF1"/>
    <w:rsid w:val="00A42240"/>
    <w:rsid w:val="00A42C70"/>
    <w:rsid w:val="00A42FB5"/>
    <w:rsid w:val="00A43A17"/>
    <w:rsid w:val="00A441B9"/>
    <w:rsid w:val="00A443EE"/>
    <w:rsid w:val="00A4492D"/>
    <w:rsid w:val="00A44B02"/>
    <w:rsid w:val="00A44D45"/>
    <w:rsid w:val="00A44F21"/>
    <w:rsid w:val="00A450F8"/>
    <w:rsid w:val="00A467D7"/>
    <w:rsid w:val="00A46B1D"/>
    <w:rsid w:val="00A47538"/>
    <w:rsid w:val="00A47F18"/>
    <w:rsid w:val="00A5086D"/>
    <w:rsid w:val="00A509AB"/>
    <w:rsid w:val="00A50F53"/>
    <w:rsid w:val="00A52A4D"/>
    <w:rsid w:val="00A52C0E"/>
    <w:rsid w:val="00A5330F"/>
    <w:rsid w:val="00A54196"/>
    <w:rsid w:val="00A54223"/>
    <w:rsid w:val="00A54672"/>
    <w:rsid w:val="00A56AFD"/>
    <w:rsid w:val="00A579C0"/>
    <w:rsid w:val="00A57F09"/>
    <w:rsid w:val="00A60935"/>
    <w:rsid w:val="00A61768"/>
    <w:rsid w:val="00A61F91"/>
    <w:rsid w:val="00A62CB7"/>
    <w:rsid w:val="00A62F82"/>
    <w:rsid w:val="00A63A30"/>
    <w:rsid w:val="00A63B12"/>
    <w:rsid w:val="00A63FDE"/>
    <w:rsid w:val="00A650E8"/>
    <w:rsid w:val="00A6537B"/>
    <w:rsid w:val="00A6585C"/>
    <w:rsid w:val="00A65E7A"/>
    <w:rsid w:val="00A666A2"/>
    <w:rsid w:val="00A66CD5"/>
    <w:rsid w:val="00A66EE4"/>
    <w:rsid w:val="00A671A2"/>
    <w:rsid w:val="00A67723"/>
    <w:rsid w:val="00A67B54"/>
    <w:rsid w:val="00A67CD8"/>
    <w:rsid w:val="00A706C6"/>
    <w:rsid w:val="00A715F1"/>
    <w:rsid w:val="00A717FE"/>
    <w:rsid w:val="00A71BF6"/>
    <w:rsid w:val="00A722F6"/>
    <w:rsid w:val="00A731F6"/>
    <w:rsid w:val="00A740CD"/>
    <w:rsid w:val="00A742A8"/>
    <w:rsid w:val="00A7531B"/>
    <w:rsid w:val="00A756D4"/>
    <w:rsid w:val="00A75B6B"/>
    <w:rsid w:val="00A75D37"/>
    <w:rsid w:val="00A762E5"/>
    <w:rsid w:val="00A76CD7"/>
    <w:rsid w:val="00A77A7F"/>
    <w:rsid w:val="00A77EDB"/>
    <w:rsid w:val="00A80DCD"/>
    <w:rsid w:val="00A80EFC"/>
    <w:rsid w:val="00A81344"/>
    <w:rsid w:val="00A82D12"/>
    <w:rsid w:val="00A832F5"/>
    <w:rsid w:val="00A83736"/>
    <w:rsid w:val="00A837A8"/>
    <w:rsid w:val="00A83ABD"/>
    <w:rsid w:val="00A83C57"/>
    <w:rsid w:val="00A84F85"/>
    <w:rsid w:val="00A8539D"/>
    <w:rsid w:val="00A863CB"/>
    <w:rsid w:val="00A86C36"/>
    <w:rsid w:val="00A87736"/>
    <w:rsid w:val="00A87BC8"/>
    <w:rsid w:val="00A914BF"/>
    <w:rsid w:val="00A91598"/>
    <w:rsid w:val="00A91B41"/>
    <w:rsid w:val="00A92694"/>
    <w:rsid w:val="00A926E1"/>
    <w:rsid w:val="00A92E15"/>
    <w:rsid w:val="00A932F2"/>
    <w:rsid w:val="00A93F65"/>
    <w:rsid w:val="00A94B35"/>
    <w:rsid w:val="00A94ED4"/>
    <w:rsid w:val="00A94F88"/>
    <w:rsid w:val="00A95610"/>
    <w:rsid w:val="00A95835"/>
    <w:rsid w:val="00A95AF4"/>
    <w:rsid w:val="00A9662D"/>
    <w:rsid w:val="00A9697C"/>
    <w:rsid w:val="00AA1F2B"/>
    <w:rsid w:val="00AA2909"/>
    <w:rsid w:val="00AA314D"/>
    <w:rsid w:val="00AA33A7"/>
    <w:rsid w:val="00AA3680"/>
    <w:rsid w:val="00AA372A"/>
    <w:rsid w:val="00AA4963"/>
    <w:rsid w:val="00AA5A93"/>
    <w:rsid w:val="00AA5DF5"/>
    <w:rsid w:val="00AA69F8"/>
    <w:rsid w:val="00AA6B8E"/>
    <w:rsid w:val="00AA7B0D"/>
    <w:rsid w:val="00AA7E08"/>
    <w:rsid w:val="00AB108E"/>
    <w:rsid w:val="00AB1A7B"/>
    <w:rsid w:val="00AB1ED7"/>
    <w:rsid w:val="00AB20C9"/>
    <w:rsid w:val="00AB28A7"/>
    <w:rsid w:val="00AB2DBE"/>
    <w:rsid w:val="00AB3006"/>
    <w:rsid w:val="00AB31F0"/>
    <w:rsid w:val="00AB32B0"/>
    <w:rsid w:val="00AB336C"/>
    <w:rsid w:val="00AB4185"/>
    <w:rsid w:val="00AB4B86"/>
    <w:rsid w:val="00AB52F7"/>
    <w:rsid w:val="00AB5DD3"/>
    <w:rsid w:val="00AB6677"/>
    <w:rsid w:val="00AB7CC6"/>
    <w:rsid w:val="00AC01B0"/>
    <w:rsid w:val="00AC06AF"/>
    <w:rsid w:val="00AC1266"/>
    <w:rsid w:val="00AC1C8F"/>
    <w:rsid w:val="00AC251D"/>
    <w:rsid w:val="00AC266F"/>
    <w:rsid w:val="00AC2AE6"/>
    <w:rsid w:val="00AC3866"/>
    <w:rsid w:val="00AC4464"/>
    <w:rsid w:val="00AC4F61"/>
    <w:rsid w:val="00AC567E"/>
    <w:rsid w:val="00AC57BC"/>
    <w:rsid w:val="00AC74DB"/>
    <w:rsid w:val="00AD0353"/>
    <w:rsid w:val="00AD12C9"/>
    <w:rsid w:val="00AD20AA"/>
    <w:rsid w:val="00AD37CB"/>
    <w:rsid w:val="00AD3C3B"/>
    <w:rsid w:val="00AD3F9C"/>
    <w:rsid w:val="00AD4439"/>
    <w:rsid w:val="00AD464F"/>
    <w:rsid w:val="00AD4E4A"/>
    <w:rsid w:val="00AD51E7"/>
    <w:rsid w:val="00AD566F"/>
    <w:rsid w:val="00AD63EE"/>
    <w:rsid w:val="00AD6D98"/>
    <w:rsid w:val="00AD7D10"/>
    <w:rsid w:val="00AD7D28"/>
    <w:rsid w:val="00AD7EB5"/>
    <w:rsid w:val="00AE0087"/>
    <w:rsid w:val="00AE0152"/>
    <w:rsid w:val="00AE0196"/>
    <w:rsid w:val="00AE02D8"/>
    <w:rsid w:val="00AE0C0D"/>
    <w:rsid w:val="00AE12AA"/>
    <w:rsid w:val="00AE13CF"/>
    <w:rsid w:val="00AE1433"/>
    <w:rsid w:val="00AE198B"/>
    <w:rsid w:val="00AE1B63"/>
    <w:rsid w:val="00AE272F"/>
    <w:rsid w:val="00AE2831"/>
    <w:rsid w:val="00AE2A05"/>
    <w:rsid w:val="00AE2CE5"/>
    <w:rsid w:val="00AE3139"/>
    <w:rsid w:val="00AE370B"/>
    <w:rsid w:val="00AE45AB"/>
    <w:rsid w:val="00AE4C1C"/>
    <w:rsid w:val="00AE500B"/>
    <w:rsid w:val="00AE5466"/>
    <w:rsid w:val="00AE64A5"/>
    <w:rsid w:val="00AE6D59"/>
    <w:rsid w:val="00AE71B5"/>
    <w:rsid w:val="00AE782F"/>
    <w:rsid w:val="00AE7912"/>
    <w:rsid w:val="00AF0EBA"/>
    <w:rsid w:val="00AF1D10"/>
    <w:rsid w:val="00AF1E02"/>
    <w:rsid w:val="00AF287F"/>
    <w:rsid w:val="00AF3559"/>
    <w:rsid w:val="00AF37B6"/>
    <w:rsid w:val="00AF45A4"/>
    <w:rsid w:val="00AF48BA"/>
    <w:rsid w:val="00AF49B3"/>
    <w:rsid w:val="00AF4CFD"/>
    <w:rsid w:val="00AF4F1D"/>
    <w:rsid w:val="00AF588B"/>
    <w:rsid w:val="00AF5FF8"/>
    <w:rsid w:val="00AF66C4"/>
    <w:rsid w:val="00AF71EA"/>
    <w:rsid w:val="00AF7CE0"/>
    <w:rsid w:val="00B0045D"/>
    <w:rsid w:val="00B00552"/>
    <w:rsid w:val="00B0060E"/>
    <w:rsid w:val="00B0093B"/>
    <w:rsid w:val="00B01408"/>
    <w:rsid w:val="00B01C71"/>
    <w:rsid w:val="00B01CFD"/>
    <w:rsid w:val="00B01DC6"/>
    <w:rsid w:val="00B01ED9"/>
    <w:rsid w:val="00B023E6"/>
    <w:rsid w:val="00B02454"/>
    <w:rsid w:val="00B03896"/>
    <w:rsid w:val="00B038F5"/>
    <w:rsid w:val="00B03C82"/>
    <w:rsid w:val="00B053A4"/>
    <w:rsid w:val="00B05892"/>
    <w:rsid w:val="00B058B8"/>
    <w:rsid w:val="00B05E10"/>
    <w:rsid w:val="00B05E22"/>
    <w:rsid w:val="00B06403"/>
    <w:rsid w:val="00B10952"/>
    <w:rsid w:val="00B10B91"/>
    <w:rsid w:val="00B119F1"/>
    <w:rsid w:val="00B11A07"/>
    <w:rsid w:val="00B11D63"/>
    <w:rsid w:val="00B12641"/>
    <w:rsid w:val="00B12C5C"/>
    <w:rsid w:val="00B13470"/>
    <w:rsid w:val="00B136BD"/>
    <w:rsid w:val="00B13747"/>
    <w:rsid w:val="00B13F52"/>
    <w:rsid w:val="00B146A8"/>
    <w:rsid w:val="00B147D6"/>
    <w:rsid w:val="00B15968"/>
    <w:rsid w:val="00B1644D"/>
    <w:rsid w:val="00B16AE7"/>
    <w:rsid w:val="00B16C6E"/>
    <w:rsid w:val="00B17201"/>
    <w:rsid w:val="00B174BE"/>
    <w:rsid w:val="00B17562"/>
    <w:rsid w:val="00B2285C"/>
    <w:rsid w:val="00B22CC4"/>
    <w:rsid w:val="00B232EA"/>
    <w:rsid w:val="00B241A2"/>
    <w:rsid w:val="00B2494B"/>
    <w:rsid w:val="00B249B4"/>
    <w:rsid w:val="00B24B34"/>
    <w:rsid w:val="00B24E7A"/>
    <w:rsid w:val="00B2595B"/>
    <w:rsid w:val="00B25EDE"/>
    <w:rsid w:val="00B260D2"/>
    <w:rsid w:val="00B26ABC"/>
    <w:rsid w:val="00B26E06"/>
    <w:rsid w:val="00B2742F"/>
    <w:rsid w:val="00B279FB"/>
    <w:rsid w:val="00B27FE7"/>
    <w:rsid w:val="00B30434"/>
    <w:rsid w:val="00B30C91"/>
    <w:rsid w:val="00B30D1D"/>
    <w:rsid w:val="00B30D5F"/>
    <w:rsid w:val="00B32172"/>
    <w:rsid w:val="00B32220"/>
    <w:rsid w:val="00B3290E"/>
    <w:rsid w:val="00B32A5D"/>
    <w:rsid w:val="00B32E57"/>
    <w:rsid w:val="00B340FD"/>
    <w:rsid w:val="00B34184"/>
    <w:rsid w:val="00B34DB8"/>
    <w:rsid w:val="00B34F39"/>
    <w:rsid w:val="00B36633"/>
    <w:rsid w:val="00B366E7"/>
    <w:rsid w:val="00B37EAE"/>
    <w:rsid w:val="00B4050D"/>
    <w:rsid w:val="00B40AF9"/>
    <w:rsid w:val="00B4121F"/>
    <w:rsid w:val="00B418CE"/>
    <w:rsid w:val="00B42307"/>
    <w:rsid w:val="00B42BB6"/>
    <w:rsid w:val="00B4364F"/>
    <w:rsid w:val="00B43C88"/>
    <w:rsid w:val="00B4404A"/>
    <w:rsid w:val="00B44223"/>
    <w:rsid w:val="00B44A3E"/>
    <w:rsid w:val="00B44E59"/>
    <w:rsid w:val="00B44E9E"/>
    <w:rsid w:val="00B4550C"/>
    <w:rsid w:val="00B45526"/>
    <w:rsid w:val="00B45A73"/>
    <w:rsid w:val="00B473A4"/>
    <w:rsid w:val="00B47DDE"/>
    <w:rsid w:val="00B50736"/>
    <w:rsid w:val="00B5078A"/>
    <w:rsid w:val="00B50A4F"/>
    <w:rsid w:val="00B5134B"/>
    <w:rsid w:val="00B51BDC"/>
    <w:rsid w:val="00B52287"/>
    <w:rsid w:val="00B523DB"/>
    <w:rsid w:val="00B52756"/>
    <w:rsid w:val="00B52ACB"/>
    <w:rsid w:val="00B52C63"/>
    <w:rsid w:val="00B5326B"/>
    <w:rsid w:val="00B53FC0"/>
    <w:rsid w:val="00B543EE"/>
    <w:rsid w:val="00B54AE1"/>
    <w:rsid w:val="00B54F3F"/>
    <w:rsid w:val="00B5528F"/>
    <w:rsid w:val="00B55408"/>
    <w:rsid w:val="00B55630"/>
    <w:rsid w:val="00B55F01"/>
    <w:rsid w:val="00B56273"/>
    <w:rsid w:val="00B569BC"/>
    <w:rsid w:val="00B572B6"/>
    <w:rsid w:val="00B579C2"/>
    <w:rsid w:val="00B60671"/>
    <w:rsid w:val="00B608B8"/>
    <w:rsid w:val="00B60D40"/>
    <w:rsid w:val="00B612A0"/>
    <w:rsid w:val="00B618EA"/>
    <w:rsid w:val="00B61AC0"/>
    <w:rsid w:val="00B62B0F"/>
    <w:rsid w:val="00B637B8"/>
    <w:rsid w:val="00B63C91"/>
    <w:rsid w:val="00B63DAB"/>
    <w:rsid w:val="00B644B1"/>
    <w:rsid w:val="00B6493F"/>
    <w:rsid w:val="00B64CDE"/>
    <w:rsid w:val="00B64D18"/>
    <w:rsid w:val="00B64E9E"/>
    <w:rsid w:val="00B656A8"/>
    <w:rsid w:val="00B6580F"/>
    <w:rsid w:val="00B65B6C"/>
    <w:rsid w:val="00B66996"/>
    <w:rsid w:val="00B66EBA"/>
    <w:rsid w:val="00B67C20"/>
    <w:rsid w:val="00B67FB7"/>
    <w:rsid w:val="00B7049C"/>
    <w:rsid w:val="00B71AD0"/>
    <w:rsid w:val="00B726F2"/>
    <w:rsid w:val="00B72722"/>
    <w:rsid w:val="00B736F1"/>
    <w:rsid w:val="00B74548"/>
    <w:rsid w:val="00B7497A"/>
    <w:rsid w:val="00B74C03"/>
    <w:rsid w:val="00B74E5F"/>
    <w:rsid w:val="00B75181"/>
    <w:rsid w:val="00B7525F"/>
    <w:rsid w:val="00B75289"/>
    <w:rsid w:val="00B756E7"/>
    <w:rsid w:val="00B769A2"/>
    <w:rsid w:val="00B76DAA"/>
    <w:rsid w:val="00B802AC"/>
    <w:rsid w:val="00B80899"/>
    <w:rsid w:val="00B80A57"/>
    <w:rsid w:val="00B80D7D"/>
    <w:rsid w:val="00B80EE2"/>
    <w:rsid w:val="00B8103A"/>
    <w:rsid w:val="00B81204"/>
    <w:rsid w:val="00B814A7"/>
    <w:rsid w:val="00B8156C"/>
    <w:rsid w:val="00B81CAC"/>
    <w:rsid w:val="00B81F8F"/>
    <w:rsid w:val="00B833A2"/>
    <w:rsid w:val="00B83866"/>
    <w:rsid w:val="00B83D12"/>
    <w:rsid w:val="00B83DD7"/>
    <w:rsid w:val="00B843FA"/>
    <w:rsid w:val="00B858EF"/>
    <w:rsid w:val="00B85ED4"/>
    <w:rsid w:val="00B86214"/>
    <w:rsid w:val="00B86AD9"/>
    <w:rsid w:val="00B877D4"/>
    <w:rsid w:val="00B90710"/>
    <w:rsid w:val="00B912C8"/>
    <w:rsid w:val="00B9192B"/>
    <w:rsid w:val="00B92400"/>
    <w:rsid w:val="00B92AFF"/>
    <w:rsid w:val="00B936AD"/>
    <w:rsid w:val="00B93A4A"/>
    <w:rsid w:val="00B93CED"/>
    <w:rsid w:val="00B9550E"/>
    <w:rsid w:val="00B956A5"/>
    <w:rsid w:val="00B95A63"/>
    <w:rsid w:val="00B95D4F"/>
    <w:rsid w:val="00B9613D"/>
    <w:rsid w:val="00B9652F"/>
    <w:rsid w:val="00B96B2E"/>
    <w:rsid w:val="00B96D2F"/>
    <w:rsid w:val="00B97D90"/>
    <w:rsid w:val="00B97F43"/>
    <w:rsid w:val="00BA061A"/>
    <w:rsid w:val="00BA0720"/>
    <w:rsid w:val="00BA163C"/>
    <w:rsid w:val="00BA2F87"/>
    <w:rsid w:val="00BA326A"/>
    <w:rsid w:val="00BA3CE4"/>
    <w:rsid w:val="00BA3FCA"/>
    <w:rsid w:val="00BA4D65"/>
    <w:rsid w:val="00BA60B7"/>
    <w:rsid w:val="00BA62D5"/>
    <w:rsid w:val="00BA653A"/>
    <w:rsid w:val="00BA695D"/>
    <w:rsid w:val="00BA6A46"/>
    <w:rsid w:val="00BA6B91"/>
    <w:rsid w:val="00BA6BDE"/>
    <w:rsid w:val="00BA6C24"/>
    <w:rsid w:val="00BA7216"/>
    <w:rsid w:val="00BA7239"/>
    <w:rsid w:val="00BB036B"/>
    <w:rsid w:val="00BB0599"/>
    <w:rsid w:val="00BB0E9D"/>
    <w:rsid w:val="00BB12DF"/>
    <w:rsid w:val="00BB14AF"/>
    <w:rsid w:val="00BB179A"/>
    <w:rsid w:val="00BB257C"/>
    <w:rsid w:val="00BB3C34"/>
    <w:rsid w:val="00BB3C3B"/>
    <w:rsid w:val="00BB4509"/>
    <w:rsid w:val="00BB51C1"/>
    <w:rsid w:val="00BB5850"/>
    <w:rsid w:val="00BB628C"/>
    <w:rsid w:val="00BB6B7A"/>
    <w:rsid w:val="00BB6E5F"/>
    <w:rsid w:val="00BB7088"/>
    <w:rsid w:val="00BB7BD1"/>
    <w:rsid w:val="00BB7D7D"/>
    <w:rsid w:val="00BC08AF"/>
    <w:rsid w:val="00BC0910"/>
    <w:rsid w:val="00BC0CD6"/>
    <w:rsid w:val="00BC1134"/>
    <w:rsid w:val="00BC1A03"/>
    <w:rsid w:val="00BC1A04"/>
    <w:rsid w:val="00BC1B58"/>
    <w:rsid w:val="00BC294C"/>
    <w:rsid w:val="00BC29F2"/>
    <w:rsid w:val="00BC2E44"/>
    <w:rsid w:val="00BC33BF"/>
    <w:rsid w:val="00BC3B8A"/>
    <w:rsid w:val="00BC4042"/>
    <w:rsid w:val="00BC61BE"/>
    <w:rsid w:val="00BC6A0A"/>
    <w:rsid w:val="00BC6A93"/>
    <w:rsid w:val="00BC6B95"/>
    <w:rsid w:val="00BC7F7B"/>
    <w:rsid w:val="00BD0C0F"/>
    <w:rsid w:val="00BD0F5A"/>
    <w:rsid w:val="00BD0FC2"/>
    <w:rsid w:val="00BD1130"/>
    <w:rsid w:val="00BD132F"/>
    <w:rsid w:val="00BD21F2"/>
    <w:rsid w:val="00BD22AC"/>
    <w:rsid w:val="00BD3BCA"/>
    <w:rsid w:val="00BD414C"/>
    <w:rsid w:val="00BD478B"/>
    <w:rsid w:val="00BD4BD1"/>
    <w:rsid w:val="00BD5400"/>
    <w:rsid w:val="00BD59EC"/>
    <w:rsid w:val="00BD670B"/>
    <w:rsid w:val="00BD68AD"/>
    <w:rsid w:val="00BD6A22"/>
    <w:rsid w:val="00BD6E73"/>
    <w:rsid w:val="00BD7A40"/>
    <w:rsid w:val="00BE01F1"/>
    <w:rsid w:val="00BE1B7C"/>
    <w:rsid w:val="00BE26E4"/>
    <w:rsid w:val="00BE31EC"/>
    <w:rsid w:val="00BE3604"/>
    <w:rsid w:val="00BE3926"/>
    <w:rsid w:val="00BE3DF0"/>
    <w:rsid w:val="00BE4D07"/>
    <w:rsid w:val="00BE5476"/>
    <w:rsid w:val="00BE5A4F"/>
    <w:rsid w:val="00BE5AF6"/>
    <w:rsid w:val="00BE66B7"/>
    <w:rsid w:val="00BE67C2"/>
    <w:rsid w:val="00BE7211"/>
    <w:rsid w:val="00BE7C5B"/>
    <w:rsid w:val="00BE7D86"/>
    <w:rsid w:val="00BF021E"/>
    <w:rsid w:val="00BF0DCA"/>
    <w:rsid w:val="00BF11B6"/>
    <w:rsid w:val="00BF279A"/>
    <w:rsid w:val="00BF2A17"/>
    <w:rsid w:val="00BF2A9E"/>
    <w:rsid w:val="00BF334A"/>
    <w:rsid w:val="00BF3948"/>
    <w:rsid w:val="00BF3C6C"/>
    <w:rsid w:val="00BF48C9"/>
    <w:rsid w:val="00BF5581"/>
    <w:rsid w:val="00BF6849"/>
    <w:rsid w:val="00BF69E2"/>
    <w:rsid w:val="00BF6F10"/>
    <w:rsid w:val="00BF73B4"/>
    <w:rsid w:val="00BF770E"/>
    <w:rsid w:val="00BF7902"/>
    <w:rsid w:val="00C00B73"/>
    <w:rsid w:val="00C00BB1"/>
    <w:rsid w:val="00C01959"/>
    <w:rsid w:val="00C01CC5"/>
    <w:rsid w:val="00C02A36"/>
    <w:rsid w:val="00C02D42"/>
    <w:rsid w:val="00C02E0E"/>
    <w:rsid w:val="00C0310F"/>
    <w:rsid w:val="00C03E3B"/>
    <w:rsid w:val="00C04164"/>
    <w:rsid w:val="00C0439D"/>
    <w:rsid w:val="00C0509F"/>
    <w:rsid w:val="00C051E2"/>
    <w:rsid w:val="00C05443"/>
    <w:rsid w:val="00C058F5"/>
    <w:rsid w:val="00C05C95"/>
    <w:rsid w:val="00C063E6"/>
    <w:rsid w:val="00C06414"/>
    <w:rsid w:val="00C06D50"/>
    <w:rsid w:val="00C07889"/>
    <w:rsid w:val="00C07927"/>
    <w:rsid w:val="00C07A9F"/>
    <w:rsid w:val="00C07D76"/>
    <w:rsid w:val="00C07FAF"/>
    <w:rsid w:val="00C10291"/>
    <w:rsid w:val="00C107B2"/>
    <w:rsid w:val="00C11165"/>
    <w:rsid w:val="00C1231B"/>
    <w:rsid w:val="00C1253F"/>
    <w:rsid w:val="00C12901"/>
    <w:rsid w:val="00C12CAA"/>
    <w:rsid w:val="00C12DD8"/>
    <w:rsid w:val="00C12DF5"/>
    <w:rsid w:val="00C1315B"/>
    <w:rsid w:val="00C135DA"/>
    <w:rsid w:val="00C146AE"/>
    <w:rsid w:val="00C14732"/>
    <w:rsid w:val="00C14934"/>
    <w:rsid w:val="00C14973"/>
    <w:rsid w:val="00C14EA1"/>
    <w:rsid w:val="00C1595E"/>
    <w:rsid w:val="00C16007"/>
    <w:rsid w:val="00C16823"/>
    <w:rsid w:val="00C16A79"/>
    <w:rsid w:val="00C16BA6"/>
    <w:rsid w:val="00C16D2E"/>
    <w:rsid w:val="00C16D71"/>
    <w:rsid w:val="00C179BB"/>
    <w:rsid w:val="00C17D76"/>
    <w:rsid w:val="00C17EDC"/>
    <w:rsid w:val="00C17F68"/>
    <w:rsid w:val="00C200E2"/>
    <w:rsid w:val="00C201CA"/>
    <w:rsid w:val="00C208B7"/>
    <w:rsid w:val="00C2107D"/>
    <w:rsid w:val="00C22F06"/>
    <w:rsid w:val="00C23030"/>
    <w:rsid w:val="00C233B5"/>
    <w:rsid w:val="00C2380E"/>
    <w:rsid w:val="00C23AEE"/>
    <w:rsid w:val="00C25768"/>
    <w:rsid w:val="00C25FE7"/>
    <w:rsid w:val="00C26440"/>
    <w:rsid w:val="00C27177"/>
    <w:rsid w:val="00C2718F"/>
    <w:rsid w:val="00C27792"/>
    <w:rsid w:val="00C309C2"/>
    <w:rsid w:val="00C30A12"/>
    <w:rsid w:val="00C30DD5"/>
    <w:rsid w:val="00C3113A"/>
    <w:rsid w:val="00C314AD"/>
    <w:rsid w:val="00C31888"/>
    <w:rsid w:val="00C31CBC"/>
    <w:rsid w:val="00C32ABA"/>
    <w:rsid w:val="00C32E03"/>
    <w:rsid w:val="00C33549"/>
    <w:rsid w:val="00C33706"/>
    <w:rsid w:val="00C33B3F"/>
    <w:rsid w:val="00C341CC"/>
    <w:rsid w:val="00C347F1"/>
    <w:rsid w:val="00C34B07"/>
    <w:rsid w:val="00C34B33"/>
    <w:rsid w:val="00C350FB"/>
    <w:rsid w:val="00C35EB3"/>
    <w:rsid w:val="00C35ED5"/>
    <w:rsid w:val="00C35F63"/>
    <w:rsid w:val="00C3679B"/>
    <w:rsid w:val="00C36F9F"/>
    <w:rsid w:val="00C37668"/>
    <w:rsid w:val="00C37DEA"/>
    <w:rsid w:val="00C4071A"/>
    <w:rsid w:val="00C40E31"/>
    <w:rsid w:val="00C415FA"/>
    <w:rsid w:val="00C41BB9"/>
    <w:rsid w:val="00C41F63"/>
    <w:rsid w:val="00C41FED"/>
    <w:rsid w:val="00C42641"/>
    <w:rsid w:val="00C42BF9"/>
    <w:rsid w:val="00C42CAE"/>
    <w:rsid w:val="00C42CBE"/>
    <w:rsid w:val="00C42EEB"/>
    <w:rsid w:val="00C442BB"/>
    <w:rsid w:val="00C44E99"/>
    <w:rsid w:val="00C452D1"/>
    <w:rsid w:val="00C46207"/>
    <w:rsid w:val="00C46A94"/>
    <w:rsid w:val="00C47C17"/>
    <w:rsid w:val="00C47E46"/>
    <w:rsid w:val="00C47F2C"/>
    <w:rsid w:val="00C50B06"/>
    <w:rsid w:val="00C51C19"/>
    <w:rsid w:val="00C524B7"/>
    <w:rsid w:val="00C52F53"/>
    <w:rsid w:val="00C53CAA"/>
    <w:rsid w:val="00C54F70"/>
    <w:rsid w:val="00C5514A"/>
    <w:rsid w:val="00C554D7"/>
    <w:rsid w:val="00C55DFA"/>
    <w:rsid w:val="00C56718"/>
    <w:rsid w:val="00C5674B"/>
    <w:rsid w:val="00C56918"/>
    <w:rsid w:val="00C56D92"/>
    <w:rsid w:val="00C57077"/>
    <w:rsid w:val="00C575AC"/>
    <w:rsid w:val="00C5776A"/>
    <w:rsid w:val="00C57E9B"/>
    <w:rsid w:val="00C6009B"/>
    <w:rsid w:val="00C6024B"/>
    <w:rsid w:val="00C61452"/>
    <w:rsid w:val="00C61811"/>
    <w:rsid w:val="00C63E49"/>
    <w:rsid w:val="00C64635"/>
    <w:rsid w:val="00C64F23"/>
    <w:rsid w:val="00C6554A"/>
    <w:rsid w:val="00C67539"/>
    <w:rsid w:val="00C7007D"/>
    <w:rsid w:val="00C70CC0"/>
    <w:rsid w:val="00C70FCC"/>
    <w:rsid w:val="00C71237"/>
    <w:rsid w:val="00C71268"/>
    <w:rsid w:val="00C71914"/>
    <w:rsid w:val="00C71B50"/>
    <w:rsid w:val="00C723FF"/>
    <w:rsid w:val="00C72A96"/>
    <w:rsid w:val="00C72C0F"/>
    <w:rsid w:val="00C72D61"/>
    <w:rsid w:val="00C730E3"/>
    <w:rsid w:val="00C74F72"/>
    <w:rsid w:val="00C75947"/>
    <w:rsid w:val="00C759AF"/>
    <w:rsid w:val="00C80B5A"/>
    <w:rsid w:val="00C819E9"/>
    <w:rsid w:val="00C81B4E"/>
    <w:rsid w:val="00C81C6D"/>
    <w:rsid w:val="00C8306B"/>
    <w:rsid w:val="00C8316E"/>
    <w:rsid w:val="00C8325D"/>
    <w:rsid w:val="00C833D9"/>
    <w:rsid w:val="00C83D44"/>
    <w:rsid w:val="00C847AF"/>
    <w:rsid w:val="00C84B73"/>
    <w:rsid w:val="00C85230"/>
    <w:rsid w:val="00C85B96"/>
    <w:rsid w:val="00C874E7"/>
    <w:rsid w:val="00C875F4"/>
    <w:rsid w:val="00C878AD"/>
    <w:rsid w:val="00C909AA"/>
    <w:rsid w:val="00C91B8F"/>
    <w:rsid w:val="00C91CF7"/>
    <w:rsid w:val="00C91FE9"/>
    <w:rsid w:val="00C9235E"/>
    <w:rsid w:val="00C93055"/>
    <w:rsid w:val="00C933EC"/>
    <w:rsid w:val="00C9355E"/>
    <w:rsid w:val="00C9472E"/>
    <w:rsid w:val="00C9530F"/>
    <w:rsid w:val="00C953BD"/>
    <w:rsid w:val="00C9566B"/>
    <w:rsid w:val="00C959C6"/>
    <w:rsid w:val="00C9606B"/>
    <w:rsid w:val="00C968AF"/>
    <w:rsid w:val="00C96F1D"/>
    <w:rsid w:val="00C97141"/>
    <w:rsid w:val="00C9733C"/>
    <w:rsid w:val="00C97D1A"/>
    <w:rsid w:val="00CA0669"/>
    <w:rsid w:val="00CA06F2"/>
    <w:rsid w:val="00CA110A"/>
    <w:rsid w:val="00CA1C8A"/>
    <w:rsid w:val="00CA1D23"/>
    <w:rsid w:val="00CA20E5"/>
    <w:rsid w:val="00CA2942"/>
    <w:rsid w:val="00CA2A7A"/>
    <w:rsid w:val="00CA2D29"/>
    <w:rsid w:val="00CA2D9B"/>
    <w:rsid w:val="00CA347B"/>
    <w:rsid w:val="00CA384A"/>
    <w:rsid w:val="00CA43C6"/>
    <w:rsid w:val="00CA4E42"/>
    <w:rsid w:val="00CA5099"/>
    <w:rsid w:val="00CA5214"/>
    <w:rsid w:val="00CA55B7"/>
    <w:rsid w:val="00CA57A6"/>
    <w:rsid w:val="00CA63ED"/>
    <w:rsid w:val="00CA6838"/>
    <w:rsid w:val="00CA7621"/>
    <w:rsid w:val="00CB0D37"/>
    <w:rsid w:val="00CB123E"/>
    <w:rsid w:val="00CB1F11"/>
    <w:rsid w:val="00CB202E"/>
    <w:rsid w:val="00CB2558"/>
    <w:rsid w:val="00CB2D33"/>
    <w:rsid w:val="00CB32A3"/>
    <w:rsid w:val="00CB3ED6"/>
    <w:rsid w:val="00CB43F6"/>
    <w:rsid w:val="00CB4BB9"/>
    <w:rsid w:val="00CB7D43"/>
    <w:rsid w:val="00CB7D50"/>
    <w:rsid w:val="00CC0508"/>
    <w:rsid w:val="00CC0F20"/>
    <w:rsid w:val="00CC1053"/>
    <w:rsid w:val="00CC1942"/>
    <w:rsid w:val="00CC1AB2"/>
    <w:rsid w:val="00CC1C2F"/>
    <w:rsid w:val="00CC1FA6"/>
    <w:rsid w:val="00CC281B"/>
    <w:rsid w:val="00CC307D"/>
    <w:rsid w:val="00CC327E"/>
    <w:rsid w:val="00CC3335"/>
    <w:rsid w:val="00CC3F56"/>
    <w:rsid w:val="00CC415F"/>
    <w:rsid w:val="00CC418D"/>
    <w:rsid w:val="00CC5082"/>
    <w:rsid w:val="00CC5240"/>
    <w:rsid w:val="00CC5793"/>
    <w:rsid w:val="00CC6159"/>
    <w:rsid w:val="00CC616F"/>
    <w:rsid w:val="00CC6349"/>
    <w:rsid w:val="00CC661F"/>
    <w:rsid w:val="00CC67E8"/>
    <w:rsid w:val="00CC68BA"/>
    <w:rsid w:val="00CC70C8"/>
    <w:rsid w:val="00CC775D"/>
    <w:rsid w:val="00CC7A2E"/>
    <w:rsid w:val="00CC7AA8"/>
    <w:rsid w:val="00CC7DDB"/>
    <w:rsid w:val="00CC7E36"/>
    <w:rsid w:val="00CD0713"/>
    <w:rsid w:val="00CD0C16"/>
    <w:rsid w:val="00CD15F8"/>
    <w:rsid w:val="00CD1710"/>
    <w:rsid w:val="00CD1B0A"/>
    <w:rsid w:val="00CD2AF7"/>
    <w:rsid w:val="00CD3295"/>
    <w:rsid w:val="00CD3512"/>
    <w:rsid w:val="00CD364C"/>
    <w:rsid w:val="00CD3838"/>
    <w:rsid w:val="00CD448A"/>
    <w:rsid w:val="00CD57C8"/>
    <w:rsid w:val="00CD5F95"/>
    <w:rsid w:val="00CD61B9"/>
    <w:rsid w:val="00CD61E5"/>
    <w:rsid w:val="00CD65EE"/>
    <w:rsid w:val="00CD6B44"/>
    <w:rsid w:val="00CD6CC6"/>
    <w:rsid w:val="00CD6DF7"/>
    <w:rsid w:val="00CD6E56"/>
    <w:rsid w:val="00CE0175"/>
    <w:rsid w:val="00CE06D4"/>
    <w:rsid w:val="00CE0ABB"/>
    <w:rsid w:val="00CE18AE"/>
    <w:rsid w:val="00CE19DA"/>
    <w:rsid w:val="00CE1C2D"/>
    <w:rsid w:val="00CE1E51"/>
    <w:rsid w:val="00CE2FFB"/>
    <w:rsid w:val="00CE3591"/>
    <w:rsid w:val="00CE3857"/>
    <w:rsid w:val="00CE3BE4"/>
    <w:rsid w:val="00CE460B"/>
    <w:rsid w:val="00CE46CE"/>
    <w:rsid w:val="00CE5266"/>
    <w:rsid w:val="00CE5579"/>
    <w:rsid w:val="00CE58C8"/>
    <w:rsid w:val="00CE5955"/>
    <w:rsid w:val="00CE5F56"/>
    <w:rsid w:val="00CE6029"/>
    <w:rsid w:val="00CE6231"/>
    <w:rsid w:val="00CE633E"/>
    <w:rsid w:val="00CE6409"/>
    <w:rsid w:val="00CE69C6"/>
    <w:rsid w:val="00CE6AFA"/>
    <w:rsid w:val="00CE718E"/>
    <w:rsid w:val="00CE742E"/>
    <w:rsid w:val="00CF00B7"/>
    <w:rsid w:val="00CF099D"/>
    <w:rsid w:val="00CF1394"/>
    <w:rsid w:val="00CF2403"/>
    <w:rsid w:val="00CF2DCB"/>
    <w:rsid w:val="00CF3004"/>
    <w:rsid w:val="00CF3208"/>
    <w:rsid w:val="00CF39F7"/>
    <w:rsid w:val="00CF3A61"/>
    <w:rsid w:val="00CF3D4C"/>
    <w:rsid w:val="00CF3E56"/>
    <w:rsid w:val="00CF4752"/>
    <w:rsid w:val="00CF49F1"/>
    <w:rsid w:val="00CF50A5"/>
    <w:rsid w:val="00CF6047"/>
    <w:rsid w:val="00CF66B7"/>
    <w:rsid w:val="00CF6EEA"/>
    <w:rsid w:val="00CF730F"/>
    <w:rsid w:val="00CF750E"/>
    <w:rsid w:val="00CF776C"/>
    <w:rsid w:val="00CF7AA4"/>
    <w:rsid w:val="00D002A3"/>
    <w:rsid w:val="00D00301"/>
    <w:rsid w:val="00D0073C"/>
    <w:rsid w:val="00D0100A"/>
    <w:rsid w:val="00D01301"/>
    <w:rsid w:val="00D0149B"/>
    <w:rsid w:val="00D01990"/>
    <w:rsid w:val="00D03089"/>
    <w:rsid w:val="00D030A9"/>
    <w:rsid w:val="00D034A6"/>
    <w:rsid w:val="00D0371F"/>
    <w:rsid w:val="00D037CB"/>
    <w:rsid w:val="00D03B6D"/>
    <w:rsid w:val="00D03C02"/>
    <w:rsid w:val="00D0490D"/>
    <w:rsid w:val="00D05641"/>
    <w:rsid w:val="00D05D57"/>
    <w:rsid w:val="00D0602B"/>
    <w:rsid w:val="00D061D8"/>
    <w:rsid w:val="00D062F3"/>
    <w:rsid w:val="00D06449"/>
    <w:rsid w:val="00D07257"/>
    <w:rsid w:val="00D07364"/>
    <w:rsid w:val="00D07E23"/>
    <w:rsid w:val="00D102BC"/>
    <w:rsid w:val="00D106AF"/>
    <w:rsid w:val="00D108C5"/>
    <w:rsid w:val="00D10954"/>
    <w:rsid w:val="00D10A42"/>
    <w:rsid w:val="00D10C9C"/>
    <w:rsid w:val="00D11848"/>
    <w:rsid w:val="00D12AEF"/>
    <w:rsid w:val="00D12DDF"/>
    <w:rsid w:val="00D1304E"/>
    <w:rsid w:val="00D130B4"/>
    <w:rsid w:val="00D13642"/>
    <w:rsid w:val="00D13904"/>
    <w:rsid w:val="00D13B49"/>
    <w:rsid w:val="00D14B94"/>
    <w:rsid w:val="00D14DEB"/>
    <w:rsid w:val="00D15915"/>
    <w:rsid w:val="00D15C92"/>
    <w:rsid w:val="00D164E5"/>
    <w:rsid w:val="00D16C2D"/>
    <w:rsid w:val="00D17317"/>
    <w:rsid w:val="00D17760"/>
    <w:rsid w:val="00D17CF0"/>
    <w:rsid w:val="00D2008D"/>
    <w:rsid w:val="00D2170C"/>
    <w:rsid w:val="00D2196B"/>
    <w:rsid w:val="00D21BD8"/>
    <w:rsid w:val="00D21EA6"/>
    <w:rsid w:val="00D2233E"/>
    <w:rsid w:val="00D224FD"/>
    <w:rsid w:val="00D22C94"/>
    <w:rsid w:val="00D22EF2"/>
    <w:rsid w:val="00D23444"/>
    <w:rsid w:val="00D23BB4"/>
    <w:rsid w:val="00D23D92"/>
    <w:rsid w:val="00D246E8"/>
    <w:rsid w:val="00D258D1"/>
    <w:rsid w:val="00D26ACE"/>
    <w:rsid w:val="00D271F8"/>
    <w:rsid w:val="00D27253"/>
    <w:rsid w:val="00D2726C"/>
    <w:rsid w:val="00D273C3"/>
    <w:rsid w:val="00D27B9E"/>
    <w:rsid w:val="00D303E5"/>
    <w:rsid w:val="00D3068C"/>
    <w:rsid w:val="00D30854"/>
    <w:rsid w:val="00D30BC1"/>
    <w:rsid w:val="00D323EE"/>
    <w:rsid w:val="00D32CF8"/>
    <w:rsid w:val="00D33E88"/>
    <w:rsid w:val="00D33E98"/>
    <w:rsid w:val="00D3427D"/>
    <w:rsid w:val="00D345A7"/>
    <w:rsid w:val="00D34BAE"/>
    <w:rsid w:val="00D3524D"/>
    <w:rsid w:val="00D360AA"/>
    <w:rsid w:val="00D36637"/>
    <w:rsid w:val="00D36A23"/>
    <w:rsid w:val="00D371AF"/>
    <w:rsid w:val="00D374D9"/>
    <w:rsid w:val="00D40D62"/>
    <w:rsid w:val="00D41017"/>
    <w:rsid w:val="00D412C1"/>
    <w:rsid w:val="00D4164D"/>
    <w:rsid w:val="00D435B0"/>
    <w:rsid w:val="00D43897"/>
    <w:rsid w:val="00D441A4"/>
    <w:rsid w:val="00D45BC7"/>
    <w:rsid w:val="00D46ADA"/>
    <w:rsid w:val="00D46BC1"/>
    <w:rsid w:val="00D47794"/>
    <w:rsid w:val="00D47C68"/>
    <w:rsid w:val="00D50C97"/>
    <w:rsid w:val="00D50D46"/>
    <w:rsid w:val="00D51181"/>
    <w:rsid w:val="00D511D1"/>
    <w:rsid w:val="00D51355"/>
    <w:rsid w:val="00D51483"/>
    <w:rsid w:val="00D51FCF"/>
    <w:rsid w:val="00D522CE"/>
    <w:rsid w:val="00D536E2"/>
    <w:rsid w:val="00D540D2"/>
    <w:rsid w:val="00D547B4"/>
    <w:rsid w:val="00D5584B"/>
    <w:rsid w:val="00D55BF7"/>
    <w:rsid w:val="00D5696B"/>
    <w:rsid w:val="00D56E7D"/>
    <w:rsid w:val="00D5778B"/>
    <w:rsid w:val="00D602B8"/>
    <w:rsid w:val="00D60362"/>
    <w:rsid w:val="00D6125E"/>
    <w:rsid w:val="00D61799"/>
    <w:rsid w:val="00D62479"/>
    <w:rsid w:val="00D62AEA"/>
    <w:rsid w:val="00D63763"/>
    <w:rsid w:val="00D6563E"/>
    <w:rsid w:val="00D661DA"/>
    <w:rsid w:val="00D66866"/>
    <w:rsid w:val="00D67423"/>
    <w:rsid w:val="00D67F57"/>
    <w:rsid w:val="00D70369"/>
    <w:rsid w:val="00D71A08"/>
    <w:rsid w:val="00D72020"/>
    <w:rsid w:val="00D720BD"/>
    <w:rsid w:val="00D720EB"/>
    <w:rsid w:val="00D732B7"/>
    <w:rsid w:val="00D73596"/>
    <w:rsid w:val="00D74135"/>
    <w:rsid w:val="00D741EE"/>
    <w:rsid w:val="00D750F9"/>
    <w:rsid w:val="00D77064"/>
    <w:rsid w:val="00D77246"/>
    <w:rsid w:val="00D77279"/>
    <w:rsid w:val="00D77431"/>
    <w:rsid w:val="00D77DAE"/>
    <w:rsid w:val="00D807F2"/>
    <w:rsid w:val="00D80889"/>
    <w:rsid w:val="00D8156B"/>
    <w:rsid w:val="00D81B9E"/>
    <w:rsid w:val="00D81D82"/>
    <w:rsid w:val="00D81F53"/>
    <w:rsid w:val="00D82607"/>
    <w:rsid w:val="00D82BF9"/>
    <w:rsid w:val="00D83988"/>
    <w:rsid w:val="00D83CA5"/>
    <w:rsid w:val="00D840AA"/>
    <w:rsid w:val="00D84A26"/>
    <w:rsid w:val="00D84A5E"/>
    <w:rsid w:val="00D8501A"/>
    <w:rsid w:val="00D853F6"/>
    <w:rsid w:val="00D8568A"/>
    <w:rsid w:val="00D8592B"/>
    <w:rsid w:val="00D86C79"/>
    <w:rsid w:val="00D8700D"/>
    <w:rsid w:val="00D87494"/>
    <w:rsid w:val="00D8786B"/>
    <w:rsid w:val="00D902C2"/>
    <w:rsid w:val="00D90C5A"/>
    <w:rsid w:val="00D91304"/>
    <w:rsid w:val="00D91AEC"/>
    <w:rsid w:val="00D928C1"/>
    <w:rsid w:val="00D93125"/>
    <w:rsid w:val="00D93405"/>
    <w:rsid w:val="00D93BA0"/>
    <w:rsid w:val="00D93ED4"/>
    <w:rsid w:val="00D93F00"/>
    <w:rsid w:val="00D93FA6"/>
    <w:rsid w:val="00D949C8"/>
    <w:rsid w:val="00D951DB"/>
    <w:rsid w:val="00D95470"/>
    <w:rsid w:val="00D96035"/>
    <w:rsid w:val="00D9613D"/>
    <w:rsid w:val="00DA1319"/>
    <w:rsid w:val="00DA16AC"/>
    <w:rsid w:val="00DA1725"/>
    <w:rsid w:val="00DA31DD"/>
    <w:rsid w:val="00DA325F"/>
    <w:rsid w:val="00DA355E"/>
    <w:rsid w:val="00DA39C4"/>
    <w:rsid w:val="00DA3F9E"/>
    <w:rsid w:val="00DA5902"/>
    <w:rsid w:val="00DA5DA5"/>
    <w:rsid w:val="00DA5E86"/>
    <w:rsid w:val="00DA5EE0"/>
    <w:rsid w:val="00DA5F4F"/>
    <w:rsid w:val="00DA61E6"/>
    <w:rsid w:val="00DA71CE"/>
    <w:rsid w:val="00DA7789"/>
    <w:rsid w:val="00DA7803"/>
    <w:rsid w:val="00DB01E8"/>
    <w:rsid w:val="00DB02D7"/>
    <w:rsid w:val="00DB13D2"/>
    <w:rsid w:val="00DB1629"/>
    <w:rsid w:val="00DB1DCE"/>
    <w:rsid w:val="00DB20C9"/>
    <w:rsid w:val="00DB2934"/>
    <w:rsid w:val="00DB2B04"/>
    <w:rsid w:val="00DB3A4F"/>
    <w:rsid w:val="00DB4547"/>
    <w:rsid w:val="00DB47AC"/>
    <w:rsid w:val="00DB4A7A"/>
    <w:rsid w:val="00DB5007"/>
    <w:rsid w:val="00DB57D1"/>
    <w:rsid w:val="00DB5AEE"/>
    <w:rsid w:val="00DB5DB6"/>
    <w:rsid w:val="00DB600E"/>
    <w:rsid w:val="00DB653F"/>
    <w:rsid w:val="00DB66C3"/>
    <w:rsid w:val="00DB680A"/>
    <w:rsid w:val="00DB693D"/>
    <w:rsid w:val="00DB70B0"/>
    <w:rsid w:val="00DC1261"/>
    <w:rsid w:val="00DC12D0"/>
    <w:rsid w:val="00DC1A11"/>
    <w:rsid w:val="00DC20C5"/>
    <w:rsid w:val="00DC230E"/>
    <w:rsid w:val="00DC2867"/>
    <w:rsid w:val="00DC59C2"/>
    <w:rsid w:val="00DC5B48"/>
    <w:rsid w:val="00DC5DAA"/>
    <w:rsid w:val="00DC60E8"/>
    <w:rsid w:val="00DC62B0"/>
    <w:rsid w:val="00DC6846"/>
    <w:rsid w:val="00DC7835"/>
    <w:rsid w:val="00DC7B39"/>
    <w:rsid w:val="00DD03F3"/>
    <w:rsid w:val="00DD08DA"/>
    <w:rsid w:val="00DD0D1D"/>
    <w:rsid w:val="00DD199B"/>
    <w:rsid w:val="00DD1D17"/>
    <w:rsid w:val="00DD1DE8"/>
    <w:rsid w:val="00DD1DF0"/>
    <w:rsid w:val="00DD3512"/>
    <w:rsid w:val="00DD3B92"/>
    <w:rsid w:val="00DD5019"/>
    <w:rsid w:val="00DD5044"/>
    <w:rsid w:val="00DD5169"/>
    <w:rsid w:val="00DD53CA"/>
    <w:rsid w:val="00DD5757"/>
    <w:rsid w:val="00DD57F1"/>
    <w:rsid w:val="00DD5A02"/>
    <w:rsid w:val="00DD5B45"/>
    <w:rsid w:val="00DD5BE5"/>
    <w:rsid w:val="00DD6273"/>
    <w:rsid w:val="00DD653E"/>
    <w:rsid w:val="00DD70D8"/>
    <w:rsid w:val="00DD7FFE"/>
    <w:rsid w:val="00DE14D4"/>
    <w:rsid w:val="00DE153F"/>
    <w:rsid w:val="00DE1762"/>
    <w:rsid w:val="00DE2430"/>
    <w:rsid w:val="00DE2C68"/>
    <w:rsid w:val="00DE2EDB"/>
    <w:rsid w:val="00DE3E81"/>
    <w:rsid w:val="00DE4089"/>
    <w:rsid w:val="00DE420E"/>
    <w:rsid w:val="00DE4A84"/>
    <w:rsid w:val="00DE5904"/>
    <w:rsid w:val="00DE5A28"/>
    <w:rsid w:val="00DE5D73"/>
    <w:rsid w:val="00DE6003"/>
    <w:rsid w:val="00DE6236"/>
    <w:rsid w:val="00DE6AA5"/>
    <w:rsid w:val="00DE70B2"/>
    <w:rsid w:val="00DE751A"/>
    <w:rsid w:val="00DF0007"/>
    <w:rsid w:val="00DF00B1"/>
    <w:rsid w:val="00DF039E"/>
    <w:rsid w:val="00DF08C4"/>
    <w:rsid w:val="00DF0AAC"/>
    <w:rsid w:val="00DF0D68"/>
    <w:rsid w:val="00DF1C43"/>
    <w:rsid w:val="00DF2306"/>
    <w:rsid w:val="00DF264A"/>
    <w:rsid w:val="00DF3A8D"/>
    <w:rsid w:val="00DF412C"/>
    <w:rsid w:val="00DF4174"/>
    <w:rsid w:val="00DF421A"/>
    <w:rsid w:val="00DF4CCC"/>
    <w:rsid w:val="00DF4DDE"/>
    <w:rsid w:val="00DF5092"/>
    <w:rsid w:val="00DF5439"/>
    <w:rsid w:val="00DF57C0"/>
    <w:rsid w:val="00DF5811"/>
    <w:rsid w:val="00DF5B49"/>
    <w:rsid w:val="00DF68D4"/>
    <w:rsid w:val="00DF75ED"/>
    <w:rsid w:val="00DF76D7"/>
    <w:rsid w:val="00DF7F03"/>
    <w:rsid w:val="00E004CA"/>
    <w:rsid w:val="00E0050F"/>
    <w:rsid w:val="00E0094B"/>
    <w:rsid w:val="00E00A86"/>
    <w:rsid w:val="00E01B19"/>
    <w:rsid w:val="00E01CFE"/>
    <w:rsid w:val="00E02629"/>
    <w:rsid w:val="00E0354E"/>
    <w:rsid w:val="00E03997"/>
    <w:rsid w:val="00E03F38"/>
    <w:rsid w:val="00E04313"/>
    <w:rsid w:val="00E04491"/>
    <w:rsid w:val="00E045E1"/>
    <w:rsid w:val="00E05086"/>
    <w:rsid w:val="00E0538D"/>
    <w:rsid w:val="00E05584"/>
    <w:rsid w:val="00E068A2"/>
    <w:rsid w:val="00E06A75"/>
    <w:rsid w:val="00E06BB7"/>
    <w:rsid w:val="00E06DC0"/>
    <w:rsid w:val="00E07049"/>
    <w:rsid w:val="00E072C6"/>
    <w:rsid w:val="00E07B0E"/>
    <w:rsid w:val="00E1080E"/>
    <w:rsid w:val="00E109E2"/>
    <w:rsid w:val="00E10AA6"/>
    <w:rsid w:val="00E10C44"/>
    <w:rsid w:val="00E10D01"/>
    <w:rsid w:val="00E11A51"/>
    <w:rsid w:val="00E120BC"/>
    <w:rsid w:val="00E129A0"/>
    <w:rsid w:val="00E129F8"/>
    <w:rsid w:val="00E13153"/>
    <w:rsid w:val="00E13754"/>
    <w:rsid w:val="00E15086"/>
    <w:rsid w:val="00E1548B"/>
    <w:rsid w:val="00E15B9F"/>
    <w:rsid w:val="00E16331"/>
    <w:rsid w:val="00E166E0"/>
    <w:rsid w:val="00E16ADE"/>
    <w:rsid w:val="00E17010"/>
    <w:rsid w:val="00E17506"/>
    <w:rsid w:val="00E1758C"/>
    <w:rsid w:val="00E179D4"/>
    <w:rsid w:val="00E20A4A"/>
    <w:rsid w:val="00E21237"/>
    <w:rsid w:val="00E219C4"/>
    <w:rsid w:val="00E21FF1"/>
    <w:rsid w:val="00E22762"/>
    <w:rsid w:val="00E22820"/>
    <w:rsid w:val="00E22A08"/>
    <w:rsid w:val="00E2313B"/>
    <w:rsid w:val="00E23570"/>
    <w:rsid w:val="00E239EB"/>
    <w:rsid w:val="00E2402E"/>
    <w:rsid w:val="00E242D2"/>
    <w:rsid w:val="00E25AD9"/>
    <w:rsid w:val="00E26673"/>
    <w:rsid w:val="00E27865"/>
    <w:rsid w:val="00E27BAC"/>
    <w:rsid w:val="00E3021A"/>
    <w:rsid w:val="00E30261"/>
    <w:rsid w:val="00E308BE"/>
    <w:rsid w:val="00E30F05"/>
    <w:rsid w:val="00E31545"/>
    <w:rsid w:val="00E31660"/>
    <w:rsid w:val="00E31E78"/>
    <w:rsid w:val="00E320D5"/>
    <w:rsid w:val="00E3212A"/>
    <w:rsid w:val="00E321DC"/>
    <w:rsid w:val="00E3246A"/>
    <w:rsid w:val="00E3362C"/>
    <w:rsid w:val="00E33852"/>
    <w:rsid w:val="00E33F2A"/>
    <w:rsid w:val="00E34A97"/>
    <w:rsid w:val="00E358A0"/>
    <w:rsid w:val="00E36C7D"/>
    <w:rsid w:val="00E36D61"/>
    <w:rsid w:val="00E37CA2"/>
    <w:rsid w:val="00E37FB1"/>
    <w:rsid w:val="00E407A6"/>
    <w:rsid w:val="00E40A1F"/>
    <w:rsid w:val="00E40E95"/>
    <w:rsid w:val="00E41A84"/>
    <w:rsid w:val="00E41B3A"/>
    <w:rsid w:val="00E424C2"/>
    <w:rsid w:val="00E42CBC"/>
    <w:rsid w:val="00E43188"/>
    <w:rsid w:val="00E43EE2"/>
    <w:rsid w:val="00E445D8"/>
    <w:rsid w:val="00E45B49"/>
    <w:rsid w:val="00E46A02"/>
    <w:rsid w:val="00E46DB3"/>
    <w:rsid w:val="00E4770D"/>
    <w:rsid w:val="00E5109C"/>
    <w:rsid w:val="00E51DFB"/>
    <w:rsid w:val="00E5216E"/>
    <w:rsid w:val="00E52962"/>
    <w:rsid w:val="00E5300E"/>
    <w:rsid w:val="00E53323"/>
    <w:rsid w:val="00E53741"/>
    <w:rsid w:val="00E53F45"/>
    <w:rsid w:val="00E54396"/>
    <w:rsid w:val="00E54B20"/>
    <w:rsid w:val="00E54C1E"/>
    <w:rsid w:val="00E54E3F"/>
    <w:rsid w:val="00E5529D"/>
    <w:rsid w:val="00E55A58"/>
    <w:rsid w:val="00E56394"/>
    <w:rsid w:val="00E567E9"/>
    <w:rsid w:val="00E56A2D"/>
    <w:rsid w:val="00E56ABB"/>
    <w:rsid w:val="00E57812"/>
    <w:rsid w:val="00E610AF"/>
    <w:rsid w:val="00E61109"/>
    <w:rsid w:val="00E614C0"/>
    <w:rsid w:val="00E62564"/>
    <w:rsid w:val="00E62FBD"/>
    <w:rsid w:val="00E63ED6"/>
    <w:rsid w:val="00E641F4"/>
    <w:rsid w:val="00E649DC"/>
    <w:rsid w:val="00E669B1"/>
    <w:rsid w:val="00E677F4"/>
    <w:rsid w:val="00E67E57"/>
    <w:rsid w:val="00E70327"/>
    <w:rsid w:val="00E706FE"/>
    <w:rsid w:val="00E70A85"/>
    <w:rsid w:val="00E71017"/>
    <w:rsid w:val="00E714AF"/>
    <w:rsid w:val="00E71A51"/>
    <w:rsid w:val="00E71DEA"/>
    <w:rsid w:val="00E72197"/>
    <w:rsid w:val="00E73302"/>
    <w:rsid w:val="00E73F0D"/>
    <w:rsid w:val="00E74073"/>
    <w:rsid w:val="00E740BE"/>
    <w:rsid w:val="00E7476F"/>
    <w:rsid w:val="00E747C3"/>
    <w:rsid w:val="00E74A9E"/>
    <w:rsid w:val="00E75337"/>
    <w:rsid w:val="00E756C5"/>
    <w:rsid w:val="00E75A7D"/>
    <w:rsid w:val="00E75BD2"/>
    <w:rsid w:val="00E76172"/>
    <w:rsid w:val="00E762B6"/>
    <w:rsid w:val="00E76416"/>
    <w:rsid w:val="00E76C0D"/>
    <w:rsid w:val="00E76EDE"/>
    <w:rsid w:val="00E76F5E"/>
    <w:rsid w:val="00E775CA"/>
    <w:rsid w:val="00E77948"/>
    <w:rsid w:val="00E77A71"/>
    <w:rsid w:val="00E80934"/>
    <w:rsid w:val="00E817C8"/>
    <w:rsid w:val="00E81ACA"/>
    <w:rsid w:val="00E81DFC"/>
    <w:rsid w:val="00E82298"/>
    <w:rsid w:val="00E82489"/>
    <w:rsid w:val="00E82920"/>
    <w:rsid w:val="00E84416"/>
    <w:rsid w:val="00E85A07"/>
    <w:rsid w:val="00E85D8B"/>
    <w:rsid w:val="00E86438"/>
    <w:rsid w:val="00E86DA6"/>
    <w:rsid w:val="00E900A2"/>
    <w:rsid w:val="00E90129"/>
    <w:rsid w:val="00E90239"/>
    <w:rsid w:val="00E9241E"/>
    <w:rsid w:val="00E929BA"/>
    <w:rsid w:val="00E92F89"/>
    <w:rsid w:val="00E93238"/>
    <w:rsid w:val="00E935D2"/>
    <w:rsid w:val="00E936A0"/>
    <w:rsid w:val="00E94789"/>
    <w:rsid w:val="00E958A3"/>
    <w:rsid w:val="00E95EFB"/>
    <w:rsid w:val="00E9710E"/>
    <w:rsid w:val="00E97310"/>
    <w:rsid w:val="00E979D9"/>
    <w:rsid w:val="00EA026E"/>
    <w:rsid w:val="00EA08B5"/>
    <w:rsid w:val="00EA0A99"/>
    <w:rsid w:val="00EA0B79"/>
    <w:rsid w:val="00EA0D19"/>
    <w:rsid w:val="00EA14EC"/>
    <w:rsid w:val="00EA16FB"/>
    <w:rsid w:val="00EA1A4D"/>
    <w:rsid w:val="00EA1D1E"/>
    <w:rsid w:val="00EA20E5"/>
    <w:rsid w:val="00EA21E5"/>
    <w:rsid w:val="00EA3414"/>
    <w:rsid w:val="00EA3973"/>
    <w:rsid w:val="00EA3EA9"/>
    <w:rsid w:val="00EA461D"/>
    <w:rsid w:val="00EA492D"/>
    <w:rsid w:val="00EA503F"/>
    <w:rsid w:val="00EA514F"/>
    <w:rsid w:val="00EA56A7"/>
    <w:rsid w:val="00EA5C49"/>
    <w:rsid w:val="00EA5EEE"/>
    <w:rsid w:val="00EA693C"/>
    <w:rsid w:val="00EA7A8A"/>
    <w:rsid w:val="00EB0235"/>
    <w:rsid w:val="00EB0498"/>
    <w:rsid w:val="00EB06FB"/>
    <w:rsid w:val="00EB0DC4"/>
    <w:rsid w:val="00EB12FB"/>
    <w:rsid w:val="00EB1A2A"/>
    <w:rsid w:val="00EB283C"/>
    <w:rsid w:val="00EB288B"/>
    <w:rsid w:val="00EB2F1C"/>
    <w:rsid w:val="00EB37C6"/>
    <w:rsid w:val="00EB38A8"/>
    <w:rsid w:val="00EB4872"/>
    <w:rsid w:val="00EB6B73"/>
    <w:rsid w:val="00EB707C"/>
    <w:rsid w:val="00EB7C81"/>
    <w:rsid w:val="00EB7FC7"/>
    <w:rsid w:val="00EC00A9"/>
    <w:rsid w:val="00EC00C7"/>
    <w:rsid w:val="00EC0106"/>
    <w:rsid w:val="00EC0611"/>
    <w:rsid w:val="00EC0D58"/>
    <w:rsid w:val="00EC0F1C"/>
    <w:rsid w:val="00EC0F6E"/>
    <w:rsid w:val="00EC1294"/>
    <w:rsid w:val="00EC17D6"/>
    <w:rsid w:val="00EC2CFB"/>
    <w:rsid w:val="00EC36DB"/>
    <w:rsid w:val="00EC3760"/>
    <w:rsid w:val="00EC3B3E"/>
    <w:rsid w:val="00EC3D75"/>
    <w:rsid w:val="00EC4DE9"/>
    <w:rsid w:val="00EC4E9D"/>
    <w:rsid w:val="00EC50D6"/>
    <w:rsid w:val="00EC51F9"/>
    <w:rsid w:val="00EC53C3"/>
    <w:rsid w:val="00EC591A"/>
    <w:rsid w:val="00EC5A62"/>
    <w:rsid w:val="00EC5BCB"/>
    <w:rsid w:val="00EC5D68"/>
    <w:rsid w:val="00EC5F3F"/>
    <w:rsid w:val="00EC5FF8"/>
    <w:rsid w:val="00EC6A54"/>
    <w:rsid w:val="00EC704A"/>
    <w:rsid w:val="00ED00C6"/>
    <w:rsid w:val="00ED01F5"/>
    <w:rsid w:val="00ED0E41"/>
    <w:rsid w:val="00ED18DB"/>
    <w:rsid w:val="00ED1976"/>
    <w:rsid w:val="00ED1EBF"/>
    <w:rsid w:val="00ED23A7"/>
    <w:rsid w:val="00ED26FA"/>
    <w:rsid w:val="00ED27E3"/>
    <w:rsid w:val="00ED29CC"/>
    <w:rsid w:val="00ED2D3E"/>
    <w:rsid w:val="00ED2EB5"/>
    <w:rsid w:val="00ED3C01"/>
    <w:rsid w:val="00ED4081"/>
    <w:rsid w:val="00ED47C0"/>
    <w:rsid w:val="00ED47E3"/>
    <w:rsid w:val="00ED4CB7"/>
    <w:rsid w:val="00ED4FD4"/>
    <w:rsid w:val="00ED52D7"/>
    <w:rsid w:val="00ED5697"/>
    <w:rsid w:val="00ED5B68"/>
    <w:rsid w:val="00ED5B82"/>
    <w:rsid w:val="00ED5BC6"/>
    <w:rsid w:val="00ED62C2"/>
    <w:rsid w:val="00ED7142"/>
    <w:rsid w:val="00ED7C44"/>
    <w:rsid w:val="00ED7CA8"/>
    <w:rsid w:val="00EE03E2"/>
    <w:rsid w:val="00EE0485"/>
    <w:rsid w:val="00EE0781"/>
    <w:rsid w:val="00EE0950"/>
    <w:rsid w:val="00EE0AFF"/>
    <w:rsid w:val="00EE0F35"/>
    <w:rsid w:val="00EE1F73"/>
    <w:rsid w:val="00EE2A14"/>
    <w:rsid w:val="00EE3C08"/>
    <w:rsid w:val="00EE3D44"/>
    <w:rsid w:val="00EE3D68"/>
    <w:rsid w:val="00EE3F53"/>
    <w:rsid w:val="00EE3FCD"/>
    <w:rsid w:val="00EE4698"/>
    <w:rsid w:val="00EE4FE5"/>
    <w:rsid w:val="00EE53FC"/>
    <w:rsid w:val="00EE5630"/>
    <w:rsid w:val="00EE596D"/>
    <w:rsid w:val="00EE5B7B"/>
    <w:rsid w:val="00EE6251"/>
    <w:rsid w:val="00EE6BAF"/>
    <w:rsid w:val="00EE6D45"/>
    <w:rsid w:val="00EE783C"/>
    <w:rsid w:val="00EF0030"/>
    <w:rsid w:val="00EF00A7"/>
    <w:rsid w:val="00EF01EA"/>
    <w:rsid w:val="00EF1702"/>
    <w:rsid w:val="00EF1740"/>
    <w:rsid w:val="00EF18BB"/>
    <w:rsid w:val="00EF19C4"/>
    <w:rsid w:val="00EF1B5A"/>
    <w:rsid w:val="00EF1E4B"/>
    <w:rsid w:val="00EF22CC"/>
    <w:rsid w:val="00EF2D84"/>
    <w:rsid w:val="00EF3133"/>
    <w:rsid w:val="00EF40BB"/>
    <w:rsid w:val="00EF535F"/>
    <w:rsid w:val="00EF61F8"/>
    <w:rsid w:val="00EF65B7"/>
    <w:rsid w:val="00EF6798"/>
    <w:rsid w:val="00EF6BAD"/>
    <w:rsid w:val="00EF71EE"/>
    <w:rsid w:val="00EF7651"/>
    <w:rsid w:val="00EF79EF"/>
    <w:rsid w:val="00F014DC"/>
    <w:rsid w:val="00F01700"/>
    <w:rsid w:val="00F020F1"/>
    <w:rsid w:val="00F021C0"/>
    <w:rsid w:val="00F02788"/>
    <w:rsid w:val="00F02ACC"/>
    <w:rsid w:val="00F02EF7"/>
    <w:rsid w:val="00F02F1C"/>
    <w:rsid w:val="00F03056"/>
    <w:rsid w:val="00F03D42"/>
    <w:rsid w:val="00F04322"/>
    <w:rsid w:val="00F04352"/>
    <w:rsid w:val="00F04C90"/>
    <w:rsid w:val="00F05106"/>
    <w:rsid w:val="00F05183"/>
    <w:rsid w:val="00F06021"/>
    <w:rsid w:val="00F06D35"/>
    <w:rsid w:val="00F10A49"/>
    <w:rsid w:val="00F112F7"/>
    <w:rsid w:val="00F113D7"/>
    <w:rsid w:val="00F11EB9"/>
    <w:rsid w:val="00F11F8B"/>
    <w:rsid w:val="00F12991"/>
    <w:rsid w:val="00F12F35"/>
    <w:rsid w:val="00F13156"/>
    <w:rsid w:val="00F136A7"/>
    <w:rsid w:val="00F13AB2"/>
    <w:rsid w:val="00F13B36"/>
    <w:rsid w:val="00F14940"/>
    <w:rsid w:val="00F14BA8"/>
    <w:rsid w:val="00F14C08"/>
    <w:rsid w:val="00F14C2A"/>
    <w:rsid w:val="00F15C83"/>
    <w:rsid w:val="00F168B7"/>
    <w:rsid w:val="00F1698C"/>
    <w:rsid w:val="00F16BEF"/>
    <w:rsid w:val="00F1703C"/>
    <w:rsid w:val="00F172D6"/>
    <w:rsid w:val="00F17CA9"/>
    <w:rsid w:val="00F204F0"/>
    <w:rsid w:val="00F2082C"/>
    <w:rsid w:val="00F214FC"/>
    <w:rsid w:val="00F2173C"/>
    <w:rsid w:val="00F21AB9"/>
    <w:rsid w:val="00F21F85"/>
    <w:rsid w:val="00F229CF"/>
    <w:rsid w:val="00F22B6F"/>
    <w:rsid w:val="00F231F6"/>
    <w:rsid w:val="00F23338"/>
    <w:rsid w:val="00F23AF1"/>
    <w:rsid w:val="00F23BF6"/>
    <w:rsid w:val="00F24530"/>
    <w:rsid w:val="00F253AA"/>
    <w:rsid w:val="00F266E5"/>
    <w:rsid w:val="00F26A56"/>
    <w:rsid w:val="00F27B7C"/>
    <w:rsid w:val="00F300EA"/>
    <w:rsid w:val="00F30982"/>
    <w:rsid w:val="00F32157"/>
    <w:rsid w:val="00F32B9E"/>
    <w:rsid w:val="00F33C5C"/>
    <w:rsid w:val="00F33F96"/>
    <w:rsid w:val="00F340EB"/>
    <w:rsid w:val="00F343C5"/>
    <w:rsid w:val="00F3458B"/>
    <w:rsid w:val="00F34AAE"/>
    <w:rsid w:val="00F34D6D"/>
    <w:rsid w:val="00F34FE0"/>
    <w:rsid w:val="00F35005"/>
    <w:rsid w:val="00F36065"/>
    <w:rsid w:val="00F361CA"/>
    <w:rsid w:val="00F366EF"/>
    <w:rsid w:val="00F36A90"/>
    <w:rsid w:val="00F36A91"/>
    <w:rsid w:val="00F373B9"/>
    <w:rsid w:val="00F373F4"/>
    <w:rsid w:val="00F3764C"/>
    <w:rsid w:val="00F41C3D"/>
    <w:rsid w:val="00F41DA0"/>
    <w:rsid w:val="00F42133"/>
    <w:rsid w:val="00F42213"/>
    <w:rsid w:val="00F423D2"/>
    <w:rsid w:val="00F42D3A"/>
    <w:rsid w:val="00F43220"/>
    <w:rsid w:val="00F442C5"/>
    <w:rsid w:val="00F449A3"/>
    <w:rsid w:val="00F44CA9"/>
    <w:rsid w:val="00F451A7"/>
    <w:rsid w:val="00F4583B"/>
    <w:rsid w:val="00F45ACC"/>
    <w:rsid w:val="00F45FB3"/>
    <w:rsid w:val="00F46323"/>
    <w:rsid w:val="00F46C7C"/>
    <w:rsid w:val="00F46D10"/>
    <w:rsid w:val="00F500B4"/>
    <w:rsid w:val="00F50A27"/>
    <w:rsid w:val="00F50E0F"/>
    <w:rsid w:val="00F50F20"/>
    <w:rsid w:val="00F5147D"/>
    <w:rsid w:val="00F51F40"/>
    <w:rsid w:val="00F52295"/>
    <w:rsid w:val="00F52ABE"/>
    <w:rsid w:val="00F52B8C"/>
    <w:rsid w:val="00F54258"/>
    <w:rsid w:val="00F54F3A"/>
    <w:rsid w:val="00F55DDD"/>
    <w:rsid w:val="00F56A07"/>
    <w:rsid w:val="00F56E73"/>
    <w:rsid w:val="00F57B1A"/>
    <w:rsid w:val="00F57FCC"/>
    <w:rsid w:val="00F600DA"/>
    <w:rsid w:val="00F6040C"/>
    <w:rsid w:val="00F60761"/>
    <w:rsid w:val="00F61084"/>
    <w:rsid w:val="00F61F6F"/>
    <w:rsid w:val="00F62416"/>
    <w:rsid w:val="00F629DD"/>
    <w:rsid w:val="00F632D5"/>
    <w:rsid w:val="00F637F6"/>
    <w:rsid w:val="00F64296"/>
    <w:rsid w:val="00F653D1"/>
    <w:rsid w:val="00F6547A"/>
    <w:rsid w:val="00F65790"/>
    <w:rsid w:val="00F6599B"/>
    <w:rsid w:val="00F65E15"/>
    <w:rsid w:val="00F65EEF"/>
    <w:rsid w:val="00F661DA"/>
    <w:rsid w:val="00F67813"/>
    <w:rsid w:val="00F678C6"/>
    <w:rsid w:val="00F67B13"/>
    <w:rsid w:val="00F70189"/>
    <w:rsid w:val="00F70493"/>
    <w:rsid w:val="00F7094E"/>
    <w:rsid w:val="00F71707"/>
    <w:rsid w:val="00F71BE9"/>
    <w:rsid w:val="00F7201E"/>
    <w:rsid w:val="00F72AE2"/>
    <w:rsid w:val="00F74158"/>
    <w:rsid w:val="00F74A51"/>
    <w:rsid w:val="00F75415"/>
    <w:rsid w:val="00F75D48"/>
    <w:rsid w:val="00F7657A"/>
    <w:rsid w:val="00F76AFC"/>
    <w:rsid w:val="00F76E61"/>
    <w:rsid w:val="00F77C72"/>
    <w:rsid w:val="00F80356"/>
    <w:rsid w:val="00F80A32"/>
    <w:rsid w:val="00F80A9B"/>
    <w:rsid w:val="00F810D4"/>
    <w:rsid w:val="00F8195C"/>
    <w:rsid w:val="00F81ECC"/>
    <w:rsid w:val="00F81EE8"/>
    <w:rsid w:val="00F8323A"/>
    <w:rsid w:val="00F83460"/>
    <w:rsid w:val="00F83AFD"/>
    <w:rsid w:val="00F846CA"/>
    <w:rsid w:val="00F84AF2"/>
    <w:rsid w:val="00F84B92"/>
    <w:rsid w:val="00F85776"/>
    <w:rsid w:val="00F85862"/>
    <w:rsid w:val="00F8735E"/>
    <w:rsid w:val="00F876CD"/>
    <w:rsid w:val="00F9067A"/>
    <w:rsid w:val="00F90875"/>
    <w:rsid w:val="00F91426"/>
    <w:rsid w:val="00F91A41"/>
    <w:rsid w:val="00F91BC4"/>
    <w:rsid w:val="00F922E5"/>
    <w:rsid w:val="00F92B1F"/>
    <w:rsid w:val="00F935C4"/>
    <w:rsid w:val="00F93C11"/>
    <w:rsid w:val="00F93D28"/>
    <w:rsid w:val="00F943F2"/>
    <w:rsid w:val="00F94AEF"/>
    <w:rsid w:val="00F94CDD"/>
    <w:rsid w:val="00F95400"/>
    <w:rsid w:val="00F9566B"/>
    <w:rsid w:val="00F95C2C"/>
    <w:rsid w:val="00F96A1F"/>
    <w:rsid w:val="00F96D88"/>
    <w:rsid w:val="00F9717F"/>
    <w:rsid w:val="00F973FC"/>
    <w:rsid w:val="00F97763"/>
    <w:rsid w:val="00F97BBD"/>
    <w:rsid w:val="00FA012E"/>
    <w:rsid w:val="00FA0ADE"/>
    <w:rsid w:val="00FA0C6E"/>
    <w:rsid w:val="00FA1974"/>
    <w:rsid w:val="00FA19E7"/>
    <w:rsid w:val="00FA204F"/>
    <w:rsid w:val="00FA2F7F"/>
    <w:rsid w:val="00FA3E7F"/>
    <w:rsid w:val="00FA3F96"/>
    <w:rsid w:val="00FA3F9B"/>
    <w:rsid w:val="00FA40AA"/>
    <w:rsid w:val="00FA4BE7"/>
    <w:rsid w:val="00FA4C3D"/>
    <w:rsid w:val="00FA4E17"/>
    <w:rsid w:val="00FA4E72"/>
    <w:rsid w:val="00FA55D0"/>
    <w:rsid w:val="00FA5CBA"/>
    <w:rsid w:val="00FA5FFF"/>
    <w:rsid w:val="00FA61DC"/>
    <w:rsid w:val="00FA67C0"/>
    <w:rsid w:val="00FA7487"/>
    <w:rsid w:val="00FA7C43"/>
    <w:rsid w:val="00FA7EC6"/>
    <w:rsid w:val="00FB0465"/>
    <w:rsid w:val="00FB0739"/>
    <w:rsid w:val="00FB0B41"/>
    <w:rsid w:val="00FB0E4A"/>
    <w:rsid w:val="00FB1B1A"/>
    <w:rsid w:val="00FB1C42"/>
    <w:rsid w:val="00FB1C91"/>
    <w:rsid w:val="00FB1DD6"/>
    <w:rsid w:val="00FB29B0"/>
    <w:rsid w:val="00FB2FD0"/>
    <w:rsid w:val="00FB41C5"/>
    <w:rsid w:val="00FB4327"/>
    <w:rsid w:val="00FB4389"/>
    <w:rsid w:val="00FB46CC"/>
    <w:rsid w:val="00FB5E3B"/>
    <w:rsid w:val="00FB5EC8"/>
    <w:rsid w:val="00FB64B9"/>
    <w:rsid w:val="00FB670C"/>
    <w:rsid w:val="00FB6EB1"/>
    <w:rsid w:val="00FB785E"/>
    <w:rsid w:val="00FB7F85"/>
    <w:rsid w:val="00FC01E2"/>
    <w:rsid w:val="00FC0326"/>
    <w:rsid w:val="00FC0AC9"/>
    <w:rsid w:val="00FC0B9B"/>
    <w:rsid w:val="00FC0D3D"/>
    <w:rsid w:val="00FC14C7"/>
    <w:rsid w:val="00FC1B4A"/>
    <w:rsid w:val="00FC1D07"/>
    <w:rsid w:val="00FC1FB1"/>
    <w:rsid w:val="00FC2401"/>
    <w:rsid w:val="00FC27A7"/>
    <w:rsid w:val="00FC2E3E"/>
    <w:rsid w:val="00FC2ED2"/>
    <w:rsid w:val="00FC4E37"/>
    <w:rsid w:val="00FC52E1"/>
    <w:rsid w:val="00FC5D45"/>
    <w:rsid w:val="00FC6557"/>
    <w:rsid w:val="00FC677D"/>
    <w:rsid w:val="00FC6C34"/>
    <w:rsid w:val="00FC6E37"/>
    <w:rsid w:val="00FC70B0"/>
    <w:rsid w:val="00FC7303"/>
    <w:rsid w:val="00FC7F98"/>
    <w:rsid w:val="00FD01A5"/>
    <w:rsid w:val="00FD0245"/>
    <w:rsid w:val="00FD0393"/>
    <w:rsid w:val="00FD0514"/>
    <w:rsid w:val="00FD192D"/>
    <w:rsid w:val="00FD19D1"/>
    <w:rsid w:val="00FD1DA0"/>
    <w:rsid w:val="00FD28B3"/>
    <w:rsid w:val="00FD3313"/>
    <w:rsid w:val="00FD3BF0"/>
    <w:rsid w:val="00FD3D2A"/>
    <w:rsid w:val="00FD5C98"/>
    <w:rsid w:val="00FD5D7C"/>
    <w:rsid w:val="00FD6809"/>
    <w:rsid w:val="00FD6D09"/>
    <w:rsid w:val="00FD7464"/>
    <w:rsid w:val="00FE00FA"/>
    <w:rsid w:val="00FE06F1"/>
    <w:rsid w:val="00FE0785"/>
    <w:rsid w:val="00FE0B8E"/>
    <w:rsid w:val="00FE0BC9"/>
    <w:rsid w:val="00FE1A2A"/>
    <w:rsid w:val="00FE230A"/>
    <w:rsid w:val="00FE30B9"/>
    <w:rsid w:val="00FE3F2C"/>
    <w:rsid w:val="00FE596D"/>
    <w:rsid w:val="00FE662E"/>
    <w:rsid w:val="00FE6E6E"/>
    <w:rsid w:val="00FF00B0"/>
    <w:rsid w:val="00FF0214"/>
    <w:rsid w:val="00FF03F1"/>
    <w:rsid w:val="00FF0C72"/>
    <w:rsid w:val="00FF0F90"/>
    <w:rsid w:val="00FF13DD"/>
    <w:rsid w:val="00FF19CB"/>
    <w:rsid w:val="00FF29F2"/>
    <w:rsid w:val="00FF2D4A"/>
    <w:rsid w:val="00FF30D5"/>
    <w:rsid w:val="00FF36F5"/>
    <w:rsid w:val="00FF3A04"/>
    <w:rsid w:val="00FF4666"/>
    <w:rsid w:val="00FF49D0"/>
    <w:rsid w:val="00FF5A93"/>
    <w:rsid w:val="00FF6BCE"/>
    <w:rsid w:val="00FF7726"/>
    <w:rsid w:val="00FF7A89"/>
    <w:rsid w:val="00FF7C78"/>
    <w:rsid w:val="0118C7CC"/>
    <w:rsid w:val="0172C5FA"/>
    <w:rsid w:val="018AAE21"/>
    <w:rsid w:val="0192CD91"/>
    <w:rsid w:val="01A7B36E"/>
    <w:rsid w:val="0206DE33"/>
    <w:rsid w:val="0221D47A"/>
    <w:rsid w:val="022CB65D"/>
    <w:rsid w:val="0240B60E"/>
    <w:rsid w:val="0242F194"/>
    <w:rsid w:val="02DED1F2"/>
    <w:rsid w:val="031B2102"/>
    <w:rsid w:val="032BF2C3"/>
    <w:rsid w:val="0350144B"/>
    <w:rsid w:val="037E32FA"/>
    <w:rsid w:val="03868AEA"/>
    <w:rsid w:val="03B253C7"/>
    <w:rsid w:val="048E3B31"/>
    <w:rsid w:val="04DC3653"/>
    <w:rsid w:val="0533DE8A"/>
    <w:rsid w:val="05428F52"/>
    <w:rsid w:val="05442B81"/>
    <w:rsid w:val="06246015"/>
    <w:rsid w:val="07A54507"/>
    <w:rsid w:val="07B2A8F2"/>
    <w:rsid w:val="07D373A8"/>
    <w:rsid w:val="07E77EDB"/>
    <w:rsid w:val="0811DCA3"/>
    <w:rsid w:val="08553FEB"/>
    <w:rsid w:val="0882099B"/>
    <w:rsid w:val="088C21CF"/>
    <w:rsid w:val="08B6CA49"/>
    <w:rsid w:val="08E06792"/>
    <w:rsid w:val="08EFFA38"/>
    <w:rsid w:val="0905CD95"/>
    <w:rsid w:val="0908584C"/>
    <w:rsid w:val="0932ECA3"/>
    <w:rsid w:val="0941C22E"/>
    <w:rsid w:val="09DB66FA"/>
    <w:rsid w:val="0A02A556"/>
    <w:rsid w:val="0A1A3BAC"/>
    <w:rsid w:val="0AE55F37"/>
    <w:rsid w:val="0AF1D4C2"/>
    <w:rsid w:val="0AFEDC5E"/>
    <w:rsid w:val="0B04BB76"/>
    <w:rsid w:val="0B570EB5"/>
    <w:rsid w:val="0B61FBDB"/>
    <w:rsid w:val="0BE88C12"/>
    <w:rsid w:val="0C1254A4"/>
    <w:rsid w:val="0C26E4BC"/>
    <w:rsid w:val="0C2F1698"/>
    <w:rsid w:val="0C2F7E88"/>
    <w:rsid w:val="0C7A793C"/>
    <w:rsid w:val="0C861A15"/>
    <w:rsid w:val="0D9DF5BD"/>
    <w:rsid w:val="0DB27E5D"/>
    <w:rsid w:val="0DD77F51"/>
    <w:rsid w:val="0DEE06E0"/>
    <w:rsid w:val="0E0C276B"/>
    <w:rsid w:val="0E0F9187"/>
    <w:rsid w:val="0E0FF982"/>
    <w:rsid w:val="0E5E2525"/>
    <w:rsid w:val="0E6BB79A"/>
    <w:rsid w:val="0E91324B"/>
    <w:rsid w:val="0EAAC9D1"/>
    <w:rsid w:val="0ED887CF"/>
    <w:rsid w:val="0F25BDFB"/>
    <w:rsid w:val="0F28E06A"/>
    <w:rsid w:val="0F6B6DC4"/>
    <w:rsid w:val="0F99BE7E"/>
    <w:rsid w:val="0FD0B6AA"/>
    <w:rsid w:val="10470A5D"/>
    <w:rsid w:val="1068093F"/>
    <w:rsid w:val="1071C1B7"/>
    <w:rsid w:val="107E749A"/>
    <w:rsid w:val="10ABD13E"/>
    <w:rsid w:val="10BD059A"/>
    <w:rsid w:val="112F640D"/>
    <w:rsid w:val="1154C905"/>
    <w:rsid w:val="1178570B"/>
    <w:rsid w:val="1193A97C"/>
    <w:rsid w:val="1197ECA6"/>
    <w:rsid w:val="11A87243"/>
    <w:rsid w:val="11BA8B73"/>
    <w:rsid w:val="11BC7137"/>
    <w:rsid w:val="1203D9A0"/>
    <w:rsid w:val="12497084"/>
    <w:rsid w:val="125946A7"/>
    <w:rsid w:val="126EE32A"/>
    <w:rsid w:val="12A61909"/>
    <w:rsid w:val="12B4211D"/>
    <w:rsid w:val="12D23EDA"/>
    <w:rsid w:val="12DEE8FF"/>
    <w:rsid w:val="1364B8E6"/>
    <w:rsid w:val="138EE3F3"/>
    <w:rsid w:val="1399E66A"/>
    <w:rsid w:val="139FAA01"/>
    <w:rsid w:val="13A784AB"/>
    <w:rsid w:val="13ACE19B"/>
    <w:rsid w:val="13DDDB0C"/>
    <w:rsid w:val="13F3A620"/>
    <w:rsid w:val="14226E27"/>
    <w:rsid w:val="14327814"/>
    <w:rsid w:val="14595D6D"/>
    <w:rsid w:val="14721B6A"/>
    <w:rsid w:val="14994E80"/>
    <w:rsid w:val="14B65A55"/>
    <w:rsid w:val="14CB4A3E"/>
    <w:rsid w:val="14D63640"/>
    <w:rsid w:val="14F7283A"/>
    <w:rsid w:val="152259EA"/>
    <w:rsid w:val="1569623D"/>
    <w:rsid w:val="16A10CEA"/>
    <w:rsid w:val="16AAE29E"/>
    <w:rsid w:val="16B84593"/>
    <w:rsid w:val="16BF9BA1"/>
    <w:rsid w:val="16E12A0C"/>
    <w:rsid w:val="170A5E10"/>
    <w:rsid w:val="1768C514"/>
    <w:rsid w:val="17B309B1"/>
    <w:rsid w:val="17CEBBD0"/>
    <w:rsid w:val="17DCD37C"/>
    <w:rsid w:val="17ED3B07"/>
    <w:rsid w:val="1810D378"/>
    <w:rsid w:val="188A05B1"/>
    <w:rsid w:val="18A5767F"/>
    <w:rsid w:val="1977F77B"/>
    <w:rsid w:val="19A5E537"/>
    <w:rsid w:val="19D534AA"/>
    <w:rsid w:val="1A1CBA97"/>
    <w:rsid w:val="1A2095E0"/>
    <w:rsid w:val="1A635068"/>
    <w:rsid w:val="1ABD8A3D"/>
    <w:rsid w:val="1AFA13F2"/>
    <w:rsid w:val="1B1ECD40"/>
    <w:rsid w:val="1C2D0FFD"/>
    <w:rsid w:val="1C6D5277"/>
    <w:rsid w:val="1CC6EC3B"/>
    <w:rsid w:val="1CDF321B"/>
    <w:rsid w:val="1D1DC22F"/>
    <w:rsid w:val="1D2E12DC"/>
    <w:rsid w:val="1D483FEE"/>
    <w:rsid w:val="1D65D9A7"/>
    <w:rsid w:val="1E224B35"/>
    <w:rsid w:val="1E3A1C19"/>
    <w:rsid w:val="1E453484"/>
    <w:rsid w:val="1ED41995"/>
    <w:rsid w:val="1EDD4E56"/>
    <w:rsid w:val="1EEF4CE9"/>
    <w:rsid w:val="1F102258"/>
    <w:rsid w:val="1F8F7957"/>
    <w:rsid w:val="1FA4F339"/>
    <w:rsid w:val="1FE4AF50"/>
    <w:rsid w:val="200060E5"/>
    <w:rsid w:val="2006380D"/>
    <w:rsid w:val="2012EAC7"/>
    <w:rsid w:val="20473519"/>
    <w:rsid w:val="204A8C01"/>
    <w:rsid w:val="205E2217"/>
    <w:rsid w:val="20862700"/>
    <w:rsid w:val="20ABF2B9"/>
    <w:rsid w:val="213B3FD1"/>
    <w:rsid w:val="219295FA"/>
    <w:rsid w:val="21DA2220"/>
    <w:rsid w:val="21F195CA"/>
    <w:rsid w:val="222BA14A"/>
    <w:rsid w:val="224A5852"/>
    <w:rsid w:val="22A1F794"/>
    <w:rsid w:val="22BF7852"/>
    <w:rsid w:val="22ECB004"/>
    <w:rsid w:val="23677A31"/>
    <w:rsid w:val="237038E9"/>
    <w:rsid w:val="24AF3D4A"/>
    <w:rsid w:val="250C094A"/>
    <w:rsid w:val="253BC953"/>
    <w:rsid w:val="255EBB3B"/>
    <w:rsid w:val="261BFECC"/>
    <w:rsid w:val="264B883D"/>
    <w:rsid w:val="266C63D9"/>
    <w:rsid w:val="26A12810"/>
    <w:rsid w:val="26D78261"/>
    <w:rsid w:val="27A2422D"/>
    <w:rsid w:val="27D6826E"/>
    <w:rsid w:val="284B70C1"/>
    <w:rsid w:val="28736A15"/>
    <w:rsid w:val="2952B0FB"/>
    <w:rsid w:val="2968EBF1"/>
    <w:rsid w:val="297A8DC8"/>
    <w:rsid w:val="29A2D5AB"/>
    <w:rsid w:val="29A36D23"/>
    <w:rsid w:val="2A112312"/>
    <w:rsid w:val="2A50AAFC"/>
    <w:rsid w:val="2AD01F08"/>
    <w:rsid w:val="2AE7A5E0"/>
    <w:rsid w:val="2B1D65C9"/>
    <w:rsid w:val="2B85E1F4"/>
    <w:rsid w:val="2BBFD0D0"/>
    <w:rsid w:val="2C04B088"/>
    <w:rsid w:val="2C3764A6"/>
    <w:rsid w:val="2C9F8092"/>
    <w:rsid w:val="2CA3DC95"/>
    <w:rsid w:val="2CDBDA5C"/>
    <w:rsid w:val="2CDD6181"/>
    <w:rsid w:val="2D5685FF"/>
    <w:rsid w:val="2DAE1222"/>
    <w:rsid w:val="2DBF02C7"/>
    <w:rsid w:val="2DC90294"/>
    <w:rsid w:val="2E48885E"/>
    <w:rsid w:val="2F777B5A"/>
    <w:rsid w:val="2FC254FA"/>
    <w:rsid w:val="300F7CD1"/>
    <w:rsid w:val="30150243"/>
    <w:rsid w:val="30169A37"/>
    <w:rsid w:val="301800E4"/>
    <w:rsid w:val="30A2055A"/>
    <w:rsid w:val="30D1EB39"/>
    <w:rsid w:val="31469868"/>
    <w:rsid w:val="31573C47"/>
    <w:rsid w:val="317A5A3B"/>
    <w:rsid w:val="31B58443"/>
    <w:rsid w:val="32722850"/>
    <w:rsid w:val="32BED46F"/>
    <w:rsid w:val="32CADE01"/>
    <w:rsid w:val="33C6DAA6"/>
    <w:rsid w:val="34042B49"/>
    <w:rsid w:val="34098BFB"/>
    <w:rsid w:val="3431C420"/>
    <w:rsid w:val="3489F9B7"/>
    <w:rsid w:val="34D7ADF5"/>
    <w:rsid w:val="3501BBA4"/>
    <w:rsid w:val="3559DAA3"/>
    <w:rsid w:val="35D01887"/>
    <w:rsid w:val="3606E6FA"/>
    <w:rsid w:val="36BBF8DA"/>
    <w:rsid w:val="3733AF50"/>
    <w:rsid w:val="3758DCAA"/>
    <w:rsid w:val="378D6480"/>
    <w:rsid w:val="37B09178"/>
    <w:rsid w:val="37E3D979"/>
    <w:rsid w:val="37E7E958"/>
    <w:rsid w:val="38653820"/>
    <w:rsid w:val="3887BB9C"/>
    <w:rsid w:val="38917B65"/>
    <w:rsid w:val="38AD27BA"/>
    <w:rsid w:val="38C2E563"/>
    <w:rsid w:val="39053543"/>
    <w:rsid w:val="39072438"/>
    <w:rsid w:val="3969E6CF"/>
    <w:rsid w:val="39728B61"/>
    <w:rsid w:val="398EC85C"/>
    <w:rsid w:val="399CD3DC"/>
    <w:rsid w:val="3A1B3365"/>
    <w:rsid w:val="3A377654"/>
    <w:rsid w:val="3A7FDCDB"/>
    <w:rsid w:val="3A8668A0"/>
    <w:rsid w:val="3A9BA81C"/>
    <w:rsid w:val="3AF25336"/>
    <w:rsid w:val="3B540CF4"/>
    <w:rsid w:val="3B611BE0"/>
    <w:rsid w:val="3BC91C27"/>
    <w:rsid w:val="3BD56968"/>
    <w:rsid w:val="3BE15E02"/>
    <w:rsid w:val="3BEC621F"/>
    <w:rsid w:val="3C0F3D2E"/>
    <w:rsid w:val="3C130996"/>
    <w:rsid w:val="3C180E77"/>
    <w:rsid w:val="3C3CD605"/>
    <w:rsid w:val="3C4AE73A"/>
    <w:rsid w:val="3C566B42"/>
    <w:rsid w:val="3CA31F45"/>
    <w:rsid w:val="3CA8C588"/>
    <w:rsid w:val="3CFF6BE3"/>
    <w:rsid w:val="3D2E9E83"/>
    <w:rsid w:val="3DBD189A"/>
    <w:rsid w:val="3DD81E85"/>
    <w:rsid w:val="3DF08851"/>
    <w:rsid w:val="3DF7B8AF"/>
    <w:rsid w:val="3E0221F5"/>
    <w:rsid w:val="3E1166AC"/>
    <w:rsid w:val="3E54C889"/>
    <w:rsid w:val="3E67F794"/>
    <w:rsid w:val="3E8F8BFC"/>
    <w:rsid w:val="3EB83E85"/>
    <w:rsid w:val="3F273888"/>
    <w:rsid w:val="3F6D05DD"/>
    <w:rsid w:val="3F6ECBE3"/>
    <w:rsid w:val="3FFC11A2"/>
    <w:rsid w:val="4062F5CF"/>
    <w:rsid w:val="4081D4BC"/>
    <w:rsid w:val="40B4CF25"/>
    <w:rsid w:val="40BDFC95"/>
    <w:rsid w:val="41883A89"/>
    <w:rsid w:val="41C277C3"/>
    <w:rsid w:val="41CF1B36"/>
    <w:rsid w:val="41F5785C"/>
    <w:rsid w:val="424EE3BB"/>
    <w:rsid w:val="424F934A"/>
    <w:rsid w:val="426FCFE7"/>
    <w:rsid w:val="4272DDD9"/>
    <w:rsid w:val="430B0ABB"/>
    <w:rsid w:val="43124873"/>
    <w:rsid w:val="43153A80"/>
    <w:rsid w:val="432674BF"/>
    <w:rsid w:val="436AEB97"/>
    <w:rsid w:val="43703E9F"/>
    <w:rsid w:val="4372F073"/>
    <w:rsid w:val="4394C6C3"/>
    <w:rsid w:val="439FDA7C"/>
    <w:rsid w:val="43A0AFC8"/>
    <w:rsid w:val="43C19D74"/>
    <w:rsid w:val="43D0F542"/>
    <w:rsid w:val="43E5C89E"/>
    <w:rsid w:val="44116002"/>
    <w:rsid w:val="44279D4B"/>
    <w:rsid w:val="4485183F"/>
    <w:rsid w:val="44DBC016"/>
    <w:rsid w:val="44E3FA4E"/>
    <w:rsid w:val="4571D843"/>
    <w:rsid w:val="459BFE8C"/>
    <w:rsid w:val="45A9DA9A"/>
    <w:rsid w:val="45C312D9"/>
    <w:rsid w:val="45DB47CE"/>
    <w:rsid w:val="462B5E1E"/>
    <w:rsid w:val="464FA7CE"/>
    <w:rsid w:val="46661A68"/>
    <w:rsid w:val="468FC97E"/>
    <w:rsid w:val="469629B6"/>
    <w:rsid w:val="4751EFD5"/>
    <w:rsid w:val="478C0E19"/>
    <w:rsid w:val="47982429"/>
    <w:rsid w:val="485E1F51"/>
    <w:rsid w:val="48AF6AF7"/>
    <w:rsid w:val="48F06617"/>
    <w:rsid w:val="491AD5FE"/>
    <w:rsid w:val="4976935E"/>
    <w:rsid w:val="49AEF92B"/>
    <w:rsid w:val="49D5E250"/>
    <w:rsid w:val="49E9B699"/>
    <w:rsid w:val="4A18E780"/>
    <w:rsid w:val="4A5CA959"/>
    <w:rsid w:val="4A98A389"/>
    <w:rsid w:val="4AAFA18A"/>
    <w:rsid w:val="4B40966C"/>
    <w:rsid w:val="4B5696A5"/>
    <w:rsid w:val="4BF67590"/>
    <w:rsid w:val="4C3C46D3"/>
    <w:rsid w:val="4CF8764B"/>
    <w:rsid w:val="4D1B9040"/>
    <w:rsid w:val="4D95A40D"/>
    <w:rsid w:val="4DD433A1"/>
    <w:rsid w:val="4E5A179E"/>
    <w:rsid w:val="4E73D22E"/>
    <w:rsid w:val="4ECBC9EA"/>
    <w:rsid w:val="4EE87688"/>
    <w:rsid w:val="4FA9CDD3"/>
    <w:rsid w:val="4FE79585"/>
    <w:rsid w:val="50051252"/>
    <w:rsid w:val="50214EC0"/>
    <w:rsid w:val="503CFA20"/>
    <w:rsid w:val="506D535E"/>
    <w:rsid w:val="51334662"/>
    <w:rsid w:val="51DAB28B"/>
    <w:rsid w:val="51F1A487"/>
    <w:rsid w:val="521B7277"/>
    <w:rsid w:val="526CF50B"/>
    <w:rsid w:val="52CAEC78"/>
    <w:rsid w:val="53B6BE4B"/>
    <w:rsid w:val="53C65178"/>
    <w:rsid w:val="53E17651"/>
    <w:rsid w:val="53F68ECF"/>
    <w:rsid w:val="54018775"/>
    <w:rsid w:val="540C9950"/>
    <w:rsid w:val="54662DC4"/>
    <w:rsid w:val="549D57BF"/>
    <w:rsid w:val="54A71220"/>
    <w:rsid w:val="54CB90FC"/>
    <w:rsid w:val="55129881"/>
    <w:rsid w:val="55452BB7"/>
    <w:rsid w:val="554D6059"/>
    <w:rsid w:val="55A3759C"/>
    <w:rsid w:val="55B55BDB"/>
    <w:rsid w:val="55CB41B3"/>
    <w:rsid w:val="55D7FDDF"/>
    <w:rsid w:val="55E11FD5"/>
    <w:rsid w:val="560327E1"/>
    <w:rsid w:val="56057BD9"/>
    <w:rsid w:val="560E4F00"/>
    <w:rsid w:val="563AB999"/>
    <w:rsid w:val="56862827"/>
    <w:rsid w:val="56CC29B0"/>
    <w:rsid w:val="5761605C"/>
    <w:rsid w:val="57D015F3"/>
    <w:rsid w:val="582A4126"/>
    <w:rsid w:val="587F0D5D"/>
    <w:rsid w:val="58B20B82"/>
    <w:rsid w:val="58B84039"/>
    <w:rsid w:val="58B93213"/>
    <w:rsid w:val="58CEDD0D"/>
    <w:rsid w:val="5941F8F8"/>
    <w:rsid w:val="5957670F"/>
    <w:rsid w:val="5994A389"/>
    <w:rsid w:val="59985D8F"/>
    <w:rsid w:val="59E0CA00"/>
    <w:rsid w:val="59F83E6B"/>
    <w:rsid w:val="5AADAD41"/>
    <w:rsid w:val="5ABC8B71"/>
    <w:rsid w:val="5AF4D2A7"/>
    <w:rsid w:val="5AFABC77"/>
    <w:rsid w:val="5B52D167"/>
    <w:rsid w:val="5B63DC5D"/>
    <w:rsid w:val="5B667936"/>
    <w:rsid w:val="5B6EB3A3"/>
    <w:rsid w:val="5B9EBD42"/>
    <w:rsid w:val="5BA8C791"/>
    <w:rsid w:val="5BBFAF65"/>
    <w:rsid w:val="5BD3718F"/>
    <w:rsid w:val="5BFA0894"/>
    <w:rsid w:val="5C47EA49"/>
    <w:rsid w:val="5CCD47CA"/>
    <w:rsid w:val="5D2FDF2D"/>
    <w:rsid w:val="5D3A8DA3"/>
    <w:rsid w:val="5D503D9C"/>
    <w:rsid w:val="5D5921BC"/>
    <w:rsid w:val="5DB77983"/>
    <w:rsid w:val="5DBD0F8B"/>
    <w:rsid w:val="5E1F6B7A"/>
    <w:rsid w:val="5E3F9EAD"/>
    <w:rsid w:val="5EA7DF53"/>
    <w:rsid w:val="5EDE7FBB"/>
    <w:rsid w:val="5EEE3B79"/>
    <w:rsid w:val="5F001692"/>
    <w:rsid w:val="5F1056C6"/>
    <w:rsid w:val="5F324FB6"/>
    <w:rsid w:val="5F424ED1"/>
    <w:rsid w:val="5F9AAED0"/>
    <w:rsid w:val="5FF03C6B"/>
    <w:rsid w:val="5FFF9289"/>
    <w:rsid w:val="600BF045"/>
    <w:rsid w:val="6010CBA1"/>
    <w:rsid w:val="60858ABB"/>
    <w:rsid w:val="60C767FD"/>
    <w:rsid w:val="60F103D1"/>
    <w:rsid w:val="612A6670"/>
    <w:rsid w:val="6180ED75"/>
    <w:rsid w:val="61EDA05A"/>
    <w:rsid w:val="623FC56B"/>
    <w:rsid w:val="6251E912"/>
    <w:rsid w:val="62DED676"/>
    <w:rsid w:val="63584BF9"/>
    <w:rsid w:val="6361FEEC"/>
    <w:rsid w:val="63E581C8"/>
    <w:rsid w:val="64061173"/>
    <w:rsid w:val="64107025"/>
    <w:rsid w:val="642827B4"/>
    <w:rsid w:val="6473E16F"/>
    <w:rsid w:val="6520EE80"/>
    <w:rsid w:val="6556B79A"/>
    <w:rsid w:val="662932EA"/>
    <w:rsid w:val="66AA7C2F"/>
    <w:rsid w:val="66DD6228"/>
    <w:rsid w:val="66F8AB0C"/>
    <w:rsid w:val="6713B37B"/>
    <w:rsid w:val="6722529C"/>
    <w:rsid w:val="6751F77E"/>
    <w:rsid w:val="6758B17E"/>
    <w:rsid w:val="67590CF3"/>
    <w:rsid w:val="67911F29"/>
    <w:rsid w:val="67D8FFE0"/>
    <w:rsid w:val="6819F744"/>
    <w:rsid w:val="68350124"/>
    <w:rsid w:val="68996EFE"/>
    <w:rsid w:val="68A8C54B"/>
    <w:rsid w:val="69121F5E"/>
    <w:rsid w:val="69899DB0"/>
    <w:rsid w:val="69CD8795"/>
    <w:rsid w:val="6A4495AC"/>
    <w:rsid w:val="6A53A44C"/>
    <w:rsid w:val="6AFBDAA9"/>
    <w:rsid w:val="6B1C424F"/>
    <w:rsid w:val="6B204A03"/>
    <w:rsid w:val="6B4AA709"/>
    <w:rsid w:val="6B5D5485"/>
    <w:rsid w:val="6B90C007"/>
    <w:rsid w:val="6BC8F90E"/>
    <w:rsid w:val="6C228325"/>
    <w:rsid w:val="6C61639C"/>
    <w:rsid w:val="6C650AE1"/>
    <w:rsid w:val="6D137533"/>
    <w:rsid w:val="6D7CBCCE"/>
    <w:rsid w:val="6DD937FD"/>
    <w:rsid w:val="6DDCD58E"/>
    <w:rsid w:val="6DF388AA"/>
    <w:rsid w:val="6DFB4264"/>
    <w:rsid w:val="6E99281B"/>
    <w:rsid w:val="6E9D6193"/>
    <w:rsid w:val="6EC7C951"/>
    <w:rsid w:val="6F0A8EA7"/>
    <w:rsid w:val="6F37FC8F"/>
    <w:rsid w:val="6F4065C0"/>
    <w:rsid w:val="6F946FF6"/>
    <w:rsid w:val="7018D547"/>
    <w:rsid w:val="703D5A4C"/>
    <w:rsid w:val="7062E259"/>
    <w:rsid w:val="70673BB7"/>
    <w:rsid w:val="706BD16A"/>
    <w:rsid w:val="708373A7"/>
    <w:rsid w:val="70EC3167"/>
    <w:rsid w:val="7134D4BF"/>
    <w:rsid w:val="71826193"/>
    <w:rsid w:val="71A6CB1E"/>
    <w:rsid w:val="71D806D4"/>
    <w:rsid w:val="71D8B663"/>
    <w:rsid w:val="71F12F31"/>
    <w:rsid w:val="721BC863"/>
    <w:rsid w:val="721EDF64"/>
    <w:rsid w:val="723FC8F1"/>
    <w:rsid w:val="72801442"/>
    <w:rsid w:val="7309B135"/>
    <w:rsid w:val="732DEB7F"/>
    <w:rsid w:val="7416328B"/>
    <w:rsid w:val="74277884"/>
    <w:rsid w:val="7428A8D8"/>
    <w:rsid w:val="743AAC94"/>
    <w:rsid w:val="74469896"/>
    <w:rsid w:val="74907689"/>
    <w:rsid w:val="74AD1652"/>
    <w:rsid w:val="74C9BBE0"/>
    <w:rsid w:val="74F07A9A"/>
    <w:rsid w:val="74F4C9BA"/>
    <w:rsid w:val="7518EA4F"/>
    <w:rsid w:val="7563B0D8"/>
    <w:rsid w:val="7569D061"/>
    <w:rsid w:val="756F1058"/>
    <w:rsid w:val="7571250B"/>
    <w:rsid w:val="758A5E89"/>
    <w:rsid w:val="75DCFBA8"/>
    <w:rsid w:val="75DE63DB"/>
    <w:rsid w:val="75E09CB8"/>
    <w:rsid w:val="75EAA7CE"/>
    <w:rsid w:val="7648915E"/>
    <w:rsid w:val="767A98BF"/>
    <w:rsid w:val="768BCAD9"/>
    <w:rsid w:val="76AC2786"/>
    <w:rsid w:val="771C5642"/>
    <w:rsid w:val="77DB6D3E"/>
    <w:rsid w:val="7810F1ED"/>
    <w:rsid w:val="782F444E"/>
    <w:rsid w:val="78380BFF"/>
    <w:rsid w:val="784EF546"/>
    <w:rsid w:val="78825EC7"/>
    <w:rsid w:val="788BF18F"/>
    <w:rsid w:val="788FDE8B"/>
    <w:rsid w:val="78E7DDD0"/>
    <w:rsid w:val="79545C2E"/>
    <w:rsid w:val="7956DE97"/>
    <w:rsid w:val="799F3035"/>
    <w:rsid w:val="79B4818F"/>
    <w:rsid w:val="79C64F52"/>
    <w:rsid w:val="79E5B592"/>
    <w:rsid w:val="7A0AC954"/>
    <w:rsid w:val="7A5EF28F"/>
    <w:rsid w:val="7AAE1EB4"/>
    <w:rsid w:val="7AC6BDBA"/>
    <w:rsid w:val="7B5EE6A8"/>
    <w:rsid w:val="7BB86E06"/>
    <w:rsid w:val="7BD1E5EB"/>
    <w:rsid w:val="7BD32E57"/>
    <w:rsid w:val="7BDD5062"/>
    <w:rsid w:val="7BEF59E2"/>
    <w:rsid w:val="7C2EE40E"/>
    <w:rsid w:val="7C310480"/>
    <w:rsid w:val="7C64E925"/>
    <w:rsid w:val="7C6C58C3"/>
    <w:rsid w:val="7CA3A160"/>
    <w:rsid w:val="7CA8B816"/>
    <w:rsid w:val="7CC1E2CA"/>
    <w:rsid w:val="7CEA24E5"/>
    <w:rsid w:val="7D228B4C"/>
    <w:rsid w:val="7D312C15"/>
    <w:rsid w:val="7D58F0B5"/>
    <w:rsid w:val="7D964A42"/>
    <w:rsid w:val="7E5E7F7B"/>
    <w:rsid w:val="7EB7BDDE"/>
    <w:rsid w:val="7ECDDBD0"/>
    <w:rsid w:val="7ED47883"/>
    <w:rsid w:val="7F27D206"/>
    <w:rsid w:val="7F314B58"/>
    <w:rsid w:val="7F58C5E4"/>
    <w:rsid w:val="7F5FE1C1"/>
    <w:rsid w:val="7F8C0D22"/>
    <w:rsid w:val="7FA8F9C8"/>
    <w:rsid w:val="7FCBE292"/>
    <w:rsid w:val="7FE69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1CB165"/>
  <w14:defaultImageDpi w14:val="330"/>
  <w15:chartTrackingRefBased/>
  <w15:docId w15:val="{B87E66E8-E925-42F9-A589-36906A5FA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GB"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DCE"/>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FF0F90"/>
    <w:pPr>
      <w:keepNext/>
      <w:keepLines/>
      <w:spacing w:before="240" w:after="0"/>
      <w:contextualSpacing/>
      <w:outlineLvl w:val="1"/>
    </w:pPr>
    <w:rPr>
      <w:rFonts w:asciiTheme="majorHAnsi" w:eastAsiaTheme="majorEastAsia" w:hAnsiTheme="majorHAnsi" w:cstheme="majorBidi"/>
      <w:color w:val="007789" w:themeColor="accent1" w:themeShade="BF"/>
      <w:sz w:val="28"/>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4F7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364F7A"/>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olor w:val="007789" w:themeColor="accent1" w:themeShade="BF"/>
      <w:sz w:val="28"/>
    </w:rPr>
  </w:style>
  <w:style w:type="paragraph" w:customStyle="1" w:styleId="ContactInfo">
    <w:name w:val="Contact Info"/>
    <w:basedOn w:val="Normal"/>
    <w:uiPriority w:val="4"/>
    <w:qFormat/>
    <w:rsid w:val="00C6554A"/>
    <w:pPr>
      <w:spacing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unhideWhenUsed/>
    <w:rsid w:val="00C6554A"/>
    <w:pPr>
      <w:spacing w:line="240" w:lineRule="auto"/>
    </w:pPr>
    <w:rPr>
      <w:szCs w:val="20"/>
    </w:rPr>
  </w:style>
  <w:style w:type="character" w:customStyle="1" w:styleId="CommentTextChar">
    <w:name w:val="Comment Text Char"/>
    <w:basedOn w:val="DefaultParagraphFont"/>
    <w:link w:val="CommentText"/>
    <w:uiPriority w:val="99"/>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3A1662"/>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521C52"/>
    <w:pPr>
      <w:tabs>
        <w:tab w:val="right" w:leader="dot" w:pos="8630"/>
      </w:tabs>
      <w:spacing w:after="100"/>
    </w:pPr>
    <w:rPr>
      <w:rFonts w:ascii="Arial" w:hAnsi="Arial" w:cs="Arial"/>
      <w:noProof/>
    </w:rPr>
  </w:style>
  <w:style w:type="paragraph" w:styleId="TOC2">
    <w:name w:val="toc 2"/>
    <w:basedOn w:val="Normal"/>
    <w:next w:val="Normal"/>
    <w:autoRedefine/>
    <w:uiPriority w:val="39"/>
    <w:unhideWhenUsed/>
    <w:rsid w:val="00676012"/>
    <w:pPr>
      <w:tabs>
        <w:tab w:val="left" w:pos="8505"/>
        <w:tab w:val="right" w:leader="dot" w:pos="8789"/>
      </w:tabs>
      <w:spacing w:after="100"/>
      <w:ind w:left="220" w:right="4"/>
    </w:pPr>
  </w:style>
  <w:style w:type="paragraph" w:styleId="Bibliography">
    <w:name w:val="Bibliography"/>
    <w:basedOn w:val="Normal"/>
    <w:next w:val="Normal"/>
    <w:uiPriority w:val="37"/>
    <w:unhideWhenUsed/>
    <w:rsid w:val="00532164"/>
  </w:style>
  <w:style w:type="paragraph" w:styleId="TOC3">
    <w:name w:val="toc 3"/>
    <w:basedOn w:val="Normal"/>
    <w:next w:val="Normal"/>
    <w:autoRedefine/>
    <w:uiPriority w:val="39"/>
    <w:unhideWhenUsed/>
    <w:rsid w:val="00BE7211"/>
    <w:pPr>
      <w:tabs>
        <w:tab w:val="right" w:leader="dot" w:pos="8647"/>
      </w:tabs>
      <w:spacing w:after="100"/>
      <w:ind w:left="440"/>
    </w:pPr>
  </w:style>
  <w:style w:type="character" w:styleId="Emphasis">
    <w:name w:val="Emphasis"/>
    <w:basedOn w:val="DefaultParagraphFont"/>
    <w:uiPriority w:val="20"/>
    <w:qFormat/>
    <w:rsid w:val="00AA5A93"/>
    <w:rPr>
      <w:i/>
      <w:iCs/>
    </w:rPr>
  </w:style>
  <w:style w:type="paragraph" w:styleId="ListParagraph">
    <w:name w:val="List Paragraph"/>
    <w:basedOn w:val="Normal"/>
    <w:uiPriority w:val="34"/>
    <w:unhideWhenUsed/>
    <w:qFormat/>
    <w:rsid w:val="005806F2"/>
    <w:pPr>
      <w:ind w:left="720"/>
      <w:contextualSpacing/>
    </w:pPr>
  </w:style>
  <w:style w:type="character" w:customStyle="1" w:styleId="Heading4Char">
    <w:name w:val="Heading 4 Char"/>
    <w:basedOn w:val="DefaultParagraphFont"/>
    <w:link w:val="Heading4"/>
    <w:uiPriority w:val="9"/>
    <w:rsid w:val="00364F7A"/>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364F7A"/>
    <w:rPr>
      <w:rFonts w:asciiTheme="majorHAnsi" w:eastAsiaTheme="majorEastAsia" w:hAnsiTheme="majorHAnsi" w:cstheme="majorBidi"/>
      <w:color w:val="007789" w:themeColor="accent1" w:themeShade="BF"/>
    </w:rPr>
  </w:style>
  <w:style w:type="table" w:styleId="TableGrid">
    <w:name w:val="Table Grid"/>
    <w:basedOn w:val="TableNormal"/>
    <w:uiPriority w:val="39"/>
    <w:rsid w:val="0028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D2233E"/>
    <w:pPr>
      <w:spacing w:after="0" w:line="240" w:lineRule="auto"/>
    </w:pPr>
    <w:tblPr>
      <w:tblStyleRowBandSize w:val="1"/>
      <w:tblStyleColBandSize w:val="1"/>
      <w:tblBorders>
        <w:top w:val="single" w:sz="4" w:space="0" w:color="738AC8" w:themeColor="accent5"/>
        <w:left w:val="single" w:sz="4" w:space="0" w:color="738AC8" w:themeColor="accent5"/>
        <w:bottom w:val="single" w:sz="4" w:space="0" w:color="738AC8" w:themeColor="accent5"/>
        <w:right w:val="single" w:sz="4" w:space="0" w:color="738AC8" w:themeColor="accent5"/>
      </w:tblBorders>
    </w:tblPr>
    <w:tblStylePr w:type="firstRow">
      <w:rPr>
        <w:b/>
        <w:bCs/>
        <w:color w:val="FFFFFF" w:themeColor="background1"/>
      </w:rPr>
      <w:tblPr/>
      <w:tcPr>
        <w:shd w:val="clear" w:color="auto" w:fill="738AC8" w:themeFill="accent5"/>
      </w:tcPr>
    </w:tblStylePr>
    <w:tblStylePr w:type="lastRow">
      <w:rPr>
        <w:b/>
        <w:bCs/>
      </w:rPr>
      <w:tblPr/>
      <w:tcPr>
        <w:tcBorders>
          <w:top w:val="double" w:sz="4" w:space="0" w:color="738AC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8AC8" w:themeColor="accent5"/>
          <w:right w:val="single" w:sz="4" w:space="0" w:color="738AC8" w:themeColor="accent5"/>
        </w:tcBorders>
      </w:tcPr>
    </w:tblStylePr>
    <w:tblStylePr w:type="band1Horz">
      <w:tblPr/>
      <w:tcPr>
        <w:tcBorders>
          <w:top w:val="single" w:sz="4" w:space="0" w:color="738AC8" w:themeColor="accent5"/>
          <w:bottom w:val="single" w:sz="4" w:space="0" w:color="738AC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8AC8" w:themeColor="accent5"/>
          <w:left w:val="nil"/>
        </w:tcBorders>
      </w:tcPr>
    </w:tblStylePr>
    <w:tblStylePr w:type="swCell">
      <w:tblPr/>
      <w:tcPr>
        <w:tcBorders>
          <w:top w:val="double" w:sz="4" w:space="0" w:color="738AC8" w:themeColor="accent5"/>
          <w:right w:val="nil"/>
        </w:tcBorders>
      </w:tcPr>
    </w:tblStylePr>
  </w:style>
  <w:style w:type="paragraph" w:styleId="Revision">
    <w:name w:val="Revision"/>
    <w:hidden/>
    <w:uiPriority w:val="99"/>
    <w:semiHidden/>
    <w:rsid w:val="00302CF9"/>
    <w:pPr>
      <w:spacing w:after="0" w:line="240" w:lineRule="auto"/>
    </w:pPr>
  </w:style>
  <w:style w:type="character" w:styleId="UnresolvedMention">
    <w:name w:val="Unresolved Mention"/>
    <w:basedOn w:val="DefaultParagraphFont"/>
    <w:uiPriority w:val="99"/>
    <w:semiHidden/>
    <w:unhideWhenUsed/>
    <w:rsid w:val="00487805"/>
    <w:rPr>
      <w:color w:val="605E5C"/>
      <w:shd w:val="clear" w:color="auto" w:fill="E1DFDD"/>
    </w:rPr>
  </w:style>
  <w:style w:type="character" w:customStyle="1" w:styleId="normaltextrun">
    <w:name w:val="normaltextrun"/>
    <w:basedOn w:val="DefaultParagraphFont"/>
    <w:rsid w:val="00C67539"/>
  </w:style>
  <w:style w:type="character" w:customStyle="1" w:styleId="eop">
    <w:name w:val="eop"/>
    <w:basedOn w:val="DefaultParagraphFont"/>
    <w:rsid w:val="00C67539"/>
  </w:style>
  <w:style w:type="paragraph" w:styleId="NormalWeb">
    <w:name w:val="Normal (Web)"/>
    <w:basedOn w:val="Normal"/>
    <w:uiPriority w:val="99"/>
    <w:semiHidden/>
    <w:unhideWhenUsed/>
    <w:rsid w:val="00920709"/>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styleId="LineNumber">
    <w:name w:val="line number"/>
    <w:basedOn w:val="DefaultParagraphFont"/>
    <w:uiPriority w:val="99"/>
    <w:semiHidden/>
    <w:unhideWhenUsed/>
    <w:rsid w:val="00BC1A04"/>
  </w:style>
  <w:style w:type="paragraph" w:customStyle="1" w:styleId="paragraph">
    <w:name w:val="paragraph"/>
    <w:basedOn w:val="Normal"/>
    <w:rsid w:val="00420DE6"/>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styleId="FootnoteReference">
    <w:name w:val="footnote reference"/>
    <w:basedOn w:val="DefaultParagraphFont"/>
    <w:uiPriority w:val="99"/>
    <w:semiHidden/>
    <w:unhideWhenUsed/>
    <w:rsid w:val="00C23AEE"/>
    <w:rPr>
      <w:vertAlign w:val="superscript"/>
    </w:rPr>
  </w:style>
  <w:style w:type="character" w:customStyle="1" w:styleId="ui-provider">
    <w:name w:val="ui-provider"/>
    <w:basedOn w:val="DefaultParagraphFont"/>
    <w:rsid w:val="00AD566F"/>
  </w:style>
  <w:style w:type="paragraph" w:styleId="TableofFigures">
    <w:name w:val="table of figures"/>
    <w:basedOn w:val="Normal"/>
    <w:next w:val="Normal"/>
    <w:uiPriority w:val="99"/>
    <w:unhideWhenUsed/>
    <w:rsid w:val="008730D7"/>
    <w:pPr>
      <w:spacing w:after="0"/>
    </w:pPr>
  </w:style>
  <w:style w:type="character" w:customStyle="1" w:styleId="wacimagecontainer">
    <w:name w:val="wacimagecontainer"/>
    <w:basedOn w:val="DefaultParagraphFont"/>
    <w:rsid w:val="00496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900">
      <w:bodyDiv w:val="1"/>
      <w:marLeft w:val="0"/>
      <w:marRight w:val="0"/>
      <w:marTop w:val="0"/>
      <w:marBottom w:val="0"/>
      <w:divBdr>
        <w:top w:val="none" w:sz="0" w:space="0" w:color="auto"/>
        <w:left w:val="none" w:sz="0" w:space="0" w:color="auto"/>
        <w:bottom w:val="none" w:sz="0" w:space="0" w:color="auto"/>
        <w:right w:val="none" w:sz="0" w:space="0" w:color="auto"/>
      </w:divBdr>
    </w:div>
    <w:div w:id="1785989">
      <w:bodyDiv w:val="1"/>
      <w:marLeft w:val="0"/>
      <w:marRight w:val="0"/>
      <w:marTop w:val="0"/>
      <w:marBottom w:val="0"/>
      <w:divBdr>
        <w:top w:val="none" w:sz="0" w:space="0" w:color="auto"/>
        <w:left w:val="none" w:sz="0" w:space="0" w:color="auto"/>
        <w:bottom w:val="none" w:sz="0" w:space="0" w:color="auto"/>
        <w:right w:val="none" w:sz="0" w:space="0" w:color="auto"/>
      </w:divBdr>
    </w:div>
    <w:div w:id="2559692">
      <w:bodyDiv w:val="1"/>
      <w:marLeft w:val="0"/>
      <w:marRight w:val="0"/>
      <w:marTop w:val="0"/>
      <w:marBottom w:val="0"/>
      <w:divBdr>
        <w:top w:val="none" w:sz="0" w:space="0" w:color="auto"/>
        <w:left w:val="none" w:sz="0" w:space="0" w:color="auto"/>
        <w:bottom w:val="none" w:sz="0" w:space="0" w:color="auto"/>
        <w:right w:val="none" w:sz="0" w:space="0" w:color="auto"/>
      </w:divBdr>
    </w:div>
    <w:div w:id="3214006">
      <w:bodyDiv w:val="1"/>
      <w:marLeft w:val="0"/>
      <w:marRight w:val="0"/>
      <w:marTop w:val="0"/>
      <w:marBottom w:val="0"/>
      <w:divBdr>
        <w:top w:val="none" w:sz="0" w:space="0" w:color="auto"/>
        <w:left w:val="none" w:sz="0" w:space="0" w:color="auto"/>
        <w:bottom w:val="none" w:sz="0" w:space="0" w:color="auto"/>
        <w:right w:val="none" w:sz="0" w:space="0" w:color="auto"/>
      </w:divBdr>
    </w:div>
    <w:div w:id="9989278">
      <w:bodyDiv w:val="1"/>
      <w:marLeft w:val="0"/>
      <w:marRight w:val="0"/>
      <w:marTop w:val="0"/>
      <w:marBottom w:val="0"/>
      <w:divBdr>
        <w:top w:val="none" w:sz="0" w:space="0" w:color="auto"/>
        <w:left w:val="none" w:sz="0" w:space="0" w:color="auto"/>
        <w:bottom w:val="none" w:sz="0" w:space="0" w:color="auto"/>
        <w:right w:val="none" w:sz="0" w:space="0" w:color="auto"/>
      </w:divBdr>
    </w:div>
    <w:div w:id="11732677">
      <w:bodyDiv w:val="1"/>
      <w:marLeft w:val="0"/>
      <w:marRight w:val="0"/>
      <w:marTop w:val="0"/>
      <w:marBottom w:val="0"/>
      <w:divBdr>
        <w:top w:val="none" w:sz="0" w:space="0" w:color="auto"/>
        <w:left w:val="none" w:sz="0" w:space="0" w:color="auto"/>
        <w:bottom w:val="none" w:sz="0" w:space="0" w:color="auto"/>
        <w:right w:val="none" w:sz="0" w:space="0" w:color="auto"/>
      </w:divBdr>
    </w:div>
    <w:div w:id="17005812">
      <w:bodyDiv w:val="1"/>
      <w:marLeft w:val="0"/>
      <w:marRight w:val="0"/>
      <w:marTop w:val="0"/>
      <w:marBottom w:val="0"/>
      <w:divBdr>
        <w:top w:val="none" w:sz="0" w:space="0" w:color="auto"/>
        <w:left w:val="none" w:sz="0" w:space="0" w:color="auto"/>
        <w:bottom w:val="none" w:sz="0" w:space="0" w:color="auto"/>
        <w:right w:val="none" w:sz="0" w:space="0" w:color="auto"/>
      </w:divBdr>
    </w:div>
    <w:div w:id="20014447">
      <w:bodyDiv w:val="1"/>
      <w:marLeft w:val="0"/>
      <w:marRight w:val="0"/>
      <w:marTop w:val="0"/>
      <w:marBottom w:val="0"/>
      <w:divBdr>
        <w:top w:val="none" w:sz="0" w:space="0" w:color="auto"/>
        <w:left w:val="none" w:sz="0" w:space="0" w:color="auto"/>
        <w:bottom w:val="none" w:sz="0" w:space="0" w:color="auto"/>
        <w:right w:val="none" w:sz="0" w:space="0" w:color="auto"/>
      </w:divBdr>
    </w:div>
    <w:div w:id="25912057">
      <w:bodyDiv w:val="1"/>
      <w:marLeft w:val="0"/>
      <w:marRight w:val="0"/>
      <w:marTop w:val="0"/>
      <w:marBottom w:val="0"/>
      <w:divBdr>
        <w:top w:val="none" w:sz="0" w:space="0" w:color="auto"/>
        <w:left w:val="none" w:sz="0" w:space="0" w:color="auto"/>
        <w:bottom w:val="none" w:sz="0" w:space="0" w:color="auto"/>
        <w:right w:val="none" w:sz="0" w:space="0" w:color="auto"/>
      </w:divBdr>
    </w:div>
    <w:div w:id="29720203">
      <w:bodyDiv w:val="1"/>
      <w:marLeft w:val="0"/>
      <w:marRight w:val="0"/>
      <w:marTop w:val="0"/>
      <w:marBottom w:val="0"/>
      <w:divBdr>
        <w:top w:val="none" w:sz="0" w:space="0" w:color="auto"/>
        <w:left w:val="none" w:sz="0" w:space="0" w:color="auto"/>
        <w:bottom w:val="none" w:sz="0" w:space="0" w:color="auto"/>
        <w:right w:val="none" w:sz="0" w:space="0" w:color="auto"/>
      </w:divBdr>
    </w:div>
    <w:div w:id="30159117">
      <w:bodyDiv w:val="1"/>
      <w:marLeft w:val="0"/>
      <w:marRight w:val="0"/>
      <w:marTop w:val="0"/>
      <w:marBottom w:val="0"/>
      <w:divBdr>
        <w:top w:val="none" w:sz="0" w:space="0" w:color="auto"/>
        <w:left w:val="none" w:sz="0" w:space="0" w:color="auto"/>
        <w:bottom w:val="none" w:sz="0" w:space="0" w:color="auto"/>
        <w:right w:val="none" w:sz="0" w:space="0" w:color="auto"/>
      </w:divBdr>
    </w:div>
    <w:div w:id="30813982">
      <w:bodyDiv w:val="1"/>
      <w:marLeft w:val="0"/>
      <w:marRight w:val="0"/>
      <w:marTop w:val="0"/>
      <w:marBottom w:val="0"/>
      <w:divBdr>
        <w:top w:val="none" w:sz="0" w:space="0" w:color="auto"/>
        <w:left w:val="none" w:sz="0" w:space="0" w:color="auto"/>
        <w:bottom w:val="none" w:sz="0" w:space="0" w:color="auto"/>
        <w:right w:val="none" w:sz="0" w:space="0" w:color="auto"/>
      </w:divBdr>
    </w:div>
    <w:div w:id="42801731">
      <w:bodyDiv w:val="1"/>
      <w:marLeft w:val="0"/>
      <w:marRight w:val="0"/>
      <w:marTop w:val="0"/>
      <w:marBottom w:val="0"/>
      <w:divBdr>
        <w:top w:val="none" w:sz="0" w:space="0" w:color="auto"/>
        <w:left w:val="none" w:sz="0" w:space="0" w:color="auto"/>
        <w:bottom w:val="none" w:sz="0" w:space="0" w:color="auto"/>
        <w:right w:val="none" w:sz="0" w:space="0" w:color="auto"/>
      </w:divBdr>
    </w:div>
    <w:div w:id="44186347">
      <w:bodyDiv w:val="1"/>
      <w:marLeft w:val="0"/>
      <w:marRight w:val="0"/>
      <w:marTop w:val="0"/>
      <w:marBottom w:val="0"/>
      <w:divBdr>
        <w:top w:val="none" w:sz="0" w:space="0" w:color="auto"/>
        <w:left w:val="none" w:sz="0" w:space="0" w:color="auto"/>
        <w:bottom w:val="none" w:sz="0" w:space="0" w:color="auto"/>
        <w:right w:val="none" w:sz="0" w:space="0" w:color="auto"/>
      </w:divBdr>
    </w:div>
    <w:div w:id="48575792">
      <w:bodyDiv w:val="1"/>
      <w:marLeft w:val="0"/>
      <w:marRight w:val="0"/>
      <w:marTop w:val="0"/>
      <w:marBottom w:val="0"/>
      <w:divBdr>
        <w:top w:val="none" w:sz="0" w:space="0" w:color="auto"/>
        <w:left w:val="none" w:sz="0" w:space="0" w:color="auto"/>
        <w:bottom w:val="none" w:sz="0" w:space="0" w:color="auto"/>
        <w:right w:val="none" w:sz="0" w:space="0" w:color="auto"/>
      </w:divBdr>
    </w:div>
    <w:div w:id="52849947">
      <w:bodyDiv w:val="1"/>
      <w:marLeft w:val="0"/>
      <w:marRight w:val="0"/>
      <w:marTop w:val="0"/>
      <w:marBottom w:val="0"/>
      <w:divBdr>
        <w:top w:val="none" w:sz="0" w:space="0" w:color="auto"/>
        <w:left w:val="none" w:sz="0" w:space="0" w:color="auto"/>
        <w:bottom w:val="none" w:sz="0" w:space="0" w:color="auto"/>
        <w:right w:val="none" w:sz="0" w:space="0" w:color="auto"/>
      </w:divBdr>
    </w:div>
    <w:div w:id="55052630">
      <w:bodyDiv w:val="1"/>
      <w:marLeft w:val="0"/>
      <w:marRight w:val="0"/>
      <w:marTop w:val="0"/>
      <w:marBottom w:val="0"/>
      <w:divBdr>
        <w:top w:val="none" w:sz="0" w:space="0" w:color="auto"/>
        <w:left w:val="none" w:sz="0" w:space="0" w:color="auto"/>
        <w:bottom w:val="none" w:sz="0" w:space="0" w:color="auto"/>
        <w:right w:val="none" w:sz="0" w:space="0" w:color="auto"/>
      </w:divBdr>
    </w:div>
    <w:div w:id="55588924">
      <w:bodyDiv w:val="1"/>
      <w:marLeft w:val="0"/>
      <w:marRight w:val="0"/>
      <w:marTop w:val="0"/>
      <w:marBottom w:val="0"/>
      <w:divBdr>
        <w:top w:val="none" w:sz="0" w:space="0" w:color="auto"/>
        <w:left w:val="none" w:sz="0" w:space="0" w:color="auto"/>
        <w:bottom w:val="none" w:sz="0" w:space="0" w:color="auto"/>
        <w:right w:val="none" w:sz="0" w:space="0" w:color="auto"/>
      </w:divBdr>
    </w:div>
    <w:div w:id="56905507">
      <w:bodyDiv w:val="1"/>
      <w:marLeft w:val="0"/>
      <w:marRight w:val="0"/>
      <w:marTop w:val="0"/>
      <w:marBottom w:val="0"/>
      <w:divBdr>
        <w:top w:val="none" w:sz="0" w:space="0" w:color="auto"/>
        <w:left w:val="none" w:sz="0" w:space="0" w:color="auto"/>
        <w:bottom w:val="none" w:sz="0" w:space="0" w:color="auto"/>
        <w:right w:val="none" w:sz="0" w:space="0" w:color="auto"/>
      </w:divBdr>
    </w:div>
    <w:div w:id="58528723">
      <w:bodyDiv w:val="1"/>
      <w:marLeft w:val="0"/>
      <w:marRight w:val="0"/>
      <w:marTop w:val="0"/>
      <w:marBottom w:val="0"/>
      <w:divBdr>
        <w:top w:val="none" w:sz="0" w:space="0" w:color="auto"/>
        <w:left w:val="none" w:sz="0" w:space="0" w:color="auto"/>
        <w:bottom w:val="none" w:sz="0" w:space="0" w:color="auto"/>
        <w:right w:val="none" w:sz="0" w:space="0" w:color="auto"/>
      </w:divBdr>
    </w:div>
    <w:div w:id="59140360">
      <w:bodyDiv w:val="1"/>
      <w:marLeft w:val="0"/>
      <w:marRight w:val="0"/>
      <w:marTop w:val="0"/>
      <w:marBottom w:val="0"/>
      <w:divBdr>
        <w:top w:val="none" w:sz="0" w:space="0" w:color="auto"/>
        <w:left w:val="none" w:sz="0" w:space="0" w:color="auto"/>
        <w:bottom w:val="none" w:sz="0" w:space="0" w:color="auto"/>
        <w:right w:val="none" w:sz="0" w:space="0" w:color="auto"/>
      </w:divBdr>
    </w:div>
    <w:div w:id="61023218">
      <w:bodyDiv w:val="1"/>
      <w:marLeft w:val="0"/>
      <w:marRight w:val="0"/>
      <w:marTop w:val="0"/>
      <w:marBottom w:val="0"/>
      <w:divBdr>
        <w:top w:val="none" w:sz="0" w:space="0" w:color="auto"/>
        <w:left w:val="none" w:sz="0" w:space="0" w:color="auto"/>
        <w:bottom w:val="none" w:sz="0" w:space="0" w:color="auto"/>
        <w:right w:val="none" w:sz="0" w:space="0" w:color="auto"/>
      </w:divBdr>
    </w:div>
    <w:div w:id="65304418">
      <w:bodyDiv w:val="1"/>
      <w:marLeft w:val="0"/>
      <w:marRight w:val="0"/>
      <w:marTop w:val="0"/>
      <w:marBottom w:val="0"/>
      <w:divBdr>
        <w:top w:val="none" w:sz="0" w:space="0" w:color="auto"/>
        <w:left w:val="none" w:sz="0" w:space="0" w:color="auto"/>
        <w:bottom w:val="none" w:sz="0" w:space="0" w:color="auto"/>
        <w:right w:val="none" w:sz="0" w:space="0" w:color="auto"/>
      </w:divBdr>
    </w:div>
    <w:div w:id="67966276">
      <w:bodyDiv w:val="1"/>
      <w:marLeft w:val="0"/>
      <w:marRight w:val="0"/>
      <w:marTop w:val="0"/>
      <w:marBottom w:val="0"/>
      <w:divBdr>
        <w:top w:val="none" w:sz="0" w:space="0" w:color="auto"/>
        <w:left w:val="none" w:sz="0" w:space="0" w:color="auto"/>
        <w:bottom w:val="none" w:sz="0" w:space="0" w:color="auto"/>
        <w:right w:val="none" w:sz="0" w:space="0" w:color="auto"/>
      </w:divBdr>
    </w:div>
    <w:div w:id="71702079">
      <w:bodyDiv w:val="1"/>
      <w:marLeft w:val="0"/>
      <w:marRight w:val="0"/>
      <w:marTop w:val="0"/>
      <w:marBottom w:val="0"/>
      <w:divBdr>
        <w:top w:val="none" w:sz="0" w:space="0" w:color="auto"/>
        <w:left w:val="none" w:sz="0" w:space="0" w:color="auto"/>
        <w:bottom w:val="none" w:sz="0" w:space="0" w:color="auto"/>
        <w:right w:val="none" w:sz="0" w:space="0" w:color="auto"/>
      </w:divBdr>
    </w:div>
    <w:div w:id="73213290">
      <w:bodyDiv w:val="1"/>
      <w:marLeft w:val="0"/>
      <w:marRight w:val="0"/>
      <w:marTop w:val="0"/>
      <w:marBottom w:val="0"/>
      <w:divBdr>
        <w:top w:val="none" w:sz="0" w:space="0" w:color="auto"/>
        <w:left w:val="none" w:sz="0" w:space="0" w:color="auto"/>
        <w:bottom w:val="none" w:sz="0" w:space="0" w:color="auto"/>
        <w:right w:val="none" w:sz="0" w:space="0" w:color="auto"/>
      </w:divBdr>
    </w:div>
    <w:div w:id="75135062">
      <w:bodyDiv w:val="1"/>
      <w:marLeft w:val="0"/>
      <w:marRight w:val="0"/>
      <w:marTop w:val="0"/>
      <w:marBottom w:val="0"/>
      <w:divBdr>
        <w:top w:val="none" w:sz="0" w:space="0" w:color="auto"/>
        <w:left w:val="none" w:sz="0" w:space="0" w:color="auto"/>
        <w:bottom w:val="none" w:sz="0" w:space="0" w:color="auto"/>
        <w:right w:val="none" w:sz="0" w:space="0" w:color="auto"/>
      </w:divBdr>
    </w:div>
    <w:div w:id="77019040">
      <w:bodyDiv w:val="1"/>
      <w:marLeft w:val="0"/>
      <w:marRight w:val="0"/>
      <w:marTop w:val="0"/>
      <w:marBottom w:val="0"/>
      <w:divBdr>
        <w:top w:val="none" w:sz="0" w:space="0" w:color="auto"/>
        <w:left w:val="none" w:sz="0" w:space="0" w:color="auto"/>
        <w:bottom w:val="none" w:sz="0" w:space="0" w:color="auto"/>
        <w:right w:val="none" w:sz="0" w:space="0" w:color="auto"/>
      </w:divBdr>
    </w:div>
    <w:div w:id="78408601">
      <w:bodyDiv w:val="1"/>
      <w:marLeft w:val="0"/>
      <w:marRight w:val="0"/>
      <w:marTop w:val="0"/>
      <w:marBottom w:val="0"/>
      <w:divBdr>
        <w:top w:val="none" w:sz="0" w:space="0" w:color="auto"/>
        <w:left w:val="none" w:sz="0" w:space="0" w:color="auto"/>
        <w:bottom w:val="none" w:sz="0" w:space="0" w:color="auto"/>
        <w:right w:val="none" w:sz="0" w:space="0" w:color="auto"/>
      </w:divBdr>
    </w:div>
    <w:div w:id="81143779">
      <w:bodyDiv w:val="1"/>
      <w:marLeft w:val="0"/>
      <w:marRight w:val="0"/>
      <w:marTop w:val="0"/>
      <w:marBottom w:val="0"/>
      <w:divBdr>
        <w:top w:val="none" w:sz="0" w:space="0" w:color="auto"/>
        <w:left w:val="none" w:sz="0" w:space="0" w:color="auto"/>
        <w:bottom w:val="none" w:sz="0" w:space="0" w:color="auto"/>
        <w:right w:val="none" w:sz="0" w:space="0" w:color="auto"/>
      </w:divBdr>
    </w:div>
    <w:div w:id="90510811">
      <w:bodyDiv w:val="1"/>
      <w:marLeft w:val="0"/>
      <w:marRight w:val="0"/>
      <w:marTop w:val="0"/>
      <w:marBottom w:val="0"/>
      <w:divBdr>
        <w:top w:val="none" w:sz="0" w:space="0" w:color="auto"/>
        <w:left w:val="none" w:sz="0" w:space="0" w:color="auto"/>
        <w:bottom w:val="none" w:sz="0" w:space="0" w:color="auto"/>
        <w:right w:val="none" w:sz="0" w:space="0" w:color="auto"/>
      </w:divBdr>
    </w:div>
    <w:div w:id="93795354">
      <w:bodyDiv w:val="1"/>
      <w:marLeft w:val="0"/>
      <w:marRight w:val="0"/>
      <w:marTop w:val="0"/>
      <w:marBottom w:val="0"/>
      <w:divBdr>
        <w:top w:val="none" w:sz="0" w:space="0" w:color="auto"/>
        <w:left w:val="none" w:sz="0" w:space="0" w:color="auto"/>
        <w:bottom w:val="none" w:sz="0" w:space="0" w:color="auto"/>
        <w:right w:val="none" w:sz="0" w:space="0" w:color="auto"/>
      </w:divBdr>
    </w:div>
    <w:div w:id="94522394">
      <w:bodyDiv w:val="1"/>
      <w:marLeft w:val="0"/>
      <w:marRight w:val="0"/>
      <w:marTop w:val="0"/>
      <w:marBottom w:val="0"/>
      <w:divBdr>
        <w:top w:val="none" w:sz="0" w:space="0" w:color="auto"/>
        <w:left w:val="none" w:sz="0" w:space="0" w:color="auto"/>
        <w:bottom w:val="none" w:sz="0" w:space="0" w:color="auto"/>
        <w:right w:val="none" w:sz="0" w:space="0" w:color="auto"/>
      </w:divBdr>
    </w:div>
    <w:div w:id="95565925">
      <w:bodyDiv w:val="1"/>
      <w:marLeft w:val="0"/>
      <w:marRight w:val="0"/>
      <w:marTop w:val="0"/>
      <w:marBottom w:val="0"/>
      <w:divBdr>
        <w:top w:val="none" w:sz="0" w:space="0" w:color="auto"/>
        <w:left w:val="none" w:sz="0" w:space="0" w:color="auto"/>
        <w:bottom w:val="none" w:sz="0" w:space="0" w:color="auto"/>
        <w:right w:val="none" w:sz="0" w:space="0" w:color="auto"/>
      </w:divBdr>
    </w:div>
    <w:div w:id="95712114">
      <w:bodyDiv w:val="1"/>
      <w:marLeft w:val="0"/>
      <w:marRight w:val="0"/>
      <w:marTop w:val="0"/>
      <w:marBottom w:val="0"/>
      <w:divBdr>
        <w:top w:val="none" w:sz="0" w:space="0" w:color="auto"/>
        <w:left w:val="none" w:sz="0" w:space="0" w:color="auto"/>
        <w:bottom w:val="none" w:sz="0" w:space="0" w:color="auto"/>
        <w:right w:val="none" w:sz="0" w:space="0" w:color="auto"/>
      </w:divBdr>
    </w:div>
    <w:div w:id="96102171">
      <w:bodyDiv w:val="1"/>
      <w:marLeft w:val="0"/>
      <w:marRight w:val="0"/>
      <w:marTop w:val="0"/>
      <w:marBottom w:val="0"/>
      <w:divBdr>
        <w:top w:val="none" w:sz="0" w:space="0" w:color="auto"/>
        <w:left w:val="none" w:sz="0" w:space="0" w:color="auto"/>
        <w:bottom w:val="none" w:sz="0" w:space="0" w:color="auto"/>
        <w:right w:val="none" w:sz="0" w:space="0" w:color="auto"/>
      </w:divBdr>
    </w:div>
    <w:div w:id="97258523">
      <w:bodyDiv w:val="1"/>
      <w:marLeft w:val="0"/>
      <w:marRight w:val="0"/>
      <w:marTop w:val="0"/>
      <w:marBottom w:val="0"/>
      <w:divBdr>
        <w:top w:val="none" w:sz="0" w:space="0" w:color="auto"/>
        <w:left w:val="none" w:sz="0" w:space="0" w:color="auto"/>
        <w:bottom w:val="none" w:sz="0" w:space="0" w:color="auto"/>
        <w:right w:val="none" w:sz="0" w:space="0" w:color="auto"/>
      </w:divBdr>
    </w:div>
    <w:div w:id="97721462">
      <w:bodyDiv w:val="1"/>
      <w:marLeft w:val="0"/>
      <w:marRight w:val="0"/>
      <w:marTop w:val="0"/>
      <w:marBottom w:val="0"/>
      <w:divBdr>
        <w:top w:val="none" w:sz="0" w:space="0" w:color="auto"/>
        <w:left w:val="none" w:sz="0" w:space="0" w:color="auto"/>
        <w:bottom w:val="none" w:sz="0" w:space="0" w:color="auto"/>
        <w:right w:val="none" w:sz="0" w:space="0" w:color="auto"/>
      </w:divBdr>
    </w:div>
    <w:div w:id="98525198">
      <w:bodyDiv w:val="1"/>
      <w:marLeft w:val="0"/>
      <w:marRight w:val="0"/>
      <w:marTop w:val="0"/>
      <w:marBottom w:val="0"/>
      <w:divBdr>
        <w:top w:val="none" w:sz="0" w:space="0" w:color="auto"/>
        <w:left w:val="none" w:sz="0" w:space="0" w:color="auto"/>
        <w:bottom w:val="none" w:sz="0" w:space="0" w:color="auto"/>
        <w:right w:val="none" w:sz="0" w:space="0" w:color="auto"/>
      </w:divBdr>
    </w:div>
    <w:div w:id="98918341">
      <w:bodyDiv w:val="1"/>
      <w:marLeft w:val="0"/>
      <w:marRight w:val="0"/>
      <w:marTop w:val="0"/>
      <w:marBottom w:val="0"/>
      <w:divBdr>
        <w:top w:val="none" w:sz="0" w:space="0" w:color="auto"/>
        <w:left w:val="none" w:sz="0" w:space="0" w:color="auto"/>
        <w:bottom w:val="none" w:sz="0" w:space="0" w:color="auto"/>
        <w:right w:val="none" w:sz="0" w:space="0" w:color="auto"/>
      </w:divBdr>
    </w:div>
    <w:div w:id="101731900">
      <w:bodyDiv w:val="1"/>
      <w:marLeft w:val="0"/>
      <w:marRight w:val="0"/>
      <w:marTop w:val="0"/>
      <w:marBottom w:val="0"/>
      <w:divBdr>
        <w:top w:val="none" w:sz="0" w:space="0" w:color="auto"/>
        <w:left w:val="none" w:sz="0" w:space="0" w:color="auto"/>
        <w:bottom w:val="none" w:sz="0" w:space="0" w:color="auto"/>
        <w:right w:val="none" w:sz="0" w:space="0" w:color="auto"/>
      </w:divBdr>
    </w:div>
    <w:div w:id="101850794">
      <w:bodyDiv w:val="1"/>
      <w:marLeft w:val="0"/>
      <w:marRight w:val="0"/>
      <w:marTop w:val="0"/>
      <w:marBottom w:val="0"/>
      <w:divBdr>
        <w:top w:val="none" w:sz="0" w:space="0" w:color="auto"/>
        <w:left w:val="none" w:sz="0" w:space="0" w:color="auto"/>
        <w:bottom w:val="none" w:sz="0" w:space="0" w:color="auto"/>
        <w:right w:val="none" w:sz="0" w:space="0" w:color="auto"/>
      </w:divBdr>
    </w:div>
    <w:div w:id="102068564">
      <w:bodyDiv w:val="1"/>
      <w:marLeft w:val="0"/>
      <w:marRight w:val="0"/>
      <w:marTop w:val="0"/>
      <w:marBottom w:val="0"/>
      <w:divBdr>
        <w:top w:val="none" w:sz="0" w:space="0" w:color="auto"/>
        <w:left w:val="none" w:sz="0" w:space="0" w:color="auto"/>
        <w:bottom w:val="none" w:sz="0" w:space="0" w:color="auto"/>
        <w:right w:val="none" w:sz="0" w:space="0" w:color="auto"/>
      </w:divBdr>
    </w:div>
    <w:div w:id="102844735">
      <w:bodyDiv w:val="1"/>
      <w:marLeft w:val="0"/>
      <w:marRight w:val="0"/>
      <w:marTop w:val="0"/>
      <w:marBottom w:val="0"/>
      <w:divBdr>
        <w:top w:val="none" w:sz="0" w:space="0" w:color="auto"/>
        <w:left w:val="none" w:sz="0" w:space="0" w:color="auto"/>
        <w:bottom w:val="none" w:sz="0" w:space="0" w:color="auto"/>
        <w:right w:val="none" w:sz="0" w:space="0" w:color="auto"/>
      </w:divBdr>
    </w:div>
    <w:div w:id="110899972">
      <w:bodyDiv w:val="1"/>
      <w:marLeft w:val="0"/>
      <w:marRight w:val="0"/>
      <w:marTop w:val="0"/>
      <w:marBottom w:val="0"/>
      <w:divBdr>
        <w:top w:val="none" w:sz="0" w:space="0" w:color="auto"/>
        <w:left w:val="none" w:sz="0" w:space="0" w:color="auto"/>
        <w:bottom w:val="none" w:sz="0" w:space="0" w:color="auto"/>
        <w:right w:val="none" w:sz="0" w:space="0" w:color="auto"/>
      </w:divBdr>
    </w:div>
    <w:div w:id="111218662">
      <w:bodyDiv w:val="1"/>
      <w:marLeft w:val="0"/>
      <w:marRight w:val="0"/>
      <w:marTop w:val="0"/>
      <w:marBottom w:val="0"/>
      <w:divBdr>
        <w:top w:val="none" w:sz="0" w:space="0" w:color="auto"/>
        <w:left w:val="none" w:sz="0" w:space="0" w:color="auto"/>
        <w:bottom w:val="none" w:sz="0" w:space="0" w:color="auto"/>
        <w:right w:val="none" w:sz="0" w:space="0" w:color="auto"/>
      </w:divBdr>
    </w:div>
    <w:div w:id="113136163">
      <w:bodyDiv w:val="1"/>
      <w:marLeft w:val="0"/>
      <w:marRight w:val="0"/>
      <w:marTop w:val="0"/>
      <w:marBottom w:val="0"/>
      <w:divBdr>
        <w:top w:val="none" w:sz="0" w:space="0" w:color="auto"/>
        <w:left w:val="none" w:sz="0" w:space="0" w:color="auto"/>
        <w:bottom w:val="none" w:sz="0" w:space="0" w:color="auto"/>
        <w:right w:val="none" w:sz="0" w:space="0" w:color="auto"/>
      </w:divBdr>
    </w:div>
    <w:div w:id="113981621">
      <w:bodyDiv w:val="1"/>
      <w:marLeft w:val="0"/>
      <w:marRight w:val="0"/>
      <w:marTop w:val="0"/>
      <w:marBottom w:val="0"/>
      <w:divBdr>
        <w:top w:val="none" w:sz="0" w:space="0" w:color="auto"/>
        <w:left w:val="none" w:sz="0" w:space="0" w:color="auto"/>
        <w:bottom w:val="none" w:sz="0" w:space="0" w:color="auto"/>
        <w:right w:val="none" w:sz="0" w:space="0" w:color="auto"/>
      </w:divBdr>
    </w:div>
    <w:div w:id="114058552">
      <w:bodyDiv w:val="1"/>
      <w:marLeft w:val="0"/>
      <w:marRight w:val="0"/>
      <w:marTop w:val="0"/>
      <w:marBottom w:val="0"/>
      <w:divBdr>
        <w:top w:val="none" w:sz="0" w:space="0" w:color="auto"/>
        <w:left w:val="none" w:sz="0" w:space="0" w:color="auto"/>
        <w:bottom w:val="none" w:sz="0" w:space="0" w:color="auto"/>
        <w:right w:val="none" w:sz="0" w:space="0" w:color="auto"/>
      </w:divBdr>
    </w:div>
    <w:div w:id="114642511">
      <w:bodyDiv w:val="1"/>
      <w:marLeft w:val="0"/>
      <w:marRight w:val="0"/>
      <w:marTop w:val="0"/>
      <w:marBottom w:val="0"/>
      <w:divBdr>
        <w:top w:val="none" w:sz="0" w:space="0" w:color="auto"/>
        <w:left w:val="none" w:sz="0" w:space="0" w:color="auto"/>
        <w:bottom w:val="none" w:sz="0" w:space="0" w:color="auto"/>
        <w:right w:val="none" w:sz="0" w:space="0" w:color="auto"/>
      </w:divBdr>
    </w:div>
    <w:div w:id="119736578">
      <w:bodyDiv w:val="1"/>
      <w:marLeft w:val="0"/>
      <w:marRight w:val="0"/>
      <w:marTop w:val="0"/>
      <w:marBottom w:val="0"/>
      <w:divBdr>
        <w:top w:val="none" w:sz="0" w:space="0" w:color="auto"/>
        <w:left w:val="none" w:sz="0" w:space="0" w:color="auto"/>
        <w:bottom w:val="none" w:sz="0" w:space="0" w:color="auto"/>
        <w:right w:val="none" w:sz="0" w:space="0" w:color="auto"/>
      </w:divBdr>
    </w:div>
    <w:div w:id="120222911">
      <w:bodyDiv w:val="1"/>
      <w:marLeft w:val="0"/>
      <w:marRight w:val="0"/>
      <w:marTop w:val="0"/>
      <w:marBottom w:val="0"/>
      <w:divBdr>
        <w:top w:val="none" w:sz="0" w:space="0" w:color="auto"/>
        <w:left w:val="none" w:sz="0" w:space="0" w:color="auto"/>
        <w:bottom w:val="none" w:sz="0" w:space="0" w:color="auto"/>
        <w:right w:val="none" w:sz="0" w:space="0" w:color="auto"/>
      </w:divBdr>
    </w:div>
    <w:div w:id="124784581">
      <w:bodyDiv w:val="1"/>
      <w:marLeft w:val="0"/>
      <w:marRight w:val="0"/>
      <w:marTop w:val="0"/>
      <w:marBottom w:val="0"/>
      <w:divBdr>
        <w:top w:val="none" w:sz="0" w:space="0" w:color="auto"/>
        <w:left w:val="none" w:sz="0" w:space="0" w:color="auto"/>
        <w:bottom w:val="none" w:sz="0" w:space="0" w:color="auto"/>
        <w:right w:val="none" w:sz="0" w:space="0" w:color="auto"/>
      </w:divBdr>
    </w:div>
    <w:div w:id="129440053">
      <w:bodyDiv w:val="1"/>
      <w:marLeft w:val="0"/>
      <w:marRight w:val="0"/>
      <w:marTop w:val="0"/>
      <w:marBottom w:val="0"/>
      <w:divBdr>
        <w:top w:val="none" w:sz="0" w:space="0" w:color="auto"/>
        <w:left w:val="none" w:sz="0" w:space="0" w:color="auto"/>
        <w:bottom w:val="none" w:sz="0" w:space="0" w:color="auto"/>
        <w:right w:val="none" w:sz="0" w:space="0" w:color="auto"/>
      </w:divBdr>
    </w:div>
    <w:div w:id="129637450">
      <w:bodyDiv w:val="1"/>
      <w:marLeft w:val="0"/>
      <w:marRight w:val="0"/>
      <w:marTop w:val="0"/>
      <w:marBottom w:val="0"/>
      <w:divBdr>
        <w:top w:val="none" w:sz="0" w:space="0" w:color="auto"/>
        <w:left w:val="none" w:sz="0" w:space="0" w:color="auto"/>
        <w:bottom w:val="none" w:sz="0" w:space="0" w:color="auto"/>
        <w:right w:val="none" w:sz="0" w:space="0" w:color="auto"/>
      </w:divBdr>
    </w:div>
    <w:div w:id="138084984">
      <w:bodyDiv w:val="1"/>
      <w:marLeft w:val="0"/>
      <w:marRight w:val="0"/>
      <w:marTop w:val="0"/>
      <w:marBottom w:val="0"/>
      <w:divBdr>
        <w:top w:val="none" w:sz="0" w:space="0" w:color="auto"/>
        <w:left w:val="none" w:sz="0" w:space="0" w:color="auto"/>
        <w:bottom w:val="none" w:sz="0" w:space="0" w:color="auto"/>
        <w:right w:val="none" w:sz="0" w:space="0" w:color="auto"/>
      </w:divBdr>
    </w:div>
    <w:div w:id="138495471">
      <w:bodyDiv w:val="1"/>
      <w:marLeft w:val="0"/>
      <w:marRight w:val="0"/>
      <w:marTop w:val="0"/>
      <w:marBottom w:val="0"/>
      <w:divBdr>
        <w:top w:val="none" w:sz="0" w:space="0" w:color="auto"/>
        <w:left w:val="none" w:sz="0" w:space="0" w:color="auto"/>
        <w:bottom w:val="none" w:sz="0" w:space="0" w:color="auto"/>
        <w:right w:val="none" w:sz="0" w:space="0" w:color="auto"/>
      </w:divBdr>
    </w:div>
    <w:div w:id="138688126">
      <w:bodyDiv w:val="1"/>
      <w:marLeft w:val="0"/>
      <w:marRight w:val="0"/>
      <w:marTop w:val="0"/>
      <w:marBottom w:val="0"/>
      <w:divBdr>
        <w:top w:val="none" w:sz="0" w:space="0" w:color="auto"/>
        <w:left w:val="none" w:sz="0" w:space="0" w:color="auto"/>
        <w:bottom w:val="none" w:sz="0" w:space="0" w:color="auto"/>
        <w:right w:val="none" w:sz="0" w:space="0" w:color="auto"/>
      </w:divBdr>
    </w:div>
    <w:div w:id="140579371">
      <w:bodyDiv w:val="1"/>
      <w:marLeft w:val="0"/>
      <w:marRight w:val="0"/>
      <w:marTop w:val="0"/>
      <w:marBottom w:val="0"/>
      <w:divBdr>
        <w:top w:val="none" w:sz="0" w:space="0" w:color="auto"/>
        <w:left w:val="none" w:sz="0" w:space="0" w:color="auto"/>
        <w:bottom w:val="none" w:sz="0" w:space="0" w:color="auto"/>
        <w:right w:val="none" w:sz="0" w:space="0" w:color="auto"/>
      </w:divBdr>
    </w:div>
    <w:div w:id="144467684">
      <w:bodyDiv w:val="1"/>
      <w:marLeft w:val="0"/>
      <w:marRight w:val="0"/>
      <w:marTop w:val="0"/>
      <w:marBottom w:val="0"/>
      <w:divBdr>
        <w:top w:val="none" w:sz="0" w:space="0" w:color="auto"/>
        <w:left w:val="none" w:sz="0" w:space="0" w:color="auto"/>
        <w:bottom w:val="none" w:sz="0" w:space="0" w:color="auto"/>
        <w:right w:val="none" w:sz="0" w:space="0" w:color="auto"/>
      </w:divBdr>
    </w:div>
    <w:div w:id="145367944">
      <w:bodyDiv w:val="1"/>
      <w:marLeft w:val="0"/>
      <w:marRight w:val="0"/>
      <w:marTop w:val="0"/>
      <w:marBottom w:val="0"/>
      <w:divBdr>
        <w:top w:val="none" w:sz="0" w:space="0" w:color="auto"/>
        <w:left w:val="none" w:sz="0" w:space="0" w:color="auto"/>
        <w:bottom w:val="none" w:sz="0" w:space="0" w:color="auto"/>
        <w:right w:val="none" w:sz="0" w:space="0" w:color="auto"/>
      </w:divBdr>
    </w:div>
    <w:div w:id="148712675">
      <w:bodyDiv w:val="1"/>
      <w:marLeft w:val="0"/>
      <w:marRight w:val="0"/>
      <w:marTop w:val="0"/>
      <w:marBottom w:val="0"/>
      <w:divBdr>
        <w:top w:val="none" w:sz="0" w:space="0" w:color="auto"/>
        <w:left w:val="none" w:sz="0" w:space="0" w:color="auto"/>
        <w:bottom w:val="none" w:sz="0" w:space="0" w:color="auto"/>
        <w:right w:val="none" w:sz="0" w:space="0" w:color="auto"/>
      </w:divBdr>
    </w:div>
    <w:div w:id="155153282">
      <w:bodyDiv w:val="1"/>
      <w:marLeft w:val="0"/>
      <w:marRight w:val="0"/>
      <w:marTop w:val="0"/>
      <w:marBottom w:val="0"/>
      <w:divBdr>
        <w:top w:val="none" w:sz="0" w:space="0" w:color="auto"/>
        <w:left w:val="none" w:sz="0" w:space="0" w:color="auto"/>
        <w:bottom w:val="none" w:sz="0" w:space="0" w:color="auto"/>
        <w:right w:val="none" w:sz="0" w:space="0" w:color="auto"/>
      </w:divBdr>
    </w:div>
    <w:div w:id="157697498">
      <w:bodyDiv w:val="1"/>
      <w:marLeft w:val="0"/>
      <w:marRight w:val="0"/>
      <w:marTop w:val="0"/>
      <w:marBottom w:val="0"/>
      <w:divBdr>
        <w:top w:val="none" w:sz="0" w:space="0" w:color="auto"/>
        <w:left w:val="none" w:sz="0" w:space="0" w:color="auto"/>
        <w:bottom w:val="none" w:sz="0" w:space="0" w:color="auto"/>
        <w:right w:val="none" w:sz="0" w:space="0" w:color="auto"/>
      </w:divBdr>
    </w:div>
    <w:div w:id="157965728">
      <w:bodyDiv w:val="1"/>
      <w:marLeft w:val="0"/>
      <w:marRight w:val="0"/>
      <w:marTop w:val="0"/>
      <w:marBottom w:val="0"/>
      <w:divBdr>
        <w:top w:val="none" w:sz="0" w:space="0" w:color="auto"/>
        <w:left w:val="none" w:sz="0" w:space="0" w:color="auto"/>
        <w:bottom w:val="none" w:sz="0" w:space="0" w:color="auto"/>
        <w:right w:val="none" w:sz="0" w:space="0" w:color="auto"/>
      </w:divBdr>
    </w:div>
    <w:div w:id="158885085">
      <w:bodyDiv w:val="1"/>
      <w:marLeft w:val="0"/>
      <w:marRight w:val="0"/>
      <w:marTop w:val="0"/>
      <w:marBottom w:val="0"/>
      <w:divBdr>
        <w:top w:val="none" w:sz="0" w:space="0" w:color="auto"/>
        <w:left w:val="none" w:sz="0" w:space="0" w:color="auto"/>
        <w:bottom w:val="none" w:sz="0" w:space="0" w:color="auto"/>
        <w:right w:val="none" w:sz="0" w:space="0" w:color="auto"/>
      </w:divBdr>
    </w:div>
    <w:div w:id="164974947">
      <w:bodyDiv w:val="1"/>
      <w:marLeft w:val="0"/>
      <w:marRight w:val="0"/>
      <w:marTop w:val="0"/>
      <w:marBottom w:val="0"/>
      <w:divBdr>
        <w:top w:val="none" w:sz="0" w:space="0" w:color="auto"/>
        <w:left w:val="none" w:sz="0" w:space="0" w:color="auto"/>
        <w:bottom w:val="none" w:sz="0" w:space="0" w:color="auto"/>
        <w:right w:val="none" w:sz="0" w:space="0" w:color="auto"/>
      </w:divBdr>
    </w:div>
    <w:div w:id="167985104">
      <w:bodyDiv w:val="1"/>
      <w:marLeft w:val="0"/>
      <w:marRight w:val="0"/>
      <w:marTop w:val="0"/>
      <w:marBottom w:val="0"/>
      <w:divBdr>
        <w:top w:val="none" w:sz="0" w:space="0" w:color="auto"/>
        <w:left w:val="none" w:sz="0" w:space="0" w:color="auto"/>
        <w:bottom w:val="none" w:sz="0" w:space="0" w:color="auto"/>
        <w:right w:val="none" w:sz="0" w:space="0" w:color="auto"/>
      </w:divBdr>
    </w:div>
    <w:div w:id="169295823">
      <w:bodyDiv w:val="1"/>
      <w:marLeft w:val="0"/>
      <w:marRight w:val="0"/>
      <w:marTop w:val="0"/>
      <w:marBottom w:val="0"/>
      <w:divBdr>
        <w:top w:val="none" w:sz="0" w:space="0" w:color="auto"/>
        <w:left w:val="none" w:sz="0" w:space="0" w:color="auto"/>
        <w:bottom w:val="none" w:sz="0" w:space="0" w:color="auto"/>
        <w:right w:val="none" w:sz="0" w:space="0" w:color="auto"/>
      </w:divBdr>
    </w:div>
    <w:div w:id="170409881">
      <w:bodyDiv w:val="1"/>
      <w:marLeft w:val="0"/>
      <w:marRight w:val="0"/>
      <w:marTop w:val="0"/>
      <w:marBottom w:val="0"/>
      <w:divBdr>
        <w:top w:val="none" w:sz="0" w:space="0" w:color="auto"/>
        <w:left w:val="none" w:sz="0" w:space="0" w:color="auto"/>
        <w:bottom w:val="none" w:sz="0" w:space="0" w:color="auto"/>
        <w:right w:val="none" w:sz="0" w:space="0" w:color="auto"/>
      </w:divBdr>
    </w:div>
    <w:div w:id="171649273">
      <w:bodyDiv w:val="1"/>
      <w:marLeft w:val="0"/>
      <w:marRight w:val="0"/>
      <w:marTop w:val="0"/>
      <w:marBottom w:val="0"/>
      <w:divBdr>
        <w:top w:val="none" w:sz="0" w:space="0" w:color="auto"/>
        <w:left w:val="none" w:sz="0" w:space="0" w:color="auto"/>
        <w:bottom w:val="none" w:sz="0" w:space="0" w:color="auto"/>
        <w:right w:val="none" w:sz="0" w:space="0" w:color="auto"/>
      </w:divBdr>
    </w:div>
    <w:div w:id="171723551">
      <w:bodyDiv w:val="1"/>
      <w:marLeft w:val="0"/>
      <w:marRight w:val="0"/>
      <w:marTop w:val="0"/>
      <w:marBottom w:val="0"/>
      <w:divBdr>
        <w:top w:val="none" w:sz="0" w:space="0" w:color="auto"/>
        <w:left w:val="none" w:sz="0" w:space="0" w:color="auto"/>
        <w:bottom w:val="none" w:sz="0" w:space="0" w:color="auto"/>
        <w:right w:val="none" w:sz="0" w:space="0" w:color="auto"/>
      </w:divBdr>
    </w:div>
    <w:div w:id="188103029">
      <w:bodyDiv w:val="1"/>
      <w:marLeft w:val="0"/>
      <w:marRight w:val="0"/>
      <w:marTop w:val="0"/>
      <w:marBottom w:val="0"/>
      <w:divBdr>
        <w:top w:val="none" w:sz="0" w:space="0" w:color="auto"/>
        <w:left w:val="none" w:sz="0" w:space="0" w:color="auto"/>
        <w:bottom w:val="none" w:sz="0" w:space="0" w:color="auto"/>
        <w:right w:val="none" w:sz="0" w:space="0" w:color="auto"/>
      </w:divBdr>
    </w:div>
    <w:div w:id="189029425">
      <w:bodyDiv w:val="1"/>
      <w:marLeft w:val="0"/>
      <w:marRight w:val="0"/>
      <w:marTop w:val="0"/>
      <w:marBottom w:val="0"/>
      <w:divBdr>
        <w:top w:val="none" w:sz="0" w:space="0" w:color="auto"/>
        <w:left w:val="none" w:sz="0" w:space="0" w:color="auto"/>
        <w:bottom w:val="none" w:sz="0" w:space="0" w:color="auto"/>
        <w:right w:val="none" w:sz="0" w:space="0" w:color="auto"/>
      </w:divBdr>
    </w:div>
    <w:div w:id="189683339">
      <w:bodyDiv w:val="1"/>
      <w:marLeft w:val="0"/>
      <w:marRight w:val="0"/>
      <w:marTop w:val="0"/>
      <w:marBottom w:val="0"/>
      <w:divBdr>
        <w:top w:val="none" w:sz="0" w:space="0" w:color="auto"/>
        <w:left w:val="none" w:sz="0" w:space="0" w:color="auto"/>
        <w:bottom w:val="none" w:sz="0" w:space="0" w:color="auto"/>
        <w:right w:val="none" w:sz="0" w:space="0" w:color="auto"/>
      </w:divBdr>
    </w:div>
    <w:div w:id="190194829">
      <w:bodyDiv w:val="1"/>
      <w:marLeft w:val="0"/>
      <w:marRight w:val="0"/>
      <w:marTop w:val="0"/>
      <w:marBottom w:val="0"/>
      <w:divBdr>
        <w:top w:val="none" w:sz="0" w:space="0" w:color="auto"/>
        <w:left w:val="none" w:sz="0" w:space="0" w:color="auto"/>
        <w:bottom w:val="none" w:sz="0" w:space="0" w:color="auto"/>
        <w:right w:val="none" w:sz="0" w:space="0" w:color="auto"/>
      </w:divBdr>
    </w:div>
    <w:div w:id="190607509">
      <w:bodyDiv w:val="1"/>
      <w:marLeft w:val="0"/>
      <w:marRight w:val="0"/>
      <w:marTop w:val="0"/>
      <w:marBottom w:val="0"/>
      <w:divBdr>
        <w:top w:val="none" w:sz="0" w:space="0" w:color="auto"/>
        <w:left w:val="none" w:sz="0" w:space="0" w:color="auto"/>
        <w:bottom w:val="none" w:sz="0" w:space="0" w:color="auto"/>
        <w:right w:val="none" w:sz="0" w:space="0" w:color="auto"/>
      </w:divBdr>
    </w:div>
    <w:div w:id="190842562">
      <w:bodyDiv w:val="1"/>
      <w:marLeft w:val="0"/>
      <w:marRight w:val="0"/>
      <w:marTop w:val="0"/>
      <w:marBottom w:val="0"/>
      <w:divBdr>
        <w:top w:val="none" w:sz="0" w:space="0" w:color="auto"/>
        <w:left w:val="none" w:sz="0" w:space="0" w:color="auto"/>
        <w:bottom w:val="none" w:sz="0" w:space="0" w:color="auto"/>
        <w:right w:val="none" w:sz="0" w:space="0" w:color="auto"/>
      </w:divBdr>
    </w:div>
    <w:div w:id="196312933">
      <w:bodyDiv w:val="1"/>
      <w:marLeft w:val="0"/>
      <w:marRight w:val="0"/>
      <w:marTop w:val="0"/>
      <w:marBottom w:val="0"/>
      <w:divBdr>
        <w:top w:val="none" w:sz="0" w:space="0" w:color="auto"/>
        <w:left w:val="none" w:sz="0" w:space="0" w:color="auto"/>
        <w:bottom w:val="none" w:sz="0" w:space="0" w:color="auto"/>
        <w:right w:val="none" w:sz="0" w:space="0" w:color="auto"/>
      </w:divBdr>
    </w:div>
    <w:div w:id="198511261">
      <w:bodyDiv w:val="1"/>
      <w:marLeft w:val="0"/>
      <w:marRight w:val="0"/>
      <w:marTop w:val="0"/>
      <w:marBottom w:val="0"/>
      <w:divBdr>
        <w:top w:val="none" w:sz="0" w:space="0" w:color="auto"/>
        <w:left w:val="none" w:sz="0" w:space="0" w:color="auto"/>
        <w:bottom w:val="none" w:sz="0" w:space="0" w:color="auto"/>
        <w:right w:val="none" w:sz="0" w:space="0" w:color="auto"/>
      </w:divBdr>
    </w:div>
    <w:div w:id="202179296">
      <w:bodyDiv w:val="1"/>
      <w:marLeft w:val="0"/>
      <w:marRight w:val="0"/>
      <w:marTop w:val="0"/>
      <w:marBottom w:val="0"/>
      <w:divBdr>
        <w:top w:val="none" w:sz="0" w:space="0" w:color="auto"/>
        <w:left w:val="none" w:sz="0" w:space="0" w:color="auto"/>
        <w:bottom w:val="none" w:sz="0" w:space="0" w:color="auto"/>
        <w:right w:val="none" w:sz="0" w:space="0" w:color="auto"/>
      </w:divBdr>
    </w:div>
    <w:div w:id="202522458">
      <w:bodyDiv w:val="1"/>
      <w:marLeft w:val="0"/>
      <w:marRight w:val="0"/>
      <w:marTop w:val="0"/>
      <w:marBottom w:val="0"/>
      <w:divBdr>
        <w:top w:val="none" w:sz="0" w:space="0" w:color="auto"/>
        <w:left w:val="none" w:sz="0" w:space="0" w:color="auto"/>
        <w:bottom w:val="none" w:sz="0" w:space="0" w:color="auto"/>
        <w:right w:val="none" w:sz="0" w:space="0" w:color="auto"/>
      </w:divBdr>
    </w:div>
    <w:div w:id="209266169">
      <w:bodyDiv w:val="1"/>
      <w:marLeft w:val="0"/>
      <w:marRight w:val="0"/>
      <w:marTop w:val="0"/>
      <w:marBottom w:val="0"/>
      <w:divBdr>
        <w:top w:val="none" w:sz="0" w:space="0" w:color="auto"/>
        <w:left w:val="none" w:sz="0" w:space="0" w:color="auto"/>
        <w:bottom w:val="none" w:sz="0" w:space="0" w:color="auto"/>
        <w:right w:val="none" w:sz="0" w:space="0" w:color="auto"/>
      </w:divBdr>
    </w:div>
    <w:div w:id="209922190">
      <w:bodyDiv w:val="1"/>
      <w:marLeft w:val="0"/>
      <w:marRight w:val="0"/>
      <w:marTop w:val="0"/>
      <w:marBottom w:val="0"/>
      <w:divBdr>
        <w:top w:val="none" w:sz="0" w:space="0" w:color="auto"/>
        <w:left w:val="none" w:sz="0" w:space="0" w:color="auto"/>
        <w:bottom w:val="none" w:sz="0" w:space="0" w:color="auto"/>
        <w:right w:val="none" w:sz="0" w:space="0" w:color="auto"/>
      </w:divBdr>
    </w:div>
    <w:div w:id="210194904">
      <w:bodyDiv w:val="1"/>
      <w:marLeft w:val="0"/>
      <w:marRight w:val="0"/>
      <w:marTop w:val="0"/>
      <w:marBottom w:val="0"/>
      <w:divBdr>
        <w:top w:val="none" w:sz="0" w:space="0" w:color="auto"/>
        <w:left w:val="none" w:sz="0" w:space="0" w:color="auto"/>
        <w:bottom w:val="none" w:sz="0" w:space="0" w:color="auto"/>
        <w:right w:val="none" w:sz="0" w:space="0" w:color="auto"/>
      </w:divBdr>
    </w:div>
    <w:div w:id="211038100">
      <w:bodyDiv w:val="1"/>
      <w:marLeft w:val="0"/>
      <w:marRight w:val="0"/>
      <w:marTop w:val="0"/>
      <w:marBottom w:val="0"/>
      <w:divBdr>
        <w:top w:val="none" w:sz="0" w:space="0" w:color="auto"/>
        <w:left w:val="none" w:sz="0" w:space="0" w:color="auto"/>
        <w:bottom w:val="none" w:sz="0" w:space="0" w:color="auto"/>
        <w:right w:val="none" w:sz="0" w:space="0" w:color="auto"/>
      </w:divBdr>
    </w:div>
    <w:div w:id="219752223">
      <w:bodyDiv w:val="1"/>
      <w:marLeft w:val="0"/>
      <w:marRight w:val="0"/>
      <w:marTop w:val="0"/>
      <w:marBottom w:val="0"/>
      <w:divBdr>
        <w:top w:val="none" w:sz="0" w:space="0" w:color="auto"/>
        <w:left w:val="none" w:sz="0" w:space="0" w:color="auto"/>
        <w:bottom w:val="none" w:sz="0" w:space="0" w:color="auto"/>
        <w:right w:val="none" w:sz="0" w:space="0" w:color="auto"/>
      </w:divBdr>
    </w:div>
    <w:div w:id="223956536">
      <w:bodyDiv w:val="1"/>
      <w:marLeft w:val="0"/>
      <w:marRight w:val="0"/>
      <w:marTop w:val="0"/>
      <w:marBottom w:val="0"/>
      <w:divBdr>
        <w:top w:val="none" w:sz="0" w:space="0" w:color="auto"/>
        <w:left w:val="none" w:sz="0" w:space="0" w:color="auto"/>
        <w:bottom w:val="none" w:sz="0" w:space="0" w:color="auto"/>
        <w:right w:val="none" w:sz="0" w:space="0" w:color="auto"/>
      </w:divBdr>
    </w:div>
    <w:div w:id="225605113">
      <w:bodyDiv w:val="1"/>
      <w:marLeft w:val="0"/>
      <w:marRight w:val="0"/>
      <w:marTop w:val="0"/>
      <w:marBottom w:val="0"/>
      <w:divBdr>
        <w:top w:val="none" w:sz="0" w:space="0" w:color="auto"/>
        <w:left w:val="none" w:sz="0" w:space="0" w:color="auto"/>
        <w:bottom w:val="none" w:sz="0" w:space="0" w:color="auto"/>
        <w:right w:val="none" w:sz="0" w:space="0" w:color="auto"/>
      </w:divBdr>
    </w:div>
    <w:div w:id="226846686">
      <w:bodyDiv w:val="1"/>
      <w:marLeft w:val="0"/>
      <w:marRight w:val="0"/>
      <w:marTop w:val="0"/>
      <w:marBottom w:val="0"/>
      <w:divBdr>
        <w:top w:val="none" w:sz="0" w:space="0" w:color="auto"/>
        <w:left w:val="none" w:sz="0" w:space="0" w:color="auto"/>
        <w:bottom w:val="none" w:sz="0" w:space="0" w:color="auto"/>
        <w:right w:val="none" w:sz="0" w:space="0" w:color="auto"/>
      </w:divBdr>
    </w:div>
    <w:div w:id="229732753">
      <w:bodyDiv w:val="1"/>
      <w:marLeft w:val="0"/>
      <w:marRight w:val="0"/>
      <w:marTop w:val="0"/>
      <w:marBottom w:val="0"/>
      <w:divBdr>
        <w:top w:val="none" w:sz="0" w:space="0" w:color="auto"/>
        <w:left w:val="none" w:sz="0" w:space="0" w:color="auto"/>
        <w:bottom w:val="none" w:sz="0" w:space="0" w:color="auto"/>
        <w:right w:val="none" w:sz="0" w:space="0" w:color="auto"/>
      </w:divBdr>
    </w:div>
    <w:div w:id="230508780">
      <w:bodyDiv w:val="1"/>
      <w:marLeft w:val="0"/>
      <w:marRight w:val="0"/>
      <w:marTop w:val="0"/>
      <w:marBottom w:val="0"/>
      <w:divBdr>
        <w:top w:val="none" w:sz="0" w:space="0" w:color="auto"/>
        <w:left w:val="none" w:sz="0" w:space="0" w:color="auto"/>
        <w:bottom w:val="none" w:sz="0" w:space="0" w:color="auto"/>
        <w:right w:val="none" w:sz="0" w:space="0" w:color="auto"/>
      </w:divBdr>
    </w:div>
    <w:div w:id="231047074">
      <w:bodyDiv w:val="1"/>
      <w:marLeft w:val="0"/>
      <w:marRight w:val="0"/>
      <w:marTop w:val="0"/>
      <w:marBottom w:val="0"/>
      <w:divBdr>
        <w:top w:val="none" w:sz="0" w:space="0" w:color="auto"/>
        <w:left w:val="none" w:sz="0" w:space="0" w:color="auto"/>
        <w:bottom w:val="none" w:sz="0" w:space="0" w:color="auto"/>
        <w:right w:val="none" w:sz="0" w:space="0" w:color="auto"/>
      </w:divBdr>
    </w:div>
    <w:div w:id="232666469">
      <w:bodyDiv w:val="1"/>
      <w:marLeft w:val="0"/>
      <w:marRight w:val="0"/>
      <w:marTop w:val="0"/>
      <w:marBottom w:val="0"/>
      <w:divBdr>
        <w:top w:val="none" w:sz="0" w:space="0" w:color="auto"/>
        <w:left w:val="none" w:sz="0" w:space="0" w:color="auto"/>
        <w:bottom w:val="none" w:sz="0" w:space="0" w:color="auto"/>
        <w:right w:val="none" w:sz="0" w:space="0" w:color="auto"/>
      </w:divBdr>
    </w:div>
    <w:div w:id="234559889">
      <w:bodyDiv w:val="1"/>
      <w:marLeft w:val="0"/>
      <w:marRight w:val="0"/>
      <w:marTop w:val="0"/>
      <w:marBottom w:val="0"/>
      <w:divBdr>
        <w:top w:val="none" w:sz="0" w:space="0" w:color="auto"/>
        <w:left w:val="none" w:sz="0" w:space="0" w:color="auto"/>
        <w:bottom w:val="none" w:sz="0" w:space="0" w:color="auto"/>
        <w:right w:val="none" w:sz="0" w:space="0" w:color="auto"/>
      </w:divBdr>
    </w:div>
    <w:div w:id="235676206">
      <w:bodyDiv w:val="1"/>
      <w:marLeft w:val="0"/>
      <w:marRight w:val="0"/>
      <w:marTop w:val="0"/>
      <w:marBottom w:val="0"/>
      <w:divBdr>
        <w:top w:val="none" w:sz="0" w:space="0" w:color="auto"/>
        <w:left w:val="none" w:sz="0" w:space="0" w:color="auto"/>
        <w:bottom w:val="none" w:sz="0" w:space="0" w:color="auto"/>
        <w:right w:val="none" w:sz="0" w:space="0" w:color="auto"/>
      </w:divBdr>
    </w:div>
    <w:div w:id="239412562">
      <w:bodyDiv w:val="1"/>
      <w:marLeft w:val="0"/>
      <w:marRight w:val="0"/>
      <w:marTop w:val="0"/>
      <w:marBottom w:val="0"/>
      <w:divBdr>
        <w:top w:val="none" w:sz="0" w:space="0" w:color="auto"/>
        <w:left w:val="none" w:sz="0" w:space="0" w:color="auto"/>
        <w:bottom w:val="none" w:sz="0" w:space="0" w:color="auto"/>
        <w:right w:val="none" w:sz="0" w:space="0" w:color="auto"/>
      </w:divBdr>
    </w:div>
    <w:div w:id="240137663">
      <w:bodyDiv w:val="1"/>
      <w:marLeft w:val="0"/>
      <w:marRight w:val="0"/>
      <w:marTop w:val="0"/>
      <w:marBottom w:val="0"/>
      <w:divBdr>
        <w:top w:val="none" w:sz="0" w:space="0" w:color="auto"/>
        <w:left w:val="none" w:sz="0" w:space="0" w:color="auto"/>
        <w:bottom w:val="none" w:sz="0" w:space="0" w:color="auto"/>
        <w:right w:val="none" w:sz="0" w:space="0" w:color="auto"/>
      </w:divBdr>
    </w:div>
    <w:div w:id="243074595">
      <w:bodyDiv w:val="1"/>
      <w:marLeft w:val="0"/>
      <w:marRight w:val="0"/>
      <w:marTop w:val="0"/>
      <w:marBottom w:val="0"/>
      <w:divBdr>
        <w:top w:val="none" w:sz="0" w:space="0" w:color="auto"/>
        <w:left w:val="none" w:sz="0" w:space="0" w:color="auto"/>
        <w:bottom w:val="none" w:sz="0" w:space="0" w:color="auto"/>
        <w:right w:val="none" w:sz="0" w:space="0" w:color="auto"/>
      </w:divBdr>
    </w:div>
    <w:div w:id="244187735">
      <w:bodyDiv w:val="1"/>
      <w:marLeft w:val="0"/>
      <w:marRight w:val="0"/>
      <w:marTop w:val="0"/>
      <w:marBottom w:val="0"/>
      <w:divBdr>
        <w:top w:val="none" w:sz="0" w:space="0" w:color="auto"/>
        <w:left w:val="none" w:sz="0" w:space="0" w:color="auto"/>
        <w:bottom w:val="none" w:sz="0" w:space="0" w:color="auto"/>
        <w:right w:val="none" w:sz="0" w:space="0" w:color="auto"/>
      </w:divBdr>
    </w:div>
    <w:div w:id="246429207">
      <w:bodyDiv w:val="1"/>
      <w:marLeft w:val="0"/>
      <w:marRight w:val="0"/>
      <w:marTop w:val="0"/>
      <w:marBottom w:val="0"/>
      <w:divBdr>
        <w:top w:val="none" w:sz="0" w:space="0" w:color="auto"/>
        <w:left w:val="none" w:sz="0" w:space="0" w:color="auto"/>
        <w:bottom w:val="none" w:sz="0" w:space="0" w:color="auto"/>
        <w:right w:val="none" w:sz="0" w:space="0" w:color="auto"/>
      </w:divBdr>
    </w:div>
    <w:div w:id="253973090">
      <w:bodyDiv w:val="1"/>
      <w:marLeft w:val="0"/>
      <w:marRight w:val="0"/>
      <w:marTop w:val="0"/>
      <w:marBottom w:val="0"/>
      <w:divBdr>
        <w:top w:val="none" w:sz="0" w:space="0" w:color="auto"/>
        <w:left w:val="none" w:sz="0" w:space="0" w:color="auto"/>
        <w:bottom w:val="none" w:sz="0" w:space="0" w:color="auto"/>
        <w:right w:val="none" w:sz="0" w:space="0" w:color="auto"/>
      </w:divBdr>
    </w:div>
    <w:div w:id="254870607">
      <w:bodyDiv w:val="1"/>
      <w:marLeft w:val="0"/>
      <w:marRight w:val="0"/>
      <w:marTop w:val="0"/>
      <w:marBottom w:val="0"/>
      <w:divBdr>
        <w:top w:val="none" w:sz="0" w:space="0" w:color="auto"/>
        <w:left w:val="none" w:sz="0" w:space="0" w:color="auto"/>
        <w:bottom w:val="none" w:sz="0" w:space="0" w:color="auto"/>
        <w:right w:val="none" w:sz="0" w:space="0" w:color="auto"/>
      </w:divBdr>
    </w:div>
    <w:div w:id="256141501">
      <w:bodyDiv w:val="1"/>
      <w:marLeft w:val="0"/>
      <w:marRight w:val="0"/>
      <w:marTop w:val="0"/>
      <w:marBottom w:val="0"/>
      <w:divBdr>
        <w:top w:val="none" w:sz="0" w:space="0" w:color="auto"/>
        <w:left w:val="none" w:sz="0" w:space="0" w:color="auto"/>
        <w:bottom w:val="none" w:sz="0" w:space="0" w:color="auto"/>
        <w:right w:val="none" w:sz="0" w:space="0" w:color="auto"/>
      </w:divBdr>
    </w:div>
    <w:div w:id="256986842">
      <w:bodyDiv w:val="1"/>
      <w:marLeft w:val="0"/>
      <w:marRight w:val="0"/>
      <w:marTop w:val="0"/>
      <w:marBottom w:val="0"/>
      <w:divBdr>
        <w:top w:val="none" w:sz="0" w:space="0" w:color="auto"/>
        <w:left w:val="none" w:sz="0" w:space="0" w:color="auto"/>
        <w:bottom w:val="none" w:sz="0" w:space="0" w:color="auto"/>
        <w:right w:val="none" w:sz="0" w:space="0" w:color="auto"/>
      </w:divBdr>
    </w:div>
    <w:div w:id="258293932">
      <w:bodyDiv w:val="1"/>
      <w:marLeft w:val="0"/>
      <w:marRight w:val="0"/>
      <w:marTop w:val="0"/>
      <w:marBottom w:val="0"/>
      <w:divBdr>
        <w:top w:val="none" w:sz="0" w:space="0" w:color="auto"/>
        <w:left w:val="none" w:sz="0" w:space="0" w:color="auto"/>
        <w:bottom w:val="none" w:sz="0" w:space="0" w:color="auto"/>
        <w:right w:val="none" w:sz="0" w:space="0" w:color="auto"/>
      </w:divBdr>
    </w:div>
    <w:div w:id="259264538">
      <w:bodyDiv w:val="1"/>
      <w:marLeft w:val="0"/>
      <w:marRight w:val="0"/>
      <w:marTop w:val="0"/>
      <w:marBottom w:val="0"/>
      <w:divBdr>
        <w:top w:val="none" w:sz="0" w:space="0" w:color="auto"/>
        <w:left w:val="none" w:sz="0" w:space="0" w:color="auto"/>
        <w:bottom w:val="none" w:sz="0" w:space="0" w:color="auto"/>
        <w:right w:val="none" w:sz="0" w:space="0" w:color="auto"/>
      </w:divBdr>
    </w:div>
    <w:div w:id="261769238">
      <w:bodyDiv w:val="1"/>
      <w:marLeft w:val="0"/>
      <w:marRight w:val="0"/>
      <w:marTop w:val="0"/>
      <w:marBottom w:val="0"/>
      <w:divBdr>
        <w:top w:val="none" w:sz="0" w:space="0" w:color="auto"/>
        <w:left w:val="none" w:sz="0" w:space="0" w:color="auto"/>
        <w:bottom w:val="none" w:sz="0" w:space="0" w:color="auto"/>
        <w:right w:val="none" w:sz="0" w:space="0" w:color="auto"/>
      </w:divBdr>
    </w:div>
    <w:div w:id="261961899">
      <w:bodyDiv w:val="1"/>
      <w:marLeft w:val="0"/>
      <w:marRight w:val="0"/>
      <w:marTop w:val="0"/>
      <w:marBottom w:val="0"/>
      <w:divBdr>
        <w:top w:val="none" w:sz="0" w:space="0" w:color="auto"/>
        <w:left w:val="none" w:sz="0" w:space="0" w:color="auto"/>
        <w:bottom w:val="none" w:sz="0" w:space="0" w:color="auto"/>
        <w:right w:val="none" w:sz="0" w:space="0" w:color="auto"/>
      </w:divBdr>
    </w:div>
    <w:div w:id="263344289">
      <w:bodyDiv w:val="1"/>
      <w:marLeft w:val="0"/>
      <w:marRight w:val="0"/>
      <w:marTop w:val="0"/>
      <w:marBottom w:val="0"/>
      <w:divBdr>
        <w:top w:val="none" w:sz="0" w:space="0" w:color="auto"/>
        <w:left w:val="none" w:sz="0" w:space="0" w:color="auto"/>
        <w:bottom w:val="none" w:sz="0" w:space="0" w:color="auto"/>
        <w:right w:val="none" w:sz="0" w:space="0" w:color="auto"/>
      </w:divBdr>
    </w:div>
    <w:div w:id="265814071">
      <w:bodyDiv w:val="1"/>
      <w:marLeft w:val="0"/>
      <w:marRight w:val="0"/>
      <w:marTop w:val="0"/>
      <w:marBottom w:val="0"/>
      <w:divBdr>
        <w:top w:val="none" w:sz="0" w:space="0" w:color="auto"/>
        <w:left w:val="none" w:sz="0" w:space="0" w:color="auto"/>
        <w:bottom w:val="none" w:sz="0" w:space="0" w:color="auto"/>
        <w:right w:val="none" w:sz="0" w:space="0" w:color="auto"/>
      </w:divBdr>
    </w:div>
    <w:div w:id="269630136">
      <w:bodyDiv w:val="1"/>
      <w:marLeft w:val="0"/>
      <w:marRight w:val="0"/>
      <w:marTop w:val="0"/>
      <w:marBottom w:val="0"/>
      <w:divBdr>
        <w:top w:val="none" w:sz="0" w:space="0" w:color="auto"/>
        <w:left w:val="none" w:sz="0" w:space="0" w:color="auto"/>
        <w:bottom w:val="none" w:sz="0" w:space="0" w:color="auto"/>
        <w:right w:val="none" w:sz="0" w:space="0" w:color="auto"/>
      </w:divBdr>
    </w:div>
    <w:div w:id="269897986">
      <w:bodyDiv w:val="1"/>
      <w:marLeft w:val="0"/>
      <w:marRight w:val="0"/>
      <w:marTop w:val="0"/>
      <w:marBottom w:val="0"/>
      <w:divBdr>
        <w:top w:val="none" w:sz="0" w:space="0" w:color="auto"/>
        <w:left w:val="none" w:sz="0" w:space="0" w:color="auto"/>
        <w:bottom w:val="none" w:sz="0" w:space="0" w:color="auto"/>
        <w:right w:val="none" w:sz="0" w:space="0" w:color="auto"/>
      </w:divBdr>
    </w:div>
    <w:div w:id="272592304">
      <w:bodyDiv w:val="1"/>
      <w:marLeft w:val="0"/>
      <w:marRight w:val="0"/>
      <w:marTop w:val="0"/>
      <w:marBottom w:val="0"/>
      <w:divBdr>
        <w:top w:val="none" w:sz="0" w:space="0" w:color="auto"/>
        <w:left w:val="none" w:sz="0" w:space="0" w:color="auto"/>
        <w:bottom w:val="none" w:sz="0" w:space="0" w:color="auto"/>
        <w:right w:val="none" w:sz="0" w:space="0" w:color="auto"/>
      </w:divBdr>
    </w:div>
    <w:div w:id="273708534">
      <w:bodyDiv w:val="1"/>
      <w:marLeft w:val="0"/>
      <w:marRight w:val="0"/>
      <w:marTop w:val="0"/>
      <w:marBottom w:val="0"/>
      <w:divBdr>
        <w:top w:val="none" w:sz="0" w:space="0" w:color="auto"/>
        <w:left w:val="none" w:sz="0" w:space="0" w:color="auto"/>
        <w:bottom w:val="none" w:sz="0" w:space="0" w:color="auto"/>
        <w:right w:val="none" w:sz="0" w:space="0" w:color="auto"/>
      </w:divBdr>
    </w:div>
    <w:div w:id="274866750">
      <w:bodyDiv w:val="1"/>
      <w:marLeft w:val="0"/>
      <w:marRight w:val="0"/>
      <w:marTop w:val="0"/>
      <w:marBottom w:val="0"/>
      <w:divBdr>
        <w:top w:val="none" w:sz="0" w:space="0" w:color="auto"/>
        <w:left w:val="none" w:sz="0" w:space="0" w:color="auto"/>
        <w:bottom w:val="none" w:sz="0" w:space="0" w:color="auto"/>
        <w:right w:val="none" w:sz="0" w:space="0" w:color="auto"/>
      </w:divBdr>
    </w:div>
    <w:div w:id="278148985">
      <w:bodyDiv w:val="1"/>
      <w:marLeft w:val="0"/>
      <w:marRight w:val="0"/>
      <w:marTop w:val="0"/>
      <w:marBottom w:val="0"/>
      <w:divBdr>
        <w:top w:val="none" w:sz="0" w:space="0" w:color="auto"/>
        <w:left w:val="none" w:sz="0" w:space="0" w:color="auto"/>
        <w:bottom w:val="none" w:sz="0" w:space="0" w:color="auto"/>
        <w:right w:val="none" w:sz="0" w:space="0" w:color="auto"/>
      </w:divBdr>
    </w:div>
    <w:div w:id="279384487">
      <w:bodyDiv w:val="1"/>
      <w:marLeft w:val="0"/>
      <w:marRight w:val="0"/>
      <w:marTop w:val="0"/>
      <w:marBottom w:val="0"/>
      <w:divBdr>
        <w:top w:val="none" w:sz="0" w:space="0" w:color="auto"/>
        <w:left w:val="none" w:sz="0" w:space="0" w:color="auto"/>
        <w:bottom w:val="none" w:sz="0" w:space="0" w:color="auto"/>
        <w:right w:val="none" w:sz="0" w:space="0" w:color="auto"/>
      </w:divBdr>
    </w:div>
    <w:div w:id="279461786">
      <w:bodyDiv w:val="1"/>
      <w:marLeft w:val="0"/>
      <w:marRight w:val="0"/>
      <w:marTop w:val="0"/>
      <w:marBottom w:val="0"/>
      <w:divBdr>
        <w:top w:val="none" w:sz="0" w:space="0" w:color="auto"/>
        <w:left w:val="none" w:sz="0" w:space="0" w:color="auto"/>
        <w:bottom w:val="none" w:sz="0" w:space="0" w:color="auto"/>
        <w:right w:val="none" w:sz="0" w:space="0" w:color="auto"/>
      </w:divBdr>
    </w:div>
    <w:div w:id="279805842">
      <w:bodyDiv w:val="1"/>
      <w:marLeft w:val="0"/>
      <w:marRight w:val="0"/>
      <w:marTop w:val="0"/>
      <w:marBottom w:val="0"/>
      <w:divBdr>
        <w:top w:val="none" w:sz="0" w:space="0" w:color="auto"/>
        <w:left w:val="none" w:sz="0" w:space="0" w:color="auto"/>
        <w:bottom w:val="none" w:sz="0" w:space="0" w:color="auto"/>
        <w:right w:val="none" w:sz="0" w:space="0" w:color="auto"/>
      </w:divBdr>
    </w:div>
    <w:div w:id="280304129">
      <w:bodyDiv w:val="1"/>
      <w:marLeft w:val="0"/>
      <w:marRight w:val="0"/>
      <w:marTop w:val="0"/>
      <w:marBottom w:val="0"/>
      <w:divBdr>
        <w:top w:val="none" w:sz="0" w:space="0" w:color="auto"/>
        <w:left w:val="none" w:sz="0" w:space="0" w:color="auto"/>
        <w:bottom w:val="none" w:sz="0" w:space="0" w:color="auto"/>
        <w:right w:val="none" w:sz="0" w:space="0" w:color="auto"/>
      </w:divBdr>
    </w:div>
    <w:div w:id="284239481">
      <w:bodyDiv w:val="1"/>
      <w:marLeft w:val="0"/>
      <w:marRight w:val="0"/>
      <w:marTop w:val="0"/>
      <w:marBottom w:val="0"/>
      <w:divBdr>
        <w:top w:val="none" w:sz="0" w:space="0" w:color="auto"/>
        <w:left w:val="none" w:sz="0" w:space="0" w:color="auto"/>
        <w:bottom w:val="none" w:sz="0" w:space="0" w:color="auto"/>
        <w:right w:val="none" w:sz="0" w:space="0" w:color="auto"/>
      </w:divBdr>
    </w:div>
    <w:div w:id="285475635">
      <w:bodyDiv w:val="1"/>
      <w:marLeft w:val="0"/>
      <w:marRight w:val="0"/>
      <w:marTop w:val="0"/>
      <w:marBottom w:val="0"/>
      <w:divBdr>
        <w:top w:val="none" w:sz="0" w:space="0" w:color="auto"/>
        <w:left w:val="none" w:sz="0" w:space="0" w:color="auto"/>
        <w:bottom w:val="none" w:sz="0" w:space="0" w:color="auto"/>
        <w:right w:val="none" w:sz="0" w:space="0" w:color="auto"/>
      </w:divBdr>
    </w:div>
    <w:div w:id="289433969">
      <w:bodyDiv w:val="1"/>
      <w:marLeft w:val="0"/>
      <w:marRight w:val="0"/>
      <w:marTop w:val="0"/>
      <w:marBottom w:val="0"/>
      <w:divBdr>
        <w:top w:val="none" w:sz="0" w:space="0" w:color="auto"/>
        <w:left w:val="none" w:sz="0" w:space="0" w:color="auto"/>
        <w:bottom w:val="none" w:sz="0" w:space="0" w:color="auto"/>
        <w:right w:val="none" w:sz="0" w:space="0" w:color="auto"/>
      </w:divBdr>
    </w:div>
    <w:div w:id="292564331">
      <w:bodyDiv w:val="1"/>
      <w:marLeft w:val="0"/>
      <w:marRight w:val="0"/>
      <w:marTop w:val="0"/>
      <w:marBottom w:val="0"/>
      <w:divBdr>
        <w:top w:val="none" w:sz="0" w:space="0" w:color="auto"/>
        <w:left w:val="none" w:sz="0" w:space="0" w:color="auto"/>
        <w:bottom w:val="none" w:sz="0" w:space="0" w:color="auto"/>
        <w:right w:val="none" w:sz="0" w:space="0" w:color="auto"/>
      </w:divBdr>
    </w:div>
    <w:div w:id="295186315">
      <w:bodyDiv w:val="1"/>
      <w:marLeft w:val="0"/>
      <w:marRight w:val="0"/>
      <w:marTop w:val="0"/>
      <w:marBottom w:val="0"/>
      <w:divBdr>
        <w:top w:val="none" w:sz="0" w:space="0" w:color="auto"/>
        <w:left w:val="none" w:sz="0" w:space="0" w:color="auto"/>
        <w:bottom w:val="none" w:sz="0" w:space="0" w:color="auto"/>
        <w:right w:val="none" w:sz="0" w:space="0" w:color="auto"/>
      </w:divBdr>
    </w:div>
    <w:div w:id="298531361">
      <w:bodyDiv w:val="1"/>
      <w:marLeft w:val="0"/>
      <w:marRight w:val="0"/>
      <w:marTop w:val="0"/>
      <w:marBottom w:val="0"/>
      <w:divBdr>
        <w:top w:val="none" w:sz="0" w:space="0" w:color="auto"/>
        <w:left w:val="none" w:sz="0" w:space="0" w:color="auto"/>
        <w:bottom w:val="none" w:sz="0" w:space="0" w:color="auto"/>
        <w:right w:val="none" w:sz="0" w:space="0" w:color="auto"/>
      </w:divBdr>
    </w:div>
    <w:div w:id="302738289">
      <w:bodyDiv w:val="1"/>
      <w:marLeft w:val="0"/>
      <w:marRight w:val="0"/>
      <w:marTop w:val="0"/>
      <w:marBottom w:val="0"/>
      <w:divBdr>
        <w:top w:val="none" w:sz="0" w:space="0" w:color="auto"/>
        <w:left w:val="none" w:sz="0" w:space="0" w:color="auto"/>
        <w:bottom w:val="none" w:sz="0" w:space="0" w:color="auto"/>
        <w:right w:val="none" w:sz="0" w:space="0" w:color="auto"/>
      </w:divBdr>
    </w:div>
    <w:div w:id="306712028">
      <w:bodyDiv w:val="1"/>
      <w:marLeft w:val="0"/>
      <w:marRight w:val="0"/>
      <w:marTop w:val="0"/>
      <w:marBottom w:val="0"/>
      <w:divBdr>
        <w:top w:val="none" w:sz="0" w:space="0" w:color="auto"/>
        <w:left w:val="none" w:sz="0" w:space="0" w:color="auto"/>
        <w:bottom w:val="none" w:sz="0" w:space="0" w:color="auto"/>
        <w:right w:val="none" w:sz="0" w:space="0" w:color="auto"/>
      </w:divBdr>
    </w:div>
    <w:div w:id="310988340">
      <w:bodyDiv w:val="1"/>
      <w:marLeft w:val="0"/>
      <w:marRight w:val="0"/>
      <w:marTop w:val="0"/>
      <w:marBottom w:val="0"/>
      <w:divBdr>
        <w:top w:val="none" w:sz="0" w:space="0" w:color="auto"/>
        <w:left w:val="none" w:sz="0" w:space="0" w:color="auto"/>
        <w:bottom w:val="none" w:sz="0" w:space="0" w:color="auto"/>
        <w:right w:val="none" w:sz="0" w:space="0" w:color="auto"/>
      </w:divBdr>
    </w:div>
    <w:div w:id="311908375">
      <w:bodyDiv w:val="1"/>
      <w:marLeft w:val="0"/>
      <w:marRight w:val="0"/>
      <w:marTop w:val="0"/>
      <w:marBottom w:val="0"/>
      <w:divBdr>
        <w:top w:val="none" w:sz="0" w:space="0" w:color="auto"/>
        <w:left w:val="none" w:sz="0" w:space="0" w:color="auto"/>
        <w:bottom w:val="none" w:sz="0" w:space="0" w:color="auto"/>
        <w:right w:val="none" w:sz="0" w:space="0" w:color="auto"/>
      </w:divBdr>
    </w:div>
    <w:div w:id="314575181">
      <w:bodyDiv w:val="1"/>
      <w:marLeft w:val="0"/>
      <w:marRight w:val="0"/>
      <w:marTop w:val="0"/>
      <w:marBottom w:val="0"/>
      <w:divBdr>
        <w:top w:val="none" w:sz="0" w:space="0" w:color="auto"/>
        <w:left w:val="none" w:sz="0" w:space="0" w:color="auto"/>
        <w:bottom w:val="none" w:sz="0" w:space="0" w:color="auto"/>
        <w:right w:val="none" w:sz="0" w:space="0" w:color="auto"/>
      </w:divBdr>
    </w:div>
    <w:div w:id="317852898">
      <w:bodyDiv w:val="1"/>
      <w:marLeft w:val="0"/>
      <w:marRight w:val="0"/>
      <w:marTop w:val="0"/>
      <w:marBottom w:val="0"/>
      <w:divBdr>
        <w:top w:val="none" w:sz="0" w:space="0" w:color="auto"/>
        <w:left w:val="none" w:sz="0" w:space="0" w:color="auto"/>
        <w:bottom w:val="none" w:sz="0" w:space="0" w:color="auto"/>
        <w:right w:val="none" w:sz="0" w:space="0" w:color="auto"/>
      </w:divBdr>
    </w:div>
    <w:div w:id="319625862">
      <w:bodyDiv w:val="1"/>
      <w:marLeft w:val="0"/>
      <w:marRight w:val="0"/>
      <w:marTop w:val="0"/>
      <w:marBottom w:val="0"/>
      <w:divBdr>
        <w:top w:val="none" w:sz="0" w:space="0" w:color="auto"/>
        <w:left w:val="none" w:sz="0" w:space="0" w:color="auto"/>
        <w:bottom w:val="none" w:sz="0" w:space="0" w:color="auto"/>
        <w:right w:val="none" w:sz="0" w:space="0" w:color="auto"/>
      </w:divBdr>
    </w:div>
    <w:div w:id="333581417">
      <w:bodyDiv w:val="1"/>
      <w:marLeft w:val="0"/>
      <w:marRight w:val="0"/>
      <w:marTop w:val="0"/>
      <w:marBottom w:val="0"/>
      <w:divBdr>
        <w:top w:val="none" w:sz="0" w:space="0" w:color="auto"/>
        <w:left w:val="none" w:sz="0" w:space="0" w:color="auto"/>
        <w:bottom w:val="none" w:sz="0" w:space="0" w:color="auto"/>
        <w:right w:val="none" w:sz="0" w:space="0" w:color="auto"/>
      </w:divBdr>
    </w:div>
    <w:div w:id="337856605">
      <w:bodyDiv w:val="1"/>
      <w:marLeft w:val="0"/>
      <w:marRight w:val="0"/>
      <w:marTop w:val="0"/>
      <w:marBottom w:val="0"/>
      <w:divBdr>
        <w:top w:val="none" w:sz="0" w:space="0" w:color="auto"/>
        <w:left w:val="none" w:sz="0" w:space="0" w:color="auto"/>
        <w:bottom w:val="none" w:sz="0" w:space="0" w:color="auto"/>
        <w:right w:val="none" w:sz="0" w:space="0" w:color="auto"/>
      </w:divBdr>
    </w:div>
    <w:div w:id="338777405">
      <w:bodyDiv w:val="1"/>
      <w:marLeft w:val="0"/>
      <w:marRight w:val="0"/>
      <w:marTop w:val="0"/>
      <w:marBottom w:val="0"/>
      <w:divBdr>
        <w:top w:val="none" w:sz="0" w:space="0" w:color="auto"/>
        <w:left w:val="none" w:sz="0" w:space="0" w:color="auto"/>
        <w:bottom w:val="none" w:sz="0" w:space="0" w:color="auto"/>
        <w:right w:val="none" w:sz="0" w:space="0" w:color="auto"/>
      </w:divBdr>
    </w:div>
    <w:div w:id="341663239">
      <w:bodyDiv w:val="1"/>
      <w:marLeft w:val="0"/>
      <w:marRight w:val="0"/>
      <w:marTop w:val="0"/>
      <w:marBottom w:val="0"/>
      <w:divBdr>
        <w:top w:val="none" w:sz="0" w:space="0" w:color="auto"/>
        <w:left w:val="none" w:sz="0" w:space="0" w:color="auto"/>
        <w:bottom w:val="none" w:sz="0" w:space="0" w:color="auto"/>
        <w:right w:val="none" w:sz="0" w:space="0" w:color="auto"/>
      </w:divBdr>
    </w:div>
    <w:div w:id="344135760">
      <w:bodyDiv w:val="1"/>
      <w:marLeft w:val="0"/>
      <w:marRight w:val="0"/>
      <w:marTop w:val="0"/>
      <w:marBottom w:val="0"/>
      <w:divBdr>
        <w:top w:val="none" w:sz="0" w:space="0" w:color="auto"/>
        <w:left w:val="none" w:sz="0" w:space="0" w:color="auto"/>
        <w:bottom w:val="none" w:sz="0" w:space="0" w:color="auto"/>
        <w:right w:val="none" w:sz="0" w:space="0" w:color="auto"/>
      </w:divBdr>
    </w:div>
    <w:div w:id="347756217">
      <w:bodyDiv w:val="1"/>
      <w:marLeft w:val="0"/>
      <w:marRight w:val="0"/>
      <w:marTop w:val="0"/>
      <w:marBottom w:val="0"/>
      <w:divBdr>
        <w:top w:val="none" w:sz="0" w:space="0" w:color="auto"/>
        <w:left w:val="none" w:sz="0" w:space="0" w:color="auto"/>
        <w:bottom w:val="none" w:sz="0" w:space="0" w:color="auto"/>
        <w:right w:val="none" w:sz="0" w:space="0" w:color="auto"/>
      </w:divBdr>
    </w:div>
    <w:div w:id="348722019">
      <w:bodyDiv w:val="1"/>
      <w:marLeft w:val="0"/>
      <w:marRight w:val="0"/>
      <w:marTop w:val="0"/>
      <w:marBottom w:val="0"/>
      <w:divBdr>
        <w:top w:val="none" w:sz="0" w:space="0" w:color="auto"/>
        <w:left w:val="none" w:sz="0" w:space="0" w:color="auto"/>
        <w:bottom w:val="none" w:sz="0" w:space="0" w:color="auto"/>
        <w:right w:val="none" w:sz="0" w:space="0" w:color="auto"/>
      </w:divBdr>
    </w:div>
    <w:div w:id="357197498">
      <w:bodyDiv w:val="1"/>
      <w:marLeft w:val="0"/>
      <w:marRight w:val="0"/>
      <w:marTop w:val="0"/>
      <w:marBottom w:val="0"/>
      <w:divBdr>
        <w:top w:val="none" w:sz="0" w:space="0" w:color="auto"/>
        <w:left w:val="none" w:sz="0" w:space="0" w:color="auto"/>
        <w:bottom w:val="none" w:sz="0" w:space="0" w:color="auto"/>
        <w:right w:val="none" w:sz="0" w:space="0" w:color="auto"/>
      </w:divBdr>
    </w:div>
    <w:div w:id="357508264">
      <w:bodyDiv w:val="1"/>
      <w:marLeft w:val="0"/>
      <w:marRight w:val="0"/>
      <w:marTop w:val="0"/>
      <w:marBottom w:val="0"/>
      <w:divBdr>
        <w:top w:val="none" w:sz="0" w:space="0" w:color="auto"/>
        <w:left w:val="none" w:sz="0" w:space="0" w:color="auto"/>
        <w:bottom w:val="none" w:sz="0" w:space="0" w:color="auto"/>
        <w:right w:val="none" w:sz="0" w:space="0" w:color="auto"/>
      </w:divBdr>
    </w:div>
    <w:div w:id="357779410">
      <w:bodyDiv w:val="1"/>
      <w:marLeft w:val="0"/>
      <w:marRight w:val="0"/>
      <w:marTop w:val="0"/>
      <w:marBottom w:val="0"/>
      <w:divBdr>
        <w:top w:val="none" w:sz="0" w:space="0" w:color="auto"/>
        <w:left w:val="none" w:sz="0" w:space="0" w:color="auto"/>
        <w:bottom w:val="none" w:sz="0" w:space="0" w:color="auto"/>
        <w:right w:val="none" w:sz="0" w:space="0" w:color="auto"/>
      </w:divBdr>
    </w:div>
    <w:div w:id="360790344">
      <w:bodyDiv w:val="1"/>
      <w:marLeft w:val="0"/>
      <w:marRight w:val="0"/>
      <w:marTop w:val="0"/>
      <w:marBottom w:val="0"/>
      <w:divBdr>
        <w:top w:val="none" w:sz="0" w:space="0" w:color="auto"/>
        <w:left w:val="none" w:sz="0" w:space="0" w:color="auto"/>
        <w:bottom w:val="none" w:sz="0" w:space="0" w:color="auto"/>
        <w:right w:val="none" w:sz="0" w:space="0" w:color="auto"/>
      </w:divBdr>
    </w:div>
    <w:div w:id="361395113">
      <w:bodyDiv w:val="1"/>
      <w:marLeft w:val="0"/>
      <w:marRight w:val="0"/>
      <w:marTop w:val="0"/>
      <w:marBottom w:val="0"/>
      <w:divBdr>
        <w:top w:val="none" w:sz="0" w:space="0" w:color="auto"/>
        <w:left w:val="none" w:sz="0" w:space="0" w:color="auto"/>
        <w:bottom w:val="none" w:sz="0" w:space="0" w:color="auto"/>
        <w:right w:val="none" w:sz="0" w:space="0" w:color="auto"/>
      </w:divBdr>
    </w:div>
    <w:div w:id="366682981">
      <w:bodyDiv w:val="1"/>
      <w:marLeft w:val="0"/>
      <w:marRight w:val="0"/>
      <w:marTop w:val="0"/>
      <w:marBottom w:val="0"/>
      <w:divBdr>
        <w:top w:val="none" w:sz="0" w:space="0" w:color="auto"/>
        <w:left w:val="none" w:sz="0" w:space="0" w:color="auto"/>
        <w:bottom w:val="none" w:sz="0" w:space="0" w:color="auto"/>
        <w:right w:val="none" w:sz="0" w:space="0" w:color="auto"/>
      </w:divBdr>
    </w:div>
    <w:div w:id="370108430">
      <w:bodyDiv w:val="1"/>
      <w:marLeft w:val="0"/>
      <w:marRight w:val="0"/>
      <w:marTop w:val="0"/>
      <w:marBottom w:val="0"/>
      <w:divBdr>
        <w:top w:val="none" w:sz="0" w:space="0" w:color="auto"/>
        <w:left w:val="none" w:sz="0" w:space="0" w:color="auto"/>
        <w:bottom w:val="none" w:sz="0" w:space="0" w:color="auto"/>
        <w:right w:val="none" w:sz="0" w:space="0" w:color="auto"/>
      </w:divBdr>
    </w:div>
    <w:div w:id="371927655">
      <w:bodyDiv w:val="1"/>
      <w:marLeft w:val="0"/>
      <w:marRight w:val="0"/>
      <w:marTop w:val="0"/>
      <w:marBottom w:val="0"/>
      <w:divBdr>
        <w:top w:val="none" w:sz="0" w:space="0" w:color="auto"/>
        <w:left w:val="none" w:sz="0" w:space="0" w:color="auto"/>
        <w:bottom w:val="none" w:sz="0" w:space="0" w:color="auto"/>
        <w:right w:val="none" w:sz="0" w:space="0" w:color="auto"/>
      </w:divBdr>
    </w:div>
    <w:div w:id="373315796">
      <w:bodyDiv w:val="1"/>
      <w:marLeft w:val="0"/>
      <w:marRight w:val="0"/>
      <w:marTop w:val="0"/>
      <w:marBottom w:val="0"/>
      <w:divBdr>
        <w:top w:val="none" w:sz="0" w:space="0" w:color="auto"/>
        <w:left w:val="none" w:sz="0" w:space="0" w:color="auto"/>
        <w:bottom w:val="none" w:sz="0" w:space="0" w:color="auto"/>
        <w:right w:val="none" w:sz="0" w:space="0" w:color="auto"/>
      </w:divBdr>
    </w:div>
    <w:div w:id="374236904">
      <w:bodyDiv w:val="1"/>
      <w:marLeft w:val="0"/>
      <w:marRight w:val="0"/>
      <w:marTop w:val="0"/>
      <w:marBottom w:val="0"/>
      <w:divBdr>
        <w:top w:val="none" w:sz="0" w:space="0" w:color="auto"/>
        <w:left w:val="none" w:sz="0" w:space="0" w:color="auto"/>
        <w:bottom w:val="none" w:sz="0" w:space="0" w:color="auto"/>
        <w:right w:val="none" w:sz="0" w:space="0" w:color="auto"/>
      </w:divBdr>
    </w:div>
    <w:div w:id="375853673">
      <w:bodyDiv w:val="1"/>
      <w:marLeft w:val="0"/>
      <w:marRight w:val="0"/>
      <w:marTop w:val="0"/>
      <w:marBottom w:val="0"/>
      <w:divBdr>
        <w:top w:val="none" w:sz="0" w:space="0" w:color="auto"/>
        <w:left w:val="none" w:sz="0" w:space="0" w:color="auto"/>
        <w:bottom w:val="none" w:sz="0" w:space="0" w:color="auto"/>
        <w:right w:val="none" w:sz="0" w:space="0" w:color="auto"/>
      </w:divBdr>
    </w:div>
    <w:div w:id="376245734">
      <w:bodyDiv w:val="1"/>
      <w:marLeft w:val="0"/>
      <w:marRight w:val="0"/>
      <w:marTop w:val="0"/>
      <w:marBottom w:val="0"/>
      <w:divBdr>
        <w:top w:val="none" w:sz="0" w:space="0" w:color="auto"/>
        <w:left w:val="none" w:sz="0" w:space="0" w:color="auto"/>
        <w:bottom w:val="none" w:sz="0" w:space="0" w:color="auto"/>
        <w:right w:val="none" w:sz="0" w:space="0" w:color="auto"/>
      </w:divBdr>
    </w:div>
    <w:div w:id="380980594">
      <w:bodyDiv w:val="1"/>
      <w:marLeft w:val="0"/>
      <w:marRight w:val="0"/>
      <w:marTop w:val="0"/>
      <w:marBottom w:val="0"/>
      <w:divBdr>
        <w:top w:val="none" w:sz="0" w:space="0" w:color="auto"/>
        <w:left w:val="none" w:sz="0" w:space="0" w:color="auto"/>
        <w:bottom w:val="none" w:sz="0" w:space="0" w:color="auto"/>
        <w:right w:val="none" w:sz="0" w:space="0" w:color="auto"/>
      </w:divBdr>
    </w:div>
    <w:div w:id="384329607">
      <w:bodyDiv w:val="1"/>
      <w:marLeft w:val="0"/>
      <w:marRight w:val="0"/>
      <w:marTop w:val="0"/>
      <w:marBottom w:val="0"/>
      <w:divBdr>
        <w:top w:val="none" w:sz="0" w:space="0" w:color="auto"/>
        <w:left w:val="none" w:sz="0" w:space="0" w:color="auto"/>
        <w:bottom w:val="none" w:sz="0" w:space="0" w:color="auto"/>
        <w:right w:val="none" w:sz="0" w:space="0" w:color="auto"/>
      </w:divBdr>
    </w:div>
    <w:div w:id="384985501">
      <w:bodyDiv w:val="1"/>
      <w:marLeft w:val="0"/>
      <w:marRight w:val="0"/>
      <w:marTop w:val="0"/>
      <w:marBottom w:val="0"/>
      <w:divBdr>
        <w:top w:val="none" w:sz="0" w:space="0" w:color="auto"/>
        <w:left w:val="none" w:sz="0" w:space="0" w:color="auto"/>
        <w:bottom w:val="none" w:sz="0" w:space="0" w:color="auto"/>
        <w:right w:val="none" w:sz="0" w:space="0" w:color="auto"/>
      </w:divBdr>
    </w:div>
    <w:div w:id="386144675">
      <w:bodyDiv w:val="1"/>
      <w:marLeft w:val="0"/>
      <w:marRight w:val="0"/>
      <w:marTop w:val="0"/>
      <w:marBottom w:val="0"/>
      <w:divBdr>
        <w:top w:val="none" w:sz="0" w:space="0" w:color="auto"/>
        <w:left w:val="none" w:sz="0" w:space="0" w:color="auto"/>
        <w:bottom w:val="none" w:sz="0" w:space="0" w:color="auto"/>
        <w:right w:val="none" w:sz="0" w:space="0" w:color="auto"/>
      </w:divBdr>
    </w:div>
    <w:div w:id="387148619">
      <w:bodyDiv w:val="1"/>
      <w:marLeft w:val="0"/>
      <w:marRight w:val="0"/>
      <w:marTop w:val="0"/>
      <w:marBottom w:val="0"/>
      <w:divBdr>
        <w:top w:val="none" w:sz="0" w:space="0" w:color="auto"/>
        <w:left w:val="none" w:sz="0" w:space="0" w:color="auto"/>
        <w:bottom w:val="none" w:sz="0" w:space="0" w:color="auto"/>
        <w:right w:val="none" w:sz="0" w:space="0" w:color="auto"/>
      </w:divBdr>
    </w:div>
    <w:div w:id="387724632">
      <w:bodyDiv w:val="1"/>
      <w:marLeft w:val="0"/>
      <w:marRight w:val="0"/>
      <w:marTop w:val="0"/>
      <w:marBottom w:val="0"/>
      <w:divBdr>
        <w:top w:val="none" w:sz="0" w:space="0" w:color="auto"/>
        <w:left w:val="none" w:sz="0" w:space="0" w:color="auto"/>
        <w:bottom w:val="none" w:sz="0" w:space="0" w:color="auto"/>
        <w:right w:val="none" w:sz="0" w:space="0" w:color="auto"/>
      </w:divBdr>
    </w:div>
    <w:div w:id="388849899">
      <w:bodyDiv w:val="1"/>
      <w:marLeft w:val="0"/>
      <w:marRight w:val="0"/>
      <w:marTop w:val="0"/>
      <w:marBottom w:val="0"/>
      <w:divBdr>
        <w:top w:val="none" w:sz="0" w:space="0" w:color="auto"/>
        <w:left w:val="none" w:sz="0" w:space="0" w:color="auto"/>
        <w:bottom w:val="none" w:sz="0" w:space="0" w:color="auto"/>
        <w:right w:val="none" w:sz="0" w:space="0" w:color="auto"/>
      </w:divBdr>
    </w:div>
    <w:div w:id="398750652">
      <w:bodyDiv w:val="1"/>
      <w:marLeft w:val="0"/>
      <w:marRight w:val="0"/>
      <w:marTop w:val="0"/>
      <w:marBottom w:val="0"/>
      <w:divBdr>
        <w:top w:val="none" w:sz="0" w:space="0" w:color="auto"/>
        <w:left w:val="none" w:sz="0" w:space="0" w:color="auto"/>
        <w:bottom w:val="none" w:sz="0" w:space="0" w:color="auto"/>
        <w:right w:val="none" w:sz="0" w:space="0" w:color="auto"/>
      </w:divBdr>
    </w:div>
    <w:div w:id="399904911">
      <w:bodyDiv w:val="1"/>
      <w:marLeft w:val="0"/>
      <w:marRight w:val="0"/>
      <w:marTop w:val="0"/>
      <w:marBottom w:val="0"/>
      <w:divBdr>
        <w:top w:val="none" w:sz="0" w:space="0" w:color="auto"/>
        <w:left w:val="none" w:sz="0" w:space="0" w:color="auto"/>
        <w:bottom w:val="none" w:sz="0" w:space="0" w:color="auto"/>
        <w:right w:val="none" w:sz="0" w:space="0" w:color="auto"/>
      </w:divBdr>
      <w:divsChild>
        <w:div w:id="226771146">
          <w:marLeft w:val="446"/>
          <w:marRight w:val="0"/>
          <w:marTop w:val="0"/>
          <w:marBottom w:val="0"/>
          <w:divBdr>
            <w:top w:val="none" w:sz="0" w:space="0" w:color="auto"/>
            <w:left w:val="none" w:sz="0" w:space="0" w:color="auto"/>
            <w:bottom w:val="none" w:sz="0" w:space="0" w:color="auto"/>
            <w:right w:val="none" w:sz="0" w:space="0" w:color="auto"/>
          </w:divBdr>
        </w:div>
        <w:div w:id="473911076">
          <w:marLeft w:val="446"/>
          <w:marRight w:val="0"/>
          <w:marTop w:val="0"/>
          <w:marBottom w:val="0"/>
          <w:divBdr>
            <w:top w:val="none" w:sz="0" w:space="0" w:color="auto"/>
            <w:left w:val="none" w:sz="0" w:space="0" w:color="auto"/>
            <w:bottom w:val="none" w:sz="0" w:space="0" w:color="auto"/>
            <w:right w:val="none" w:sz="0" w:space="0" w:color="auto"/>
          </w:divBdr>
        </w:div>
        <w:div w:id="586813553">
          <w:marLeft w:val="446"/>
          <w:marRight w:val="0"/>
          <w:marTop w:val="0"/>
          <w:marBottom w:val="0"/>
          <w:divBdr>
            <w:top w:val="none" w:sz="0" w:space="0" w:color="auto"/>
            <w:left w:val="none" w:sz="0" w:space="0" w:color="auto"/>
            <w:bottom w:val="none" w:sz="0" w:space="0" w:color="auto"/>
            <w:right w:val="none" w:sz="0" w:space="0" w:color="auto"/>
          </w:divBdr>
        </w:div>
        <w:div w:id="1007631335">
          <w:marLeft w:val="446"/>
          <w:marRight w:val="0"/>
          <w:marTop w:val="0"/>
          <w:marBottom w:val="0"/>
          <w:divBdr>
            <w:top w:val="none" w:sz="0" w:space="0" w:color="auto"/>
            <w:left w:val="none" w:sz="0" w:space="0" w:color="auto"/>
            <w:bottom w:val="none" w:sz="0" w:space="0" w:color="auto"/>
            <w:right w:val="none" w:sz="0" w:space="0" w:color="auto"/>
          </w:divBdr>
        </w:div>
        <w:div w:id="1287809257">
          <w:marLeft w:val="446"/>
          <w:marRight w:val="0"/>
          <w:marTop w:val="0"/>
          <w:marBottom w:val="0"/>
          <w:divBdr>
            <w:top w:val="none" w:sz="0" w:space="0" w:color="auto"/>
            <w:left w:val="none" w:sz="0" w:space="0" w:color="auto"/>
            <w:bottom w:val="none" w:sz="0" w:space="0" w:color="auto"/>
            <w:right w:val="none" w:sz="0" w:space="0" w:color="auto"/>
          </w:divBdr>
        </w:div>
        <w:div w:id="1445151272">
          <w:marLeft w:val="446"/>
          <w:marRight w:val="0"/>
          <w:marTop w:val="0"/>
          <w:marBottom w:val="0"/>
          <w:divBdr>
            <w:top w:val="none" w:sz="0" w:space="0" w:color="auto"/>
            <w:left w:val="none" w:sz="0" w:space="0" w:color="auto"/>
            <w:bottom w:val="none" w:sz="0" w:space="0" w:color="auto"/>
            <w:right w:val="none" w:sz="0" w:space="0" w:color="auto"/>
          </w:divBdr>
        </w:div>
        <w:div w:id="1503230542">
          <w:marLeft w:val="446"/>
          <w:marRight w:val="0"/>
          <w:marTop w:val="0"/>
          <w:marBottom w:val="0"/>
          <w:divBdr>
            <w:top w:val="none" w:sz="0" w:space="0" w:color="auto"/>
            <w:left w:val="none" w:sz="0" w:space="0" w:color="auto"/>
            <w:bottom w:val="none" w:sz="0" w:space="0" w:color="auto"/>
            <w:right w:val="none" w:sz="0" w:space="0" w:color="auto"/>
          </w:divBdr>
        </w:div>
        <w:div w:id="1544757335">
          <w:marLeft w:val="446"/>
          <w:marRight w:val="0"/>
          <w:marTop w:val="0"/>
          <w:marBottom w:val="0"/>
          <w:divBdr>
            <w:top w:val="none" w:sz="0" w:space="0" w:color="auto"/>
            <w:left w:val="none" w:sz="0" w:space="0" w:color="auto"/>
            <w:bottom w:val="none" w:sz="0" w:space="0" w:color="auto"/>
            <w:right w:val="none" w:sz="0" w:space="0" w:color="auto"/>
          </w:divBdr>
        </w:div>
        <w:div w:id="1587034350">
          <w:marLeft w:val="446"/>
          <w:marRight w:val="0"/>
          <w:marTop w:val="0"/>
          <w:marBottom w:val="0"/>
          <w:divBdr>
            <w:top w:val="none" w:sz="0" w:space="0" w:color="auto"/>
            <w:left w:val="none" w:sz="0" w:space="0" w:color="auto"/>
            <w:bottom w:val="none" w:sz="0" w:space="0" w:color="auto"/>
            <w:right w:val="none" w:sz="0" w:space="0" w:color="auto"/>
          </w:divBdr>
        </w:div>
        <w:div w:id="1695032718">
          <w:marLeft w:val="446"/>
          <w:marRight w:val="0"/>
          <w:marTop w:val="0"/>
          <w:marBottom w:val="0"/>
          <w:divBdr>
            <w:top w:val="none" w:sz="0" w:space="0" w:color="auto"/>
            <w:left w:val="none" w:sz="0" w:space="0" w:color="auto"/>
            <w:bottom w:val="none" w:sz="0" w:space="0" w:color="auto"/>
            <w:right w:val="none" w:sz="0" w:space="0" w:color="auto"/>
          </w:divBdr>
        </w:div>
        <w:div w:id="1824465649">
          <w:marLeft w:val="446"/>
          <w:marRight w:val="0"/>
          <w:marTop w:val="0"/>
          <w:marBottom w:val="0"/>
          <w:divBdr>
            <w:top w:val="none" w:sz="0" w:space="0" w:color="auto"/>
            <w:left w:val="none" w:sz="0" w:space="0" w:color="auto"/>
            <w:bottom w:val="none" w:sz="0" w:space="0" w:color="auto"/>
            <w:right w:val="none" w:sz="0" w:space="0" w:color="auto"/>
          </w:divBdr>
        </w:div>
        <w:div w:id="1964458805">
          <w:marLeft w:val="446"/>
          <w:marRight w:val="0"/>
          <w:marTop w:val="0"/>
          <w:marBottom w:val="0"/>
          <w:divBdr>
            <w:top w:val="none" w:sz="0" w:space="0" w:color="auto"/>
            <w:left w:val="none" w:sz="0" w:space="0" w:color="auto"/>
            <w:bottom w:val="none" w:sz="0" w:space="0" w:color="auto"/>
            <w:right w:val="none" w:sz="0" w:space="0" w:color="auto"/>
          </w:divBdr>
        </w:div>
        <w:div w:id="2014528847">
          <w:marLeft w:val="446"/>
          <w:marRight w:val="0"/>
          <w:marTop w:val="0"/>
          <w:marBottom w:val="0"/>
          <w:divBdr>
            <w:top w:val="none" w:sz="0" w:space="0" w:color="auto"/>
            <w:left w:val="none" w:sz="0" w:space="0" w:color="auto"/>
            <w:bottom w:val="none" w:sz="0" w:space="0" w:color="auto"/>
            <w:right w:val="none" w:sz="0" w:space="0" w:color="auto"/>
          </w:divBdr>
        </w:div>
        <w:div w:id="2071418749">
          <w:marLeft w:val="446"/>
          <w:marRight w:val="0"/>
          <w:marTop w:val="0"/>
          <w:marBottom w:val="0"/>
          <w:divBdr>
            <w:top w:val="none" w:sz="0" w:space="0" w:color="auto"/>
            <w:left w:val="none" w:sz="0" w:space="0" w:color="auto"/>
            <w:bottom w:val="none" w:sz="0" w:space="0" w:color="auto"/>
            <w:right w:val="none" w:sz="0" w:space="0" w:color="auto"/>
          </w:divBdr>
        </w:div>
        <w:div w:id="2095203430">
          <w:marLeft w:val="446"/>
          <w:marRight w:val="0"/>
          <w:marTop w:val="0"/>
          <w:marBottom w:val="0"/>
          <w:divBdr>
            <w:top w:val="none" w:sz="0" w:space="0" w:color="auto"/>
            <w:left w:val="none" w:sz="0" w:space="0" w:color="auto"/>
            <w:bottom w:val="none" w:sz="0" w:space="0" w:color="auto"/>
            <w:right w:val="none" w:sz="0" w:space="0" w:color="auto"/>
          </w:divBdr>
        </w:div>
      </w:divsChild>
    </w:div>
    <w:div w:id="401677293">
      <w:bodyDiv w:val="1"/>
      <w:marLeft w:val="0"/>
      <w:marRight w:val="0"/>
      <w:marTop w:val="0"/>
      <w:marBottom w:val="0"/>
      <w:divBdr>
        <w:top w:val="none" w:sz="0" w:space="0" w:color="auto"/>
        <w:left w:val="none" w:sz="0" w:space="0" w:color="auto"/>
        <w:bottom w:val="none" w:sz="0" w:space="0" w:color="auto"/>
        <w:right w:val="none" w:sz="0" w:space="0" w:color="auto"/>
      </w:divBdr>
    </w:div>
    <w:div w:id="404691600">
      <w:bodyDiv w:val="1"/>
      <w:marLeft w:val="0"/>
      <w:marRight w:val="0"/>
      <w:marTop w:val="0"/>
      <w:marBottom w:val="0"/>
      <w:divBdr>
        <w:top w:val="none" w:sz="0" w:space="0" w:color="auto"/>
        <w:left w:val="none" w:sz="0" w:space="0" w:color="auto"/>
        <w:bottom w:val="none" w:sz="0" w:space="0" w:color="auto"/>
        <w:right w:val="none" w:sz="0" w:space="0" w:color="auto"/>
      </w:divBdr>
    </w:div>
    <w:div w:id="405568462">
      <w:bodyDiv w:val="1"/>
      <w:marLeft w:val="0"/>
      <w:marRight w:val="0"/>
      <w:marTop w:val="0"/>
      <w:marBottom w:val="0"/>
      <w:divBdr>
        <w:top w:val="none" w:sz="0" w:space="0" w:color="auto"/>
        <w:left w:val="none" w:sz="0" w:space="0" w:color="auto"/>
        <w:bottom w:val="none" w:sz="0" w:space="0" w:color="auto"/>
        <w:right w:val="none" w:sz="0" w:space="0" w:color="auto"/>
      </w:divBdr>
    </w:div>
    <w:div w:id="406659701">
      <w:bodyDiv w:val="1"/>
      <w:marLeft w:val="0"/>
      <w:marRight w:val="0"/>
      <w:marTop w:val="0"/>
      <w:marBottom w:val="0"/>
      <w:divBdr>
        <w:top w:val="none" w:sz="0" w:space="0" w:color="auto"/>
        <w:left w:val="none" w:sz="0" w:space="0" w:color="auto"/>
        <w:bottom w:val="none" w:sz="0" w:space="0" w:color="auto"/>
        <w:right w:val="none" w:sz="0" w:space="0" w:color="auto"/>
      </w:divBdr>
    </w:div>
    <w:div w:id="407460423">
      <w:bodyDiv w:val="1"/>
      <w:marLeft w:val="0"/>
      <w:marRight w:val="0"/>
      <w:marTop w:val="0"/>
      <w:marBottom w:val="0"/>
      <w:divBdr>
        <w:top w:val="none" w:sz="0" w:space="0" w:color="auto"/>
        <w:left w:val="none" w:sz="0" w:space="0" w:color="auto"/>
        <w:bottom w:val="none" w:sz="0" w:space="0" w:color="auto"/>
        <w:right w:val="none" w:sz="0" w:space="0" w:color="auto"/>
      </w:divBdr>
    </w:div>
    <w:div w:id="408575177">
      <w:bodyDiv w:val="1"/>
      <w:marLeft w:val="0"/>
      <w:marRight w:val="0"/>
      <w:marTop w:val="0"/>
      <w:marBottom w:val="0"/>
      <w:divBdr>
        <w:top w:val="none" w:sz="0" w:space="0" w:color="auto"/>
        <w:left w:val="none" w:sz="0" w:space="0" w:color="auto"/>
        <w:bottom w:val="none" w:sz="0" w:space="0" w:color="auto"/>
        <w:right w:val="none" w:sz="0" w:space="0" w:color="auto"/>
      </w:divBdr>
    </w:div>
    <w:div w:id="408888393">
      <w:bodyDiv w:val="1"/>
      <w:marLeft w:val="0"/>
      <w:marRight w:val="0"/>
      <w:marTop w:val="0"/>
      <w:marBottom w:val="0"/>
      <w:divBdr>
        <w:top w:val="none" w:sz="0" w:space="0" w:color="auto"/>
        <w:left w:val="none" w:sz="0" w:space="0" w:color="auto"/>
        <w:bottom w:val="none" w:sz="0" w:space="0" w:color="auto"/>
        <w:right w:val="none" w:sz="0" w:space="0" w:color="auto"/>
      </w:divBdr>
    </w:div>
    <w:div w:id="414861525">
      <w:bodyDiv w:val="1"/>
      <w:marLeft w:val="0"/>
      <w:marRight w:val="0"/>
      <w:marTop w:val="0"/>
      <w:marBottom w:val="0"/>
      <w:divBdr>
        <w:top w:val="none" w:sz="0" w:space="0" w:color="auto"/>
        <w:left w:val="none" w:sz="0" w:space="0" w:color="auto"/>
        <w:bottom w:val="none" w:sz="0" w:space="0" w:color="auto"/>
        <w:right w:val="none" w:sz="0" w:space="0" w:color="auto"/>
      </w:divBdr>
    </w:div>
    <w:div w:id="416634070">
      <w:bodyDiv w:val="1"/>
      <w:marLeft w:val="0"/>
      <w:marRight w:val="0"/>
      <w:marTop w:val="0"/>
      <w:marBottom w:val="0"/>
      <w:divBdr>
        <w:top w:val="none" w:sz="0" w:space="0" w:color="auto"/>
        <w:left w:val="none" w:sz="0" w:space="0" w:color="auto"/>
        <w:bottom w:val="none" w:sz="0" w:space="0" w:color="auto"/>
        <w:right w:val="none" w:sz="0" w:space="0" w:color="auto"/>
      </w:divBdr>
    </w:div>
    <w:div w:id="418064264">
      <w:bodyDiv w:val="1"/>
      <w:marLeft w:val="0"/>
      <w:marRight w:val="0"/>
      <w:marTop w:val="0"/>
      <w:marBottom w:val="0"/>
      <w:divBdr>
        <w:top w:val="none" w:sz="0" w:space="0" w:color="auto"/>
        <w:left w:val="none" w:sz="0" w:space="0" w:color="auto"/>
        <w:bottom w:val="none" w:sz="0" w:space="0" w:color="auto"/>
        <w:right w:val="none" w:sz="0" w:space="0" w:color="auto"/>
      </w:divBdr>
    </w:div>
    <w:div w:id="419256477">
      <w:bodyDiv w:val="1"/>
      <w:marLeft w:val="0"/>
      <w:marRight w:val="0"/>
      <w:marTop w:val="0"/>
      <w:marBottom w:val="0"/>
      <w:divBdr>
        <w:top w:val="none" w:sz="0" w:space="0" w:color="auto"/>
        <w:left w:val="none" w:sz="0" w:space="0" w:color="auto"/>
        <w:bottom w:val="none" w:sz="0" w:space="0" w:color="auto"/>
        <w:right w:val="none" w:sz="0" w:space="0" w:color="auto"/>
      </w:divBdr>
    </w:div>
    <w:div w:id="419958277">
      <w:bodyDiv w:val="1"/>
      <w:marLeft w:val="0"/>
      <w:marRight w:val="0"/>
      <w:marTop w:val="0"/>
      <w:marBottom w:val="0"/>
      <w:divBdr>
        <w:top w:val="none" w:sz="0" w:space="0" w:color="auto"/>
        <w:left w:val="none" w:sz="0" w:space="0" w:color="auto"/>
        <w:bottom w:val="none" w:sz="0" w:space="0" w:color="auto"/>
        <w:right w:val="none" w:sz="0" w:space="0" w:color="auto"/>
      </w:divBdr>
    </w:div>
    <w:div w:id="426536000">
      <w:bodyDiv w:val="1"/>
      <w:marLeft w:val="0"/>
      <w:marRight w:val="0"/>
      <w:marTop w:val="0"/>
      <w:marBottom w:val="0"/>
      <w:divBdr>
        <w:top w:val="none" w:sz="0" w:space="0" w:color="auto"/>
        <w:left w:val="none" w:sz="0" w:space="0" w:color="auto"/>
        <w:bottom w:val="none" w:sz="0" w:space="0" w:color="auto"/>
        <w:right w:val="none" w:sz="0" w:space="0" w:color="auto"/>
      </w:divBdr>
    </w:div>
    <w:div w:id="433476795">
      <w:bodyDiv w:val="1"/>
      <w:marLeft w:val="0"/>
      <w:marRight w:val="0"/>
      <w:marTop w:val="0"/>
      <w:marBottom w:val="0"/>
      <w:divBdr>
        <w:top w:val="none" w:sz="0" w:space="0" w:color="auto"/>
        <w:left w:val="none" w:sz="0" w:space="0" w:color="auto"/>
        <w:bottom w:val="none" w:sz="0" w:space="0" w:color="auto"/>
        <w:right w:val="none" w:sz="0" w:space="0" w:color="auto"/>
      </w:divBdr>
    </w:div>
    <w:div w:id="433667728">
      <w:bodyDiv w:val="1"/>
      <w:marLeft w:val="0"/>
      <w:marRight w:val="0"/>
      <w:marTop w:val="0"/>
      <w:marBottom w:val="0"/>
      <w:divBdr>
        <w:top w:val="none" w:sz="0" w:space="0" w:color="auto"/>
        <w:left w:val="none" w:sz="0" w:space="0" w:color="auto"/>
        <w:bottom w:val="none" w:sz="0" w:space="0" w:color="auto"/>
        <w:right w:val="none" w:sz="0" w:space="0" w:color="auto"/>
      </w:divBdr>
    </w:div>
    <w:div w:id="434129429">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983701">
      <w:bodyDiv w:val="1"/>
      <w:marLeft w:val="0"/>
      <w:marRight w:val="0"/>
      <w:marTop w:val="0"/>
      <w:marBottom w:val="0"/>
      <w:divBdr>
        <w:top w:val="none" w:sz="0" w:space="0" w:color="auto"/>
        <w:left w:val="none" w:sz="0" w:space="0" w:color="auto"/>
        <w:bottom w:val="none" w:sz="0" w:space="0" w:color="auto"/>
        <w:right w:val="none" w:sz="0" w:space="0" w:color="auto"/>
      </w:divBdr>
    </w:div>
    <w:div w:id="435902818">
      <w:bodyDiv w:val="1"/>
      <w:marLeft w:val="0"/>
      <w:marRight w:val="0"/>
      <w:marTop w:val="0"/>
      <w:marBottom w:val="0"/>
      <w:divBdr>
        <w:top w:val="none" w:sz="0" w:space="0" w:color="auto"/>
        <w:left w:val="none" w:sz="0" w:space="0" w:color="auto"/>
        <w:bottom w:val="none" w:sz="0" w:space="0" w:color="auto"/>
        <w:right w:val="none" w:sz="0" w:space="0" w:color="auto"/>
      </w:divBdr>
    </w:div>
    <w:div w:id="437679837">
      <w:bodyDiv w:val="1"/>
      <w:marLeft w:val="0"/>
      <w:marRight w:val="0"/>
      <w:marTop w:val="0"/>
      <w:marBottom w:val="0"/>
      <w:divBdr>
        <w:top w:val="none" w:sz="0" w:space="0" w:color="auto"/>
        <w:left w:val="none" w:sz="0" w:space="0" w:color="auto"/>
        <w:bottom w:val="none" w:sz="0" w:space="0" w:color="auto"/>
        <w:right w:val="none" w:sz="0" w:space="0" w:color="auto"/>
      </w:divBdr>
    </w:div>
    <w:div w:id="444613937">
      <w:bodyDiv w:val="1"/>
      <w:marLeft w:val="0"/>
      <w:marRight w:val="0"/>
      <w:marTop w:val="0"/>
      <w:marBottom w:val="0"/>
      <w:divBdr>
        <w:top w:val="none" w:sz="0" w:space="0" w:color="auto"/>
        <w:left w:val="none" w:sz="0" w:space="0" w:color="auto"/>
        <w:bottom w:val="none" w:sz="0" w:space="0" w:color="auto"/>
        <w:right w:val="none" w:sz="0" w:space="0" w:color="auto"/>
      </w:divBdr>
    </w:div>
    <w:div w:id="444734449">
      <w:bodyDiv w:val="1"/>
      <w:marLeft w:val="0"/>
      <w:marRight w:val="0"/>
      <w:marTop w:val="0"/>
      <w:marBottom w:val="0"/>
      <w:divBdr>
        <w:top w:val="none" w:sz="0" w:space="0" w:color="auto"/>
        <w:left w:val="none" w:sz="0" w:space="0" w:color="auto"/>
        <w:bottom w:val="none" w:sz="0" w:space="0" w:color="auto"/>
        <w:right w:val="none" w:sz="0" w:space="0" w:color="auto"/>
      </w:divBdr>
    </w:div>
    <w:div w:id="445084498">
      <w:bodyDiv w:val="1"/>
      <w:marLeft w:val="0"/>
      <w:marRight w:val="0"/>
      <w:marTop w:val="0"/>
      <w:marBottom w:val="0"/>
      <w:divBdr>
        <w:top w:val="none" w:sz="0" w:space="0" w:color="auto"/>
        <w:left w:val="none" w:sz="0" w:space="0" w:color="auto"/>
        <w:bottom w:val="none" w:sz="0" w:space="0" w:color="auto"/>
        <w:right w:val="none" w:sz="0" w:space="0" w:color="auto"/>
      </w:divBdr>
    </w:div>
    <w:div w:id="452748134">
      <w:bodyDiv w:val="1"/>
      <w:marLeft w:val="0"/>
      <w:marRight w:val="0"/>
      <w:marTop w:val="0"/>
      <w:marBottom w:val="0"/>
      <w:divBdr>
        <w:top w:val="none" w:sz="0" w:space="0" w:color="auto"/>
        <w:left w:val="none" w:sz="0" w:space="0" w:color="auto"/>
        <w:bottom w:val="none" w:sz="0" w:space="0" w:color="auto"/>
        <w:right w:val="none" w:sz="0" w:space="0" w:color="auto"/>
      </w:divBdr>
    </w:div>
    <w:div w:id="453065123">
      <w:bodyDiv w:val="1"/>
      <w:marLeft w:val="0"/>
      <w:marRight w:val="0"/>
      <w:marTop w:val="0"/>
      <w:marBottom w:val="0"/>
      <w:divBdr>
        <w:top w:val="none" w:sz="0" w:space="0" w:color="auto"/>
        <w:left w:val="none" w:sz="0" w:space="0" w:color="auto"/>
        <w:bottom w:val="none" w:sz="0" w:space="0" w:color="auto"/>
        <w:right w:val="none" w:sz="0" w:space="0" w:color="auto"/>
      </w:divBdr>
    </w:div>
    <w:div w:id="455568251">
      <w:bodyDiv w:val="1"/>
      <w:marLeft w:val="0"/>
      <w:marRight w:val="0"/>
      <w:marTop w:val="0"/>
      <w:marBottom w:val="0"/>
      <w:divBdr>
        <w:top w:val="none" w:sz="0" w:space="0" w:color="auto"/>
        <w:left w:val="none" w:sz="0" w:space="0" w:color="auto"/>
        <w:bottom w:val="none" w:sz="0" w:space="0" w:color="auto"/>
        <w:right w:val="none" w:sz="0" w:space="0" w:color="auto"/>
      </w:divBdr>
    </w:div>
    <w:div w:id="461507664">
      <w:bodyDiv w:val="1"/>
      <w:marLeft w:val="0"/>
      <w:marRight w:val="0"/>
      <w:marTop w:val="0"/>
      <w:marBottom w:val="0"/>
      <w:divBdr>
        <w:top w:val="none" w:sz="0" w:space="0" w:color="auto"/>
        <w:left w:val="none" w:sz="0" w:space="0" w:color="auto"/>
        <w:bottom w:val="none" w:sz="0" w:space="0" w:color="auto"/>
        <w:right w:val="none" w:sz="0" w:space="0" w:color="auto"/>
      </w:divBdr>
    </w:div>
    <w:div w:id="463960791">
      <w:bodyDiv w:val="1"/>
      <w:marLeft w:val="0"/>
      <w:marRight w:val="0"/>
      <w:marTop w:val="0"/>
      <w:marBottom w:val="0"/>
      <w:divBdr>
        <w:top w:val="none" w:sz="0" w:space="0" w:color="auto"/>
        <w:left w:val="none" w:sz="0" w:space="0" w:color="auto"/>
        <w:bottom w:val="none" w:sz="0" w:space="0" w:color="auto"/>
        <w:right w:val="none" w:sz="0" w:space="0" w:color="auto"/>
      </w:divBdr>
    </w:div>
    <w:div w:id="464272392">
      <w:bodyDiv w:val="1"/>
      <w:marLeft w:val="0"/>
      <w:marRight w:val="0"/>
      <w:marTop w:val="0"/>
      <w:marBottom w:val="0"/>
      <w:divBdr>
        <w:top w:val="none" w:sz="0" w:space="0" w:color="auto"/>
        <w:left w:val="none" w:sz="0" w:space="0" w:color="auto"/>
        <w:bottom w:val="none" w:sz="0" w:space="0" w:color="auto"/>
        <w:right w:val="none" w:sz="0" w:space="0" w:color="auto"/>
      </w:divBdr>
    </w:div>
    <w:div w:id="464549971">
      <w:bodyDiv w:val="1"/>
      <w:marLeft w:val="0"/>
      <w:marRight w:val="0"/>
      <w:marTop w:val="0"/>
      <w:marBottom w:val="0"/>
      <w:divBdr>
        <w:top w:val="none" w:sz="0" w:space="0" w:color="auto"/>
        <w:left w:val="none" w:sz="0" w:space="0" w:color="auto"/>
        <w:bottom w:val="none" w:sz="0" w:space="0" w:color="auto"/>
        <w:right w:val="none" w:sz="0" w:space="0" w:color="auto"/>
      </w:divBdr>
    </w:div>
    <w:div w:id="470446520">
      <w:bodyDiv w:val="1"/>
      <w:marLeft w:val="0"/>
      <w:marRight w:val="0"/>
      <w:marTop w:val="0"/>
      <w:marBottom w:val="0"/>
      <w:divBdr>
        <w:top w:val="none" w:sz="0" w:space="0" w:color="auto"/>
        <w:left w:val="none" w:sz="0" w:space="0" w:color="auto"/>
        <w:bottom w:val="none" w:sz="0" w:space="0" w:color="auto"/>
        <w:right w:val="none" w:sz="0" w:space="0" w:color="auto"/>
      </w:divBdr>
    </w:div>
    <w:div w:id="470558189">
      <w:bodyDiv w:val="1"/>
      <w:marLeft w:val="0"/>
      <w:marRight w:val="0"/>
      <w:marTop w:val="0"/>
      <w:marBottom w:val="0"/>
      <w:divBdr>
        <w:top w:val="none" w:sz="0" w:space="0" w:color="auto"/>
        <w:left w:val="none" w:sz="0" w:space="0" w:color="auto"/>
        <w:bottom w:val="none" w:sz="0" w:space="0" w:color="auto"/>
        <w:right w:val="none" w:sz="0" w:space="0" w:color="auto"/>
      </w:divBdr>
    </w:div>
    <w:div w:id="473521429">
      <w:bodyDiv w:val="1"/>
      <w:marLeft w:val="0"/>
      <w:marRight w:val="0"/>
      <w:marTop w:val="0"/>
      <w:marBottom w:val="0"/>
      <w:divBdr>
        <w:top w:val="none" w:sz="0" w:space="0" w:color="auto"/>
        <w:left w:val="none" w:sz="0" w:space="0" w:color="auto"/>
        <w:bottom w:val="none" w:sz="0" w:space="0" w:color="auto"/>
        <w:right w:val="none" w:sz="0" w:space="0" w:color="auto"/>
      </w:divBdr>
    </w:div>
    <w:div w:id="478615717">
      <w:bodyDiv w:val="1"/>
      <w:marLeft w:val="0"/>
      <w:marRight w:val="0"/>
      <w:marTop w:val="0"/>
      <w:marBottom w:val="0"/>
      <w:divBdr>
        <w:top w:val="none" w:sz="0" w:space="0" w:color="auto"/>
        <w:left w:val="none" w:sz="0" w:space="0" w:color="auto"/>
        <w:bottom w:val="none" w:sz="0" w:space="0" w:color="auto"/>
        <w:right w:val="none" w:sz="0" w:space="0" w:color="auto"/>
      </w:divBdr>
    </w:div>
    <w:div w:id="478886235">
      <w:bodyDiv w:val="1"/>
      <w:marLeft w:val="0"/>
      <w:marRight w:val="0"/>
      <w:marTop w:val="0"/>
      <w:marBottom w:val="0"/>
      <w:divBdr>
        <w:top w:val="none" w:sz="0" w:space="0" w:color="auto"/>
        <w:left w:val="none" w:sz="0" w:space="0" w:color="auto"/>
        <w:bottom w:val="none" w:sz="0" w:space="0" w:color="auto"/>
        <w:right w:val="none" w:sz="0" w:space="0" w:color="auto"/>
      </w:divBdr>
    </w:div>
    <w:div w:id="488644045">
      <w:bodyDiv w:val="1"/>
      <w:marLeft w:val="0"/>
      <w:marRight w:val="0"/>
      <w:marTop w:val="0"/>
      <w:marBottom w:val="0"/>
      <w:divBdr>
        <w:top w:val="none" w:sz="0" w:space="0" w:color="auto"/>
        <w:left w:val="none" w:sz="0" w:space="0" w:color="auto"/>
        <w:bottom w:val="none" w:sz="0" w:space="0" w:color="auto"/>
        <w:right w:val="none" w:sz="0" w:space="0" w:color="auto"/>
      </w:divBdr>
    </w:div>
    <w:div w:id="489100492">
      <w:bodyDiv w:val="1"/>
      <w:marLeft w:val="0"/>
      <w:marRight w:val="0"/>
      <w:marTop w:val="0"/>
      <w:marBottom w:val="0"/>
      <w:divBdr>
        <w:top w:val="none" w:sz="0" w:space="0" w:color="auto"/>
        <w:left w:val="none" w:sz="0" w:space="0" w:color="auto"/>
        <w:bottom w:val="none" w:sz="0" w:space="0" w:color="auto"/>
        <w:right w:val="none" w:sz="0" w:space="0" w:color="auto"/>
      </w:divBdr>
    </w:div>
    <w:div w:id="491682297">
      <w:bodyDiv w:val="1"/>
      <w:marLeft w:val="0"/>
      <w:marRight w:val="0"/>
      <w:marTop w:val="0"/>
      <w:marBottom w:val="0"/>
      <w:divBdr>
        <w:top w:val="none" w:sz="0" w:space="0" w:color="auto"/>
        <w:left w:val="none" w:sz="0" w:space="0" w:color="auto"/>
        <w:bottom w:val="none" w:sz="0" w:space="0" w:color="auto"/>
        <w:right w:val="none" w:sz="0" w:space="0" w:color="auto"/>
      </w:divBdr>
    </w:div>
    <w:div w:id="492068129">
      <w:bodyDiv w:val="1"/>
      <w:marLeft w:val="0"/>
      <w:marRight w:val="0"/>
      <w:marTop w:val="0"/>
      <w:marBottom w:val="0"/>
      <w:divBdr>
        <w:top w:val="none" w:sz="0" w:space="0" w:color="auto"/>
        <w:left w:val="none" w:sz="0" w:space="0" w:color="auto"/>
        <w:bottom w:val="none" w:sz="0" w:space="0" w:color="auto"/>
        <w:right w:val="none" w:sz="0" w:space="0" w:color="auto"/>
      </w:divBdr>
    </w:div>
    <w:div w:id="492913862">
      <w:bodyDiv w:val="1"/>
      <w:marLeft w:val="0"/>
      <w:marRight w:val="0"/>
      <w:marTop w:val="0"/>
      <w:marBottom w:val="0"/>
      <w:divBdr>
        <w:top w:val="none" w:sz="0" w:space="0" w:color="auto"/>
        <w:left w:val="none" w:sz="0" w:space="0" w:color="auto"/>
        <w:bottom w:val="none" w:sz="0" w:space="0" w:color="auto"/>
        <w:right w:val="none" w:sz="0" w:space="0" w:color="auto"/>
      </w:divBdr>
    </w:div>
    <w:div w:id="494343672">
      <w:bodyDiv w:val="1"/>
      <w:marLeft w:val="0"/>
      <w:marRight w:val="0"/>
      <w:marTop w:val="0"/>
      <w:marBottom w:val="0"/>
      <w:divBdr>
        <w:top w:val="none" w:sz="0" w:space="0" w:color="auto"/>
        <w:left w:val="none" w:sz="0" w:space="0" w:color="auto"/>
        <w:bottom w:val="none" w:sz="0" w:space="0" w:color="auto"/>
        <w:right w:val="none" w:sz="0" w:space="0" w:color="auto"/>
      </w:divBdr>
    </w:div>
    <w:div w:id="495996950">
      <w:bodyDiv w:val="1"/>
      <w:marLeft w:val="0"/>
      <w:marRight w:val="0"/>
      <w:marTop w:val="0"/>
      <w:marBottom w:val="0"/>
      <w:divBdr>
        <w:top w:val="none" w:sz="0" w:space="0" w:color="auto"/>
        <w:left w:val="none" w:sz="0" w:space="0" w:color="auto"/>
        <w:bottom w:val="none" w:sz="0" w:space="0" w:color="auto"/>
        <w:right w:val="none" w:sz="0" w:space="0" w:color="auto"/>
      </w:divBdr>
    </w:div>
    <w:div w:id="497618226">
      <w:bodyDiv w:val="1"/>
      <w:marLeft w:val="0"/>
      <w:marRight w:val="0"/>
      <w:marTop w:val="0"/>
      <w:marBottom w:val="0"/>
      <w:divBdr>
        <w:top w:val="none" w:sz="0" w:space="0" w:color="auto"/>
        <w:left w:val="none" w:sz="0" w:space="0" w:color="auto"/>
        <w:bottom w:val="none" w:sz="0" w:space="0" w:color="auto"/>
        <w:right w:val="none" w:sz="0" w:space="0" w:color="auto"/>
      </w:divBdr>
    </w:div>
    <w:div w:id="498008405">
      <w:bodyDiv w:val="1"/>
      <w:marLeft w:val="0"/>
      <w:marRight w:val="0"/>
      <w:marTop w:val="0"/>
      <w:marBottom w:val="0"/>
      <w:divBdr>
        <w:top w:val="none" w:sz="0" w:space="0" w:color="auto"/>
        <w:left w:val="none" w:sz="0" w:space="0" w:color="auto"/>
        <w:bottom w:val="none" w:sz="0" w:space="0" w:color="auto"/>
        <w:right w:val="none" w:sz="0" w:space="0" w:color="auto"/>
      </w:divBdr>
    </w:div>
    <w:div w:id="500514168">
      <w:bodyDiv w:val="1"/>
      <w:marLeft w:val="0"/>
      <w:marRight w:val="0"/>
      <w:marTop w:val="0"/>
      <w:marBottom w:val="0"/>
      <w:divBdr>
        <w:top w:val="none" w:sz="0" w:space="0" w:color="auto"/>
        <w:left w:val="none" w:sz="0" w:space="0" w:color="auto"/>
        <w:bottom w:val="none" w:sz="0" w:space="0" w:color="auto"/>
        <w:right w:val="none" w:sz="0" w:space="0" w:color="auto"/>
      </w:divBdr>
    </w:div>
    <w:div w:id="500580803">
      <w:bodyDiv w:val="1"/>
      <w:marLeft w:val="0"/>
      <w:marRight w:val="0"/>
      <w:marTop w:val="0"/>
      <w:marBottom w:val="0"/>
      <w:divBdr>
        <w:top w:val="none" w:sz="0" w:space="0" w:color="auto"/>
        <w:left w:val="none" w:sz="0" w:space="0" w:color="auto"/>
        <w:bottom w:val="none" w:sz="0" w:space="0" w:color="auto"/>
        <w:right w:val="none" w:sz="0" w:space="0" w:color="auto"/>
      </w:divBdr>
    </w:div>
    <w:div w:id="501238594">
      <w:bodyDiv w:val="1"/>
      <w:marLeft w:val="0"/>
      <w:marRight w:val="0"/>
      <w:marTop w:val="0"/>
      <w:marBottom w:val="0"/>
      <w:divBdr>
        <w:top w:val="none" w:sz="0" w:space="0" w:color="auto"/>
        <w:left w:val="none" w:sz="0" w:space="0" w:color="auto"/>
        <w:bottom w:val="none" w:sz="0" w:space="0" w:color="auto"/>
        <w:right w:val="none" w:sz="0" w:space="0" w:color="auto"/>
      </w:divBdr>
    </w:div>
    <w:div w:id="502667575">
      <w:bodyDiv w:val="1"/>
      <w:marLeft w:val="0"/>
      <w:marRight w:val="0"/>
      <w:marTop w:val="0"/>
      <w:marBottom w:val="0"/>
      <w:divBdr>
        <w:top w:val="none" w:sz="0" w:space="0" w:color="auto"/>
        <w:left w:val="none" w:sz="0" w:space="0" w:color="auto"/>
        <w:bottom w:val="none" w:sz="0" w:space="0" w:color="auto"/>
        <w:right w:val="none" w:sz="0" w:space="0" w:color="auto"/>
      </w:divBdr>
    </w:div>
    <w:div w:id="502818727">
      <w:bodyDiv w:val="1"/>
      <w:marLeft w:val="0"/>
      <w:marRight w:val="0"/>
      <w:marTop w:val="0"/>
      <w:marBottom w:val="0"/>
      <w:divBdr>
        <w:top w:val="none" w:sz="0" w:space="0" w:color="auto"/>
        <w:left w:val="none" w:sz="0" w:space="0" w:color="auto"/>
        <w:bottom w:val="none" w:sz="0" w:space="0" w:color="auto"/>
        <w:right w:val="none" w:sz="0" w:space="0" w:color="auto"/>
      </w:divBdr>
    </w:div>
    <w:div w:id="503667561">
      <w:bodyDiv w:val="1"/>
      <w:marLeft w:val="0"/>
      <w:marRight w:val="0"/>
      <w:marTop w:val="0"/>
      <w:marBottom w:val="0"/>
      <w:divBdr>
        <w:top w:val="none" w:sz="0" w:space="0" w:color="auto"/>
        <w:left w:val="none" w:sz="0" w:space="0" w:color="auto"/>
        <w:bottom w:val="none" w:sz="0" w:space="0" w:color="auto"/>
        <w:right w:val="none" w:sz="0" w:space="0" w:color="auto"/>
      </w:divBdr>
    </w:div>
    <w:div w:id="506098656">
      <w:bodyDiv w:val="1"/>
      <w:marLeft w:val="0"/>
      <w:marRight w:val="0"/>
      <w:marTop w:val="0"/>
      <w:marBottom w:val="0"/>
      <w:divBdr>
        <w:top w:val="none" w:sz="0" w:space="0" w:color="auto"/>
        <w:left w:val="none" w:sz="0" w:space="0" w:color="auto"/>
        <w:bottom w:val="none" w:sz="0" w:space="0" w:color="auto"/>
        <w:right w:val="none" w:sz="0" w:space="0" w:color="auto"/>
      </w:divBdr>
    </w:div>
    <w:div w:id="508370953">
      <w:bodyDiv w:val="1"/>
      <w:marLeft w:val="0"/>
      <w:marRight w:val="0"/>
      <w:marTop w:val="0"/>
      <w:marBottom w:val="0"/>
      <w:divBdr>
        <w:top w:val="none" w:sz="0" w:space="0" w:color="auto"/>
        <w:left w:val="none" w:sz="0" w:space="0" w:color="auto"/>
        <w:bottom w:val="none" w:sz="0" w:space="0" w:color="auto"/>
        <w:right w:val="none" w:sz="0" w:space="0" w:color="auto"/>
      </w:divBdr>
    </w:div>
    <w:div w:id="513500508">
      <w:bodyDiv w:val="1"/>
      <w:marLeft w:val="0"/>
      <w:marRight w:val="0"/>
      <w:marTop w:val="0"/>
      <w:marBottom w:val="0"/>
      <w:divBdr>
        <w:top w:val="none" w:sz="0" w:space="0" w:color="auto"/>
        <w:left w:val="none" w:sz="0" w:space="0" w:color="auto"/>
        <w:bottom w:val="none" w:sz="0" w:space="0" w:color="auto"/>
        <w:right w:val="none" w:sz="0" w:space="0" w:color="auto"/>
      </w:divBdr>
    </w:div>
    <w:div w:id="514420329">
      <w:bodyDiv w:val="1"/>
      <w:marLeft w:val="0"/>
      <w:marRight w:val="0"/>
      <w:marTop w:val="0"/>
      <w:marBottom w:val="0"/>
      <w:divBdr>
        <w:top w:val="none" w:sz="0" w:space="0" w:color="auto"/>
        <w:left w:val="none" w:sz="0" w:space="0" w:color="auto"/>
        <w:bottom w:val="none" w:sz="0" w:space="0" w:color="auto"/>
        <w:right w:val="none" w:sz="0" w:space="0" w:color="auto"/>
      </w:divBdr>
    </w:div>
    <w:div w:id="514924783">
      <w:bodyDiv w:val="1"/>
      <w:marLeft w:val="0"/>
      <w:marRight w:val="0"/>
      <w:marTop w:val="0"/>
      <w:marBottom w:val="0"/>
      <w:divBdr>
        <w:top w:val="none" w:sz="0" w:space="0" w:color="auto"/>
        <w:left w:val="none" w:sz="0" w:space="0" w:color="auto"/>
        <w:bottom w:val="none" w:sz="0" w:space="0" w:color="auto"/>
        <w:right w:val="none" w:sz="0" w:space="0" w:color="auto"/>
      </w:divBdr>
    </w:div>
    <w:div w:id="519323572">
      <w:bodyDiv w:val="1"/>
      <w:marLeft w:val="0"/>
      <w:marRight w:val="0"/>
      <w:marTop w:val="0"/>
      <w:marBottom w:val="0"/>
      <w:divBdr>
        <w:top w:val="none" w:sz="0" w:space="0" w:color="auto"/>
        <w:left w:val="none" w:sz="0" w:space="0" w:color="auto"/>
        <w:bottom w:val="none" w:sz="0" w:space="0" w:color="auto"/>
        <w:right w:val="none" w:sz="0" w:space="0" w:color="auto"/>
      </w:divBdr>
    </w:div>
    <w:div w:id="519784739">
      <w:bodyDiv w:val="1"/>
      <w:marLeft w:val="0"/>
      <w:marRight w:val="0"/>
      <w:marTop w:val="0"/>
      <w:marBottom w:val="0"/>
      <w:divBdr>
        <w:top w:val="none" w:sz="0" w:space="0" w:color="auto"/>
        <w:left w:val="none" w:sz="0" w:space="0" w:color="auto"/>
        <w:bottom w:val="none" w:sz="0" w:space="0" w:color="auto"/>
        <w:right w:val="none" w:sz="0" w:space="0" w:color="auto"/>
      </w:divBdr>
    </w:div>
    <w:div w:id="522284746">
      <w:bodyDiv w:val="1"/>
      <w:marLeft w:val="0"/>
      <w:marRight w:val="0"/>
      <w:marTop w:val="0"/>
      <w:marBottom w:val="0"/>
      <w:divBdr>
        <w:top w:val="none" w:sz="0" w:space="0" w:color="auto"/>
        <w:left w:val="none" w:sz="0" w:space="0" w:color="auto"/>
        <w:bottom w:val="none" w:sz="0" w:space="0" w:color="auto"/>
        <w:right w:val="none" w:sz="0" w:space="0" w:color="auto"/>
      </w:divBdr>
    </w:div>
    <w:div w:id="531578330">
      <w:bodyDiv w:val="1"/>
      <w:marLeft w:val="0"/>
      <w:marRight w:val="0"/>
      <w:marTop w:val="0"/>
      <w:marBottom w:val="0"/>
      <w:divBdr>
        <w:top w:val="none" w:sz="0" w:space="0" w:color="auto"/>
        <w:left w:val="none" w:sz="0" w:space="0" w:color="auto"/>
        <w:bottom w:val="none" w:sz="0" w:space="0" w:color="auto"/>
        <w:right w:val="none" w:sz="0" w:space="0" w:color="auto"/>
      </w:divBdr>
    </w:div>
    <w:div w:id="533688670">
      <w:bodyDiv w:val="1"/>
      <w:marLeft w:val="0"/>
      <w:marRight w:val="0"/>
      <w:marTop w:val="0"/>
      <w:marBottom w:val="0"/>
      <w:divBdr>
        <w:top w:val="none" w:sz="0" w:space="0" w:color="auto"/>
        <w:left w:val="none" w:sz="0" w:space="0" w:color="auto"/>
        <w:bottom w:val="none" w:sz="0" w:space="0" w:color="auto"/>
        <w:right w:val="none" w:sz="0" w:space="0" w:color="auto"/>
      </w:divBdr>
    </w:div>
    <w:div w:id="539393663">
      <w:bodyDiv w:val="1"/>
      <w:marLeft w:val="0"/>
      <w:marRight w:val="0"/>
      <w:marTop w:val="0"/>
      <w:marBottom w:val="0"/>
      <w:divBdr>
        <w:top w:val="none" w:sz="0" w:space="0" w:color="auto"/>
        <w:left w:val="none" w:sz="0" w:space="0" w:color="auto"/>
        <w:bottom w:val="none" w:sz="0" w:space="0" w:color="auto"/>
        <w:right w:val="none" w:sz="0" w:space="0" w:color="auto"/>
      </w:divBdr>
    </w:div>
    <w:div w:id="540362662">
      <w:bodyDiv w:val="1"/>
      <w:marLeft w:val="0"/>
      <w:marRight w:val="0"/>
      <w:marTop w:val="0"/>
      <w:marBottom w:val="0"/>
      <w:divBdr>
        <w:top w:val="none" w:sz="0" w:space="0" w:color="auto"/>
        <w:left w:val="none" w:sz="0" w:space="0" w:color="auto"/>
        <w:bottom w:val="none" w:sz="0" w:space="0" w:color="auto"/>
        <w:right w:val="none" w:sz="0" w:space="0" w:color="auto"/>
      </w:divBdr>
    </w:div>
    <w:div w:id="540438869">
      <w:bodyDiv w:val="1"/>
      <w:marLeft w:val="0"/>
      <w:marRight w:val="0"/>
      <w:marTop w:val="0"/>
      <w:marBottom w:val="0"/>
      <w:divBdr>
        <w:top w:val="none" w:sz="0" w:space="0" w:color="auto"/>
        <w:left w:val="none" w:sz="0" w:space="0" w:color="auto"/>
        <w:bottom w:val="none" w:sz="0" w:space="0" w:color="auto"/>
        <w:right w:val="none" w:sz="0" w:space="0" w:color="auto"/>
      </w:divBdr>
    </w:div>
    <w:div w:id="542521705">
      <w:bodyDiv w:val="1"/>
      <w:marLeft w:val="0"/>
      <w:marRight w:val="0"/>
      <w:marTop w:val="0"/>
      <w:marBottom w:val="0"/>
      <w:divBdr>
        <w:top w:val="none" w:sz="0" w:space="0" w:color="auto"/>
        <w:left w:val="none" w:sz="0" w:space="0" w:color="auto"/>
        <w:bottom w:val="none" w:sz="0" w:space="0" w:color="auto"/>
        <w:right w:val="none" w:sz="0" w:space="0" w:color="auto"/>
      </w:divBdr>
    </w:div>
    <w:div w:id="545487524">
      <w:bodyDiv w:val="1"/>
      <w:marLeft w:val="0"/>
      <w:marRight w:val="0"/>
      <w:marTop w:val="0"/>
      <w:marBottom w:val="0"/>
      <w:divBdr>
        <w:top w:val="none" w:sz="0" w:space="0" w:color="auto"/>
        <w:left w:val="none" w:sz="0" w:space="0" w:color="auto"/>
        <w:bottom w:val="none" w:sz="0" w:space="0" w:color="auto"/>
        <w:right w:val="none" w:sz="0" w:space="0" w:color="auto"/>
      </w:divBdr>
    </w:div>
    <w:div w:id="545487792">
      <w:bodyDiv w:val="1"/>
      <w:marLeft w:val="0"/>
      <w:marRight w:val="0"/>
      <w:marTop w:val="0"/>
      <w:marBottom w:val="0"/>
      <w:divBdr>
        <w:top w:val="none" w:sz="0" w:space="0" w:color="auto"/>
        <w:left w:val="none" w:sz="0" w:space="0" w:color="auto"/>
        <w:bottom w:val="none" w:sz="0" w:space="0" w:color="auto"/>
        <w:right w:val="none" w:sz="0" w:space="0" w:color="auto"/>
      </w:divBdr>
    </w:div>
    <w:div w:id="548109797">
      <w:bodyDiv w:val="1"/>
      <w:marLeft w:val="0"/>
      <w:marRight w:val="0"/>
      <w:marTop w:val="0"/>
      <w:marBottom w:val="0"/>
      <w:divBdr>
        <w:top w:val="none" w:sz="0" w:space="0" w:color="auto"/>
        <w:left w:val="none" w:sz="0" w:space="0" w:color="auto"/>
        <w:bottom w:val="none" w:sz="0" w:space="0" w:color="auto"/>
        <w:right w:val="none" w:sz="0" w:space="0" w:color="auto"/>
      </w:divBdr>
    </w:div>
    <w:div w:id="549343910">
      <w:bodyDiv w:val="1"/>
      <w:marLeft w:val="0"/>
      <w:marRight w:val="0"/>
      <w:marTop w:val="0"/>
      <w:marBottom w:val="0"/>
      <w:divBdr>
        <w:top w:val="none" w:sz="0" w:space="0" w:color="auto"/>
        <w:left w:val="none" w:sz="0" w:space="0" w:color="auto"/>
        <w:bottom w:val="none" w:sz="0" w:space="0" w:color="auto"/>
        <w:right w:val="none" w:sz="0" w:space="0" w:color="auto"/>
      </w:divBdr>
    </w:div>
    <w:div w:id="549460045">
      <w:bodyDiv w:val="1"/>
      <w:marLeft w:val="0"/>
      <w:marRight w:val="0"/>
      <w:marTop w:val="0"/>
      <w:marBottom w:val="0"/>
      <w:divBdr>
        <w:top w:val="none" w:sz="0" w:space="0" w:color="auto"/>
        <w:left w:val="none" w:sz="0" w:space="0" w:color="auto"/>
        <w:bottom w:val="none" w:sz="0" w:space="0" w:color="auto"/>
        <w:right w:val="none" w:sz="0" w:space="0" w:color="auto"/>
      </w:divBdr>
    </w:div>
    <w:div w:id="550071004">
      <w:bodyDiv w:val="1"/>
      <w:marLeft w:val="0"/>
      <w:marRight w:val="0"/>
      <w:marTop w:val="0"/>
      <w:marBottom w:val="0"/>
      <w:divBdr>
        <w:top w:val="none" w:sz="0" w:space="0" w:color="auto"/>
        <w:left w:val="none" w:sz="0" w:space="0" w:color="auto"/>
        <w:bottom w:val="none" w:sz="0" w:space="0" w:color="auto"/>
        <w:right w:val="none" w:sz="0" w:space="0" w:color="auto"/>
      </w:divBdr>
    </w:div>
    <w:div w:id="550385705">
      <w:bodyDiv w:val="1"/>
      <w:marLeft w:val="0"/>
      <w:marRight w:val="0"/>
      <w:marTop w:val="0"/>
      <w:marBottom w:val="0"/>
      <w:divBdr>
        <w:top w:val="none" w:sz="0" w:space="0" w:color="auto"/>
        <w:left w:val="none" w:sz="0" w:space="0" w:color="auto"/>
        <w:bottom w:val="none" w:sz="0" w:space="0" w:color="auto"/>
        <w:right w:val="none" w:sz="0" w:space="0" w:color="auto"/>
      </w:divBdr>
    </w:div>
    <w:div w:id="551577969">
      <w:bodyDiv w:val="1"/>
      <w:marLeft w:val="0"/>
      <w:marRight w:val="0"/>
      <w:marTop w:val="0"/>
      <w:marBottom w:val="0"/>
      <w:divBdr>
        <w:top w:val="none" w:sz="0" w:space="0" w:color="auto"/>
        <w:left w:val="none" w:sz="0" w:space="0" w:color="auto"/>
        <w:bottom w:val="none" w:sz="0" w:space="0" w:color="auto"/>
        <w:right w:val="none" w:sz="0" w:space="0" w:color="auto"/>
      </w:divBdr>
    </w:div>
    <w:div w:id="555550710">
      <w:bodyDiv w:val="1"/>
      <w:marLeft w:val="0"/>
      <w:marRight w:val="0"/>
      <w:marTop w:val="0"/>
      <w:marBottom w:val="0"/>
      <w:divBdr>
        <w:top w:val="none" w:sz="0" w:space="0" w:color="auto"/>
        <w:left w:val="none" w:sz="0" w:space="0" w:color="auto"/>
        <w:bottom w:val="none" w:sz="0" w:space="0" w:color="auto"/>
        <w:right w:val="none" w:sz="0" w:space="0" w:color="auto"/>
      </w:divBdr>
    </w:div>
    <w:div w:id="557324740">
      <w:bodyDiv w:val="1"/>
      <w:marLeft w:val="0"/>
      <w:marRight w:val="0"/>
      <w:marTop w:val="0"/>
      <w:marBottom w:val="0"/>
      <w:divBdr>
        <w:top w:val="none" w:sz="0" w:space="0" w:color="auto"/>
        <w:left w:val="none" w:sz="0" w:space="0" w:color="auto"/>
        <w:bottom w:val="none" w:sz="0" w:space="0" w:color="auto"/>
        <w:right w:val="none" w:sz="0" w:space="0" w:color="auto"/>
      </w:divBdr>
    </w:div>
    <w:div w:id="558133735">
      <w:bodyDiv w:val="1"/>
      <w:marLeft w:val="0"/>
      <w:marRight w:val="0"/>
      <w:marTop w:val="0"/>
      <w:marBottom w:val="0"/>
      <w:divBdr>
        <w:top w:val="none" w:sz="0" w:space="0" w:color="auto"/>
        <w:left w:val="none" w:sz="0" w:space="0" w:color="auto"/>
        <w:bottom w:val="none" w:sz="0" w:space="0" w:color="auto"/>
        <w:right w:val="none" w:sz="0" w:space="0" w:color="auto"/>
      </w:divBdr>
    </w:div>
    <w:div w:id="558177373">
      <w:bodyDiv w:val="1"/>
      <w:marLeft w:val="0"/>
      <w:marRight w:val="0"/>
      <w:marTop w:val="0"/>
      <w:marBottom w:val="0"/>
      <w:divBdr>
        <w:top w:val="none" w:sz="0" w:space="0" w:color="auto"/>
        <w:left w:val="none" w:sz="0" w:space="0" w:color="auto"/>
        <w:bottom w:val="none" w:sz="0" w:space="0" w:color="auto"/>
        <w:right w:val="none" w:sz="0" w:space="0" w:color="auto"/>
      </w:divBdr>
    </w:div>
    <w:div w:id="558564416">
      <w:bodyDiv w:val="1"/>
      <w:marLeft w:val="0"/>
      <w:marRight w:val="0"/>
      <w:marTop w:val="0"/>
      <w:marBottom w:val="0"/>
      <w:divBdr>
        <w:top w:val="none" w:sz="0" w:space="0" w:color="auto"/>
        <w:left w:val="none" w:sz="0" w:space="0" w:color="auto"/>
        <w:bottom w:val="none" w:sz="0" w:space="0" w:color="auto"/>
        <w:right w:val="none" w:sz="0" w:space="0" w:color="auto"/>
      </w:divBdr>
    </w:div>
    <w:div w:id="563561864">
      <w:bodyDiv w:val="1"/>
      <w:marLeft w:val="0"/>
      <w:marRight w:val="0"/>
      <w:marTop w:val="0"/>
      <w:marBottom w:val="0"/>
      <w:divBdr>
        <w:top w:val="none" w:sz="0" w:space="0" w:color="auto"/>
        <w:left w:val="none" w:sz="0" w:space="0" w:color="auto"/>
        <w:bottom w:val="none" w:sz="0" w:space="0" w:color="auto"/>
        <w:right w:val="none" w:sz="0" w:space="0" w:color="auto"/>
      </w:divBdr>
    </w:div>
    <w:div w:id="563763195">
      <w:bodyDiv w:val="1"/>
      <w:marLeft w:val="0"/>
      <w:marRight w:val="0"/>
      <w:marTop w:val="0"/>
      <w:marBottom w:val="0"/>
      <w:divBdr>
        <w:top w:val="none" w:sz="0" w:space="0" w:color="auto"/>
        <w:left w:val="none" w:sz="0" w:space="0" w:color="auto"/>
        <w:bottom w:val="none" w:sz="0" w:space="0" w:color="auto"/>
        <w:right w:val="none" w:sz="0" w:space="0" w:color="auto"/>
      </w:divBdr>
    </w:div>
    <w:div w:id="564727134">
      <w:bodyDiv w:val="1"/>
      <w:marLeft w:val="0"/>
      <w:marRight w:val="0"/>
      <w:marTop w:val="0"/>
      <w:marBottom w:val="0"/>
      <w:divBdr>
        <w:top w:val="none" w:sz="0" w:space="0" w:color="auto"/>
        <w:left w:val="none" w:sz="0" w:space="0" w:color="auto"/>
        <w:bottom w:val="none" w:sz="0" w:space="0" w:color="auto"/>
        <w:right w:val="none" w:sz="0" w:space="0" w:color="auto"/>
      </w:divBdr>
    </w:div>
    <w:div w:id="572087905">
      <w:bodyDiv w:val="1"/>
      <w:marLeft w:val="0"/>
      <w:marRight w:val="0"/>
      <w:marTop w:val="0"/>
      <w:marBottom w:val="0"/>
      <w:divBdr>
        <w:top w:val="none" w:sz="0" w:space="0" w:color="auto"/>
        <w:left w:val="none" w:sz="0" w:space="0" w:color="auto"/>
        <w:bottom w:val="none" w:sz="0" w:space="0" w:color="auto"/>
        <w:right w:val="none" w:sz="0" w:space="0" w:color="auto"/>
      </w:divBdr>
    </w:div>
    <w:div w:id="573394774">
      <w:bodyDiv w:val="1"/>
      <w:marLeft w:val="0"/>
      <w:marRight w:val="0"/>
      <w:marTop w:val="0"/>
      <w:marBottom w:val="0"/>
      <w:divBdr>
        <w:top w:val="none" w:sz="0" w:space="0" w:color="auto"/>
        <w:left w:val="none" w:sz="0" w:space="0" w:color="auto"/>
        <w:bottom w:val="none" w:sz="0" w:space="0" w:color="auto"/>
        <w:right w:val="none" w:sz="0" w:space="0" w:color="auto"/>
      </w:divBdr>
    </w:div>
    <w:div w:id="582180984">
      <w:bodyDiv w:val="1"/>
      <w:marLeft w:val="0"/>
      <w:marRight w:val="0"/>
      <w:marTop w:val="0"/>
      <w:marBottom w:val="0"/>
      <w:divBdr>
        <w:top w:val="none" w:sz="0" w:space="0" w:color="auto"/>
        <w:left w:val="none" w:sz="0" w:space="0" w:color="auto"/>
        <w:bottom w:val="none" w:sz="0" w:space="0" w:color="auto"/>
        <w:right w:val="none" w:sz="0" w:space="0" w:color="auto"/>
      </w:divBdr>
    </w:div>
    <w:div w:id="583146253">
      <w:bodyDiv w:val="1"/>
      <w:marLeft w:val="0"/>
      <w:marRight w:val="0"/>
      <w:marTop w:val="0"/>
      <w:marBottom w:val="0"/>
      <w:divBdr>
        <w:top w:val="none" w:sz="0" w:space="0" w:color="auto"/>
        <w:left w:val="none" w:sz="0" w:space="0" w:color="auto"/>
        <w:bottom w:val="none" w:sz="0" w:space="0" w:color="auto"/>
        <w:right w:val="none" w:sz="0" w:space="0" w:color="auto"/>
      </w:divBdr>
    </w:div>
    <w:div w:id="583343066">
      <w:bodyDiv w:val="1"/>
      <w:marLeft w:val="0"/>
      <w:marRight w:val="0"/>
      <w:marTop w:val="0"/>
      <w:marBottom w:val="0"/>
      <w:divBdr>
        <w:top w:val="none" w:sz="0" w:space="0" w:color="auto"/>
        <w:left w:val="none" w:sz="0" w:space="0" w:color="auto"/>
        <w:bottom w:val="none" w:sz="0" w:space="0" w:color="auto"/>
        <w:right w:val="none" w:sz="0" w:space="0" w:color="auto"/>
      </w:divBdr>
    </w:div>
    <w:div w:id="586036554">
      <w:bodyDiv w:val="1"/>
      <w:marLeft w:val="0"/>
      <w:marRight w:val="0"/>
      <w:marTop w:val="0"/>
      <w:marBottom w:val="0"/>
      <w:divBdr>
        <w:top w:val="none" w:sz="0" w:space="0" w:color="auto"/>
        <w:left w:val="none" w:sz="0" w:space="0" w:color="auto"/>
        <w:bottom w:val="none" w:sz="0" w:space="0" w:color="auto"/>
        <w:right w:val="none" w:sz="0" w:space="0" w:color="auto"/>
      </w:divBdr>
    </w:div>
    <w:div w:id="587688582">
      <w:bodyDiv w:val="1"/>
      <w:marLeft w:val="0"/>
      <w:marRight w:val="0"/>
      <w:marTop w:val="0"/>
      <w:marBottom w:val="0"/>
      <w:divBdr>
        <w:top w:val="none" w:sz="0" w:space="0" w:color="auto"/>
        <w:left w:val="none" w:sz="0" w:space="0" w:color="auto"/>
        <w:bottom w:val="none" w:sz="0" w:space="0" w:color="auto"/>
        <w:right w:val="none" w:sz="0" w:space="0" w:color="auto"/>
      </w:divBdr>
    </w:div>
    <w:div w:id="589197972">
      <w:bodyDiv w:val="1"/>
      <w:marLeft w:val="0"/>
      <w:marRight w:val="0"/>
      <w:marTop w:val="0"/>
      <w:marBottom w:val="0"/>
      <w:divBdr>
        <w:top w:val="none" w:sz="0" w:space="0" w:color="auto"/>
        <w:left w:val="none" w:sz="0" w:space="0" w:color="auto"/>
        <w:bottom w:val="none" w:sz="0" w:space="0" w:color="auto"/>
        <w:right w:val="none" w:sz="0" w:space="0" w:color="auto"/>
      </w:divBdr>
    </w:div>
    <w:div w:id="591282096">
      <w:bodyDiv w:val="1"/>
      <w:marLeft w:val="0"/>
      <w:marRight w:val="0"/>
      <w:marTop w:val="0"/>
      <w:marBottom w:val="0"/>
      <w:divBdr>
        <w:top w:val="none" w:sz="0" w:space="0" w:color="auto"/>
        <w:left w:val="none" w:sz="0" w:space="0" w:color="auto"/>
        <w:bottom w:val="none" w:sz="0" w:space="0" w:color="auto"/>
        <w:right w:val="none" w:sz="0" w:space="0" w:color="auto"/>
      </w:divBdr>
    </w:div>
    <w:div w:id="592473615">
      <w:bodyDiv w:val="1"/>
      <w:marLeft w:val="0"/>
      <w:marRight w:val="0"/>
      <w:marTop w:val="0"/>
      <w:marBottom w:val="0"/>
      <w:divBdr>
        <w:top w:val="none" w:sz="0" w:space="0" w:color="auto"/>
        <w:left w:val="none" w:sz="0" w:space="0" w:color="auto"/>
        <w:bottom w:val="none" w:sz="0" w:space="0" w:color="auto"/>
        <w:right w:val="none" w:sz="0" w:space="0" w:color="auto"/>
      </w:divBdr>
    </w:div>
    <w:div w:id="592976352">
      <w:bodyDiv w:val="1"/>
      <w:marLeft w:val="0"/>
      <w:marRight w:val="0"/>
      <w:marTop w:val="0"/>
      <w:marBottom w:val="0"/>
      <w:divBdr>
        <w:top w:val="none" w:sz="0" w:space="0" w:color="auto"/>
        <w:left w:val="none" w:sz="0" w:space="0" w:color="auto"/>
        <w:bottom w:val="none" w:sz="0" w:space="0" w:color="auto"/>
        <w:right w:val="none" w:sz="0" w:space="0" w:color="auto"/>
      </w:divBdr>
    </w:div>
    <w:div w:id="598215242">
      <w:bodyDiv w:val="1"/>
      <w:marLeft w:val="0"/>
      <w:marRight w:val="0"/>
      <w:marTop w:val="0"/>
      <w:marBottom w:val="0"/>
      <w:divBdr>
        <w:top w:val="none" w:sz="0" w:space="0" w:color="auto"/>
        <w:left w:val="none" w:sz="0" w:space="0" w:color="auto"/>
        <w:bottom w:val="none" w:sz="0" w:space="0" w:color="auto"/>
        <w:right w:val="none" w:sz="0" w:space="0" w:color="auto"/>
      </w:divBdr>
    </w:div>
    <w:div w:id="600988764">
      <w:bodyDiv w:val="1"/>
      <w:marLeft w:val="0"/>
      <w:marRight w:val="0"/>
      <w:marTop w:val="0"/>
      <w:marBottom w:val="0"/>
      <w:divBdr>
        <w:top w:val="none" w:sz="0" w:space="0" w:color="auto"/>
        <w:left w:val="none" w:sz="0" w:space="0" w:color="auto"/>
        <w:bottom w:val="none" w:sz="0" w:space="0" w:color="auto"/>
        <w:right w:val="none" w:sz="0" w:space="0" w:color="auto"/>
      </w:divBdr>
    </w:div>
    <w:div w:id="601375780">
      <w:bodyDiv w:val="1"/>
      <w:marLeft w:val="0"/>
      <w:marRight w:val="0"/>
      <w:marTop w:val="0"/>
      <w:marBottom w:val="0"/>
      <w:divBdr>
        <w:top w:val="none" w:sz="0" w:space="0" w:color="auto"/>
        <w:left w:val="none" w:sz="0" w:space="0" w:color="auto"/>
        <w:bottom w:val="none" w:sz="0" w:space="0" w:color="auto"/>
        <w:right w:val="none" w:sz="0" w:space="0" w:color="auto"/>
      </w:divBdr>
    </w:div>
    <w:div w:id="603459474">
      <w:bodyDiv w:val="1"/>
      <w:marLeft w:val="0"/>
      <w:marRight w:val="0"/>
      <w:marTop w:val="0"/>
      <w:marBottom w:val="0"/>
      <w:divBdr>
        <w:top w:val="none" w:sz="0" w:space="0" w:color="auto"/>
        <w:left w:val="none" w:sz="0" w:space="0" w:color="auto"/>
        <w:bottom w:val="none" w:sz="0" w:space="0" w:color="auto"/>
        <w:right w:val="none" w:sz="0" w:space="0" w:color="auto"/>
      </w:divBdr>
    </w:div>
    <w:div w:id="607857825">
      <w:bodyDiv w:val="1"/>
      <w:marLeft w:val="0"/>
      <w:marRight w:val="0"/>
      <w:marTop w:val="0"/>
      <w:marBottom w:val="0"/>
      <w:divBdr>
        <w:top w:val="none" w:sz="0" w:space="0" w:color="auto"/>
        <w:left w:val="none" w:sz="0" w:space="0" w:color="auto"/>
        <w:bottom w:val="none" w:sz="0" w:space="0" w:color="auto"/>
        <w:right w:val="none" w:sz="0" w:space="0" w:color="auto"/>
      </w:divBdr>
    </w:div>
    <w:div w:id="612904896">
      <w:bodyDiv w:val="1"/>
      <w:marLeft w:val="0"/>
      <w:marRight w:val="0"/>
      <w:marTop w:val="0"/>
      <w:marBottom w:val="0"/>
      <w:divBdr>
        <w:top w:val="none" w:sz="0" w:space="0" w:color="auto"/>
        <w:left w:val="none" w:sz="0" w:space="0" w:color="auto"/>
        <w:bottom w:val="none" w:sz="0" w:space="0" w:color="auto"/>
        <w:right w:val="none" w:sz="0" w:space="0" w:color="auto"/>
      </w:divBdr>
    </w:div>
    <w:div w:id="613637670">
      <w:bodyDiv w:val="1"/>
      <w:marLeft w:val="0"/>
      <w:marRight w:val="0"/>
      <w:marTop w:val="0"/>
      <w:marBottom w:val="0"/>
      <w:divBdr>
        <w:top w:val="none" w:sz="0" w:space="0" w:color="auto"/>
        <w:left w:val="none" w:sz="0" w:space="0" w:color="auto"/>
        <w:bottom w:val="none" w:sz="0" w:space="0" w:color="auto"/>
        <w:right w:val="none" w:sz="0" w:space="0" w:color="auto"/>
      </w:divBdr>
    </w:div>
    <w:div w:id="614021863">
      <w:bodyDiv w:val="1"/>
      <w:marLeft w:val="0"/>
      <w:marRight w:val="0"/>
      <w:marTop w:val="0"/>
      <w:marBottom w:val="0"/>
      <w:divBdr>
        <w:top w:val="none" w:sz="0" w:space="0" w:color="auto"/>
        <w:left w:val="none" w:sz="0" w:space="0" w:color="auto"/>
        <w:bottom w:val="none" w:sz="0" w:space="0" w:color="auto"/>
        <w:right w:val="none" w:sz="0" w:space="0" w:color="auto"/>
      </w:divBdr>
    </w:div>
    <w:div w:id="619455489">
      <w:bodyDiv w:val="1"/>
      <w:marLeft w:val="0"/>
      <w:marRight w:val="0"/>
      <w:marTop w:val="0"/>
      <w:marBottom w:val="0"/>
      <w:divBdr>
        <w:top w:val="none" w:sz="0" w:space="0" w:color="auto"/>
        <w:left w:val="none" w:sz="0" w:space="0" w:color="auto"/>
        <w:bottom w:val="none" w:sz="0" w:space="0" w:color="auto"/>
        <w:right w:val="none" w:sz="0" w:space="0" w:color="auto"/>
      </w:divBdr>
    </w:div>
    <w:div w:id="619647024">
      <w:bodyDiv w:val="1"/>
      <w:marLeft w:val="0"/>
      <w:marRight w:val="0"/>
      <w:marTop w:val="0"/>
      <w:marBottom w:val="0"/>
      <w:divBdr>
        <w:top w:val="none" w:sz="0" w:space="0" w:color="auto"/>
        <w:left w:val="none" w:sz="0" w:space="0" w:color="auto"/>
        <w:bottom w:val="none" w:sz="0" w:space="0" w:color="auto"/>
        <w:right w:val="none" w:sz="0" w:space="0" w:color="auto"/>
      </w:divBdr>
    </w:div>
    <w:div w:id="623005908">
      <w:bodyDiv w:val="1"/>
      <w:marLeft w:val="0"/>
      <w:marRight w:val="0"/>
      <w:marTop w:val="0"/>
      <w:marBottom w:val="0"/>
      <w:divBdr>
        <w:top w:val="none" w:sz="0" w:space="0" w:color="auto"/>
        <w:left w:val="none" w:sz="0" w:space="0" w:color="auto"/>
        <w:bottom w:val="none" w:sz="0" w:space="0" w:color="auto"/>
        <w:right w:val="none" w:sz="0" w:space="0" w:color="auto"/>
      </w:divBdr>
    </w:div>
    <w:div w:id="625239760">
      <w:bodyDiv w:val="1"/>
      <w:marLeft w:val="0"/>
      <w:marRight w:val="0"/>
      <w:marTop w:val="0"/>
      <w:marBottom w:val="0"/>
      <w:divBdr>
        <w:top w:val="none" w:sz="0" w:space="0" w:color="auto"/>
        <w:left w:val="none" w:sz="0" w:space="0" w:color="auto"/>
        <w:bottom w:val="none" w:sz="0" w:space="0" w:color="auto"/>
        <w:right w:val="none" w:sz="0" w:space="0" w:color="auto"/>
      </w:divBdr>
    </w:div>
    <w:div w:id="628779193">
      <w:bodyDiv w:val="1"/>
      <w:marLeft w:val="0"/>
      <w:marRight w:val="0"/>
      <w:marTop w:val="0"/>
      <w:marBottom w:val="0"/>
      <w:divBdr>
        <w:top w:val="none" w:sz="0" w:space="0" w:color="auto"/>
        <w:left w:val="none" w:sz="0" w:space="0" w:color="auto"/>
        <w:bottom w:val="none" w:sz="0" w:space="0" w:color="auto"/>
        <w:right w:val="none" w:sz="0" w:space="0" w:color="auto"/>
      </w:divBdr>
    </w:div>
    <w:div w:id="628821305">
      <w:bodyDiv w:val="1"/>
      <w:marLeft w:val="0"/>
      <w:marRight w:val="0"/>
      <w:marTop w:val="0"/>
      <w:marBottom w:val="0"/>
      <w:divBdr>
        <w:top w:val="none" w:sz="0" w:space="0" w:color="auto"/>
        <w:left w:val="none" w:sz="0" w:space="0" w:color="auto"/>
        <w:bottom w:val="none" w:sz="0" w:space="0" w:color="auto"/>
        <w:right w:val="none" w:sz="0" w:space="0" w:color="auto"/>
      </w:divBdr>
    </w:div>
    <w:div w:id="630088117">
      <w:bodyDiv w:val="1"/>
      <w:marLeft w:val="0"/>
      <w:marRight w:val="0"/>
      <w:marTop w:val="0"/>
      <w:marBottom w:val="0"/>
      <w:divBdr>
        <w:top w:val="none" w:sz="0" w:space="0" w:color="auto"/>
        <w:left w:val="none" w:sz="0" w:space="0" w:color="auto"/>
        <w:bottom w:val="none" w:sz="0" w:space="0" w:color="auto"/>
        <w:right w:val="none" w:sz="0" w:space="0" w:color="auto"/>
      </w:divBdr>
    </w:div>
    <w:div w:id="630594801">
      <w:bodyDiv w:val="1"/>
      <w:marLeft w:val="0"/>
      <w:marRight w:val="0"/>
      <w:marTop w:val="0"/>
      <w:marBottom w:val="0"/>
      <w:divBdr>
        <w:top w:val="none" w:sz="0" w:space="0" w:color="auto"/>
        <w:left w:val="none" w:sz="0" w:space="0" w:color="auto"/>
        <w:bottom w:val="none" w:sz="0" w:space="0" w:color="auto"/>
        <w:right w:val="none" w:sz="0" w:space="0" w:color="auto"/>
      </w:divBdr>
    </w:div>
    <w:div w:id="633147290">
      <w:bodyDiv w:val="1"/>
      <w:marLeft w:val="0"/>
      <w:marRight w:val="0"/>
      <w:marTop w:val="0"/>
      <w:marBottom w:val="0"/>
      <w:divBdr>
        <w:top w:val="none" w:sz="0" w:space="0" w:color="auto"/>
        <w:left w:val="none" w:sz="0" w:space="0" w:color="auto"/>
        <w:bottom w:val="none" w:sz="0" w:space="0" w:color="auto"/>
        <w:right w:val="none" w:sz="0" w:space="0" w:color="auto"/>
      </w:divBdr>
    </w:div>
    <w:div w:id="636305583">
      <w:bodyDiv w:val="1"/>
      <w:marLeft w:val="0"/>
      <w:marRight w:val="0"/>
      <w:marTop w:val="0"/>
      <w:marBottom w:val="0"/>
      <w:divBdr>
        <w:top w:val="none" w:sz="0" w:space="0" w:color="auto"/>
        <w:left w:val="none" w:sz="0" w:space="0" w:color="auto"/>
        <w:bottom w:val="none" w:sz="0" w:space="0" w:color="auto"/>
        <w:right w:val="none" w:sz="0" w:space="0" w:color="auto"/>
      </w:divBdr>
    </w:div>
    <w:div w:id="644703333">
      <w:bodyDiv w:val="1"/>
      <w:marLeft w:val="0"/>
      <w:marRight w:val="0"/>
      <w:marTop w:val="0"/>
      <w:marBottom w:val="0"/>
      <w:divBdr>
        <w:top w:val="none" w:sz="0" w:space="0" w:color="auto"/>
        <w:left w:val="none" w:sz="0" w:space="0" w:color="auto"/>
        <w:bottom w:val="none" w:sz="0" w:space="0" w:color="auto"/>
        <w:right w:val="none" w:sz="0" w:space="0" w:color="auto"/>
      </w:divBdr>
    </w:div>
    <w:div w:id="647902026">
      <w:bodyDiv w:val="1"/>
      <w:marLeft w:val="0"/>
      <w:marRight w:val="0"/>
      <w:marTop w:val="0"/>
      <w:marBottom w:val="0"/>
      <w:divBdr>
        <w:top w:val="none" w:sz="0" w:space="0" w:color="auto"/>
        <w:left w:val="none" w:sz="0" w:space="0" w:color="auto"/>
        <w:bottom w:val="none" w:sz="0" w:space="0" w:color="auto"/>
        <w:right w:val="none" w:sz="0" w:space="0" w:color="auto"/>
      </w:divBdr>
    </w:div>
    <w:div w:id="648904510">
      <w:bodyDiv w:val="1"/>
      <w:marLeft w:val="0"/>
      <w:marRight w:val="0"/>
      <w:marTop w:val="0"/>
      <w:marBottom w:val="0"/>
      <w:divBdr>
        <w:top w:val="none" w:sz="0" w:space="0" w:color="auto"/>
        <w:left w:val="none" w:sz="0" w:space="0" w:color="auto"/>
        <w:bottom w:val="none" w:sz="0" w:space="0" w:color="auto"/>
        <w:right w:val="none" w:sz="0" w:space="0" w:color="auto"/>
      </w:divBdr>
    </w:div>
    <w:div w:id="654990231">
      <w:bodyDiv w:val="1"/>
      <w:marLeft w:val="0"/>
      <w:marRight w:val="0"/>
      <w:marTop w:val="0"/>
      <w:marBottom w:val="0"/>
      <w:divBdr>
        <w:top w:val="none" w:sz="0" w:space="0" w:color="auto"/>
        <w:left w:val="none" w:sz="0" w:space="0" w:color="auto"/>
        <w:bottom w:val="none" w:sz="0" w:space="0" w:color="auto"/>
        <w:right w:val="none" w:sz="0" w:space="0" w:color="auto"/>
      </w:divBdr>
    </w:div>
    <w:div w:id="659581800">
      <w:bodyDiv w:val="1"/>
      <w:marLeft w:val="0"/>
      <w:marRight w:val="0"/>
      <w:marTop w:val="0"/>
      <w:marBottom w:val="0"/>
      <w:divBdr>
        <w:top w:val="none" w:sz="0" w:space="0" w:color="auto"/>
        <w:left w:val="none" w:sz="0" w:space="0" w:color="auto"/>
        <w:bottom w:val="none" w:sz="0" w:space="0" w:color="auto"/>
        <w:right w:val="none" w:sz="0" w:space="0" w:color="auto"/>
      </w:divBdr>
    </w:div>
    <w:div w:id="665547905">
      <w:bodyDiv w:val="1"/>
      <w:marLeft w:val="0"/>
      <w:marRight w:val="0"/>
      <w:marTop w:val="0"/>
      <w:marBottom w:val="0"/>
      <w:divBdr>
        <w:top w:val="none" w:sz="0" w:space="0" w:color="auto"/>
        <w:left w:val="none" w:sz="0" w:space="0" w:color="auto"/>
        <w:bottom w:val="none" w:sz="0" w:space="0" w:color="auto"/>
        <w:right w:val="none" w:sz="0" w:space="0" w:color="auto"/>
      </w:divBdr>
    </w:div>
    <w:div w:id="666203135">
      <w:bodyDiv w:val="1"/>
      <w:marLeft w:val="0"/>
      <w:marRight w:val="0"/>
      <w:marTop w:val="0"/>
      <w:marBottom w:val="0"/>
      <w:divBdr>
        <w:top w:val="none" w:sz="0" w:space="0" w:color="auto"/>
        <w:left w:val="none" w:sz="0" w:space="0" w:color="auto"/>
        <w:bottom w:val="none" w:sz="0" w:space="0" w:color="auto"/>
        <w:right w:val="none" w:sz="0" w:space="0" w:color="auto"/>
      </w:divBdr>
    </w:div>
    <w:div w:id="667171584">
      <w:bodyDiv w:val="1"/>
      <w:marLeft w:val="0"/>
      <w:marRight w:val="0"/>
      <w:marTop w:val="0"/>
      <w:marBottom w:val="0"/>
      <w:divBdr>
        <w:top w:val="none" w:sz="0" w:space="0" w:color="auto"/>
        <w:left w:val="none" w:sz="0" w:space="0" w:color="auto"/>
        <w:bottom w:val="none" w:sz="0" w:space="0" w:color="auto"/>
        <w:right w:val="none" w:sz="0" w:space="0" w:color="auto"/>
      </w:divBdr>
    </w:div>
    <w:div w:id="670832372">
      <w:bodyDiv w:val="1"/>
      <w:marLeft w:val="0"/>
      <w:marRight w:val="0"/>
      <w:marTop w:val="0"/>
      <w:marBottom w:val="0"/>
      <w:divBdr>
        <w:top w:val="none" w:sz="0" w:space="0" w:color="auto"/>
        <w:left w:val="none" w:sz="0" w:space="0" w:color="auto"/>
        <w:bottom w:val="none" w:sz="0" w:space="0" w:color="auto"/>
        <w:right w:val="none" w:sz="0" w:space="0" w:color="auto"/>
      </w:divBdr>
    </w:div>
    <w:div w:id="671100973">
      <w:bodyDiv w:val="1"/>
      <w:marLeft w:val="0"/>
      <w:marRight w:val="0"/>
      <w:marTop w:val="0"/>
      <w:marBottom w:val="0"/>
      <w:divBdr>
        <w:top w:val="none" w:sz="0" w:space="0" w:color="auto"/>
        <w:left w:val="none" w:sz="0" w:space="0" w:color="auto"/>
        <w:bottom w:val="none" w:sz="0" w:space="0" w:color="auto"/>
        <w:right w:val="none" w:sz="0" w:space="0" w:color="auto"/>
      </w:divBdr>
    </w:div>
    <w:div w:id="672685874">
      <w:bodyDiv w:val="1"/>
      <w:marLeft w:val="0"/>
      <w:marRight w:val="0"/>
      <w:marTop w:val="0"/>
      <w:marBottom w:val="0"/>
      <w:divBdr>
        <w:top w:val="none" w:sz="0" w:space="0" w:color="auto"/>
        <w:left w:val="none" w:sz="0" w:space="0" w:color="auto"/>
        <w:bottom w:val="none" w:sz="0" w:space="0" w:color="auto"/>
        <w:right w:val="none" w:sz="0" w:space="0" w:color="auto"/>
      </w:divBdr>
    </w:div>
    <w:div w:id="673531579">
      <w:bodyDiv w:val="1"/>
      <w:marLeft w:val="0"/>
      <w:marRight w:val="0"/>
      <w:marTop w:val="0"/>
      <w:marBottom w:val="0"/>
      <w:divBdr>
        <w:top w:val="none" w:sz="0" w:space="0" w:color="auto"/>
        <w:left w:val="none" w:sz="0" w:space="0" w:color="auto"/>
        <w:bottom w:val="none" w:sz="0" w:space="0" w:color="auto"/>
        <w:right w:val="none" w:sz="0" w:space="0" w:color="auto"/>
      </w:divBdr>
    </w:div>
    <w:div w:id="678196125">
      <w:bodyDiv w:val="1"/>
      <w:marLeft w:val="0"/>
      <w:marRight w:val="0"/>
      <w:marTop w:val="0"/>
      <w:marBottom w:val="0"/>
      <w:divBdr>
        <w:top w:val="none" w:sz="0" w:space="0" w:color="auto"/>
        <w:left w:val="none" w:sz="0" w:space="0" w:color="auto"/>
        <w:bottom w:val="none" w:sz="0" w:space="0" w:color="auto"/>
        <w:right w:val="none" w:sz="0" w:space="0" w:color="auto"/>
      </w:divBdr>
    </w:div>
    <w:div w:id="683481852">
      <w:bodyDiv w:val="1"/>
      <w:marLeft w:val="0"/>
      <w:marRight w:val="0"/>
      <w:marTop w:val="0"/>
      <w:marBottom w:val="0"/>
      <w:divBdr>
        <w:top w:val="none" w:sz="0" w:space="0" w:color="auto"/>
        <w:left w:val="none" w:sz="0" w:space="0" w:color="auto"/>
        <w:bottom w:val="none" w:sz="0" w:space="0" w:color="auto"/>
        <w:right w:val="none" w:sz="0" w:space="0" w:color="auto"/>
      </w:divBdr>
    </w:div>
    <w:div w:id="685324196">
      <w:bodyDiv w:val="1"/>
      <w:marLeft w:val="0"/>
      <w:marRight w:val="0"/>
      <w:marTop w:val="0"/>
      <w:marBottom w:val="0"/>
      <w:divBdr>
        <w:top w:val="none" w:sz="0" w:space="0" w:color="auto"/>
        <w:left w:val="none" w:sz="0" w:space="0" w:color="auto"/>
        <w:bottom w:val="none" w:sz="0" w:space="0" w:color="auto"/>
        <w:right w:val="none" w:sz="0" w:space="0" w:color="auto"/>
      </w:divBdr>
    </w:div>
    <w:div w:id="686369181">
      <w:bodyDiv w:val="1"/>
      <w:marLeft w:val="0"/>
      <w:marRight w:val="0"/>
      <w:marTop w:val="0"/>
      <w:marBottom w:val="0"/>
      <w:divBdr>
        <w:top w:val="none" w:sz="0" w:space="0" w:color="auto"/>
        <w:left w:val="none" w:sz="0" w:space="0" w:color="auto"/>
        <w:bottom w:val="none" w:sz="0" w:space="0" w:color="auto"/>
        <w:right w:val="none" w:sz="0" w:space="0" w:color="auto"/>
      </w:divBdr>
    </w:div>
    <w:div w:id="686903049">
      <w:bodyDiv w:val="1"/>
      <w:marLeft w:val="0"/>
      <w:marRight w:val="0"/>
      <w:marTop w:val="0"/>
      <w:marBottom w:val="0"/>
      <w:divBdr>
        <w:top w:val="none" w:sz="0" w:space="0" w:color="auto"/>
        <w:left w:val="none" w:sz="0" w:space="0" w:color="auto"/>
        <w:bottom w:val="none" w:sz="0" w:space="0" w:color="auto"/>
        <w:right w:val="none" w:sz="0" w:space="0" w:color="auto"/>
      </w:divBdr>
    </w:div>
    <w:div w:id="691154811">
      <w:bodyDiv w:val="1"/>
      <w:marLeft w:val="0"/>
      <w:marRight w:val="0"/>
      <w:marTop w:val="0"/>
      <w:marBottom w:val="0"/>
      <w:divBdr>
        <w:top w:val="none" w:sz="0" w:space="0" w:color="auto"/>
        <w:left w:val="none" w:sz="0" w:space="0" w:color="auto"/>
        <w:bottom w:val="none" w:sz="0" w:space="0" w:color="auto"/>
        <w:right w:val="none" w:sz="0" w:space="0" w:color="auto"/>
      </w:divBdr>
    </w:div>
    <w:div w:id="691498763">
      <w:bodyDiv w:val="1"/>
      <w:marLeft w:val="0"/>
      <w:marRight w:val="0"/>
      <w:marTop w:val="0"/>
      <w:marBottom w:val="0"/>
      <w:divBdr>
        <w:top w:val="none" w:sz="0" w:space="0" w:color="auto"/>
        <w:left w:val="none" w:sz="0" w:space="0" w:color="auto"/>
        <w:bottom w:val="none" w:sz="0" w:space="0" w:color="auto"/>
        <w:right w:val="none" w:sz="0" w:space="0" w:color="auto"/>
      </w:divBdr>
    </w:div>
    <w:div w:id="692144729">
      <w:bodyDiv w:val="1"/>
      <w:marLeft w:val="0"/>
      <w:marRight w:val="0"/>
      <w:marTop w:val="0"/>
      <w:marBottom w:val="0"/>
      <w:divBdr>
        <w:top w:val="none" w:sz="0" w:space="0" w:color="auto"/>
        <w:left w:val="none" w:sz="0" w:space="0" w:color="auto"/>
        <w:bottom w:val="none" w:sz="0" w:space="0" w:color="auto"/>
        <w:right w:val="none" w:sz="0" w:space="0" w:color="auto"/>
      </w:divBdr>
    </w:div>
    <w:div w:id="692993338">
      <w:bodyDiv w:val="1"/>
      <w:marLeft w:val="0"/>
      <w:marRight w:val="0"/>
      <w:marTop w:val="0"/>
      <w:marBottom w:val="0"/>
      <w:divBdr>
        <w:top w:val="none" w:sz="0" w:space="0" w:color="auto"/>
        <w:left w:val="none" w:sz="0" w:space="0" w:color="auto"/>
        <w:bottom w:val="none" w:sz="0" w:space="0" w:color="auto"/>
        <w:right w:val="none" w:sz="0" w:space="0" w:color="auto"/>
      </w:divBdr>
    </w:div>
    <w:div w:id="696928454">
      <w:bodyDiv w:val="1"/>
      <w:marLeft w:val="0"/>
      <w:marRight w:val="0"/>
      <w:marTop w:val="0"/>
      <w:marBottom w:val="0"/>
      <w:divBdr>
        <w:top w:val="none" w:sz="0" w:space="0" w:color="auto"/>
        <w:left w:val="none" w:sz="0" w:space="0" w:color="auto"/>
        <w:bottom w:val="none" w:sz="0" w:space="0" w:color="auto"/>
        <w:right w:val="none" w:sz="0" w:space="0" w:color="auto"/>
      </w:divBdr>
    </w:div>
    <w:div w:id="700863762">
      <w:bodyDiv w:val="1"/>
      <w:marLeft w:val="0"/>
      <w:marRight w:val="0"/>
      <w:marTop w:val="0"/>
      <w:marBottom w:val="0"/>
      <w:divBdr>
        <w:top w:val="none" w:sz="0" w:space="0" w:color="auto"/>
        <w:left w:val="none" w:sz="0" w:space="0" w:color="auto"/>
        <w:bottom w:val="none" w:sz="0" w:space="0" w:color="auto"/>
        <w:right w:val="none" w:sz="0" w:space="0" w:color="auto"/>
      </w:divBdr>
    </w:div>
    <w:div w:id="700938761">
      <w:bodyDiv w:val="1"/>
      <w:marLeft w:val="0"/>
      <w:marRight w:val="0"/>
      <w:marTop w:val="0"/>
      <w:marBottom w:val="0"/>
      <w:divBdr>
        <w:top w:val="none" w:sz="0" w:space="0" w:color="auto"/>
        <w:left w:val="none" w:sz="0" w:space="0" w:color="auto"/>
        <w:bottom w:val="none" w:sz="0" w:space="0" w:color="auto"/>
        <w:right w:val="none" w:sz="0" w:space="0" w:color="auto"/>
      </w:divBdr>
    </w:div>
    <w:div w:id="701439660">
      <w:bodyDiv w:val="1"/>
      <w:marLeft w:val="0"/>
      <w:marRight w:val="0"/>
      <w:marTop w:val="0"/>
      <w:marBottom w:val="0"/>
      <w:divBdr>
        <w:top w:val="none" w:sz="0" w:space="0" w:color="auto"/>
        <w:left w:val="none" w:sz="0" w:space="0" w:color="auto"/>
        <w:bottom w:val="none" w:sz="0" w:space="0" w:color="auto"/>
        <w:right w:val="none" w:sz="0" w:space="0" w:color="auto"/>
      </w:divBdr>
    </w:div>
    <w:div w:id="704020394">
      <w:bodyDiv w:val="1"/>
      <w:marLeft w:val="0"/>
      <w:marRight w:val="0"/>
      <w:marTop w:val="0"/>
      <w:marBottom w:val="0"/>
      <w:divBdr>
        <w:top w:val="none" w:sz="0" w:space="0" w:color="auto"/>
        <w:left w:val="none" w:sz="0" w:space="0" w:color="auto"/>
        <w:bottom w:val="none" w:sz="0" w:space="0" w:color="auto"/>
        <w:right w:val="none" w:sz="0" w:space="0" w:color="auto"/>
      </w:divBdr>
    </w:div>
    <w:div w:id="710499772">
      <w:bodyDiv w:val="1"/>
      <w:marLeft w:val="0"/>
      <w:marRight w:val="0"/>
      <w:marTop w:val="0"/>
      <w:marBottom w:val="0"/>
      <w:divBdr>
        <w:top w:val="none" w:sz="0" w:space="0" w:color="auto"/>
        <w:left w:val="none" w:sz="0" w:space="0" w:color="auto"/>
        <w:bottom w:val="none" w:sz="0" w:space="0" w:color="auto"/>
        <w:right w:val="none" w:sz="0" w:space="0" w:color="auto"/>
      </w:divBdr>
    </w:div>
    <w:div w:id="712968585">
      <w:bodyDiv w:val="1"/>
      <w:marLeft w:val="0"/>
      <w:marRight w:val="0"/>
      <w:marTop w:val="0"/>
      <w:marBottom w:val="0"/>
      <w:divBdr>
        <w:top w:val="none" w:sz="0" w:space="0" w:color="auto"/>
        <w:left w:val="none" w:sz="0" w:space="0" w:color="auto"/>
        <w:bottom w:val="none" w:sz="0" w:space="0" w:color="auto"/>
        <w:right w:val="none" w:sz="0" w:space="0" w:color="auto"/>
      </w:divBdr>
    </w:div>
    <w:div w:id="713113885">
      <w:bodyDiv w:val="1"/>
      <w:marLeft w:val="0"/>
      <w:marRight w:val="0"/>
      <w:marTop w:val="0"/>
      <w:marBottom w:val="0"/>
      <w:divBdr>
        <w:top w:val="none" w:sz="0" w:space="0" w:color="auto"/>
        <w:left w:val="none" w:sz="0" w:space="0" w:color="auto"/>
        <w:bottom w:val="none" w:sz="0" w:space="0" w:color="auto"/>
        <w:right w:val="none" w:sz="0" w:space="0" w:color="auto"/>
      </w:divBdr>
    </w:div>
    <w:div w:id="718745869">
      <w:bodyDiv w:val="1"/>
      <w:marLeft w:val="0"/>
      <w:marRight w:val="0"/>
      <w:marTop w:val="0"/>
      <w:marBottom w:val="0"/>
      <w:divBdr>
        <w:top w:val="none" w:sz="0" w:space="0" w:color="auto"/>
        <w:left w:val="none" w:sz="0" w:space="0" w:color="auto"/>
        <w:bottom w:val="none" w:sz="0" w:space="0" w:color="auto"/>
        <w:right w:val="none" w:sz="0" w:space="0" w:color="auto"/>
      </w:divBdr>
    </w:div>
    <w:div w:id="718749744">
      <w:bodyDiv w:val="1"/>
      <w:marLeft w:val="0"/>
      <w:marRight w:val="0"/>
      <w:marTop w:val="0"/>
      <w:marBottom w:val="0"/>
      <w:divBdr>
        <w:top w:val="none" w:sz="0" w:space="0" w:color="auto"/>
        <w:left w:val="none" w:sz="0" w:space="0" w:color="auto"/>
        <w:bottom w:val="none" w:sz="0" w:space="0" w:color="auto"/>
        <w:right w:val="none" w:sz="0" w:space="0" w:color="auto"/>
      </w:divBdr>
    </w:div>
    <w:div w:id="721515135">
      <w:bodyDiv w:val="1"/>
      <w:marLeft w:val="0"/>
      <w:marRight w:val="0"/>
      <w:marTop w:val="0"/>
      <w:marBottom w:val="0"/>
      <w:divBdr>
        <w:top w:val="none" w:sz="0" w:space="0" w:color="auto"/>
        <w:left w:val="none" w:sz="0" w:space="0" w:color="auto"/>
        <w:bottom w:val="none" w:sz="0" w:space="0" w:color="auto"/>
        <w:right w:val="none" w:sz="0" w:space="0" w:color="auto"/>
      </w:divBdr>
    </w:div>
    <w:div w:id="723337071">
      <w:bodyDiv w:val="1"/>
      <w:marLeft w:val="0"/>
      <w:marRight w:val="0"/>
      <w:marTop w:val="0"/>
      <w:marBottom w:val="0"/>
      <w:divBdr>
        <w:top w:val="none" w:sz="0" w:space="0" w:color="auto"/>
        <w:left w:val="none" w:sz="0" w:space="0" w:color="auto"/>
        <w:bottom w:val="none" w:sz="0" w:space="0" w:color="auto"/>
        <w:right w:val="none" w:sz="0" w:space="0" w:color="auto"/>
      </w:divBdr>
    </w:div>
    <w:div w:id="723677041">
      <w:bodyDiv w:val="1"/>
      <w:marLeft w:val="0"/>
      <w:marRight w:val="0"/>
      <w:marTop w:val="0"/>
      <w:marBottom w:val="0"/>
      <w:divBdr>
        <w:top w:val="none" w:sz="0" w:space="0" w:color="auto"/>
        <w:left w:val="none" w:sz="0" w:space="0" w:color="auto"/>
        <w:bottom w:val="none" w:sz="0" w:space="0" w:color="auto"/>
        <w:right w:val="none" w:sz="0" w:space="0" w:color="auto"/>
      </w:divBdr>
    </w:div>
    <w:div w:id="727655166">
      <w:bodyDiv w:val="1"/>
      <w:marLeft w:val="0"/>
      <w:marRight w:val="0"/>
      <w:marTop w:val="0"/>
      <w:marBottom w:val="0"/>
      <w:divBdr>
        <w:top w:val="none" w:sz="0" w:space="0" w:color="auto"/>
        <w:left w:val="none" w:sz="0" w:space="0" w:color="auto"/>
        <w:bottom w:val="none" w:sz="0" w:space="0" w:color="auto"/>
        <w:right w:val="none" w:sz="0" w:space="0" w:color="auto"/>
      </w:divBdr>
    </w:div>
    <w:div w:id="728461231">
      <w:bodyDiv w:val="1"/>
      <w:marLeft w:val="0"/>
      <w:marRight w:val="0"/>
      <w:marTop w:val="0"/>
      <w:marBottom w:val="0"/>
      <w:divBdr>
        <w:top w:val="none" w:sz="0" w:space="0" w:color="auto"/>
        <w:left w:val="none" w:sz="0" w:space="0" w:color="auto"/>
        <w:bottom w:val="none" w:sz="0" w:space="0" w:color="auto"/>
        <w:right w:val="none" w:sz="0" w:space="0" w:color="auto"/>
      </w:divBdr>
    </w:div>
    <w:div w:id="733966047">
      <w:bodyDiv w:val="1"/>
      <w:marLeft w:val="0"/>
      <w:marRight w:val="0"/>
      <w:marTop w:val="0"/>
      <w:marBottom w:val="0"/>
      <w:divBdr>
        <w:top w:val="none" w:sz="0" w:space="0" w:color="auto"/>
        <w:left w:val="none" w:sz="0" w:space="0" w:color="auto"/>
        <w:bottom w:val="none" w:sz="0" w:space="0" w:color="auto"/>
        <w:right w:val="none" w:sz="0" w:space="0" w:color="auto"/>
      </w:divBdr>
    </w:div>
    <w:div w:id="744382217">
      <w:bodyDiv w:val="1"/>
      <w:marLeft w:val="0"/>
      <w:marRight w:val="0"/>
      <w:marTop w:val="0"/>
      <w:marBottom w:val="0"/>
      <w:divBdr>
        <w:top w:val="none" w:sz="0" w:space="0" w:color="auto"/>
        <w:left w:val="none" w:sz="0" w:space="0" w:color="auto"/>
        <w:bottom w:val="none" w:sz="0" w:space="0" w:color="auto"/>
        <w:right w:val="none" w:sz="0" w:space="0" w:color="auto"/>
      </w:divBdr>
    </w:div>
    <w:div w:id="746420706">
      <w:bodyDiv w:val="1"/>
      <w:marLeft w:val="0"/>
      <w:marRight w:val="0"/>
      <w:marTop w:val="0"/>
      <w:marBottom w:val="0"/>
      <w:divBdr>
        <w:top w:val="none" w:sz="0" w:space="0" w:color="auto"/>
        <w:left w:val="none" w:sz="0" w:space="0" w:color="auto"/>
        <w:bottom w:val="none" w:sz="0" w:space="0" w:color="auto"/>
        <w:right w:val="none" w:sz="0" w:space="0" w:color="auto"/>
      </w:divBdr>
    </w:div>
    <w:div w:id="748306582">
      <w:bodyDiv w:val="1"/>
      <w:marLeft w:val="0"/>
      <w:marRight w:val="0"/>
      <w:marTop w:val="0"/>
      <w:marBottom w:val="0"/>
      <w:divBdr>
        <w:top w:val="none" w:sz="0" w:space="0" w:color="auto"/>
        <w:left w:val="none" w:sz="0" w:space="0" w:color="auto"/>
        <w:bottom w:val="none" w:sz="0" w:space="0" w:color="auto"/>
        <w:right w:val="none" w:sz="0" w:space="0" w:color="auto"/>
      </w:divBdr>
    </w:div>
    <w:div w:id="749356085">
      <w:bodyDiv w:val="1"/>
      <w:marLeft w:val="0"/>
      <w:marRight w:val="0"/>
      <w:marTop w:val="0"/>
      <w:marBottom w:val="0"/>
      <w:divBdr>
        <w:top w:val="none" w:sz="0" w:space="0" w:color="auto"/>
        <w:left w:val="none" w:sz="0" w:space="0" w:color="auto"/>
        <w:bottom w:val="none" w:sz="0" w:space="0" w:color="auto"/>
        <w:right w:val="none" w:sz="0" w:space="0" w:color="auto"/>
      </w:divBdr>
    </w:div>
    <w:div w:id="754743045">
      <w:bodyDiv w:val="1"/>
      <w:marLeft w:val="0"/>
      <w:marRight w:val="0"/>
      <w:marTop w:val="0"/>
      <w:marBottom w:val="0"/>
      <w:divBdr>
        <w:top w:val="none" w:sz="0" w:space="0" w:color="auto"/>
        <w:left w:val="none" w:sz="0" w:space="0" w:color="auto"/>
        <w:bottom w:val="none" w:sz="0" w:space="0" w:color="auto"/>
        <w:right w:val="none" w:sz="0" w:space="0" w:color="auto"/>
      </w:divBdr>
    </w:div>
    <w:div w:id="755053996">
      <w:bodyDiv w:val="1"/>
      <w:marLeft w:val="0"/>
      <w:marRight w:val="0"/>
      <w:marTop w:val="0"/>
      <w:marBottom w:val="0"/>
      <w:divBdr>
        <w:top w:val="none" w:sz="0" w:space="0" w:color="auto"/>
        <w:left w:val="none" w:sz="0" w:space="0" w:color="auto"/>
        <w:bottom w:val="none" w:sz="0" w:space="0" w:color="auto"/>
        <w:right w:val="none" w:sz="0" w:space="0" w:color="auto"/>
      </w:divBdr>
    </w:div>
    <w:div w:id="757366735">
      <w:bodyDiv w:val="1"/>
      <w:marLeft w:val="0"/>
      <w:marRight w:val="0"/>
      <w:marTop w:val="0"/>
      <w:marBottom w:val="0"/>
      <w:divBdr>
        <w:top w:val="none" w:sz="0" w:space="0" w:color="auto"/>
        <w:left w:val="none" w:sz="0" w:space="0" w:color="auto"/>
        <w:bottom w:val="none" w:sz="0" w:space="0" w:color="auto"/>
        <w:right w:val="none" w:sz="0" w:space="0" w:color="auto"/>
      </w:divBdr>
    </w:div>
    <w:div w:id="757824426">
      <w:bodyDiv w:val="1"/>
      <w:marLeft w:val="0"/>
      <w:marRight w:val="0"/>
      <w:marTop w:val="0"/>
      <w:marBottom w:val="0"/>
      <w:divBdr>
        <w:top w:val="none" w:sz="0" w:space="0" w:color="auto"/>
        <w:left w:val="none" w:sz="0" w:space="0" w:color="auto"/>
        <w:bottom w:val="none" w:sz="0" w:space="0" w:color="auto"/>
        <w:right w:val="none" w:sz="0" w:space="0" w:color="auto"/>
      </w:divBdr>
    </w:div>
    <w:div w:id="758255077">
      <w:bodyDiv w:val="1"/>
      <w:marLeft w:val="0"/>
      <w:marRight w:val="0"/>
      <w:marTop w:val="0"/>
      <w:marBottom w:val="0"/>
      <w:divBdr>
        <w:top w:val="none" w:sz="0" w:space="0" w:color="auto"/>
        <w:left w:val="none" w:sz="0" w:space="0" w:color="auto"/>
        <w:bottom w:val="none" w:sz="0" w:space="0" w:color="auto"/>
        <w:right w:val="none" w:sz="0" w:space="0" w:color="auto"/>
      </w:divBdr>
    </w:div>
    <w:div w:id="758797213">
      <w:bodyDiv w:val="1"/>
      <w:marLeft w:val="0"/>
      <w:marRight w:val="0"/>
      <w:marTop w:val="0"/>
      <w:marBottom w:val="0"/>
      <w:divBdr>
        <w:top w:val="none" w:sz="0" w:space="0" w:color="auto"/>
        <w:left w:val="none" w:sz="0" w:space="0" w:color="auto"/>
        <w:bottom w:val="none" w:sz="0" w:space="0" w:color="auto"/>
        <w:right w:val="none" w:sz="0" w:space="0" w:color="auto"/>
      </w:divBdr>
    </w:div>
    <w:div w:id="762144570">
      <w:bodyDiv w:val="1"/>
      <w:marLeft w:val="0"/>
      <w:marRight w:val="0"/>
      <w:marTop w:val="0"/>
      <w:marBottom w:val="0"/>
      <w:divBdr>
        <w:top w:val="none" w:sz="0" w:space="0" w:color="auto"/>
        <w:left w:val="none" w:sz="0" w:space="0" w:color="auto"/>
        <w:bottom w:val="none" w:sz="0" w:space="0" w:color="auto"/>
        <w:right w:val="none" w:sz="0" w:space="0" w:color="auto"/>
      </w:divBdr>
    </w:div>
    <w:div w:id="766848462">
      <w:bodyDiv w:val="1"/>
      <w:marLeft w:val="0"/>
      <w:marRight w:val="0"/>
      <w:marTop w:val="0"/>
      <w:marBottom w:val="0"/>
      <w:divBdr>
        <w:top w:val="none" w:sz="0" w:space="0" w:color="auto"/>
        <w:left w:val="none" w:sz="0" w:space="0" w:color="auto"/>
        <w:bottom w:val="none" w:sz="0" w:space="0" w:color="auto"/>
        <w:right w:val="none" w:sz="0" w:space="0" w:color="auto"/>
      </w:divBdr>
    </w:div>
    <w:div w:id="769818489">
      <w:bodyDiv w:val="1"/>
      <w:marLeft w:val="0"/>
      <w:marRight w:val="0"/>
      <w:marTop w:val="0"/>
      <w:marBottom w:val="0"/>
      <w:divBdr>
        <w:top w:val="none" w:sz="0" w:space="0" w:color="auto"/>
        <w:left w:val="none" w:sz="0" w:space="0" w:color="auto"/>
        <w:bottom w:val="none" w:sz="0" w:space="0" w:color="auto"/>
        <w:right w:val="none" w:sz="0" w:space="0" w:color="auto"/>
      </w:divBdr>
    </w:div>
    <w:div w:id="771359802">
      <w:bodyDiv w:val="1"/>
      <w:marLeft w:val="0"/>
      <w:marRight w:val="0"/>
      <w:marTop w:val="0"/>
      <w:marBottom w:val="0"/>
      <w:divBdr>
        <w:top w:val="none" w:sz="0" w:space="0" w:color="auto"/>
        <w:left w:val="none" w:sz="0" w:space="0" w:color="auto"/>
        <w:bottom w:val="none" w:sz="0" w:space="0" w:color="auto"/>
        <w:right w:val="none" w:sz="0" w:space="0" w:color="auto"/>
      </w:divBdr>
    </w:div>
    <w:div w:id="771973364">
      <w:bodyDiv w:val="1"/>
      <w:marLeft w:val="0"/>
      <w:marRight w:val="0"/>
      <w:marTop w:val="0"/>
      <w:marBottom w:val="0"/>
      <w:divBdr>
        <w:top w:val="none" w:sz="0" w:space="0" w:color="auto"/>
        <w:left w:val="none" w:sz="0" w:space="0" w:color="auto"/>
        <w:bottom w:val="none" w:sz="0" w:space="0" w:color="auto"/>
        <w:right w:val="none" w:sz="0" w:space="0" w:color="auto"/>
      </w:divBdr>
    </w:div>
    <w:div w:id="773789419">
      <w:bodyDiv w:val="1"/>
      <w:marLeft w:val="0"/>
      <w:marRight w:val="0"/>
      <w:marTop w:val="0"/>
      <w:marBottom w:val="0"/>
      <w:divBdr>
        <w:top w:val="none" w:sz="0" w:space="0" w:color="auto"/>
        <w:left w:val="none" w:sz="0" w:space="0" w:color="auto"/>
        <w:bottom w:val="none" w:sz="0" w:space="0" w:color="auto"/>
        <w:right w:val="none" w:sz="0" w:space="0" w:color="auto"/>
      </w:divBdr>
    </w:div>
    <w:div w:id="778182782">
      <w:bodyDiv w:val="1"/>
      <w:marLeft w:val="0"/>
      <w:marRight w:val="0"/>
      <w:marTop w:val="0"/>
      <w:marBottom w:val="0"/>
      <w:divBdr>
        <w:top w:val="none" w:sz="0" w:space="0" w:color="auto"/>
        <w:left w:val="none" w:sz="0" w:space="0" w:color="auto"/>
        <w:bottom w:val="none" w:sz="0" w:space="0" w:color="auto"/>
        <w:right w:val="none" w:sz="0" w:space="0" w:color="auto"/>
      </w:divBdr>
    </w:div>
    <w:div w:id="797574871">
      <w:bodyDiv w:val="1"/>
      <w:marLeft w:val="0"/>
      <w:marRight w:val="0"/>
      <w:marTop w:val="0"/>
      <w:marBottom w:val="0"/>
      <w:divBdr>
        <w:top w:val="none" w:sz="0" w:space="0" w:color="auto"/>
        <w:left w:val="none" w:sz="0" w:space="0" w:color="auto"/>
        <w:bottom w:val="none" w:sz="0" w:space="0" w:color="auto"/>
        <w:right w:val="none" w:sz="0" w:space="0" w:color="auto"/>
      </w:divBdr>
    </w:div>
    <w:div w:id="807866395">
      <w:bodyDiv w:val="1"/>
      <w:marLeft w:val="0"/>
      <w:marRight w:val="0"/>
      <w:marTop w:val="0"/>
      <w:marBottom w:val="0"/>
      <w:divBdr>
        <w:top w:val="none" w:sz="0" w:space="0" w:color="auto"/>
        <w:left w:val="none" w:sz="0" w:space="0" w:color="auto"/>
        <w:bottom w:val="none" w:sz="0" w:space="0" w:color="auto"/>
        <w:right w:val="none" w:sz="0" w:space="0" w:color="auto"/>
      </w:divBdr>
    </w:div>
    <w:div w:id="811093824">
      <w:bodyDiv w:val="1"/>
      <w:marLeft w:val="0"/>
      <w:marRight w:val="0"/>
      <w:marTop w:val="0"/>
      <w:marBottom w:val="0"/>
      <w:divBdr>
        <w:top w:val="none" w:sz="0" w:space="0" w:color="auto"/>
        <w:left w:val="none" w:sz="0" w:space="0" w:color="auto"/>
        <w:bottom w:val="none" w:sz="0" w:space="0" w:color="auto"/>
        <w:right w:val="none" w:sz="0" w:space="0" w:color="auto"/>
      </w:divBdr>
    </w:div>
    <w:div w:id="811407026">
      <w:bodyDiv w:val="1"/>
      <w:marLeft w:val="0"/>
      <w:marRight w:val="0"/>
      <w:marTop w:val="0"/>
      <w:marBottom w:val="0"/>
      <w:divBdr>
        <w:top w:val="none" w:sz="0" w:space="0" w:color="auto"/>
        <w:left w:val="none" w:sz="0" w:space="0" w:color="auto"/>
        <w:bottom w:val="none" w:sz="0" w:space="0" w:color="auto"/>
        <w:right w:val="none" w:sz="0" w:space="0" w:color="auto"/>
      </w:divBdr>
    </w:div>
    <w:div w:id="811629758">
      <w:bodyDiv w:val="1"/>
      <w:marLeft w:val="0"/>
      <w:marRight w:val="0"/>
      <w:marTop w:val="0"/>
      <w:marBottom w:val="0"/>
      <w:divBdr>
        <w:top w:val="none" w:sz="0" w:space="0" w:color="auto"/>
        <w:left w:val="none" w:sz="0" w:space="0" w:color="auto"/>
        <w:bottom w:val="none" w:sz="0" w:space="0" w:color="auto"/>
        <w:right w:val="none" w:sz="0" w:space="0" w:color="auto"/>
      </w:divBdr>
    </w:div>
    <w:div w:id="813332463">
      <w:bodyDiv w:val="1"/>
      <w:marLeft w:val="0"/>
      <w:marRight w:val="0"/>
      <w:marTop w:val="0"/>
      <w:marBottom w:val="0"/>
      <w:divBdr>
        <w:top w:val="none" w:sz="0" w:space="0" w:color="auto"/>
        <w:left w:val="none" w:sz="0" w:space="0" w:color="auto"/>
        <w:bottom w:val="none" w:sz="0" w:space="0" w:color="auto"/>
        <w:right w:val="none" w:sz="0" w:space="0" w:color="auto"/>
      </w:divBdr>
    </w:div>
    <w:div w:id="814958144">
      <w:bodyDiv w:val="1"/>
      <w:marLeft w:val="0"/>
      <w:marRight w:val="0"/>
      <w:marTop w:val="0"/>
      <w:marBottom w:val="0"/>
      <w:divBdr>
        <w:top w:val="none" w:sz="0" w:space="0" w:color="auto"/>
        <w:left w:val="none" w:sz="0" w:space="0" w:color="auto"/>
        <w:bottom w:val="none" w:sz="0" w:space="0" w:color="auto"/>
        <w:right w:val="none" w:sz="0" w:space="0" w:color="auto"/>
      </w:divBdr>
    </w:div>
    <w:div w:id="818767485">
      <w:bodyDiv w:val="1"/>
      <w:marLeft w:val="0"/>
      <w:marRight w:val="0"/>
      <w:marTop w:val="0"/>
      <w:marBottom w:val="0"/>
      <w:divBdr>
        <w:top w:val="none" w:sz="0" w:space="0" w:color="auto"/>
        <w:left w:val="none" w:sz="0" w:space="0" w:color="auto"/>
        <w:bottom w:val="none" w:sz="0" w:space="0" w:color="auto"/>
        <w:right w:val="none" w:sz="0" w:space="0" w:color="auto"/>
      </w:divBdr>
    </w:div>
    <w:div w:id="818963958">
      <w:bodyDiv w:val="1"/>
      <w:marLeft w:val="0"/>
      <w:marRight w:val="0"/>
      <w:marTop w:val="0"/>
      <w:marBottom w:val="0"/>
      <w:divBdr>
        <w:top w:val="none" w:sz="0" w:space="0" w:color="auto"/>
        <w:left w:val="none" w:sz="0" w:space="0" w:color="auto"/>
        <w:bottom w:val="none" w:sz="0" w:space="0" w:color="auto"/>
        <w:right w:val="none" w:sz="0" w:space="0" w:color="auto"/>
      </w:divBdr>
    </w:div>
    <w:div w:id="820193766">
      <w:bodyDiv w:val="1"/>
      <w:marLeft w:val="0"/>
      <w:marRight w:val="0"/>
      <w:marTop w:val="0"/>
      <w:marBottom w:val="0"/>
      <w:divBdr>
        <w:top w:val="none" w:sz="0" w:space="0" w:color="auto"/>
        <w:left w:val="none" w:sz="0" w:space="0" w:color="auto"/>
        <w:bottom w:val="none" w:sz="0" w:space="0" w:color="auto"/>
        <w:right w:val="none" w:sz="0" w:space="0" w:color="auto"/>
      </w:divBdr>
    </w:div>
    <w:div w:id="825055754">
      <w:bodyDiv w:val="1"/>
      <w:marLeft w:val="0"/>
      <w:marRight w:val="0"/>
      <w:marTop w:val="0"/>
      <w:marBottom w:val="0"/>
      <w:divBdr>
        <w:top w:val="none" w:sz="0" w:space="0" w:color="auto"/>
        <w:left w:val="none" w:sz="0" w:space="0" w:color="auto"/>
        <w:bottom w:val="none" w:sz="0" w:space="0" w:color="auto"/>
        <w:right w:val="none" w:sz="0" w:space="0" w:color="auto"/>
      </w:divBdr>
    </w:div>
    <w:div w:id="829909056">
      <w:bodyDiv w:val="1"/>
      <w:marLeft w:val="0"/>
      <w:marRight w:val="0"/>
      <w:marTop w:val="0"/>
      <w:marBottom w:val="0"/>
      <w:divBdr>
        <w:top w:val="none" w:sz="0" w:space="0" w:color="auto"/>
        <w:left w:val="none" w:sz="0" w:space="0" w:color="auto"/>
        <w:bottom w:val="none" w:sz="0" w:space="0" w:color="auto"/>
        <w:right w:val="none" w:sz="0" w:space="0" w:color="auto"/>
      </w:divBdr>
    </w:div>
    <w:div w:id="831532028">
      <w:bodyDiv w:val="1"/>
      <w:marLeft w:val="0"/>
      <w:marRight w:val="0"/>
      <w:marTop w:val="0"/>
      <w:marBottom w:val="0"/>
      <w:divBdr>
        <w:top w:val="none" w:sz="0" w:space="0" w:color="auto"/>
        <w:left w:val="none" w:sz="0" w:space="0" w:color="auto"/>
        <w:bottom w:val="none" w:sz="0" w:space="0" w:color="auto"/>
        <w:right w:val="none" w:sz="0" w:space="0" w:color="auto"/>
      </w:divBdr>
    </w:div>
    <w:div w:id="831677753">
      <w:bodyDiv w:val="1"/>
      <w:marLeft w:val="0"/>
      <w:marRight w:val="0"/>
      <w:marTop w:val="0"/>
      <w:marBottom w:val="0"/>
      <w:divBdr>
        <w:top w:val="none" w:sz="0" w:space="0" w:color="auto"/>
        <w:left w:val="none" w:sz="0" w:space="0" w:color="auto"/>
        <w:bottom w:val="none" w:sz="0" w:space="0" w:color="auto"/>
        <w:right w:val="none" w:sz="0" w:space="0" w:color="auto"/>
      </w:divBdr>
    </w:div>
    <w:div w:id="831989877">
      <w:bodyDiv w:val="1"/>
      <w:marLeft w:val="0"/>
      <w:marRight w:val="0"/>
      <w:marTop w:val="0"/>
      <w:marBottom w:val="0"/>
      <w:divBdr>
        <w:top w:val="none" w:sz="0" w:space="0" w:color="auto"/>
        <w:left w:val="none" w:sz="0" w:space="0" w:color="auto"/>
        <w:bottom w:val="none" w:sz="0" w:space="0" w:color="auto"/>
        <w:right w:val="none" w:sz="0" w:space="0" w:color="auto"/>
      </w:divBdr>
    </w:div>
    <w:div w:id="836267205">
      <w:bodyDiv w:val="1"/>
      <w:marLeft w:val="0"/>
      <w:marRight w:val="0"/>
      <w:marTop w:val="0"/>
      <w:marBottom w:val="0"/>
      <w:divBdr>
        <w:top w:val="none" w:sz="0" w:space="0" w:color="auto"/>
        <w:left w:val="none" w:sz="0" w:space="0" w:color="auto"/>
        <w:bottom w:val="none" w:sz="0" w:space="0" w:color="auto"/>
        <w:right w:val="none" w:sz="0" w:space="0" w:color="auto"/>
      </w:divBdr>
    </w:div>
    <w:div w:id="845246626">
      <w:bodyDiv w:val="1"/>
      <w:marLeft w:val="0"/>
      <w:marRight w:val="0"/>
      <w:marTop w:val="0"/>
      <w:marBottom w:val="0"/>
      <w:divBdr>
        <w:top w:val="none" w:sz="0" w:space="0" w:color="auto"/>
        <w:left w:val="none" w:sz="0" w:space="0" w:color="auto"/>
        <w:bottom w:val="none" w:sz="0" w:space="0" w:color="auto"/>
        <w:right w:val="none" w:sz="0" w:space="0" w:color="auto"/>
      </w:divBdr>
    </w:div>
    <w:div w:id="845629267">
      <w:bodyDiv w:val="1"/>
      <w:marLeft w:val="0"/>
      <w:marRight w:val="0"/>
      <w:marTop w:val="0"/>
      <w:marBottom w:val="0"/>
      <w:divBdr>
        <w:top w:val="none" w:sz="0" w:space="0" w:color="auto"/>
        <w:left w:val="none" w:sz="0" w:space="0" w:color="auto"/>
        <w:bottom w:val="none" w:sz="0" w:space="0" w:color="auto"/>
        <w:right w:val="none" w:sz="0" w:space="0" w:color="auto"/>
      </w:divBdr>
    </w:div>
    <w:div w:id="845706915">
      <w:bodyDiv w:val="1"/>
      <w:marLeft w:val="0"/>
      <w:marRight w:val="0"/>
      <w:marTop w:val="0"/>
      <w:marBottom w:val="0"/>
      <w:divBdr>
        <w:top w:val="none" w:sz="0" w:space="0" w:color="auto"/>
        <w:left w:val="none" w:sz="0" w:space="0" w:color="auto"/>
        <w:bottom w:val="none" w:sz="0" w:space="0" w:color="auto"/>
        <w:right w:val="none" w:sz="0" w:space="0" w:color="auto"/>
      </w:divBdr>
    </w:div>
    <w:div w:id="855313308">
      <w:bodyDiv w:val="1"/>
      <w:marLeft w:val="0"/>
      <w:marRight w:val="0"/>
      <w:marTop w:val="0"/>
      <w:marBottom w:val="0"/>
      <w:divBdr>
        <w:top w:val="none" w:sz="0" w:space="0" w:color="auto"/>
        <w:left w:val="none" w:sz="0" w:space="0" w:color="auto"/>
        <w:bottom w:val="none" w:sz="0" w:space="0" w:color="auto"/>
        <w:right w:val="none" w:sz="0" w:space="0" w:color="auto"/>
      </w:divBdr>
    </w:div>
    <w:div w:id="858930844">
      <w:bodyDiv w:val="1"/>
      <w:marLeft w:val="0"/>
      <w:marRight w:val="0"/>
      <w:marTop w:val="0"/>
      <w:marBottom w:val="0"/>
      <w:divBdr>
        <w:top w:val="none" w:sz="0" w:space="0" w:color="auto"/>
        <w:left w:val="none" w:sz="0" w:space="0" w:color="auto"/>
        <w:bottom w:val="none" w:sz="0" w:space="0" w:color="auto"/>
        <w:right w:val="none" w:sz="0" w:space="0" w:color="auto"/>
      </w:divBdr>
    </w:div>
    <w:div w:id="863397233">
      <w:bodyDiv w:val="1"/>
      <w:marLeft w:val="0"/>
      <w:marRight w:val="0"/>
      <w:marTop w:val="0"/>
      <w:marBottom w:val="0"/>
      <w:divBdr>
        <w:top w:val="none" w:sz="0" w:space="0" w:color="auto"/>
        <w:left w:val="none" w:sz="0" w:space="0" w:color="auto"/>
        <w:bottom w:val="none" w:sz="0" w:space="0" w:color="auto"/>
        <w:right w:val="none" w:sz="0" w:space="0" w:color="auto"/>
      </w:divBdr>
    </w:div>
    <w:div w:id="865168967">
      <w:bodyDiv w:val="1"/>
      <w:marLeft w:val="0"/>
      <w:marRight w:val="0"/>
      <w:marTop w:val="0"/>
      <w:marBottom w:val="0"/>
      <w:divBdr>
        <w:top w:val="none" w:sz="0" w:space="0" w:color="auto"/>
        <w:left w:val="none" w:sz="0" w:space="0" w:color="auto"/>
        <w:bottom w:val="none" w:sz="0" w:space="0" w:color="auto"/>
        <w:right w:val="none" w:sz="0" w:space="0" w:color="auto"/>
      </w:divBdr>
    </w:div>
    <w:div w:id="866135069">
      <w:bodyDiv w:val="1"/>
      <w:marLeft w:val="0"/>
      <w:marRight w:val="0"/>
      <w:marTop w:val="0"/>
      <w:marBottom w:val="0"/>
      <w:divBdr>
        <w:top w:val="none" w:sz="0" w:space="0" w:color="auto"/>
        <w:left w:val="none" w:sz="0" w:space="0" w:color="auto"/>
        <w:bottom w:val="none" w:sz="0" w:space="0" w:color="auto"/>
        <w:right w:val="none" w:sz="0" w:space="0" w:color="auto"/>
      </w:divBdr>
    </w:div>
    <w:div w:id="871655574">
      <w:bodyDiv w:val="1"/>
      <w:marLeft w:val="0"/>
      <w:marRight w:val="0"/>
      <w:marTop w:val="0"/>
      <w:marBottom w:val="0"/>
      <w:divBdr>
        <w:top w:val="none" w:sz="0" w:space="0" w:color="auto"/>
        <w:left w:val="none" w:sz="0" w:space="0" w:color="auto"/>
        <w:bottom w:val="none" w:sz="0" w:space="0" w:color="auto"/>
        <w:right w:val="none" w:sz="0" w:space="0" w:color="auto"/>
      </w:divBdr>
    </w:div>
    <w:div w:id="873275544">
      <w:bodyDiv w:val="1"/>
      <w:marLeft w:val="0"/>
      <w:marRight w:val="0"/>
      <w:marTop w:val="0"/>
      <w:marBottom w:val="0"/>
      <w:divBdr>
        <w:top w:val="none" w:sz="0" w:space="0" w:color="auto"/>
        <w:left w:val="none" w:sz="0" w:space="0" w:color="auto"/>
        <w:bottom w:val="none" w:sz="0" w:space="0" w:color="auto"/>
        <w:right w:val="none" w:sz="0" w:space="0" w:color="auto"/>
      </w:divBdr>
    </w:div>
    <w:div w:id="874855236">
      <w:bodyDiv w:val="1"/>
      <w:marLeft w:val="0"/>
      <w:marRight w:val="0"/>
      <w:marTop w:val="0"/>
      <w:marBottom w:val="0"/>
      <w:divBdr>
        <w:top w:val="none" w:sz="0" w:space="0" w:color="auto"/>
        <w:left w:val="none" w:sz="0" w:space="0" w:color="auto"/>
        <w:bottom w:val="none" w:sz="0" w:space="0" w:color="auto"/>
        <w:right w:val="none" w:sz="0" w:space="0" w:color="auto"/>
      </w:divBdr>
    </w:div>
    <w:div w:id="875580785">
      <w:bodyDiv w:val="1"/>
      <w:marLeft w:val="0"/>
      <w:marRight w:val="0"/>
      <w:marTop w:val="0"/>
      <w:marBottom w:val="0"/>
      <w:divBdr>
        <w:top w:val="none" w:sz="0" w:space="0" w:color="auto"/>
        <w:left w:val="none" w:sz="0" w:space="0" w:color="auto"/>
        <w:bottom w:val="none" w:sz="0" w:space="0" w:color="auto"/>
        <w:right w:val="none" w:sz="0" w:space="0" w:color="auto"/>
      </w:divBdr>
    </w:div>
    <w:div w:id="875584707">
      <w:bodyDiv w:val="1"/>
      <w:marLeft w:val="0"/>
      <w:marRight w:val="0"/>
      <w:marTop w:val="0"/>
      <w:marBottom w:val="0"/>
      <w:divBdr>
        <w:top w:val="none" w:sz="0" w:space="0" w:color="auto"/>
        <w:left w:val="none" w:sz="0" w:space="0" w:color="auto"/>
        <w:bottom w:val="none" w:sz="0" w:space="0" w:color="auto"/>
        <w:right w:val="none" w:sz="0" w:space="0" w:color="auto"/>
      </w:divBdr>
    </w:div>
    <w:div w:id="875895531">
      <w:bodyDiv w:val="1"/>
      <w:marLeft w:val="0"/>
      <w:marRight w:val="0"/>
      <w:marTop w:val="0"/>
      <w:marBottom w:val="0"/>
      <w:divBdr>
        <w:top w:val="none" w:sz="0" w:space="0" w:color="auto"/>
        <w:left w:val="none" w:sz="0" w:space="0" w:color="auto"/>
        <w:bottom w:val="none" w:sz="0" w:space="0" w:color="auto"/>
        <w:right w:val="none" w:sz="0" w:space="0" w:color="auto"/>
      </w:divBdr>
    </w:div>
    <w:div w:id="876551316">
      <w:bodyDiv w:val="1"/>
      <w:marLeft w:val="0"/>
      <w:marRight w:val="0"/>
      <w:marTop w:val="0"/>
      <w:marBottom w:val="0"/>
      <w:divBdr>
        <w:top w:val="none" w:sz="0" w:space="0" w:color="auto"/>
        <w:left w:val="none" w:sz="0" w:space="0" w:color="auto"/>
        <w:bottom w:val="none" w:sz="0" w:space="0" w:color="auto"/>
        <w:right w:val="none" w:sz="0" w:space="0" w:color="auto"/>
      </w:divBdr>
    </w:div>
    <w:div w:id="877663761">
      <w:bodyDiv w:val="1"/>
      <w:marLeft w:val="0"/>
      <w:marRight w:val="0"/>
      <w:marTop w:val="0"/>
      <w:marBottom w:val="0"/>
      <w:divBdr>
        <w:top w:val="none" w:sz="0" w:space="0" w:color="auto"/>
        <w:left w:val="none" w:sz="0" w:space="0" w:color="auto"/>
        <w:bottom w:val="none" w:sz="0" w:space="0" w:color="auto"/>
        <w:right w:val="none" w:sz="0" w:space="0" w:color="auto"/>
      </w:divBdr>
    </w:div>
    <w:div w:id="881746287">
      <w:bodyDiv w:val="1"/>
      <w:marLeft w:val="0"/>
      <w:marRight w:val="0"/>
      <w:marTop w:val="0"/>
      <w:marBottom w:val="0"/>
      <w:divBdr>
        <w:top w:val="none" w:sz="0" w:space="0" w:color="auto"/>
        <w:left w:val="none" w:sz="0" w:space="0" w:color="auto"/>
        <w:bottom w:val="none" w:sz="0" w:space="0" w:color="auto"/>
        <w:right w:val="none" w:sz="0" w:space="0" w:color="auto"/>
      </w:divBdr>
    </w:div>
    <w:div w:id="883366176">
      <w:bodyDiv w:val="1"/>
      <w:marLeft w:val="0"/>
      <w:marRight w:val="0"/>
      <w:marTop w:val="0"/>
      <w:marBottom w:val="0"/>
      <w:divBdr>
        <w:top w:val="none" w:sz="0" w:space="0" w:color="auto"/>
        <w:left w:val="none" w:sz="0" w:space="0" w:color="auto"/>
        <w:bottom w:val="none" w:sz="0" w:space="0" w:color="auto"/>
        <w:right w:val="none" w:sz="0" w:space="0" w:color="auto"/>
      </w:divBdr>
    </w:div>
    <w:div w:id="884563383">
      <w:bodyDiv w:val="1"/>
      <w:marLeft w:val="0"/>
      <w:marRight w:val="0"/>
      <w:marTop w:val="0"/>
      <w:marBottom w:val="0"/>
      <w:divBdr>
        <w:top w:val="none" w:sz="0" w:space="0" w:color="auto"/>
        <w:left w:val="none" w:sz="0" w:space="0" w:color="auto"/>
        <w:bottom w:val="none" w:sz="0" w:space="0" w:color="auto"/>
        <w:right w:val="none" w:sz="0" w:space="0" w:color="auto"/>
      </w:divBdr>
    </w:div>
    <w:div w:id="886918207">
      <w:bodyDiv w:val="1"/>
      <w:marLeft w:val="0"/>
      <w:marRight w:val="0"/>
      <w:marTop w:val="0"/>
      <w:marBottom w:val="0"/>
      <w:divBdr>
        <w:top w:val="none" w:sz="0" w:space="0" w:color="auto"/>
        <w:left w:val="none" w:sz="0" w:space="0" w:color="auto"/>
        <w:bottom w:val="none" w:sz="0" w:space="0" w:color="auto"/>
        <w:right w:val="none" w:sz="0" w:space="0" w:color="auto"/>
      </w:divBdr>
    </w:div>
    <w:div w:id="892817072">
      <w:bodyDiv w:val="1"/>
      <w:marLeft w:val="0"/>
      <w:marRight w:val="0"/>
      <w:marTop w:val="0"/>
      <w:marBottom w:val="0"/>
      <w:divBdr>
        <w:top w:val="none" w:sz="0" w:space="0" w:color="auto"/>
        <w:left w:val="none" w:sz="0" w:space="0" w:color="auto"/>
        <w:bottom w:val="none" w:sz="0" w:space="0" w:color="auto"/>
        <w:right w:val="none" w:sz="0" w:space="0" w:color="auto"/>
      </w:divBdr>
    </w:div>
    <w:div w:id="893927661">
      <w:bodyDiv w:val="1"/>
      <w:marLeft w:val="0"/>
      <w:marRight w:val="0"/>
      <w:marTop w:val="0"/>
      <w:marBottom w:val="0"/>
      <w:divBdr>
        <w:top w:val="none" w:sz="0" w:space="0" w:color="auto"/>
        <w:left w:val="none" w:sz="0" w:space="0" w:color="auto"/>
        <w:bottom w:val="none" w:sz="0" w:space="0" w:color="auto"/>
        <w:right w:val="none" w:sz="0" w:space="0" w:color="auto"/>
      </w:divBdr>
    </w:div>
    <w:div w:id="895630577">
      <w:bodyDiv w:val="1"/>
      <w:marLeft w:val="0"/>
      <w:marRight w:val="0"/>
      <w:marTop w:val="0"/>
      <w:marBottom w:val="0"/>
      <w:divBdr>
        <w:top w:val="none" w:sz="0" w:space="0" w:color="auto"/>
        <w:left w:val="none" w:sz="0" w:space="0" w:color="auto"/>
        <w:bottom w:val="none" w:sz="0" w:space="0" w:color="auto"/>
        <w:right w:val="none" w:sz="0" w:space="0" w:color="auto"/>
      </w:divBdr>
    </w:div>
    <w:div w:id="896166290">
      <w:bodyDiv w:val="1"/>
      <w:marLeft w:val="0"/>
      <w:marRight w:val="0"/>
      <w:marTop w:val="0"/>
      <w:marBottom w:val="0"/>
      <w:divBdr>
        <w:top w:val="none" w:sz="0" w:space="0" w:color="auto"/>
        <w:left w:val="none" w:sz="0" w:space="0" w:color="auto"/>
        <w:bottom w:val="none" w:sz="0" w:space="0" w:color="auto"/>
        <w:right w:val="none" w:sz="0" w:space="0" w:color="auto"/>
      </w:divBdr>
    </w:div>
    <w:div w:id="897059968">
      <w:bodyDiv w:val="1"/>
      <w:marLeft w:val="0"/>
      <w:marRight w:val="0"/>
      <w:marTop w:val="0"/>
      <w:marBottom w:val="0"/>
      <w:divBdr>
        <w:top w:val="none" w:sz="0" w:space="0" w:color="auto"/>
        <w:left w:val="none" w:sz="0" w:space="0" w:color="auto"/>
        <w:bottom w:val="none" w:sz="0" w:space="0" w:color="auto"/>
        <w:right w:val="none" w:sz="0" w:space="0" w:color="auto"/>
      </w:divBdr>
    </w:div>
    <w:div w:id="899438213">
      <w:bodyDiv w:val="1"/>
      <w:marLeft w:val="0"/>
      <w:marRight w:val="0"/>
      <w:marTop w:val="0"/>
      <w:marBottom w:val="0"/>
      <w:divBdr>
        <w:top w:val="none" w:sz="0" w:space="0" w:color="auto"/>
        <w:left w:val="none" w:sz="0" w:space="0" w:color="auto"/>
        <w:bottom w:val="none" w:sz="0" w:space="0" w:color="auto"/>
        <w:right w:val="none" w:sz="0" w:space="0" w:color="auto"/>
      </w:divBdr>
    </w:div>
    <w:div w:id="903878767">
      <w:bodyDiv w:val="1"/>
      <w:marLeft w:val="0"/>
      <w:marRight w:val="0"/>
      <w:marTop w:val="0"/>
      <w:marBottom w:val="0"/>
      <w:divBdr>
        <w:top w:val="none" w:sz="0" w:space="0" w:color="auto"/>
        <w:left w:val="none" w:sz="0" w:space="0" w:color="auto"/>
        <w:bottom w:val="none" w:sz="0" w:space="0" w:color="auto"/>
        <w:right w:val="none" w:sz="0" w:space="0" w:color="auto"/>
      </w:divBdr>
    </w:div>
    <w:div w:id="909972133">
      <w:bodyDiv w:val="1"/>
      <w:marLeft w:val="0"/>
      <w:marRight w:val="0"/>
      <w:marTop w:val="0"/>
      <w:marBottom w:val="0"/>
      <w:divBdr>
        <w:top w:val="none" w:sz="0" w:space="0" w:color="auto"/>
        <w:left w:val="none" w:sz="0" w:space="0" w:color="auto"/>
        <w:bottom w:val="none" w:sz="0" w:space="0" w:color="auto"/>
        <w:right w:val="none" w:sz="0" w:space="0" w:color="auto"/>
      </w:divBdr>
    </w:div>
    <w:div w:id="910650948">
      <w:bodyDiv w:val="1"/>
      <w:marLeft w:val="0"/>
      <w:marRight w:val="0"/>
      <w:marTop w:val="0"/>
      <w:marBottom w:val="0"/>
      <w:divBdr>
        <w:top w:val="none" w:sz="0" w:space="0" w:color="auto"/>
        <w:left w:val="none" w:sz="0" w:space="0" w:color="auto"/>
        <w:bottom w:val="none" w:sz="0" w:space="0" w:color="auto"/>
        <w:right w:val="none" w:sz="0" w:space="0" w:color="auto"/>
      </w:divBdr>
    </w:div>
    <w:div w:id="912737168">
      <w:bodyDiv w:val="1"/>
      <w:marLeft w:val="0"/>
      <w:marRight w:val="0"/>
      <w:marTop w:val="0"/>
      <w:marBottom w:val="0"/>
      <w:divBdr>
        <w:top w:val="none" w:sz="0" w:space="0" w:color="auto"/>
        <w:left w:val="none" w:sz="0" w:space="0" w:color="auto"/>
        <w:bottom w:val="none" w:sz="0" w:space="0" w:color="auto"/>
        <w:right w:val="none" w:sz="0" w:space="0" w:color="auto"/>
      </w:divBdr>
    </w:div>
    <w:div w:id="912743985">
      <w:bodyDiv w:val="1"/>
      <w:marLeft w:val="0"/>
      <w:marRight w:val="0"/>
      <w:marTop w:val="0"/>
      <w:marBottom w:val="0"/>
      <w:divBdr>
        <w:top w:val="none" w:sz="0" w:space="0" w:color="auto"/>
        <w:left w:val="none" w:sz="0" w:space="0" w:color="auto"/>
        <w:bottom w:val="none" w:sz="0" w:space="0" w:color="auto"/>
        <w:right w:val="none" w:sz="0" w:space="0" w:color="auto"/>
      </w:divBdr>
    </w:div>
    <w:div w:id="913121106">
      <w:bodyDiv w:val="1"/>
      <w:marLeft w:val="0"/>
      <w:marRight w:val="0"/>
      <w:marTop w:val="0"/>
      <w:marBottom w:val="0"/>
      <w:divBdr>
        <w:top w:val="none" w:sz="0" w:space="0" w:color="auto"/>
        <w:left w:val="none" w:sz="0" w:space="0" w:color="auto"/>
        <w:bottom w:val="none" w:sz="0" w:space="0" w:color="auto"/>
        <w:right w:val="none" w:sz="0" w:space="0" w:color="auto"/>
      </w:divBdr>
    </w:div>
    <w:div w:id="919212599">
      <w:bodyDiv w:val="1"/>
      <w:marLeft w:val="0"/>
      <w:marRight w:val="0"/>
      <w:marTop w:val="0"/>
      <w:marBottom w:val="0"/>
      <w:divBdr>
        <w:top w:val="none" w:sz="0" w:space="0" w:color="auto"/>
        <w:left w:val="none" w:sz="0" w:space="0" w:color="auto"/>
        <w:bottom w:val="none" w:sz="0" w:space="0" w:color="auto"/>
        <w:right w:val="none" w:sz="0" w:space="0" w:color="auto"/>
      </w:divBdr>
    </w:div>
    <w:div w:id="920874027">
      <w:bodyDiv w:val="1"/>
      <w:marLeft w:val="0"/>
      <w:marRight w:val="0"/>
      <w:marTop w:val="0"/>
      <w:marBottom w:val="0"/>
      <w:divBdr>
        <w:top w:val="none" w:sz="0" w:space="0" w:color="auto"/>
        <w:left w:val="none" w:sz="0" w:space="0" w:color="auto"/>
        <w:bottom w:val="none" w:sz="0" w:space="0" w:color="auto"/>
        <w:right w:val="none" w:sz="0" w:space="0" w:color="auto"/>
      </w:divBdr>
    </w:div>
    <w:div w:id="922451564">
      <w:bodyDiv w:val="1"/>
      <w:marLeft w:val="0"/>
      <w:marRight w:val="0"/>
      <w:marTop w:val="0"/>
      <w:marBottom w:val="0"/>
      <w:divBdr>
        <w:top w:val="none" w:sz="0" w:space="0" w:color="auto"/>
        <w:left w:val="none" w:sz="0" w:space="0" w:color="auto"/>
        <w:bottom w:val="none" w:sz="0" w:space="0" w:color="auto"/>
        <w:right w:val="none" w:sz="0" w:space="0" w:color="auto"/>
      </w:divBdr>
    </w:div>
    <w:div w:id="922640120">
      <w:bodyDiv w:val="1"/>
      <w:marLeft w:val="0"/>
      <w:marRight w:val="0"/>
      <w:marTop w:val="0"/>
      <w:marBottom w:val="0"/>
      <w:divBdr>
        <w:top w:val="none" w:sz="0" w:space="0" w:color="auto"/>
        <w:left w:val="none" w:sz="0" w:space="0" w:color="auto"/>
        <w:bottom w:val="none" w:sz="0" w:space="0" w:color="auto"/>
        <w:right w:val="none" w:sz="0" w:space="0" w:color="auto"/>
      </w:divBdr>
    </w:div>
    <w:div w:id="923732790">
      <w:bodyDiv w:val="1"/>
      <w:marLeft w:val="0"/>
      <w:marRight w:val="0"/>
      <w:marTop w:val="0"/>
      <w:marBottom w:val="0"/>
      <w:divBdr>
        <w:top w:val="none" w:sz="0" w:space="0" w:color="auto"/>
        <w:left w:val="none" w:sz="0" w:space="0" w:color="auto"/>
        <w:bottom w:val="none" w:sz="0" w:space="0" w:color="auto"/>
        <w:right w:val="none" w:sz="0" w:space="0" w:color="auto"/>
      </w:divBdr>
    </w:div>
    <w:div w:id="928123291">
      <w:bodyDiv w:val="1"/>
      <w:marLeft w:val="0"/>
      <w:marRight w:val="0"/>
      <w:marTop w:val="0"/>
      <w:marBottom w:val="0"/>
      <w:divBdr>
        <w:top w:val="none" w:sz="0" w:space="0" w:color="auto"/>
        <w:left w:val="none" w:sz="0" w:space="0" w:color="auto"/>
        <w:bottom w:val="none" w:sz="0" w:space="0" w:color="auto"/>
        <w:right w:val="none" w:sz="0" w:space="0" w:color="auto"/>
      </w:divBdr>
    </w:div>
    <w:div w:id="932781931">
      <w:bodyDiv w:val="1"/>
      <w:marLeft w:val="0"/>
      <w:marRight w:val="0"/>
      <w:marTop w:val="0"/>
      <w:marBottom w:val="0"/>
      <w:divBdr>
        <w:top w:val="none" w:sz="0" w:space="0" w:color="auto"/>
        <w:left w:val="none" w:sz="0" w:space="0" w:color="auto"/>
        <w:bottom w:val="none" w:sz="0" w:space="0" w:color="auto"/>
        <w:right w:val="none" w:sz="0" w:space="0" w:color="auto"/>
      </w:divBdr>
    </w:div>
    <w:div w:id="933590126">
      <w:bodyDiv w:val="1"/>
      <w:marLeft w:val="0"/>
      <w:marRight w:val="0"/>
      <w:marTop w:val="0"/>
      <w:marBottom w:val="0"/>
      <w:divBdr>
        <w:top w:val="none" w:sz="0" w:space="0" w:color="auto"/>
        <w:left w:val="none" w:sz="0" w:space="0" w:color="auto"/>
        <w:bottom w:val="none" w:sz="0" w:space="0" w:color="auto"/>
        <w:right w:val="none" w:sz="0" w:space="0" w:color="auto"/>
      </w:divBdr>
    </w:div>
    <w:div w:id="934509279">
      <w:bodyDiv w:val="1"/>
      <w:marLeft w:val="0"/>
      <w:marRight w:val="0"/>
      <w:marTop w:val="0"/>
      <w:marBottom w:val="0"/>
      <w:divBdr>
        <w:top w:val="none" w:sz="0" w:space="0" w:color="auto"/>
        <w:left w:val="none" w:sz="0" w:space="0" w:color="auto"/>
        <w:bottom w:val="none" w:sz="0" w:space="0" w:color="auto"/>
        <w:right w:val="none" w:sz="0" w:space="0" w:color="auto"/>
      </w:divBdr>
    </w:div>
    <w:div w:id="936447635">
      <w:bodyDiv w:val="1"/>
      <w:marLeft w:val="0"/>
      <w:marRight w:val="0"/>
      <w:marTop w:val="0"/>
      <w:marBottom w:val="0"/>
      <w:divBdr>
        <w:top w:val="none" w:sz="0" w:space="0" w:color="auto"/>
        <w:left w:val="none" w:sz="0" w:space="0" w:color="auto"/>
        <w:bottom w:val="none" w:sz="0" w:space="0" w:color="auto"/>
        <w:right w:val="none" w:sz="0" w:space="0" w:color="auto"/>
      </w:divBdr>
    </w:div>
    <w:div w:id="937785839">
      <w:bodyDiv w:val="1"/>
      <w:marLeft w:val="0"/>
      <w:marRight w:val="0"/>
      <w:marTop w:val="0"/>
      <w:marBottom w:val="0"/>
      <w:divBdr>
        <w:top w:val="none" w:sz="0" w:space="0" w:color="auto"/>
        <w:left w:val="none" w:sz="0" w:space="0" w:color="auto"/>
        <w:bottom w:val="none" w:sz="0" w:space="0" w:color="auto"/>
        <w:right w:val="none" w:sz="0" w:space="0" w:color="auto"/>
      </w:divBdr>
    </w:div>
    <w:div w:id="937836598">
      <w:bodyDiv w:val="1"/>
      <w:marLeft w:val="0"/>
      <w:marRight w:val="0"/>
      <w:marTop w:val="0"/>
      <w:marBottom w:val="0"/>
      <w:divBdr>
        <w:top w:val="none" w:sz="0" w:space="0" w:color="auto"/>
        <w:left w:val="none" w:sz="0" w:space="0" w:color="auto"/>
        <w:bottom w:val="none" w:sz="0" w:space="0" w:color="auto"/>
        <w:right w:val="none" w:sz="0" w:space="0" w:color="auto"/>
      </w:divBdr>
    </w:div>
    <w:div w:id="947078735">
      <w:bodyDiv w:val="1"/>
      <w:marLeft w:val="0"/>
      <w:marRight w:val="0"/>
      <w:marTop w:val="0"/>
      <w:marBottom w:val="0"/>
      <w:divBdr>
        <w:top w:val="none" w:sz="0" w:space="0" w:color="auto"/>
        <w:left w:val="none" w:sz="0" w:space="0" w:color="auto"/>
        <w:bottom w:val="none" w:sz="0" w:space="0" w:color="auto"/>
        <w:right w:val="none" w:sz="0" w:space="0" w:color="auto"/>
      </w:divBdr>
    </w:div>
    <w:div w:id="948052246">
      <w:bodyDiv w:val="1"/>
      <w:marLeft w:val="0"/>
      <w:marRight w:val="0"/>
      <w:marTop w:val="0"/>
      <w:marBottom w:val="0"/>
      <w:divBdr>
        <w:top w:val="none" w:sz="0" w:space="0" w:color="auto"/>
        <w:left w:val="none" w:sz="0" w:space="0" w:color="auto"/>
        <w:bottom w:val="none" w:sz="0" w:space="0" w:color="auto"/>
        <w:right w:val="none" w:sz="0" w:space="0" w:color="auto"/>
      </w:divBdr>
    </w:div>
    <w:div w:id="952908675">
      <w:bodyDiv w:val="1"/>
      <w:marLeft w:val="0"/>
      <w:marRight w:val="0"/>
      <w:marTop w:val="0"/>
      <w:marBottom w:val="0"/>
      <w:divBdr>
        <w:top w:val="none" w:sz="0" w:space="0" w:color="auto"/>
        <w:left w:val="none" w:sz="0" w:space="0" w:color="auto"/>
        <w:bottom w:val="none" w:sz="0" w:space="0" w:color="auto"/>
        <w:right w:val="none" w:sz="0" w:space="0" w:color="auto"/>
      </w:divBdr>
    </w:div>
    <w:div w:id="953709160">
      <w:bodyDiv w:val="1"/>
      <w:marLeft w:val="0"/>
      <w:marRight w:val="0"/>
      <w:marTop w:val="0"/>
      <w:marBottom w:val="0"/>
      <w:divBdr>
        <w:top w:val="none" w:sz="0" w:space="0" w:color="auto"/>
        <w:left w:val="none" w:sz="0" w:space="0" w:color="auto"/>
        <w:bottom w:val="none" w:sz="0" w:space="0" w:color="auto"/>
        <w:right w:val="none" w:sz="0" w:space="0" w:color="auto"/>
      </w:divBdr>
    </w:div>
    <w:div w:id="955336524">
      <w:bodyDiv w:val="1"/>
      <w:marLeft w:val="0"/>
      <w:marRight w:val="0"/>
      <w:marTop w:val="0"/>
      <w:marBottom w:val="0"/>
      <w:divBdr>
        <w:top w:val="none" w:sz="0" w:space="0" w:color="auto"/>
        <w:left w:val="none" w:sz="0" w:space="0" w:color="auto"/>
        <w:bottom w:val="none" w:sz="0" w:space="0" w:color="auto"/>
        <w:right w:val="none" w:sz="0" w:space="0" w:color="auto"/>
      </w:divBdr>
    </w:div>
    <w:div w:id="955720657">
      <w:bodyDiv w:val="1"/>
      <w:marLeft w:val="0"/>
      <w:marRight w:val="0"/>
      <w:marTop w:val="0"/>
      <w:marBottom w:val="0"/>
      <w:divBdr>
        <w:top w:val="none" w:sz="0" w:space="0" w:color="auto"/>
        <w:left w:val="none" w:sz="0" w:space="0" w:color="auto"/>
        <w:bottom w:val="none" w:sz="0" w:space="0" w:color="auto"/>
        <w:right w:val="none" w:sz="0" w:space="0" w:color="auto"/>
      </w:divBdr>
    </w:div>
    <w:div w:id="956328979">
      <w:bodyDiv w:val="1"/>
      <w:marLeft w:val="0"/>
      <w:marRight w:val="0"/>
      <w:marTop w:val="0"/>
      <w:marBottom w:val="0"/>
      <w:divBdr>
        <w:top w:val="none" w:sz="0" w:space="0" w:color="auto"/>
        <w:left w:val="none" w:sz="0" w:space="0" w:color="auto"/>
        <w:bottom w:val="none" w:sz="0" w:space="0" w:color="auto"/>
        <w:right w:val="none" w:sz="0" w:space="0" w:color="auto"/>
      </w:divBdr>
    </w:div>
    <w:div w:id="956832927">
      <w:bodyDiv w:val="1"/>
      <w:marLeft w:val="0"/>
      <w:marRight w:val="0"/>
      <w:marTop w:val="0"/>
      <w:marBottom w:val="0"/>
      <w:divBdr>
        <w:top w:val="none" w:sz="0" w:space="0" w:color="auto"/>
        <w:left w:val="none" w:sz="0" w:space="0" w:color="auto"/>
        <w:bottom w:val="none" w:sz="0" w:space="0" w:color="auto"/>
        <w:right w:val="none" w:sz="0" w:space="0" w:color="auto"/>
      </w:divBdr>
    </w:div>
    <w:div w:id="959799125">
      <w:bodyDiv w:val="1"/>
      <w:marLeft w:val="0"/>
      <w:marRight w:val="0"/>
      <w:marTop w:val="0"/>
      <w:marBottom w:val="0"/>
      <w:divBdr>
        <w:top w:val="none" w:sz="0" w:space="0" w:color="auto"/>
        <w:left w:val="none" w:sz="0" w:space="0" w:color="auto"/>
        <w:bottom w:val="none" w:sz="0" w:space="0" w:color="auto"/>
        <w:right w:val="none" w:sz="0" w:space="0" w:color="auto"/>
      </w:divBdr>
    </w:div>
    <w:div w:id="960763882">
      <w:bodyDiv w:val="1"/>
      <w:marLeft w:val="0"/>
      <w:marRight w:val="0"/>
      <w:marTop w:val="0"/>
      <w:marBottom w:val="0"/>
      <w:divBdr>
        <w:top w:val="none" w:sz="0" w:space="0" w:color="auto"/>
        <w:left w:val="none" w:sz="0" w:space="0" w:color="auto"/>
        <w:bottom w:val="none" w:sz="0" w:space="0" w:color="auto"/>
        <w:right w:val="none" w:sz="0" w:space="0" w:color="auto"/>
      </w:divBdr>
    </w:div>
    <w:div w:id="967129662">
      <w:bodyDiv w:val="1"/>
      <w:marLeft w:val="0"/>
      <w:marRight w:val="0"/>
      <w:marTop w:val="0"/>
      <w:marBottom w:val="0"/>
      <w:divBdr>
        <w:top w:val="none" w:sz="0" w:space="0" w:color="auto"/>
        <w:left w:val="none" w:sz="0" w:space="0" w:color="auto"/>
        <w:bottom w:val="none" w:sz="0" w:space="0" w:color="auto"/>
        <w:right w:val="none" w:sz="0" w:space="0" w:color="auto"/>
      </w:divBdr>
    </w:div>
    <w:div w:id="974721046">
      <w:bodyDiv w:val="1"/>
      <w:marLeft w:val="0"/>
      <w:marRight w:val="0"/>
      <w:marTop w:val="0"/>
      <w:marBottom w:val="0"/>
      <w:divBdr>
        <w:top w:val="none" w:sz="0" w:space="0" w:color="auto"/>
        <w:left w:val="none" w:sz="0" w:space="0" w:color="auto"/>
        <w:bottom w:val="none" w:sz="0" w:space="0" w:color="auto"/>
        <w:right w:val="none" w:sz="0" w:space="0" w:color="auto"/>
      </w:divBdr>
    </w:div>
    <w:div w:id="975454035">
      <w:bodyDiv w:val="1"/>
      <w:marLeft w:val="0"/>
      <w:marRight w:val="0"/>
      <w:marTop w:val="0"/>
      <w:marBottom w:val="0"/>
      <w:divBdr>
        <w:top w:val="none" w:sz="0" w:space="0" w:color="auto"/>
        <w:left w:val="none" w:sz="0" w:space="0" w:color="auto"/>
        <w:bottom w:val="none" w:sz="0" w:space="0" w:color="auto"/>
        <w:right w:val="none" w:sz="0" w:space="0" w:color="auto"/>
      </w:divBdr>
    </w:div>
    <w:div w:id="982195361">
      <w:bodyDiv w:val="1"/>
      <w:marLeft w:val="0"/>
      <w:marRight w:val="0"/>
      <w:marTop w:val="0"/>
      <w:marBottom w:val="0"/>
      <w:divBdr>
        <w:top w:val="none" w:sz="0" w:space="0" w:color="auto"/>
        <w:left w:val="none" w:sz="0" w:space="0" w:color="auto"/>
        <w:bottom w:val="none" w:sz="0" w:space="0" w:color="auto"/>
        <w:right w:val="none" w:sz="0" w:space="0" w:color="auto"/>
      </w:divBdr>
    </w:div>
    <w:div w:id="987438837">
      <w:bodyDiv w:val="1"/>
      <w:marLeft w:val="0"/>
      <w:marRight w:val="0"/>
      <w:marTop w:val="0"/>
      <w:marBottom w:val="0"/>
      <w:divBdr>
        <w:top w:val="none" w:sz="0" w:space="0" w:color="auto"/>
        <w:left w:val="none" w:sz="0" w:space="0" w:color="auto"/>
        <w:bottom w:val="none" w:sz="0" w:space="0" w:color="auto"/>
        <w:right w:val="none" w:sz="0" w:space="0" w:color="auto"/>
      </w:divBdr>
    </w:div>
    <w:div w:id="988483615">
      <w:bodyDiv w:val="1"/>
      <w:marLeft w:val="0"/>
      <w:marRight w:val="0"/>
      <w:marTop w:val="0"/>
      <w:marBottom w:val="0"/>
      <w:divBdr>
        <w:top w:val="none" w:sz="0" w:space="0" w:color="auto"/>
        <w:left w:val="none" w:sz="0" w:space="0" w:color="auto"/>
        <w:bottom w:val="none" w:sz="0" w:space="0" w:color="auto"/>
        <w:right w:val="none" w:sz="0" w:space="0" w:color="auto"/>
      </w:divBdr>
    </w:div>
    <w:div w:id="990136234">
      <w:bodyDiv w:val="1"/>
      <w:marLeft w:val="0"/>
      <w:marRight w:val="0"/>
      <w:marTop w:val="0"/>
      <w:marBottom w:val="0"/>
      <w:divBdr>
        <w:top w:val="none" w:sz="0" w:space="0" w:color="auto"/>
        <w:left w:val="none" w:sz="0" w:space="0" w:color="auto"/>
        <w:bottom w:val="none" w:sz="0" w:space="0" w:color="auto"/>
        <w:right w:val="none" w:sz="0" w:space="0" w:color="auto"/>
      </w:divBdr>
    </w:div>
    <w:div w:id="990329749">
      <w:bodyDiv w:val="1"/>
      <w:marLeft w:val="0"/>
      <w:marRight w:val="0"/>
      <w:marTop w:val="0"/>
      <w:marBottom w:val="0"/>
      <w:divBdr>
        <w:top w:val="none" w:sz="0" w:space="0" w:color="auto"/>
        <w:left w:val="none" w:sz="0" w:space="0" w:color="auto"/>
        <w:bottom w:val="none" w:sz="0" w:space="0" w:color="auto"/>
        <w:right w:val="none" w:sz="0" w:space="0" w:color="auto"/>
      </w:divBdr>
    </w:div>
    <w:div w:id="990404788">
      <w:bodyDiv w:val="1"/>
      <w:marLeft w:val="0"/>
      <w:marRight w:val="0"/>
      <w:marTop w:val="0"/>
      <w:marBottom w:val="0"/>
      <w:divBdr>
        <w:top w:val="none" w:sz="0" w:space="0" w:color="auto"/>
        <w:left w:val="none" w:sz="0" w:space="0" w:color="auto"/>
        <w:bottom w:val="none" w:sz="0" w:space="0" w:color="auto"/>
        <w:right w:val="none" w:sz="0" w:space="0" w:color="auto"/>
      </w:divBdr>
    </w:div>
    <w:div w:id="995959046">
      <w:bodyDiv w:val="1"/>
      <w:marLeft w:val="0"/>
      <w:marRight w:val="0"/>
      <w:marTop w:val="0"/>
      <w:marBottom w:val="0"/>
      <w:divBdr>
        <w:top w:val="none" w:sz="0" w:space="0" w:color="auto"/>
        <w:left w:val="none" w:sz="0" w:space="0" w:color="auto"/>
        <w:bottom w:val="none" w:sz="0" w:space="0" w:color="auto"/>
        <w:right w:val="none" w:sz="0" w:space="0" w:color="auto"/>
      </w:divBdr>
    </w:div>
    <w:div w:id="998003146">
      <w:bodyDiv w:val="1"/>
      <w:marLeft w:val="0"/>
      <w:marRight w:val="0"/>
      <w:marTop w:val="0"/>
      <w:marBottom w:val="0"/>
      <w:divBdr>
        <w:top w:val="none" w:sz="0" w:space="0" w:color="auto"/>
        <w:left w:val="none" w:sz="0" w:space="0" w:color="auto"/>
        <w:bottom w:val="none" w:sz="0" w:space="0" w:color="auto"/>
        <w:right w:val="none" w:sz="0" w:space="0" w:color="auto"/>
      </w:divBdr>
    </w:div>
    <w:div w:id="1001079393">
      <w:bodyDiv w:val="1"/>
      <w:marLeft w:val="0"/>
      <w:marRight w:val="0"/>
      <w:marTop w:val="0"/>
      <w:marBottom w:val="0"/>
      <w:divBdr>
        <w:top w:val="none" w:sz="0" w:space="0" w:color="auto"/>
        <w:left w:val="none" w:sz="0" w:space="0" w:color="auto"/>
        <w:bottom w:val="none" w:sz="0" w:space="0" w:color="auto"/>
        <w:right w:val="none" w:sz="0" w:space="0" w:color="auto"/>
      </w:divBdr>
    </w:div>
    <w:div w:id="1002470697">
      <w:bodyDiv w:val="1"/>
      <w:marLeft w:val="0"/>
      <w:marRight w:val="0"/>
      <w:marTop w:val="0"/>
      <w:marBottom w:val="0"/>
      <w:divBdr>
        <w:top w:val="none" w:sz="0" w:space="0" w:color="auto"/>
        <w:left w:val="none" w:sz="0" w:space="0" w:color="auto"/>
        <w:bottom w:val="none" w:sz="0" w:space="0" w:color="auto"/>
        <w:right w:val="none" w:sz="0" w:space="0" w:color="auto"/>
      </w:divBdr>
    </w:div>
    <w:div w:id="1003244547">
      <w:bodyDiv w:val="1"/>
      <w:marLeft w:val="0"/>
      <w:marRight w:val="0"/>
      <w:marTop w:val="0"/>
      <w:marBottom w:val="0"/>
      <w:divBdr>
        <w:top w:val="none" w:sz="0" w:space="0" w:color="auto"/>
        <w:left w:val="none" w:sz="0" w:space="0" w:color="auto"/>
        <w:bottom w:val="none" w:sz="0" w:space="0" w:color="auto"/>
        <w:right w:val="none" w:sz="0" w:space="0" w:color="auto"/>
      </w:divBdr>
    </w:div>
    <w:div w:id="1007439460">
      <w:bodyDiv w:val="1"/>
      <w:marLeft w:val="0"/>
      <w:marRight w:val="0"/>
      <w:marTop w:val="0"/>
      <w:marBottom w:val="0"/>
      <w:divBdr>
        <w:top w:val="none" w:sz="0" w:space="0" w:color="auto"/>
        <w:left w:val="none" w:sz="0" w:space="0" w:color="auto"/>
        <w:bottom w:val="none" w:sz="0" w:space="0" w:color="auto"/>
        <w:right w:val="none" w:sz="0" w:space="0" w:color="auto"/>
      </w:divBdr>
    </w:div>
    <w:div w:id="1008364234">
      <w:bodyDiv w:val="1"/>
      <w:marLeft w:val="0"/>
      <w:marRight w:val="0"/>
      <w:marTop w:val="0"/>
      <w:marBottom w:val="0"/>
      <w:divBdr>
        <w:top w:val="none" w:sz="0" w:space="0" w:color="auto"/>
        <w:left w:val="none" w:sz="0" w:space="0" w:color="auto"/>
        <w:bottom w:val="none" w:sz="0" w:space="0" w:color="auto"/>
        <w:right w:val="none" w:sz="0" w:space="0" w:color="auto"/>
      </w:divBdr>
    </w:div>
    <w:div w:id="1010522390">
      <w:bodyDiv w:val="1"/>
      <w:marLeft w:val="0"/>
      <w:marRight w:val="0"/>
      <w:marTop w:val="0"/>
      <w:marBottom w:val="0"/>
      <w:divBdr>
        <w:top w:val="none" w:sz="0" w:space="0" w:color="auto"/>
        <w:left w:val="none" w:sz="0" w:space="0" w:color="auto"/>
        <w:bottom w:val="none" w:sz="0" w:space="0" w:color="auto"/>
        <w:right w:val="none" w:sz="0" w:space="0" w:color="auto"/>
      </w:divBdr>
    </w:div>
    <w:div w:id="1010526323">
      <w:bodyDiv w:val="1"/>
      <w:marLeft w:val="0"/>
      <w:marRight w:val="0"/>
      <w:marTop w:val="0"/>
      <w:marBottom w:val="0"/>
      <w:divBdr>
        <w:top w:val="none" w:sz="0" w:space="0" w:color="auto"/>
        <w:left w:val="none" w:sz="0" w:space="0" w:color="auto"/>
        <w:bottom w:val="none" w:sz="0" w:space="0" w:color="auto"/>
        <w:right w:val="none" w:sz="0" w:space="0" w:color="auto"/>
      </w:divBdr>
    </w:div>
    <w:div w:id="1011764175">
      <w:bodyDiv w:val="1"/>
      <w:marLeft w:val="0"/>
      <w:marRight w:val="0"/>
      <w:marTop w:val="0"/>
      <w:marBottom w:val="0"/>
      <w:divBdr>
        <w:top w:val="none" w:sz="0" w:space="0" w:color="auto"/>
        <w:left w:val="none" w:sz="0" w:space="0" w:color="auto"/>
        <w:bottom w:val="none" w:sz="0" w:space="0" w:color="auto"/>
        <w:right w:val="none" w:sz="0" w:space="0" w:color="auto"/>
      </w:divBdr>
    </w:div>
    <w:div w:id="1013996243">
      <w:bodyDiv w:val="1"/>
      <w:marLeft w:val="0"/>
      <w:marRight w:val="0"/>
      <w:marTop w:val="0"/>
      <w:marBottom w:val="0"/>
      <w:divBdr>
        <w:top w:val="none" w:sz="0" w:space="0" w:color="auto"/>
        <w:left w:val="none" w:sz="0" w:space="0" w:color="auto"/>
        <w:bottom w:val="none" w:sz="0" w:space="0" w:color="auto"/>
        <w:right w:val="none" w:sz="0" w:space="0" w:color="auto"/>
      </w:divBdr>
    </w:div>
    <w:div w:id="1016227224">
      <w:bodyDiv w:val="1"/>
      <w:marLeft w:val="0"/>
      <w:marRight w:val="0"/>
      <w:marTop w:val="0"/>
      <w:marBottom w:val="0"/>
      <w:divBdr>
        <w:top w:val="none" w:sz="0" w:space="0" w:color="auto"/>
        <w:left w:val="none" w:sz="0" w:space="0" w:color="auto"/>
        <w:bottom w:val="none" w:sz="0" w:space="0" w:color="auto"/>
        <w:right w:val="none" w:sz="0" w:space="0" w:color="auto"/>
      </w:divBdr>
    </w:div>
    <w:div w:id="1016923334">
      <w:bodyDiv w:val="1"/>
      <w:marLeft w:val="0"/>
      <w:marRight w:val="0"/>
      <w:marTop w:val="0"/>
      <w:marBottom w:val="0"/>
      <w:divBdr>
        <w:top w:val="none" w:sz="0" w:space="0" w:color="auto"/>
        <w:left w:val="none" w:sz="0" w:space="0" w:color="auto"/>
        <w:bottom w:val="none" w:sz="0" w:space="0" w:color="auto"/>
        <w:right w:val="none" w:sz="0" w:space="0" w:color="auto"/>
      </w:divBdr>
    </w:div>
    <w:div w:id="1018849227">
      <w:bodyDiv w:val="1"/>
      <w:marLeft w:val="0"/>
      <w:marRight w:val="0"/>
      <w:marTop w:val="0"/>
      <w:marBottom w:val="0"/>
      <w:divBdr>
        <w:top w:val="none" w:sz="0" w:space="0" w:color="auto"/>
        <w:left w:val="none" w:sz="0" w:space="0" w:color="auto"/>
        <w:bottom w:val="none" w:sz="0" w:space="0" w:color="auto"/>
        <w:right w:val="none" w:sz="0" w:space="0" w:color="auto"/>
      </w:divBdr>
    </w:div>
    <w:div w:id="1019551884">
      <w:bodyDiv w:val="1"/>
      <w:marLeft w:val="0"/>
      <w:marRight w:val="0"/>
      <w:marTop w:val="0"/>
      <w:marBottom w:val="0"/>
      <w:divBdr>
        <w:top w:val="none" w:sz="0" w:space="0" w:color="auto"/>
        <w:left w:val="none" w:sz="0" w:space="0" w:color="auto"/>
        <w:bottom w:val="none" w:sz="0" w:space="0" w:color="auto"/>
        <w:right w:val="none" w:sz="0" w:space="0" w:color="auto"/>
      </w:divBdr>
    </w:div>
    <w:div w:id="1022363650">
      <w:bodyDiv w:val="1"/>
      <w:marLeft w:val="0"/>
      <w:marRight w:val="0"/>
      <w:marTop w:val="0"/>
      <w:marBottom w:val="0"/>
      <w:divBdr>
        <w:top w:val="none" w:sz="0" w:space="0" w:color="auto"/>
        <w:left w:val="none" w:sz="0" w:space="0" w:color="auto"/>
        <w:bottom w:val="none" w:sz="0" w:space="0" w:color="auto"/>
        <w:right w:val="none" w:sz="0" w:space="0" w:color="auto"/>
      </w:divBdr>
    </w:div>
    <w:div w:id="1022433173">
      <w:bodyDiv w:val="1"/>
      <w:marLeft w:val="0"/>
      <w:marRight w:val="0"/>
      <w:marTop w:val="0"/>
      <w:marBottom w:val="0"/>
      <w:divBdr>
        <w:top w:val="none" w:sz="0" w:space="0" w:color="auto"/>
        <w:left w:val="none" w:sz="0" w:space="0" w:color="auto"/>
        <w:bottom w:val="none" w:sz="0" w:space="0" w:color="auto"/>
        <w:right w:val="none" w:sz="0" w:space="0" w:color="auto"/>
      </w:divBdr>
    </w:div>
    <w:div w:id="1023093442">
      <w:bodyDiv w:val="1"/>
      <w:marLeft w:val="0"/>
      <w:marRight w:val="0"/>
      <w:marTop w:val="0"/>
      <w:marBottom w:val="0"/>
      <w:divBdr>
        <w:top w:val="none" w:sz="0" w:space="0" w:color="auto"/>
        <w:left w:val="none" w:sz="0" w:space="0" w:color="auto"/>
        <w:bottom w:val="none" w:sz="0" w:space="0" w:color="auto"/>
        <w:right w:val="none" w:sz="0" w:space="0" w:color="auto"/>
      </w:divBdr>
    </w:div>
    <w:div w:id="1023750211">
      <w:bodyDiv w:val="1"/>
      <w:marLeft w:val="0"/>
      <w:marRight w:val="0"/>
      <w:marTop w:val="0"/>
      <w:marBottom w:val="0"/>
      <w:divBdr>
        <w:top w:val="none" w:sz="0" w:space="0" w:color="auto"/>
        <w:left w:val="none" w:sz="0" w:space="0" w:color="auto"/>
        <w:bottom w:val="none" w:sz="0" w:space="0" w:color="auto"/>
        <w:right w:val="none" w:sz="0" w:space="0" w:color="auto"/>
      </w:divBdr>
    </w:div>
    <w:div w:id="1024019653">
      <w:bodyDiv w:val="1"/>
      <w:marLeft w:val="0"/>
      <w:marRight w:val="0"/>
      <w:marTop w:val="0"/>
      <w:marBottom w:val="0"/>
      <w:divBdr>
        <w:top w:val="none" w:sz="0" w:space="0" w:color="auto"/>
        <w:left w:val="none" w:sz="0" w:space="0" w:color="auto"/>
        <w:bottom w:val="none" w:sz="0" w:space="0" w:color="auto"/>
        <w:right w:val="none" w:sz="0" w:space="0" w:color="auto"/>
      </w:divBdr>
    </w:div>
    <w:div w:id="1026521671">
      <w:bodyDiv w:val="1"/>
      <w:marLeft w:val="0"/>
      <w:marRight w:val="0"/>
      <w:marTop w:val="0"/>
      <w:marBottom w:val="0"/>
      <w:divBdr>
        <w:top w:val="none" w:sz="0" w:space="0" w:color="auto"/>
        <w:left w:val="none" w:sz="0" w:space="0" w:color="auto"/>
        <w:bottom w:val="none" w:sz="0" w:space="0" w:color="auto"/>
        <w:right w:val="none" w:sz="0" w:space="0" w:color="auto"/>
      </w:divBdr>
    </w:div>
    <w:div w:id="1030573298">
      <w:bodyDiv w:val="1"/>
      <w:marLeft w:val="0"/>
      <w:marRight w:val="0"/>
      <w:marTop w:val="0"/>
      <w:marBottom w:val="0"/>
      <w:divBdr>
        <w:top w:val="none" w:sz="0" w:space="0" w:color="auto"/>
        <w:left w:val="none" w:sz="0" w:space="0" w:color="auto"/>
        <w:bottom w:val="none" w:sz="0" w:space="0" w:color="auto"/>
        <w:right w:val="none" w:sz="0" w:space="0" w:color="auto"/>
      </w:divBdr>
    </w:div>
    <w:div w:id="1031222698">
      <w:bodyDiv w:val="1"/>
      <w:marLeft w:val="0"/>
      <w:marRight w:val="0"/>
      <w:marTop w:val="0"/>
      <w:marBottom w:val="0"/>
      <w:divBdr>
        <w:top w:val="none" w:sz="0" w:space="0" w:color="auto"/>
        <w:left w:val="none" w:sz="0" w:space="0" w:color="auto"/>
        <w:bottom w:val="none" w:sz="0" w:space="0" w:color="auto"/>
        <w:right w:val="none" w:sz="0" w:space="0" w:color="auto"/>
      </w:divBdr>
    </w:div>
    <w:div w:id="1031608486">
      <w:bodyDiv w:val="1"/>
      <w:marLeft w:val="0"/>
      <w:marRight w:val="0"/>
      <w:marTop w:val="0"/>
      <w:marBottom w:val="0"/>
      <w:divBdr>
        <w:top w:val="none" w:sz="0" w:space="0" w:color="auto"/>
        <w:left w:val="none" w:sz="0" w:space="0" w:color="auto"/>
        <w:bottom w:val="none" w:sz="0" w:space="0" w:color="auto"/>
        <w:right w:val="none" w:sz="0" w:space="0" w:color="auto"/>
      </w:divBdr>
    </w:div>
    <w:div w:id="1033531891">
      <w:bodyDiv w:val="1"/>
      <w:marLeft w:val="0"/>
      <w:marRight w:val="0"/>
      <w:marTop w:val="0"/>
      <w:marBottom w:val="0"/>
      <w:divBdr>
        <w:top w:val="none" w:sz="0" w:space="0" w:color="auto"/>
        <w:left w:val="none" w:sz="0" w:space="0" w:color="auto"/>
        <w:bottom w:val="none" w:sz="0" w:space="0" w:color="auto"/>
        <w:right w:val="none" w:sz="0" w:space="0" w:color="auto"/>
      </w:divBdr>
    </w:div>
    <w:div w:id="1033727254">
      <w:bodyDiv w:val="1"/>
      <w:marLeft w:val="0"/>
      <w:marRight w:val="0"/>
      <w:marTop w:val="0"/>
      <w:marBottom w:val="0"/>
      <w:divBdr>
        <w:top w:val="none" w:sz="0" w:space="0" w:color="auto"/>
        <w:left w:val="none" w:sz="0" w:space="0" w:color="auto"/>
        <w:bottom w:val="none" w:sz="0" w:space="0" w:color="auto"/>
        <w:right w:val="none" w:sz="0" w:space="0" w:color="auto"/>
      </w:divBdr>
    </w:div>
    <w:div w:id="1034842952">
      <w:bodyDiv w:val="1"/>
      <w:marLeft w:val="0"/>
      <w:marRight w:val="0"/>
      <w:marTop w:val="0"/>
      <w:marBottom w:val="0"/>
      <w:divBdr>
        <w:top w:val="none" w:sz="0" w:space="0" w:color="auto"/>
        <w:left w:val="none" w:sz="0" w:space="0" w:color="auto"/>
        <w:bottom w:val="none" w:sz="0" w:space="0" w:color="auto"/>
        <w:right w:val="none" w:sz="0" w:space="0" w:color="auto"/>
      </w:divBdr>
    </w:div>
    <w:div w:id="1037244411">
      <w:bodyDiv w:val="1"/>
      <w:marLeft w:val="0"/>
      <w:marRight w:val="0"/>
      <w:marTop w:val="0"/>
      <w:marBottom w:val="0"/>
      <w:divBdr>
        <w:top w:val="none" w:sz="0" w:space="0" w:color="auto"/>
        <w:left w:val="none" w:sz="0" w:space="0" w:color="auto"/>
        <w:bottom w:val="none" w:sz="0" w:space="0" w:color="auto"/>
        <w:right w:val="none" w:sz="0" w:space="0" w:color="auto"/>
      </w:divBdr>
    </w:div>
    <w:div w:id="1037506795">
      <w:bodyDiv w:val="1"/>
      <w:marLeft w:val="0"/>
      <w:marRight w:val="0"/>
      <w:marTop w:val="0"/>
      <w:marBottom w:val="0"/>
      <w:divBdr>
        <w:top w:val="none" w:sz="0" w:space="0" w:color="auto"/>
        <w:left w:val="none" w:sz="0" w:space="0" w:color="auto"/>
        <w:bottom w:val="none" w:sz="0" w:space="0" w:color="auto"/>
        <w:right w:val="none" w:sz="0" w:space="0" w:color="auto"/>
      </w:divBdr>
    </w:div>
    <w:div w:id="1037970102">
      <w:bodyDiv w:val="1"/>
      <w:marLeft w:val="0"/>
      <w:marRight w:val="0"/>
      <w:marTop w:val="0"/>
      <w:marBottom w:val="0"/>
      <w:divBdr>
        <w:top w:val="none" w:sz="0" w:space="0" w:color="auto"/>
        <w:left w:val="none" w:sz="0" w:space="0" w:color="auto"/>
        <w:bottom w:val="none" w:sz="0" w:space="0" w:color="auto"/>
        <w:right w:val="none" w:sz="0" w:space="0" w:color="auto"/>
      </w:divBdr>
    </w:div>
    <w:div w:id="1041133648">
      <w:bodyDiv w:val="1"/>
      <w:marLeft w:val="0"/>
      <w:marRight w:val="0"/>
      <w:marTop w:val="0"/>
      <w:marBottom w:val="0"/>
      <w:divBdr>
        <w:top w:val="none" w:sz="0" w:space="0" w:color="auto"/>
        <w:left w:val="none" w:sz="0" w:space="0" w:color="auto"/>
        <w:bottom w:val="none" w:sz="0" w:space="0" w:color="auto"/>
        <w:right w:val="none" w:sz="0" w:space="0" w:color="auto"/>
      </w:divBdr>
    </w:div>
    <w:div w:id="1042242176">
      <w:bodyDiv w:val="1"/>
      <w:marLeft w:val="0"/>
      <w:marRight w:val="0"/>
      <w:marTop w:val="0"/>
      <w:marBottom w:val="0"/>
      <w:divBdr>
        <w:top w:val="none" w:sz="0" w:space="0" w:color="auto"/>
        <w:left w:val="none" w:sz="0" w:space="0" w:color="auto"/>
        <w:bottom w:val="none" w:sz="0" w:space="0" w:color="auto"/>
        <w:right w:val="none" w:sz="0" w:space="0" w:color="auto"/>
      </w:divBdr>
    </w:div>
    <w:div w:id="1042905079">
      <w:bodyDiv w:val="1"/>
      <w:marLeft w:val="0"/>
      <w:marRight w:val="0"/>
      <w:marTop w:val="0"/>
      <w:marBottom w:val="0"/>
      <w:divBdr>
        <w:top w:val="none" w:sz="0" w:space="0" w:color="auto"/>
        <w:left w:val="none" w:sz="0" w:space="0" w:color="auto"/>
        <w:bottom w:val="none" w:sz="0" w:space="0" w:color="auto"/>
        <w:right w:val="none" w:sz="0" w:space="0" w:color="auto"/>
      </w:divBdr>
    </w:div>
    <w:div w:id="1046369452">
      <w:bodyDiv w:val="1"/>
      <w:marLeft w:val="0"/>
      <w:marRight w:val="0"/>
      <w:marTop w:val="0"/>
      <w:marBottom w:val="0"/>
      <w:divBdr>
        <w:top w:val="none" w:sz="0" w:space="0" w:color="auto"/>
        <w:left w:val="none" w:sz="0" w:space="0" w:color="auto"/>
        <w:bottom w:val="none" w:sz="0" w:space="0" w:color="auto"/>
        <w:right w:val="none" w:sz="0" w:space="0" w:color="auto"/>
      </w:divBdr>
    </w:div>
    <w:div w:id="1047610726">
      <w:bodyDiv w:val="1"/>
      <w:marLeft w:val="0"/>
      <w:marRight w:val="0"/>
      <w:marTop w:val="0"/>
      <w:marBottom w:val="0"/>
      <w:divBdr>
        <w:top w:val="none" w:sz="0" w:space="0" w:color="auto"/>
        <w:left w:val="none" w:sz="0" w:space="0" w:color="auto"/>
        <w:bottom w:val="none" w:sz="0" w:space="0" w:color="auto"/>
        <w:right w:val="none" w:sz="0" w:space="0" w:color="auto"/>
      </w:divBdr>
    </w:div>
    <w:div w:id="1049114919">
      <w:bodyDiv w:val="1"/>
      <w:marLeft w:val="0"/>
      <w:marRight w:val="0"/>
      <w:marTop w:val="0"/>
      <w:marBottom w:val="0"/>
      <w:divBdr>
        <w:top w:val="none" w:sz="0" w:space="0" w:color="auto"/>
        <w:left w:val="none" w:sz="0" w:space="0" w:color="auto"/>
        <w:bottom w:val="none" w:sz="0" w:space="0" w:color="auto"/>
        <w:right w:val="none" w:sz="0" w:space="0" w:color="auto"/>
      </w:divBdr>
    </w:div>
    <w:div w:id="1050155927">
      <w:bodyDiv w:val="1"/>
      <w:marLeft w:val="0"/>
      <w:marRight w:val="0"/>
      <w:marTop w:val="0"/>
      <w:marBottom w:val="0"/>
      <w:divBdr>
        <w:top w:val="none" w:sz="0" w:space="0" w:color="auto"/>
        <w:left w:val="none" w:sz="0" w:space="0" w:color="auto"/>
        <w:bottom w:val="none" w:sz="0" w:space="0" w:color="auto"/>
        <w:right w:val="none" w:sz="0" w:space="0" w:color="auto"/>
      </w:divBdr>
    </w:div>
    <w:div w:id="1052076051">
      <w:bodyDiv w:val="1"/>
      <w:marLeft w:val="0"/>
      <w:marRight w:val="0"/>
      <w:marTop w:val="0"/>
      <w:marBottom w:val="0"/>
      <w:divBdr>
        <w:top w:val="none" w:sz="0" w:space="0" w:color="auto"/>
        <w:left w:val="none" w:sz="0" w:space="0" w:color="auto"/>
        <w:bottom w:val="none" w:sz="0" w:space="0" w:color="auto"/>
        <w:right w:val="none" w:sz="0" w:space="0" w:color="auto"/>
      </w:divBdr>
    </w:div>
    <w:div w:id="1060860454">
      <w:bodyDiv w:val="1"/>
      <w:marLeft w:val="0"/>
      <w:marRight w:val="0"/>
      <w:marTop w:val="0"/>
      <w:marBottom w:val="0"/>
      <w:divBdr>
        <w:top w:val="none" w:sz="0" w:space="0" w:color="auto"/>
        <w:left w:val="none" w:sz="0" w:space="0" w:color="auto"/>
        <w:bottom w:val="none" w:sz="0" w:space="0" w:color="auto"/>
        <w:right w:val="none" w:sz="0" w:space="0" w:color="auto"/>
      </w:divBdr>
    </w:div>
    <w:div w:id="1062019091">
      <w:bodyDiv w:val="1"/>
      <w:marLeft w:val="0"/>
      <w:marRight w:val="0"/>
      <w:marTop w:val="0"/>
      <w:marBottom w:val="0"/>
      <w:divBdr>
        <w:top w:val="none" w:sz="0" w:space="0" w:color="auto"/>
        <w:left w:val="none" w:sz="0" w:space="0" w:color="auto"/>
        <w:bottom w:val="none" w:sz="0" w:space="0" w:color="auto"/>
        <w:right w:val="none" w:sz="0" w:space="0" w:color="auto"/>
      </w:divBdr>
    </w:div>
    <w:div w:id="1065107344">
      <w:bodyDiv w:val="1"/>
      <w:marLeft w:val="0"/>
      <w:marRight w:val="0"/>
      <w:marTop w:val="0"/>
      <w:marBottom w:val="0"/>
      <w:divBdr>
        <w:top w:val="none" w:sz="0" w:space="0" w:color="auto"/>
        <w:left w:val="none" w:sz="0" w:space="0" w:color="auto"/>
        <w:bottom w:val="none" w:sz="0" w:space="0" w:color="auto"/>
        <w:right w:val="none" w:sz="0" w:space="0" w:color="auto"/>
      </w:divBdr>
    </w:div>
    <w:div w:id="1067151449">
      <w:bodyDiv w:val="1"/>
      <w:marLeft w:val="0"/>
      <w:marRight w:val="0"/>
      <w:marTop w:val="0"/>
      <w:marBottom w:val="0"/>
      <w:divBdr>
        <w:top w:val="none" w:sz="0" w:space="0" w:color="auto"/>
        <w:left w:val="none" w:sz="0" w:space="0" w:color="auto"/>
        <w:bottom w:val="none" w:sz="0" w:space="0" w:color="auto"/>
        <w:right w:val="none" w:sz="0" w:space="0" w:color="auto"/>
      </w:divBdr>
    </w:div>
    <w:div w:id="1070154601">
      <w:bodyDiv w:val="1"/>
      <w:marLeft w:val="0"/>
      <w:marRight w:val="0"/>
      <w:marTop w:val="0"/>
      <w:marBottom w:val="0"/>
      <w:divBdr>
        <w:top w:val="none" w:sz="0" w:space="0" w:color="auto"/>
        <w:left w:val="none" w:sz="0" w:space="0" w:color="auto"/>
        <w:bottom w:val="none" w:sz="0" w:space="0" w:color="auto"/>
        <w:right w:val="none" w:sz="0" w:space="0" w:color="auto"/>
      </w:divBdr>
    </w:div>
    <w:div w:id="1070155396">
      <w:bodyDiv w:val="1"/>
      <w:marLeft w:val="0"/>
      <w:marRight w:val="0"/>
      <w:marTop w:val="0"/>
      <w:marBottom w:val="0"/>
      <w:divBdr>
        <w:top w:val="none" w:sz="0" w:space="0" w:color="auto"/>
        <w:left w:val="none" w:sz="0" w:space="0" w:color="auto"/>
        <w:bottom w:val="none" w:sz="0" w:space="0" w:color="auto"/>
        <w:right w:val="none" w:sz="0" w:space="0" w:color="auto"/>
      </w:divBdr>
    </w:div>
    <w:div w:id="1072390808">
      <w:bodyDiv w:val="1"/>
      <w:marLeft w:val="0"/>
      <w:marRight w:val="0"/>
      <w:marTop w:val="0"/>
      <w:marBottom w:val="0"/>
      <w:divBdr>
        <w:top w:val="none" w:sz="0" w:space="0" w:color="auto"/>
        <w:left w:val="none" w:sz="0" w:space="0" w:color="auto"/>
        <w:bottom w:val="none" w:sz="0" w:space="0" w:color="auto"/>
        <w:right w:val="none" w:sz="0" w:space="0" w:color="auto"/>
      </w:divBdr>
    </w:div>
    <w:div w:id="1073819490">
      <w:bodyDiv w:val="1"/>
      <w:marLeft w:val="0"/>
      <w:marRight w:val="0"/>
      <w:marTop w:val="0"/>
      <w:marBottom w:val="0"/>
      <w:divBdr>
        <w:top w:val="none" w:sz="0" w:space="0" w:color="auto"/>
        <w:left w:val="none" w:sz="0" w:space="0" w:color="auto"/>
        <w:bottom w:val="none" w:sz="0" w:space="0" w:color="auto"/>
        <w:right w:val="none" w:sz="0" w:space="0" w:color="auto"/>
      </w:divBdr>
    </w:div>
    <w:div w:id="1074009206">
      <w:bodyDiv w:val="1"/>
      <w:marLeft w:val="0"/>
      <w:marRight w:val="0"/>
      <w:marTop w:val="0"/>
      <w:marBottom w:val="0"/>
      <w:divBdr>
        <w:top w:val="none" w:sz="0" w:space="0" w:color="auto"/>
        <w:left w:val="none" w:sz="0" w:space="0" w:color="auto"/>
        <w:bottom w:val="none" w:sz="0" w:space="0" w:color="auto"/>
        <w:right w:val="none" w:sz="0" w:space="0" w:color="auto"/>
      </w:divBdr>
    </w:div>
    <w:div w:id="1076367614">
      <w:bodyDiv w:val="1"/>
      <w:marLeft w:val="0"/>
      <w:marRight w:val="0"/>
      <w:marTop w:val="0"/>
      <w:marBottom w:val="0"/>
      <w:divBdr>
        <w:top w:val="none" w:sz="0" w:space="0" w:color="auto"/>
        <w:left w:val="none" w:sz="0" w:space="0" w:color="auto"/>
        <w:bottom w:val="none" w:sz="0" w:space="0" w:color="auto"/>
        <w:right w:val="none" w:sz="0" w:space="0" w:color="auto"/>
      </w:divBdr>
    </w:div>
    <w:div w:id="1080056508">
      <w:bodyDiv w:val="1"/>
      <w:marLeft w:val="0"/>
      <w:marRight w:val="0"/>
      <w:marTop w:val="0"/>
      <w:marBottom w:val="0"/>
      <w:divBdr>
        <w:top w:val="none" w:sz="0" w:space="0" w:color="auto"/>
        <w:left w:val="none" w:sz="0" w:space="0" w:color="auto"/>
        <w:bottom w:val="none" w:sz="0" w:space="0" w:color="auto"/>
        <w:right w:val="none" w:sz="0" w:space="0" w:color="auto"/>
      </w:divBdr>
    </w:div>
    <w:div w:id="1087774928">
      <w:bodyDiv w:val="1"/>
      <w:marLeft w:val="0"/>
      <w:marRight w:val="0"/>
      <w:marTop w:val="0"/>
      <w:marBottom w:val="0"/>
      <w:divBdr>
        <w:top w:val="none" w:sz="0" w:space="0" w:color="auto"/>
        <w:left w:val="none" w:sz="0" w:space="0" w:color="auto"/>
        <w:bottom w:val="none" w:sz="0" w:space="0" w:color="auto"/>
        <w:right w:val="none" w:sz="0" w:space="0" w:color="auto"/>
      </w:divBdr>
    </w:div>
    <w:div w:id="1088650800">
      <w:bodyDiv w:val="1"/>
      <w:marLeft w:val="0"/>
      <w:marRight w:val="0"/>
      <w:marTop w:val="0"/>
      <w:marBottom w:val="0"/>
      <w:divBdr>
        <w:top w:val="none" w:sz="0" w:space="0" w:color="auto"/>
        <w:left w:val="none" w:sz="0" w:space="0" w:color="auto"/>
        <w:bottom w:val="none" w:sz="0" w:space="0" w:color="auto"/>
        <w:right w:val="none" w:sz="0" w:space="0" w:color="auto"/>
      </w:divBdr>
    </w:div>
    <w:div w:id="1089691498">
      <w:bodyDiv w:val="1"/>
      <w:marLeft w:val="0"/>
      <w:marRight w:val="0"/>
      <w:marTop w:val="0"/>
      <w:marBottom w:val="0"/>
      <w:divBdr>
        <w:top w:val="none" w:sz="0" w:space="0" w:color="auto"/>
        <w:left w:val="none" w:sz="0" w:space="0" w:color="auto"/>
        <w:bottom w:val="none" w:sz="0" w:space="0" w:color="auto"/>
        <w:right w:val="none" w:sz="0" w:space="0" w:color="auto"/>
      </w:divBdr>
    </w:div>
    <w:div w:id="1097022822">
      <w:bodyDiv w:val="1"/>
      <w:marLeft w:val="0"/>
      <w:marRight w:val="0"/>
      <w:marTop w:val="0"/>
      <w:marBottom w:val="0"/>
      <w:divBdr>
        <w:top w:val="none" w:sz="0" w:space="0" w:color="auto"/>
        <w:left w:val="none" w:sz="0" w:space="0" w:color="auto"/>
        <w:bottom w:val="none" w:sz="0" w:space="0" w:color="auto"/>
        <w:right w:val="none" w:sz="0" w:space="0" w:color="auto"/>
      </w:divBdr>
    </w:div>
    <w:div w:id="1097949296">
      <w:bodyDiv w:val="1"/>
      <w:marLeft w:val="0"/>
      <w:marRight w:val="0"/>
      <w:marTop w:val="0"/>
      <w:marBottom w:val="0"/>
      <w:divBdr>
        <w:top w:val="none" w:sz="0" w:space="0" w:color="auto"/>
        <w:left w:val="none" w:sz="0" w:space="0" w:color="auto"/>
        <w:bottom w:val="none" w:sz="0" w:space="0" w:color="auto"/>
        <w:right w:val="none" w:sz="0" w:space="0" w:color="auto"/>
      </w:divBdr>
    </w:div>
    <w:div w:id="1102339656">
      <w:bodyDiv w:val="1"/>
      <w:marLeft w:val="0"/>
      <w:marRight w:val="0"/>
      <w:marTop w:val="0"/>
      <w:marBottom w:val="0"/>
      <w:divBdr>
        <w:top w:val="none" w:sz="0" w:space="0" w:color="auto"/>
        <w:left w:val="none" w:sz="0" w:space="0" w:color="auto"/>
        <w:bottom w:val="none" w:sz="0" w:space="0" w:color="auto"/>
        <w:right w:val="none" w:sz="0" w:space="0" w:color="auto"/>
      </w:divBdr>
    </w:div>
    <w:div w:id="1102459998">
      <w:bodyDiv w:val="1"/>
      <w:marLeft w:val="0"/>
      <w:marRight w:val="0"/>
      <w:marTop w:val="0"/>
      <w:marBottom w:val="0"/>
      <w:divBdr>
        <w:top w:val="none" w:sz="0" w:space="0" w:color="auto"/>
        <w:left w:val="none" w:sz="0" w:space="0" w:color="auto"/>
        <w:bottom w:val="none" w:sz="0" w:space="0" w:color="auto"/>
        <w:right w:val="none" w:sz="0" w:space="0" w:color="auto"/>
      </w:divBdr>
    </w:div>
    <w:div w:id="1103182287">
      <w:bodyDiv w:val="1"/>
      <w:marLeft w:val="0"/>
      <w:marRight w:val="0"/>
      <w:marTop w:val="0"/>
      <w:marBottom w:val="0"/>
      <w:divBdr>
        <w:top w:val="none" w:sz="0" w:space="0" w:color="auto"/>
        <w:left w:val="none" w:sz="0" w:space="0" w:color="auto"/>
        <w:bottom w:val="none" w:sz="0" w:space="0" w:color="auto"/>
        <w:right w:val="none" w:sz="0" w:space="0" w:color="auto"/>
      </w:divBdr>
    </w:div>
    <w:div w:id="1103570712">
      <w:bodyDiv w:val="1"/>
      <w:marLeft w:val="0"/>
      <w:marRight w:val="0"/>
      <w:marTop w:val="0"/>
      <w:marBottom w:val="0"/>
      <w:divBdr>
        <w:top w:val="none" w:sz="0" w:space="0" w:color="auto"/>
        <w:left w:val="none" w:sz="0" w:space="0" w:color="auto"/>
        <w:bottom w:val="none" w:sz="0" w:space="0" w:color="auto"/>
        <w:right w:val="none" w:sz="0" w:space="0" w:color="auto"/>
      </w:divBdr>
    </w:div>
    <w:div w:id="1107892282">
      <w:bodyDiv w:val="1"/>
      <w:marLeft w:val="0"/>
      <w:marRight w:val="0"/>
      <w:marTop w:val="0"/>
      <w:marBottom w:val="0"/>
      <w:divBdr>
        <w:top w:val="none" w:sz="0" w:space="0" w:color="auto"/>
        <w:left w:val="none" w:sz="0" w:space="0" w:color="auto"/>
        <w:bottom w:val="none" w:sz="0" w:space="0" w:color="auto"/>
        <w:right w:val="none" w:sz="0" w:space="0" w:color="auto"/>
      </w:divBdr>
    </w:div>
    <w:div w:id="1111241361">
      <w:bodyDiv w:val="1"/>
      <w:marLeft w:val="0"/>
      <w:marRight w:val="0"/>
      <w:marTop w:val="0"/>
      <w:marBottom w:val="0"/>
      <w:divBdr>
        <w:top w:val="none" w:sz="0" w:space="0" w:color="auto"/>
        <w:left w:val="none" w:sz="0" w:space="0" w:color="auto"/>
        <w:bottom w:val="none" w:sz="0" w:space="0" w:color="auto"/>
        <w:right w:val="none" w:sz="0" w:space="0" w:color="auto"/>
      </w:divBdr>
    </w:div>
    <w:div w:id="1114439880">
      <w:bodyDiv w:val="1"/>
      <w:marLeft w:val="0"/>
      <w:marRight w:val="0"/>
      <w:marTop w:val="0"/>
      <w:marBottom w:val="0"/>
      <w:divBdr>
        <w:top w:val="none" w:sz="0" w:space="0" w:color="auto"/>
        <w:left w:val="none" w:sz="0" w:space="0" w:color="auto"/>
        <w:bottom w:val="none" w:sz="0" w:space="0" w:color="auto"/>
        <w:right w:val="none" w:sz="0" w:space="0" w:color="auto"/>
      </w:divBdr>
    </w:div>
    <w:div w:id="1118841741">
      <w:bodyDiv w:val="1"/>
      <w:marLeft w:val="0"/>
      <w:marRight w:val="0"/>
      <w:marTop w:val="0"/>
      <w:marBottom w:val="0"/>
      <w:divBdr>
        <w:top w:val="none" w:sz="0" w:space="0" w:color="auto"/>
        <w:left w:val="none" w:sz="0" w:space="0" w:color="auto"/>
        <w:bottom w:val="none" w:sz="0" w:space="0" w:color="auto"/>
        <w:right w:val="none" w:sz="0" w:space="0" w:color="auto"/>
      </w:divBdr>
    </w:div>
    <w:div w:id="1122990696">
      <w:bodyDiv w:val="1"/>
      <w:marLeft w:val="0"/>
      <w:marRight w:val="0"/>
      <w:marTop w:val="0"/>
      <w:marBottom w:val="0"/>
      <w:divBdr>
        <w:top w:val="none" w:sz="0" w:space="0" w:color="auto"/>
        <w:left w:val="none" w:sz="0" w:space="0" w:color="auto"/>
        <w:bottom w:val="none" w:sz="0" w:space="0" w:color="auto"/>
        <w:right w:val="none" w:sz="0" w:space="0" w:color="auto"/>
      </w:divBdr>
    </w:div>
    <w:div w:id="1126660752">
      <w:bodyDiv w:val="1"/>
      <w:marLeft w:val="0"/>
      <w:marRight w:val="0"/>
      <w:marTop w:val="0"/>
      <w:marBottom w:val="0"/>
      <w:divBdr>
        <w:top w:val="none" w:sz="0" w:space="0" w:color="auto"/>
        <w:left w:val="none" w:sz="0" w:space="0" w:color="auto"/>
        <w:bottom w:val="none" w:sz="0" w:space="0" w:color="auto"/>
        <w:right w:val="none" w:sz="0" w:space="0" w:color="auto"/>
      </w:divBdr>
    </w:div>
    <w:div w:id="1127316772">
      <w:bodyDiv w:val="1"/>
      <w:marLeft w:val="0"/>
      <w:marRight w:val="0"/>
      <w:marTop w:val="0"/>
      <w:marBottom w:val="0"/>
      <w:divBdr>
        <w:top w:val="none" w:sz="0" w:space="0" w:color="auto"/>
        <w:left w:val="none" w:sz="0" w:space="0" w:color="auto"/>
        <w:bottom w:val="none" w:sz="0" w:space="0" w:color="auto"/>
        <w:right w:val="none" w:sz="0" w:space="0" w:color="auto"/>
      </w:divBdr>
    </w:div>
    <w:div w:id="1128860444">
      <w:bodyDiv w:val="1"/>
      <w:marLeft w:val="0"/>
      <w:marRight w:val="0"/>
      <w:marTop w:val="0"/>
      <w:marBottom w:val="0"/>
      <w:divBdr>
        <w:top w:val="none" w:sz="0" w:space="0" w:color="auto"/>
        <w:left w:val="none" w:sz="0" w:space="0" w:color="auto"/>
        <w:bottom w:val="none" w:sz="0" w:space="0" w:color="auto"/>
        <w:right w:val="none" w:sz="0" w:space="0" w:color="auto"/>
      </w:divBdr>
    </w:div>
    <w:div w:id="1136339128">
      <w:bodyDiv w:val="1"/>
      <w:marLeft w:val="0"/>
      <w:marRight w:val="0"/>
      <w:marTop w:val="0"/>
      <w:marBottom w:val="0"/>
      <w:divBdr>
        <w:top w:val="none" w:sz="0" w:space="0" w:color="auto"/>
        <w:left w:val="none" w:sz="0" w:space="0" w:color="auto"/>
        <w:bottom w:val="none" w:sz="0" w:space="0" w:color="auto"/>
        <w:right w:val="none" w:sz="0" w:space="0" w:color="auto"/>
      </w:divBdr>
    </w:div>
    <w:div w:id="1136990035">
      <w:bodyDiv w:val="1"/>
      <w:marLeft w:val="0"/>
      <w:marRight w:val="0"/>
      <w:marTop w:val="0"/>
      <w:marBottom w:val="0"/>
      <w:divBdr>
        <w:top w:val="none" w:sz="0" w:space="0" w:color="auto"/>
        <w:left w:val="none" w:sz="0" w:space="0" w:color="auto"/>
        <w:bottom w:val="none" w:sz="0" w:space="0" w:color="auto"/>
        <w:right w:val="none" w:sz="0" w:space="0" w:color="auto"/>
      </w:divBdr>
    </w:div>
    <w:div w:id="1141995373">
      <w:bodyDiv w:val="1"/>
      <w:marLeft w:val="0"/>
      <w:marRight w:val="0"/>
      <w:marTop w:val="0"/>
      <w:marBottom w:val="0"/>
      <w:divBdr>
        <w:top w:val="none" w:sz="0" w:space="0" w:color="auto"/>
        <w:left w:val="none" w:sz="0" w:space="0" w:color="auto"/>
        <w:bottom w:val="none" w:sz="0" w:space="0" w:color="auto"/>
        <w:right w:val="none" w:sz="0" w:space="0" w:color="auto"/>
      </w:divBdr>
    </w:div>
    <w:div w:id="1144203421">
      <w:bodyDiv w:val="1"/>
      <w:marLeft w:val="0"/>
      <w:marRight w:val="0"/>
      <w:marTop w:val="0"/>
      <w:marBottom w:val="0"/>
      <w:divBdr>
        <w:top w:val="none" w:sz="0" w:space="0" w:color="auto"/>
        <w:left w:val="none" w:sz="0" w:space="0" w:color="auto"/>
        <w:bottom w:val="none" w:sz="0" w:space="0" w:color="auto"/>
        <w:right w:val="none" w:sz="0" w:space="0" w:color="auto"/>
      </w:divBdr>
    </w:div>
    <w:div w:id="1148521666">
      <w:bodyDiv w:val="1"/>
      <w:marLeft w:val="0"/>
      <w:marRight w:val="0"/>
      <w:marTop w:val="0"/>
      <w:marBottom w:val="0"/>
      <w:divBdr>
        <w:top w:val="none" w:sz="0" w:space="0" w:color="auto"/>
        <w:left w:val="none" w:sz="0" w:space="0" w:color="auto"/>
        <w:bottom w:val="none" w:sz="0" w:space="0" w:color="auto"/>
        <w:right w:val="none" w:sz="0" w:space="0" w:color="auto"/>
      </w:divBdr>
    </w:div>
    <w:div w:id="1148862335">
      <w:bodyDiv w:val="1"/>
      <w:marLeft w:val="0"/>
      <w:marRight w:val="0"/>
      <w:marTop w:val="0"/>
      <w:marBottom w:val="0"/>
      <w:divBdr>
        <w:top w:val="none" w:sz="0" w:space="0" w:color="auto"/>
        <w:left w:val="none" w:sz="0" w:space="0" w:color="auto"/>
        <w:bottom w:val="none" w:sz="0" w:space="0" w:color="auto"/>
        <w:right w:val="none" w:sz="0" w:space="0" w:color="auto"/>
      </w:divBdr>
    </w:div>
    <w:div w:id="1149783559">
      <w:bodyDiv w:val="1"/>
      <w:marLeft w:val="0"/>
      <w:marRight w:val="0"/>
      <w:marTop w:val="0"/>
      <w:marBottom w:val="0"/>
      <w:divBdr>
        <w:top w:val="none" w:sz="0" w:space="0" w:color="auto"/>
        <w:left w:val="none" w:sz="0" w:space="0" w:color="auto"/>
        <w:bottom w:val="none" w:sz="0" w:space="0" w:color="auto"/>
        <w:right w:val="none" w:sz="0" w:space="0" w:color="auto"/>
      </w:divBdr>
    </w:div>
    <w:div w:id="1149785612">
      <w:bodyDiv w:val="1"/>
      <w:marLeft w:val="0"/>
      <w:marRight w:val="0"/>
      <w:marTop w:val="0"/>
      <w:marBottom w:val="0"/>
      <w:divBdr>
        <w:top w:val="none" w:sz="0" w:space="0" w:color="auto"/>
        <w:left w:val="none" w:sz="0" w:space="0" w:color="auto"/>
        <w:bottom w:val="none" w:sz="0" w:space="0" w:color="auto"/>
        <w:right w:val="none" w:sz="0" w:space="0" w:color="auto"/>
      </w:divBdr>
    </w:div>
    <w:div w:id="1152989361">
      <w:bodyDiv w:val="1"/>
      <w:marLeft w:val="0"/>
      <w:marRight w:val="0"/>
      <w:marTop w:val="0"/>
      <w:marBottom w:val="0"/>
      <w:divBdr>
        <w:top w:val="none" w:sz="0" w:space="0" w:color="auto"/>
        <w:left w:val="none" w:sz="0" w:space="0" w:color="auto"/>
        <w:bottom w:val="none" w:sz="0" w:space="0" w:color="auto"/>
        <w:right w:val="none" w:sz="0" w:space="0" w:color="auto"/>
      </w:divBdr>
    </w:div>
    <w:div w:id="1153108274">
      <w:bodyDiv w:val="1"/>
      <w:marLeft w:val="0"/>
      <w:marRight w:val="0"/>
      <w:marTop w:val="0"/>
      <w:marBottom w:val="0"/>
      <w:divBdr>
        <w:top w:val="none" w:sz="0" w:space="0" w:color="auto"/>
        <w:left w:val="none" w:sz="0" w:space="0" w:color="auto"/>
        <w:bottom w:val="none" w:sz="0" w:space="0" w:color="auto"/>
        <w:right w:val="none" w:sz="0" w:space="0" w:color="auto"/>
      </w:divBdr>
    </w:div>
    <w:div w:id="1153721873">
      <w:bodyDiv w:val="1"/>
      <w:marLeft w:val="0"/>
      <w:marRight w:val="0"/>
      <w:marTop w:val="0"/>
      <w:marBottom w:val="0"/>
      <w:divBdr>
        <w:top w:val="none" w:sz="0" w:space="0" w:color="auto"/>
        <w:left w:val="none" w:sz="0" w:space="0" w:color="auto"/>
        <w:bottom w:val="none" w:sz="0" w:space="0" w:color="auto"/>
        <w:right w:val="none" w:sz="0" w:space="0" w:color="auto"/>
      </w:divBdr>
    </w:div>
    <w:div w:id="1157065754">
      <w:bodyDiv w:val="1"/>
      <w:marLeft w:val="0"/>
      <w:marRight w:val="0"/>
      <w:marTop w:val="0"/>
      <w:marBottom w:val="0"/>
      <w:divBdr>
        <w:top w:val="none" w:sz="0" w:space="0" w:color="auto"/>
        <w:left w:val="none" w:sz="0" w:space="0" w:color="auto"/>
        <w:bottom w:val="none" w:sz="0" w:space="0" w:color="auto"/>
        <w:right w:val="none" w:sz="0" w:space="0" w:color="auto"/>
      </w:divBdr>
    </w:div>
    <w:div w:id="1159269517">
      <w:bodyDiv w:val="1"/>
      <w:marLeft w:val="0"/>
      <w:marRight w:val="0"/>
      <w:marTop w:val="0"/>
      <w:marBottom w:val="0"/>
      <w:divBdr>
        <w:top w:val="none" w:sz="0" w:space="0" w:color="auto"/>
        <w:left w:val="none" w:sz="0" w:space="0" w:color="auto"/>
        <w:bottom w:val="none" w:sz="0" w:space="0" w:color="auto"/>
        <w:right w:val="none" w:sz="0" w:space="0" w:color="auto"/>
      </w:divBdr>
    </w:div>
    <w:div w:id="1159342170">
      <w:bodyDiv w:val="1"/>
      <w:marLeft w:val="0"/>
      <w:marRight w:val="0"/>
      <w:marTop w:val="0"/>
      <w:marBottom w:val="0"/>
      <w:divBdr>
        <w:top w:val="none" w:sz="0" w:space="0" w:color="auto"/>
        <w:left w:val="none" w:sz="0" w:space="0" w:color="auto"/>
        <w:bottom w:val="none" w:sz="0" w:space="0" w:color="auto"/>
        <w:right w:val="none" w:sz="0" w:space="0" w:color="auto"/>
      </w:divBdr>
    </w:div>
    <w:div w:id="1159804626">
      <w:bodyDiv w:val="1"/>
      <w:marLeft w:val="0"/>
      <w:marRight w:val="0"/>
      <w:marTop w:val="0"/>
      <w:marBottom w:val="0"/>
      <w:divBdr>
        <w:top w:val="none" w:sz="0" w:space="0" w:color="auto"/>
        <w:left w:val="none" w:sz="0" w:space="0" w:color="auto"/>
        <w:bottom w:val="none" w:sz="0" w:space="0" w:color="auto"/>
        <w:right w:val="none" w:sz="0" w:space="0" w:color="auto"/>
      </w:divBdr>
    </w:div>
    <w:div w:id="1161194383">
      <w:bodyDiv w:val="1"/>
      <w:marLeft w:val="0"/>
      <w:marRight w:val="0"/>
      <w:marTop w:val="0"/>
      <w:marBottom w:val="0"/>
      <w:divBdr>
        <w:top w:val="none" w:sz="0" w:space="0" w:color="auto"/>
        <w:left w:val="none" w:sz="0" w:space="0" w:color="auto"/>
        <w:bottom w:val="none" w:sz="0" w:space="0" w:color="auto"/>
        <w:right w:val="none" w:sz="0" w:space="0" w:color="auto"/>
      </w:divBdr>
    </w:div>
    <w:div w:id="1162162625">
      <w:bodyDiv w:val="1"/>
      <w:marLeft w:val="0"/>
      <w:marRight w:val="0"/>
      <w:marTop w:val="0"/>
      <w:marBottom w:val="0"/>
      <w:divBdr>
        <w:top w:val="none" w:sz="0" w:space="0" w:color="auto"/>
        <w:left w:val="none" w:sz="0" w:space="0" w:color="auto"/>
        <w:bottom w:val="none" w:sz="0" w:space="0" w:color="auto"/>
        <w:right w:val="none" w:sz="0" w:space="0" w:color="auto"/>
      </w:divBdr>
    </w:div>
    <w:div w:id="1164394396">
      <w:bodyDiv w:val="1"/>
      <w:marLeft w:val="0"/>
      <w:marRight w:val="0"/>
      <w:marTop w:val="0"/>
      <w:marBottom w:val="0"/>
      <w:divBdr>
        <w:top w:val="none" w:sz="0" w:space="0" w:color="auto"/>
        <w:left w:val="none" w:sz="0" w:space="0" w:color="auto"/>
        <w:bottom w:val="none" w:sz="0" w:space="0" w:color="auto"/>
        <w:right w:val="none" w:sz="0" w:space="0" w:color="auto"/>
      </w:divBdr>
    </w:div>
    <w:div w:id="1164778308">
      <w:bodyDiv w:val="1"/>
      <w:marLeft w:val="0"/>
      <w:marRight w:val="0"/>
      <w:marTop w:val="0"/>
      <w:marBottom w:val="0"/>
      <w:divBdr>
        <w:top w:val="none" w:sz="0" w:space="0" w:color="auto"/>
        <w:left w:val="none" w:sz="0" w:space="0" w:color="auto"/>
        <w:bottom w:val="none" w:sz="0" w:space="0" w:color="auto"/>
        <w:right w:val="none" w:sz="0" w:space="0" w:color="auto"/>
      </w:divBdr>
    </w:div>
    <w:div w:id="1165823794">
      <w:bodyDiv w:val="1"/>
      <w:marLeft w:val="0"/>
      <w:marRight w:val="0"/>
      <w:marTop w:val="0"/>
      <w:marBottom w:val="0"/>
      <w:divBdr>
        <w:top w:val="none" w:sz="0" w:space="0" w:color="auto"/>
        <w:left w:val="none" w:sz="0" w:space="0" w:color="auto"/>
        <w:bottom w:val="none" w:sz="0" w:space="0" w:color="auto"/>
        <w:right w:val="none" w:sz="0" w:space="0" w:color="auto"/>
      </w:divBdr>
    </w:div>
    <w:div w:id="1165897160">
      <w:bodyDiv w:val="1"/>
      <w:marLeft w:val="0"/>
      <w:marRight w:val="0"/>
      <w:marTop w:val="0"/>
      <w:marBottom w:val="0"/>
      <w:divBdr>
        <w:top w:val="none" w:sz="0" w:space="0" w:color="auto"/>
        <w:left w:val="none" w:sz="0" w:space="0" w:color="auto"/>
        <w:bottom w:val="none" w:sz="0" w:space="0" w:color="auto"/>
        <w:right w:val="none" w:sz="0" w:space="0" w:color="auto"/>
      </w:divBdr>
    </w:div>
    <w:div w:id="1167480766">
      <w:bodyDiv w:val="1"/>
      <w:marLeft w:val="0"/>
      <w:marRight w:val="0"/>
      <w:marTop w:val="0"/>
      <w:marBottom w:val="0"/>
      <w:divBdr>
        <w:top w:val="none" w:sz="0" w:space="0" w:color="auto"/>
        <w:left w:val="none" w:sz="0" w:space="0" w:color="auto"/>
        <w:bottom w:val="none" w:sz="0" w:space="0" w:color="auto"/>
        <w:right w:val="none" w:sz="0" w:space="0" w:color="auto"/>
      </w:divBdr>
    </w:div>
    <w:div w:id="1168399662">
      <w:bodyDiv w:val="1"/>
      <w:marLeft w:val="0"/>
      <w:marRight w:val="0"/>
      <w:marTop w:val="0"/>
      <w:marBottom w:val="0"/>
      <w:divBdr>
        <w:top w:val="none" w:sz="0" w:space="0" w:color="auto"/>
        <w:left w:val="none" w:sz="0" w:space="0" w:color="auto"/>
        <w:bottom w:val="none" w:sz="0" w:space="0" w:color="auto"/>
        <w:right w:val="none" w:sz="0" w:space="0" w:color="auto"/>
      </w:divBdr>
    </w:div>
    <w:div w:id="1173111010">
      <w:bodyDiv w:val="1"/>
      <w:marLeft w:val="0"/>
      <w:marRight w:val="0"/>
      <w:marTop w:val="0"/>
      <w:marBottom w:val="0"/>
      <w:divBdr>
        <w:top w:val="none" w:sz="0" w:space="0" w:color="auto"/>
        <w:left w:val="none" w:sz="0" w:space="0" w:color="auto"/>
        <w:bottom w:val="none" w:sz="0" w:space="0" w:color="auto"/>
        <w:right w:val="none" w:sz="0" w:space="0" w:color="auto"/>
      </w:divBdr>
    </w:div>
    <w:div w:id="1175147761">
      <w:bodyDiv w:val="1"/>
      <w:marLeft w:val="0"/>
      <w:marRight w:val="0"/>
      <w:marTop w:val="0"/>
      <w:marBottom w:val="0"/>
      <w:divBdr>
        <w:top w:val="none" w:sz="0" w:space="0" w:color="auto"/>
        <w:left w:val="none" w:sz="0" w:space="0" w:color="auto"/>
        <w:bottom w:val="none" w:sz="0" w:space="0" w:color="auto"/>
        <w:right w:val="none" w:sz="0" w:space="0" w:color="auto"/>
      </w:divBdr>
    </w:div>
    <w:div w:id="1178235085">
      <w:bodyDiv w:val="1"/>
      <w:marLeft w:val="0"/>
      <w:marRight w:val="0"/>
      <w:marTop w:val="0"/>
      <w:marBottom w:val="0"/>
      <w:divBdr>
        <w:top w:val="none" w:sz="0" w:space="0" w:color="auto"/>
        <w:left w:val="none" w:sz="0" w:space="0" w:color="auto"/>
        <w:bottom w:val="none" w:sz="0" w:space="0" w:color="auto"/>
        <w:right w:val="none" w:sz="0" w:space="0" w:color="auto"/>
      </w:divBdr>
    </w:div>
    <w:div w:id="1183785928">
      <w:bodyDiv w:val="1"/>
      <w:marLeft w:val="0"/>
      <w:marRight w:val="0"/>
      <w:marTop w:val="0"/>
      <w:marBottom w:val="0"/>
      <w:divBdr>
        <w:top w:val="none" w:sz="0" w:space="0" w:color="auto"/>
        <w:left w:val="none" w:sz="0" w:space="0" w:color="auto"/>
        <w:bottom w:val="none" w:sz="0" w:space="0" w:color="auto"/>
        <w:right w:val="none" w:sz="0" w:space="0" w:color="auto"/>
      </w:divBdr>
    </w:div>
    <w:div w:id="1184633578">
      <w:bodyDiv w:val="1"/>
      <w:marLeft w:val="0"/>
      <w:marRight w:val="0"/>
      <w:marTop w:val="0"/>
      <w:marBottom w:val="0"/>
      <w:divBdr>
        <w:top w:val="none" w:sz="0" w:space="0" w:color="auto"/>
        <w:left w:val="none" w:sz="0" w:space="0" w:color="auto"/>
        <w:bottom w:val="none" w:sz="0" w:space="0" w:color="auto"/>
        <w:right w:val="none" w:sz="0" w:space="0" w:color="auto"/>
      </w:divBdr>
    </w:div>
    <w:div w:id="1190146158">
      <w:bodyDiv w:val="1"/>
      <w:marLeft w:val="0"/>
      <w:marRight w:val="0"/>
      <w:marTop w:val="0"/>
      <w:marBottom w:val="0"/>
      <w:divBdr>
        <w:top w:val="none" w:sz="0" w:space="0" w:color="auto"/>
        <w:left w:val="none" w:sz="0" w:space="0" w:color="auto"/>
        <w:bottom w:val="none" w:sz="0" w:space="0" w:color="auto"/>
        <w:right w:val="none" w:sz="0" w:space="0" w:color="auto"/>
      </w:divBdr>
    </w:div>
    <w:div w:id="1191606108">
      <w:bodyDiv w:val="1"/>
      <w:marLeft w:val="0"/>
      <w:marRight w:val="0"/>
      <w:marTop w:val="0"/>
      <w:marBottom w:val="0"/>
      <w:divBdr>
        <w:top w:val="none" w:sz="0" w:space="0" w:color="auto"/>
        <w:left w:val="none" w:sz="0" w:space="0" w:color="auto"/>
        <w:bottom w:val="none" w:sz="0" w:space="0" w:color="auto"/>
        <w:right w:val="none" w:sz="0" w:space="0" w:color="auto"/>
      </w:divBdr>
    </w:div>
    <w:div w:id="1196967634">
      <w:bodyDiv w:val="1"/>
      <w:marLeft w:val="0"/>
      <w:marRight w:val="0"/>
      <w:marTop w:val="0"/>
      <w:marBottom w:val="0"/>
      <w:divBdr>
        <w:top w:val="none" w:sz="0" w:space="0" w:color="auto"/>
        <w:left w:val="none" w:sz="0" w:space="0" w:color="auto"/>
        <w:bottom w:val="none" w:sz="0" w:space="0" w:color="auto"/>
        <w:right w:val="none" w:sz="0" w:space="0" w:color="auto"/>
      </w:divBdr>
    </w:div>
    <w:div w:id="1200314400">
      <w:bodyDiv w:val="1"/>
      <w:marLeft w:val="0"/>
      <w:marRight w:val="0"/>
      <w:marTop w:val="0"/>
      <w:marBottom w:val="0"/>
      <w:divBdr>
        <w:top w:val="none" w:sz="0" w:space="0" w:color="auto"/>
        <w:left w:val="none" w:sz="0" w:space="0" w:color="auto"/>
        <w:bottom w:val="none" w:sz="0" w:space="0" w:color="auto"/>
        <w:right w:val="none" w:sz="0" w:space="0" w:color="auto"/>
      </w:divBdr>
    </w:div>
    <w:div w:id="1200750816">
      <w:bodyDiv w:val="1"/>
      <w:marLeft w:val="0"/>
      <w:marRight w:val="0"/>
      <w:marTop w:val="0"/>
      <w:marBottom w:val="0"/>
      <w:divBdr>
        <w:top w:val="none" w:sz="0" w:space="0" w:color="auto"/>
        <w:left w:val="none" w:sz="0" w:space="0" w:color="auto"/>
        <w:bottom w:val="none" w:sz="0" w:space="0" w:color="auto"/>
        <w:right w:val="none" w:sz="0" w:space="0" w:color="auto"/>
      </w:divBdr>
    </w:div>
    <w:div w:id="1200900208">
      <w:bodyDiv w:val="1"/>
      <w:marLeft w:val="0"/>
      <w:marRight w:val="0"/>
      <w:marTop w:val="0"/>
      <w:marBottom w:val="0"/>
      <w:divBdr>
        <w:top w:val="none" w:sz="0" w:space="0" w:color="auto"/>
        <w:left w:val="none" w:sz="0" w:space="0" w:color="auto"/>
        <w:bottom w:val="none" w:sz="0" w:space="0" w:color="auto"/>
        <w:right w:val="none" w:sz="0" w:space="0" w:color="auto"/>
      </w:divBdr>
    </w:div>
    <w:div w:id="1202942043">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8251395">
      <w:bodyDiv w:val="1"/>
      <w:marLeft w:val="0"/>
      <w:marRight w:val="0"/>
      <w:marTop w:val="0"/>
      <w:marBottom w:val="0"/>
      <w:divBdr>
        <w:top w:val="none" w:sz="0" w:space="0" w:color="auto"/>
        <w:left w:val="none" w:sz="0" w:space="0" w:color="auto"/>
        <w:bottom w:val="none" w:sz="0" w:space="0" w:color="auto"/>
        <w:right w:val="none" w:sz="0" w:space="0" w:color="auto"/>
      </w:divBdr>
    </w:div>
    <w:div w:id="1209533368">
      <w:bodyDiv w:val="1"/>
      <w:marLeft w:val="0"/>
      <w:marRight w:val="0"/>
      <w:marTop w:val="0"/>
      <w:marBottom w:val="0"/>
      <w:divBdr>
        <w:top w:val="none" w:sz="0" w:space="0" w:color="auto"/>
        <w:left w:val="none" w:sz="0" w:space="0" w:color="auto"/>
        <w:bottom w:val="none" w:sz="0" w:space="0" w:color="auto"/>
        <w:right w:val="none" w:sz="0" w:space="0" w:color="auto"/>
      </w:divBdr>
    </w:div>
    <w:div w:id="1210069671">
      <w:bodyDiv w:val="1"/>
      <w:marLeft w:val="0"/>
      <w:marRight w:val="0"/>
      <w:marTop w:val="0"/>
      <w:marBottom w:val="0"/>
      <w:divBdr>
        <w:top w:val="none" w:sz="0" w:space="0" w:color="auto"/>
        <w:left w:val="none" w:sz="0" w:space="0" w:color="auto"/>
        <w:bottom w:val="none" w:sz="0" w:space="0" w:color="auto"/>
        <w:right w:val="none" w:sz="0" w:space="0" w:color="auto"/>
      </w:divBdr>
    </w:div>
    <w:div w:id="1210266246">
      <w:bodyDiv w:val="1"/>
      <w:marLeft w:val="0"/>
      <w:marRight w:val="0"/>
      <w:marTop w:val="0"/>
      <w:marBottom w:val="0"/>
      <w:divBdr>
        <w:top w:val="none" w:sz="0" w:space="0" w:color="auto"/>
        <w:left w:val="none" w:sz="0" w:space="0" w:color="auto"/>
        <w:bottom w:val="none" w:sz="0" w:space="0" w:color="auto"/>
        <w:right w:val="none" w:sz="0" w:space="0" w:color="auto"/>
      </w:divBdr>
    </w:div>
    <w:div w:id="1211499773">
      <w:bodyDiv w:val="1"/>
      <w:marLeft w:val="0"/>
      <w:marRight w:val="0"/>
      <w:marTop w:val="0"/>
      <w:marBottom w:val="0"/>
      <w:divBdr>
        <w:top w:val="none" w:sz="0" w:space="0" w:color="auto"/>
        <w:left w:val="none" w:sz="0" w:space="0" w:color="auto"/>
        <w:bottom w:val="none" w:sz="0" w:space="0" w:color="auto"/>
        <w:right w:val="none" w:sz="0" w:space="0" w:color="auto"/>
      </w:divBdr>
    </w:div>
    <w:div w:id="1211766593">
      <w:bodyDiv w:val="1"/>
      <w:marLeft w:val="0"/>
      <w:marRight w:val="0"/>
      <w:marTop w:val="0"/>
      <w:marBottom w:val="0"/>
      <w:divBdr>
        <w:top w:val="none" w:sz="0" w:space="0" w:color="auto"/>
        <w:left w:val="none" w:sz="0" w:space="0" w:color="auto"/>
        <w:bottom w:val="none" w:sz="0" w:space="0" w:color="auto"/>
        <w:right w:val="none" w:sz="0" w:space="0" w:color="auto"/>
      </w:divBdr>
    </w:div>
    <w:div w:id="1213152859">
      <w:bodyDiv w:val="1"/>
      <w:marLeft w:val="0"/>
      <w:marRight w:val="0"/>
      <w:marTop w:val="0"/>
      <w:marBottom w:val="0"/>
      <w:divBdr>
        <w:top w:val="none" w:sz="0" w:space="0" w:color="auto"/>
        <w:left w:val="none" w:sz="0" w:space="0" w:color="auto"/>
        <w:bottom w:val="none" w:sz="0" w:space="0" w:color="auto"/>
        <w:right w:val="none" w:sz="0" w:space="0" w:color="auto"/>
      </w:divBdr>
    </w:div>
    <w:div w:id="1213731068">
      <w:bodyDiv w:val="1"/>
      <w:marLeft w:val="0"/>
      <w:marRight w:val="0"/>
      <w:marTop w:val="0"/>
      <w:marBottom w:val="0"/>
      <w:divBdr>
        <w:top w:val="none" w:sz="0" w:space="0" w:color="auto"/>
        <w:left w:val="none" w:sz="0" w:space="0" w:color="auto"/>
        <w:bottom w:val="none" w:sz="0" w:space="0" w:color="auto"/>
        <w:right w:val="none" w:sz="0" w:space="0" w:color="auto"/>
      </w:divBdr>
    </w:div>
    <w:div w:id="1214579982">
      <w:bodyDiv w:val="1"/>
      <w:marLeft w:val="0"/>
      <w:marRight w:val="0"/>
      <w:marTop w:val="0"/>
      <w:marBottom w:val="0"/>
      <w:divBdr>
        <w:top w:val="none" w:sz="0" w:space="0" w:color="auto"/>
        <w:left w:val="none" w:sz="0" w:space="0" w:color="auto"/>
        <w:bottom w:val="none" w:sz="0" w:space="0" w:color="auto"/>
        <w:right w:val="none" w:sz="0" w:space="0" w:color="auto"/>
      </w:divBdr>
    </w:div>
    <w:div w:id="1215194167">
      <w:bodyDiv w:val="1"/>
      <w:marLeft w:val="0"/>
      <w:marRight w:val="0"/>
      <w:marTop w:val="0"/>
      <w:marBottom w:val="0"/>
      <w:divBdr>
        <w:top w:val="none" w:sz="0" w:space="0" w:color="auto"/>
        <w:left w:val="none" w:sz="0" w:space="0" w:color="auto"/>
        <w:bottom w:val="none" w:sz="0" w:space="0" w:color="auto"/>
        <w:right w:val="none" w:sz="0" w:space="0" w:color="auto"/>
      </w:divBdr>
    </w:div>
    <w:div w:id="1218932264">
      <w:bodyDiv w:val="1"/>
      <w:marLeft w:val="0"/>
      <w:marRight w:val="0"/>
      <w:marTop w:val="0"/>
      <w:marBottom w:val="0"/>
      <w:divBdr>
        <w:top w:val="none" w:sz="0" w:space="0" w:color="auto"/>
        <w:left w:val="none" w:sz="0" w:space="0" w:color="auto"/>
        <w:bottom w:val="none" w:sz="0" w:space="0" w:color="auto"/>
        <w:right w:val="none" w:sz="0" w:space="0" w:color="auto"/>
      </w:divBdr>
    </w:div>
    <w:div w:id="1220940361">
      <w:bodyDiv w:val="1"/>
      <w:marLeft w:val="0"/>
      <w:marRight w:val="0"/>
      <w:marTop w:val="0"/>
      <w:marBottom w:val="0"/>
      <w:divBdr>
        <w:top w:val="none" w:sz="0" w:space="0" w:color="auto"/>
        <w:left w:val="none" w:sz="0" w:space="0" w:color="auto"/>
        <w:bottom w:val="none" w:sz="0" w:space="0" w:color="auto"/>
        <w:right w:val="none" w:sz="0" w:space="0" w:color="auto"/>
      </w:divBdr>
    </w:div>
    <w:div w:id="1223105221">
      <w:bodyDiv w:val="1"/>
      <w:marLeft w:val="0"/>
      <w:marRight w:val="0"/>
      <w:marTop w:val="0"/>
      <w:marBottom w:val="0"/>
      <w:divBdr>
        <w:top w:val="none" w:sz="0" w:space="0" w:color="auto"/>
        <w:left w:val="none" w:sz="0" w:space="0" w:color="auto"/>
        <w:bottom w:val="none" w:sz="0" w:space="0" w:color="auto"/>
        <w:right w:val="none" w:sz="0" w:space="0" w:color="auto"/>
      </w:divBdr>
    </w:div>
    <w:div w:id="1223755895">
      <w:bodyDiv w:val="1"/>
      <w:marLeft w:val="0"/>
      <w:marRight w:val="0"/>
      <w:marTop w:val="0"/>
      <w:marBottom w:val="0"/>
      <w:divBdr>
        <w:top w:val="none" w:sz="0" w:space="0" w:color="auto"/>
        <w:left w:val="none" w:sz="0" w:space="0" w:color="auto"/>
        <w:bottom w:val="none" w:sz="0" w:space="0" w:color="auto"/>
        <w:right w:val="none" w:sz="0" w:space="0" w:color="auto"/>
      </w:divBdr>
    </w:div>
    <w:div w:id="1225524043">
      <w:bodyDiv w:val="1"/>
      <w:marLeft w:val="0"/>
      <w:marRight w:val="0"/>
      <w:marTop w:val="0"/>
      <w:marBottom w:val="0"/>
      <w:divBdr>
        <w:top w:val="none" w:sz="0" w:space="0" w:color="auto"/>
        <w:left w:val="none" w:sz="0" w:space="0" w:color="auto"/>
        <w:bottom w:val="none" w:sz="0" w:space="0" w:color="auto"/>
        <w:right w:val="none" w:sz="0" w:space="0" w:color="auto"/>
      </w:divBdr>
    </w:div>
    <w:div w:id="1227032679">
      <w:bodyDiv w:val="1"/>
      <w:marLeft w:val="0"/>
      <w:marRight w:val="0"/>
      <w:marTop w:val="0"/>
      <w:marBottom w:val="0"/>
      <w:divBdr>
        <w:top w:val="none" w:sz="0" w:space="0" w:color="auto"/>
        <w:left w:val="none" w:sz="0" w:space="0" w:color="auto"/>
        <w:bottom w:val="none" w:sz="0" w:space="0" w:color="auto"/>
        <w:right w:val="none" w:sz="0" w:space="0" w:color="auto"/>
      </w:divBdr>
    </w:div>
    <w:div w:id="1227915126">
      <w:bodyDiv w:val="1"/>
      <w:marLeft w:val="0"/>
      <w:marRight w:val="0"/>
      <w:marTop w:val="0"/>
      <w:marBottom w:val="0"/>
      <w:divBdr>
        <w:top w:val="none" w:sz="0" w:space="0" w:color="auto"/>
        <w:left w:val="none" w:sz="0" w:space="0" w:color="auto"/>
        <w:bottom w:val="none" w:sz="0" w:space="0" w:color="auto"/>
        <w:right w:val="none" w:sz="0" w:space="0" w:color="auto"/>
      </w:divBdr>
    </w:div>
    <w:div w:id="1230726667">
      <w:bodyDiv w:val="1"/>
      <w:marLeft w:val="0"/>
      <w:marRight w:val="0"/>
      <w:marTop w:val="0"/>
      <w:marBottom w:val="0"/>
      <w:divBdr>
        <w:top w:val="none" w:sz="0" w:space="0" w:color="auto"/>
        <w:left w:val="none" w:sz="0" w:space="0" w:color="auto"/>
        <w:bottom w:val="none" w:sz="0" w:space="0" w:color="auto"/>
        <w:right w:val="none" w:sz="0" w:space="0" w:color="auto"/>
      </w:divBdr>
    </w:div>
    <w:div w:id="1232081509">
      <w:bodyDiv w:val="1"/>
      <w:marLeft w:val="0"/>
      <w:marRight w:val="0"/>
      <w:marTop w:val="0"/>
      <w:marBottom w:val="0"/>
      <w:divBdr>
        <w:top w:val="none" w:sz="0" w:space="0" w:color="auto"/>
        <w:left w:val="none" w:sz="0" w:space="0" w:color="auto"/>
        <w:bottom w:val="none" w:sz="0" w:space="0" w:color="auto"/>
        <w:right w:val="none" w:sz="0" w:space="0" w:color="auto"/>
      </w:divBdr>
    </w:div>
    <w:div w:id="1243374791">
      <w:bodyDiv w:val="1"/>
      <w:marLeft w:val="0"/>
      <w:marRight w:val="0"/>
      <w:marTop w:val="0"/>
      <w:marBottom w:val="0"/>
      <w:divBdr>
        <w:top w:val="none" w:sz="0" w:space="0" w:color="auto"/>
        <w:left w:val="none" w:sz="0" w:space="0" w:color="auto"/>
        <w:bottom w:val="none" w:sz="0" w:space="0" w:color="auto"/>
        <w:right w:val="none" w:sz="0" w:space="0" w:color="auto"/>
      </w:divBdr>
    </w:div>
    <w:div w:id="1244413725">
      <w:bodyDiv w:val="1"/>
      <w:marLeft w:val="0"/>
      <w:marRight w:val="0"/>
      <w:marTop w:val="0"/>
      <w:marBottom w:val="0"/>
      <w:divBdr>
        <w:top w:val="none" w:sz="0" w:space="0" w:color="auto"/>
        <w:left w:val="none" w:sz="0" w:space="0" w:color="auto"/>
        <w:bottom w:val="none" w:sz="0" w:space="0" w:color="auto"/>
        <w:right w:val="none" w:sz="0" w:space="0" w:color="auto"/>
      </w:divBdr>
    </w:div>
    <w:div w:id="1245147369">
      <w:bodyDiv w:val="1"/>
      <w:marLeft w:val="0"/>
      <w:marRight w:val="0"/>
      <w:marTop w:val="0"/>
      <w:marBottom w:val="0"/>
      <w:divBdr>
        <w:top w:val="none" w:sz="0" w:space="0" w:color="auto"/>
        <w:left w:val="none" w:sz="0" w:space="0" w:color="auto"/>
        <w:bottom w:val="none" w:sz="0" w:space="0" w:color="auto"/>
        <w:right w:val="none" w:sz="0" w:space="0" w:color="auto"/>
      </w:divBdr>
    </w:div>
    <w:div w:id="1256744209">
      <w:bodyDiv w:val="1"/>
      <w:marLeft w:val="0"/>
      <w:marRight w:val="0"/>
      <w:marTop w:val="0"/>
      <w:marBottom w:val="0"/>
      <w:divBdr>
        <w:top w:val="none" w:sz="0" w:space="0" w:color="auto"/>
        <w:left w:val="none" w:sz="0" w:space="0" w:color="auto"/>
        <w:bottom w:val="none" w:sz="0" w:space="0" w:color="auto"/>
        <w:right w:val="none" w:sz="0" w:space="0" w:color="auto"/>
      </w:divBdr>
    </w:div>
    <w:div w:id="1257058674">
      <w:bodyDiv w:val="1"/>
      <w:marLeft w:val="0"/>
      <w:marRight w:val="0"/>
      <w:marTop w:val="0"/>
      <w:marBottom w:val="0"/>
      <w:divBdr>
        <w:top w:val="none" w:sz="0" w:space="0" w:color="auto"/>
        <w:left w:val="none" w:sz="0" w:space="0" w:color="auto"/>
        <w:bottom w:val="none" w:sz="0" w:space="0" w:color="auto"/>
        <w:right w:val="none" w:sz="0" w:space="0" w:color="auto"/>
      </w:divBdr>
    </w:div>
    <w:div w:id="1257327230">
      <w:bodyDiv w:val="1"/>
      <w:marLeft w:val="0"/>
      <w:marRight w:val="0"/>
      <w:marTop w:val="0"/>
      <w:marBottom w:val="0"/>
      <w:divBdr>
        <w:top w:val="none" w:sz="0" w:space="0" w:color="auto"/>
        <w:left w:val="none" w:sz="0" w:space="0" w:color="auto"/>
        <w:bottom w:val="none" w:sz="0" w:space="0" w:color="auto"/>
        <w:right w:val="none" w:sz="0" w:space="0" w:color="auto"/>
      </w:divBdr>
    </w:div>
    <w:div w:id="1260479325">
      <w:bodyDiv w:val="1"/>
      <w:marLeft w:val="0"/>
      <w:marRight w:val="0"/>
      <w:marTop w:val="0"/>
      <w:marBottom w:val="0"/>
      <w:divBdr>
        <w:top w:val="none" w:sz="0" w:space="0" w:color="auto"/>
        <w:left w:val="none" w:sz="0" w:space="0" w:color="auto"/>
        <w:bottom w:val="none" w:sz="0" w:space="0" w:color="auto"/>
        <w:right w:val="none" w:sz="0" w:space="0" w:color="auto"/>
      </w:divBdr>
    </w:div>
    <w:div w:id="1261135385">
      <w:bodyDiv w:val="1"/>
      <w:marLeft w:val="0"/>
      <w:marRight w:val="0"/>
      <w:marTop w:val="0"/>
      <w:marBottom w:val="0"/>
      <w:divBdr>
        <w:top w:val="none" w:sz="0" w:space="0" w:color="auto"/>
        <w:left w:val="none" w:sz="0" w:space="0" w:color="auto"/>
        <w:bottom w:val="none" w:sz="0" w:space="0" w:color="auto"/>
        <w:right w:val="none" w:sz="0" w:space="0" w:color="auto"/>
      </w:divBdr>
    </w:div>
    <w:div w:id="1263760766">
      <w:bodyDiv w:val="1"/>
      <w:marLeft w:val="0"/>
      <w:marRight w:val="0"/>
      <w:marTop w:val="0"/>
      <w:marBottom w:val="0"/>
      <w:divBdr>
        <w:top w:val="none" w:sz="0" w:space="0" w:color="auto"/>
        <w:left w:val="none" w:sz="0" w:space="0" w:color="auto"/>
        <w:bottom w:val="none" w:sz="0" w:space="0" w:color="auto"/>
        <w:right w:val="none" w:sz="0" w:space="0" w:color="auto"/>
      </w:divBdr>
    </w:div>
    <w:div w:id="1264262340">
      <w:bodyDiv w:val="1"/>
      <w:marLeft w:val="0"/>
      <w:marRight w:val="0"/>
      <w:marTop w:val="0"/>
      <w:marBottom w:val="0"/>
      <w:divBdr>
        <w:top w:val="none" w:sz="0" w:space="0" w:color="auto"/>
        <w:left w:val="none" w:sz="0" w:space="0" w:color="auto"/>
        <w:bottom w:val="none" w:sz="0" w:space="0" w:color="auto"/>
        <w:right w:val="none" w:sz="0" w:space="0" w:color="auto"/>
      </w:divBdr>
    </w:div>
    <w:div w:id="1265773334">
      <w:bodyDiv w:val="1"/>
      <w:marLeft w:val="0"/>
      <w:marRight w:val="0"/>
      <w:marTop w:val="0"/>
      <w:marBottom w:val="0"/>
      <w:divBdr>
        <w:top w:val="none" w:sz="0" w:space="0" w:color="auto"/>
        <w:left w:val="none" w:sz="0" w:space="0" w:color="auto"/>
        <w:bottom w:val="none" w:sz="0" w:space="0" w:color="auto"/>
        <w:right w:val="none" w:sz="0" w:space="0" w:color="auto"/>
      </w:divBdr>
    </w:div>
    <w:div w:id="1270427180">
      <w:bodyDiv w:val="1"/>
      <w:marLeft w:val="0"/>
      <w:marRight w:val="0"/>
      <w:marTop w:val="0"/>
      <w:marBottom w:val="0"/>
      <w:divBdr>
        <w:top w:val="none" w:sz="0" w:space="0" w:color="auto"/>
        <w:left w:val="none" w:sz="0" w:space="0" w:color="auto"/>
        <w:bottom w:val="none" w:sz="0" w:space="0" w:color="auto"/>
        <w:right w:val="none" w:sz="0" w:space="0" w:color="auto"/>
      </w:divBdr>
    </w:div>
    <w:div w:id="1278103137">
      <w:bodyDiv w:val="1"/>
      <w:marLeft w:val="0"/>
      <w:marRight w:val="0"/>
      <w:marTop w:val="0"/>
      <w:marBottom w:val="0"/>
      <w:divBdr>
        <w:top w:val="none" w:sz="0" w:space="0" w:color="auto"/>
        <w:left w:val="none" w:sz="0" w:space="0" w:color="auto"/>
        <w:bottom w:val="none" w:sz="0" w:space="0" w:color="auto"/>
        <w:right w:val="none" w:sz="0" w:space="0" w:color="auto"/>
      </w:divBdr>
    </w:div>
    <w:div w:id="1280914070">
      <w:bodyDiv w:val="1"/>
      <w:marLeft w:val="0"/>
      <w:marRight w:val="0"/>
      <w:marTop w:val="0"/>
      <w:marBottom w:val="0"/>
      <w:divBdr>
        <w:top w:val="none" w:sz="0" w:space="0" w:color="auto"/>
        <w:left w:val="none" w:sz="0" w:space="0" w:color="auto"/>
        <w:bottom w:val="none" w:sz="0" w:space="0" w:color="auto"/>
        <w:right w:val="none" w:sz="0" w:space="0" w:color="auto"/>
      </w:divBdr>
    </w:div>
    <w:div w:id="1281112950">
      <w:bodyDiv w:val="1"/>
      <w:marLeft w:val="0"/>
      <w:marRight w:val="0"/>
      <w:marTop w:val="0"/>
      <w:marBottom w:val="0"/>
      <w:divBdr>
        <w:top w:val="none" w:sz="0" w:space="0" w:color="auto"/>
        <w:left w:val="none" w:sz="0" w:space="0" w:color="auto"/>
        <w:bottom w:val="none" w:sz="0" w:space="0" w:color="auto"/>
        <w:right w:val="none" w:sz="0" w:space="0" w:color="auto"/>
      </w:divBdr>
    </w:div>
    <w:div w:id="1281381516">
      <w:bodyDiv w:val="1"/>
      <w:marLeft w:val="0"/>
      <w:marRight w:val="0"/>
      <w:marTop w:val="0"/>
      <w:marBottom w:val="0"/>
      <w:divBdr>
        <w:top w:val="none" w:sz="0" w:space="0" w:color="auto"/>
        <w:left w:val="none" w:sz="0" w:space="0" w:color="auto"/>
        <w:bottom w:val="none" w:sz="0" w:space="0" w:color="auto"/>
        <w:right w:val="none" w:sz="0" w:space="0" w:color="auto"/>
      </w:divBdr>
    </w:div>
    <w:div w:id="1284922950">
      <w:bodyDiv w:val="1"/>
      <w:marLeft w:val="0"/>
      <w:marRight w:val="0"/>
      <w:marTop w:val="0"/>
      <w:marBottom w:val="0"/>
      <w:divBdr>
        <w:top w:val="none" w:sz="0" w:space="0" w:color="auto"/>
        <w:left w:val="none" w:sz="0" w:space="0" w:color="auto"/>
        <w:bottom w:val="none" w:sz="0" w:space="0" w:color="auto"/>
        <w:right w:val="none" w:sz="0" w:space="0" w:color="auto"/>
      </w:divBdr>
    </w:div>
    <w:div w:id="1288850000">
      <w:bodyDiv w:val="1"/>
      <w:marLeft w:val="0"/>
      <w:marRight w:val="0"/>
      <w:marTop w:val="0"/>
      <w:marBottom w:val="0"/>
      <w:divBdr>
        <w:top w:val="none" w:sz="0" w:space="0" w:color="auto"/>
        <w:left w:val="none" w:sz="0" w:space="0" w:color="auto"/>
        <w:bottom w:val="none" w:sz="0" w:space="0" w:color="auto"/>
        <w:right w:val="none" w:sz="0" w:space="0" w:color="auto"/>
      </w:divBdr>
    </w:div>
    <w:div w:id="1289623866">
      <w:bodyDiv w:val="1"/>
      <w:marLeft w:val="0"/>
      <w:marRight w:val="0"/>
      <w:marTop w:val="0"/>
      <w:marBottom w:val="0"/>
      <w:divBdr>
        <w:top w:val="none" w:sz="0" w:space="0" w:color="auto"/>
        <w:left w:val="none" w:sz="0" w:space="0" w:color="auto"/>
        <w:bottom w:val="none" w:sz="0" w:space="0" w:color="auto"/>
        <w:right w:val="none" w:sz="0" w:space="0" w:color="auto"/>
      </w:divBdr>
    </w:div>
    <w:div w:id="1290549858">
      <w:bodyDiv w:val="1"/>
      <w:marLeft w:val="0"/>
      <w:marRight w:val="0"/>
      <w:marTop w:val="0"/>
      <w:marBottom w:val="0"/>
      <w:divBdr>
        <w:top w:val="none" w:sz="0" w:space="0" w:color="auto"/>
        <w:left w:val="none" w:sz="0" w:space="0" w:color="auto"/>
        <w:bottom w:val="none" w:sz="0" w:space="0" w:color="auto"/>
        <w:right w:val="none" w:sz="0" w:space="0" w:color="auto"/>
      </w:divBdr>
    </w:div>
    <w:div w:id="1290820705">
      <w:bodyDiv w:val="1"/>
      <w:marLeft w:val="0"/>
      <w:marRight w:val="0"/>
      <w:marTop w:val="0"/>
      <w:marBottom w:val="0"/>
      <w:divBdr>
        <w:top w:val="none" w:sz="0" w:space="0" w:color="auto"/>
        <w:left w:val="none" w:sz="0" w:space="0" w:color="auto"/>
        <w:bottom w:val="none" w:sz="0" w:space="0" w:color="auto"/>
        <w:right w:val="none" w:sz="0" w:space="0" w:color="auto"/>
      </w:divBdr>
    </w:div>
    <w:div w:id="1294364337">
      <w:bodyDiv w:val="1"/>
      <w:marLeft w:val="0"/>
      <w:marRight w:val="0"/>
      <w:marTop w:val="0"/>
      <w:marBottom w:val="0"/>
      <w:divBdr>
        <w:top w:val="none" w:sz="0" w:space="0" w:color="auto"/>
        <w:left w:val="none" w:sz="0" w:space="0" w:color="auto"/>
        <w:bottom w:val="none" w:sz="0" w:space="0" w:color="auto"/>
        <w:right w:val="none" w:sz="0" w:space="0" w:color="auto"/>
      </w:divBdr>
    </w:div>
    <w:div w:id="1295670466">
      <w:bodyDiv w:val="1"/>
      <w:marLeft w:val="0"/>
      <w:marRight w:val="0"/>
      <w:marTop w:val="0"/>
      <w:marBottom w:val="0"/>
      <w:divBdr>
        <w:top w:val="none" w:sz="0" w:space="0" w:color="auto"/>
        <w:left w:val="none" w:sz="0" w:space="0" w:color="auto"/>
        <w:bottom w:val="none" w:sz="0" w:space="0" w:color="auto"/>
        <w:right w:val="none" w:sz="0" w:space="0" w:color="auto"/>
      </w:divBdr>
    </w:div>
    <w:div w:id="1296058670">
      <w:bodyDiv w:val="1"/>
      <w:marLeft w:val="0"/>
      <w:marRight w:val="0"/>
      <w:marTop w:val="0"/>
      <w:marBottom w:val="0"/>
      <w:divBdr>
        <w:top w:val="none" w:sz="0" w:space="0" w:color="auto"/>
        <w:left w:val="none" w:sz="0" w:space="0" w:color="auto"/>
        <w:bottom w:val="none" w:sz="0" w:space="0" w:color="auto"/>
        <w:right w:val="none" w:sz="0" w:space="0" w:color="auto"/>
      </w:divBdr>
    </w:div>
    <w:div w:id="1297418848">
      <w:bodyDiv w:val="1"/>
      <w:marLeft w:val="0"/>
      <w:marRight w:val="0"/>
      <w:marTop w:val="0"/>
      <w:marBottom w:val="0"/>
      <w:divBdr>
        <w:top w:val="none" w:sz="0" w:space="0" w:color="auto"/>
        <w:left w:val="none" w:sz="0" w:space="0" w:color="auto"/>
        <w:bottom w:val="none" w:sz="0" w:space="0" w:color="auto"/>
        <w:right w:val="none" w:sz="0" w:space="0" w:color="auto"/>
      </w:divBdr>
    </w:div>
    <w:div w:id="1298535211">
      <w:bodyDiv w:val="1"/>
      <w:marLeft w:val="0"/>
      <w:marRight w:val="0"/>
      <w:marTop w:val="0"/>
      <w:marBottom w:val="0"/>
      <w:divBdr>
        <w:top w:val="none" w:sz="0" w:space="0" w:color="auto"/>
        <w:left w:val="none" w:sz="0" w:space="0" w:color="auto"/>
        <w:bottom w:val="none" w:sz="0" w:space="0" w:color="auto"/>
        <w:right w:val="none" w:sz="0" w:space="0" w:color="auto"/>
      </w:divBdr>
    </w:div>
    <w:div w:id="1305936793">
      <w:bodyDiv w:val="1"/>
      <w:marLeft w:val="0"/>
      <w:marRight w:val="0"/>
      <w:marTop w:val="0"/>
      <w:marBottom w:val="0"/>
      <w:divBdr>
        <w:top w:val="none" w:sz="0" w:space="0" w:color="auto"/>
        <w:left w:val="none" w:sz="0" w:space="0" w:color="auto"/>
        <w:bottom w:val="none" w:sz="0" w:space="0" w:color="auto"/>
        <w:right w:val="none" w:sz="0" w:space="0" w:color="auto"/>
      </w:divBdr>
    </w:div>
    <w:div w:id="1306664336">
      <w:bodyDiv w:val="1"/>
      <w:marLeft w:val="0"/>
      <w:marRight w:val="0"/>
      <w:marTop w:val="0"/>
      <w:marBottom w:val="0"/>
      <w:divBdr>
        <w:top w:val="none" w:sz="0" w:space="0" w:color="auto"/>
        <w:left w:val="none" w:sz="0" w:space="0" w:color="auto"/>
        <w:bottom w:val="none" w:sz="0" w:space="0" w:color="auto"/>
        <w:right w:val="none" w:sz="0" w:space="0" w:color="auto"/>
      </w:divBdr>
    </w:div>
    <w:div w:id="1307977515">
      <w:bodyDiv w:val="1"/>
      <w:marLeft w:val="0"/>
      <w:marRight w:val="0"/>
      <w:marTop w:val="0"/>
      <w:marBottom w:val="0"/>
      <w:divBdr>
        <w:top w:val="none" w:sz="0" w:space="0" w:color="auto"/>
        <w:left w:val="none" w:sz="0" w:space="0" w:color="auto"/>
        <w:bottom w:val="none" w:sz="0" w:space="0" w:color="auto"/>
        <w:right w:val="none" w:sz="0" w:space="0" w:color="auto"/>
      </w:divBdr>
    </w:div>
    <w:div w:id="1310095883">
      <w:bodyDiv w:val="1"/>
      <w:marLeft w:val="0"/>
      <w:marRight w:val="0"/>
      <w:marTop w:val="0"/>
      <w:marBottom w:val="0"/>
      <w:divBdr>
        <w:top w:val="none" w:sz="0" w:space="0" w:color="auto"/>
        <w:left w:val="none" w:sz="0" w:space="0" w:color="auto"/>
        <w:bottom w:val="none" w:sz="0" w:space="0" w:color="auto"/>
        <w:right w:val="none" w:sz="0" w:space="0" w:color="auto"/>
      </w:divBdr>
    </w:div>
    <w:div w:id="1311014188">
      <w:bodyDiv w:val="1"/>
      <w:marLeft w:val="0"/>
      <w:marRight w:val="0"/>
      <w:marTop w:val="0"/>
      <w:marBottom w:val="0"/>
      <w:divBdr>
        <w:top w:val="none" w:sz="0" w:space="0" w:color="auto"/>
        <w:left w:val="none" w:sz="0" w:space="0" w:color="auto"/>
        <w:bottom w:val="none" w:sz="0" w:space="0" w:color="auto"/>
        <w:right w:val="none" w:sz="0" w:space="0" w:color="auto"/>
      </w:divBdr>
    </w:div>
    <w:div w:id="1312061854">
      <w:bodyDiv w:val="1"/>
      <w:marLeft w:val="0"/>
      <w:marRight w:val="0"/>
      <w:marTop w:val="0"/>
      <w:marBottom w:val="0"/>
      <w:divBdr>
        <w:top w:val="none" w:sz="0" w:space="0" w:color="auto"/>
        <w:left w:val="none" w:sz="0" w:space="0" w:color="auto"/>
        <w:bottom w:val="none" w:sz="0" w:space="0" w:color="auto"/>
        <w:right w:val="none" w:sz="0" w:space="0" w:color="auto"/>
      </w:divBdr>
    </w:div>
    <w:div w:id="1312322617">
      <w:bodyDiv w:val="1"/>
      <w:marLeft w:val="0"/>
      <w:marRight w:val="0"/>
      <w:marTop w:val="0"/>
      <w:marBottom w:val="0"/>
      <w:divBdr>
        <w:top w:val="none" w:sz="0" w:space="0" w:color="auto"/>
        <w:left w:val="none" w:sz="0" w:space="0" w:color="auto"/>
        <w:bottom w:val="none" w:sz="0" w:space="0" w:color="auto"/>
        <w:right w:val="none" w:sz="0" w:space="0" w:color="auto"/>
      </w:divBdr>
    </w:div>
    <w:div w:id="1312784188">
      <w:bodyDiv w:val="1"/>
      <w:marLeft w:val="0"/>
      <w:marRight w:val="0"/>
      <w:marTop w:val="0"/>
      <w:marBottom w:val="0"/>
      <w:divBdr>
        <w:top w:val="none" w:sz="0" w:space="0" w:color="auto"/>
        <w:left w:val="none" w:sz="0" w:space="0" w:color="auto"/>
        <w:bottom w:val="none" w:sz="0" w:space="0" w:color="auto"/>
        <w:right w:val="none" w:sz="0" w:space="0" w:color="auto"/>
      </w:divBdr>
    </w:div>
    <w:div w:id="1314945487">
      <w:bodyDiv w:val="1"/>
      <w:marLeft w:val="0"/>
      <w:marRight w:val="0"/>
      <w:marTop w:val="0"/>
      <w:marBottom w:val="0"/>
      <w:divBdr>
        <w:top w:val="none" w:sz="0" w:space="0" w:color="auto"/>
        <w:left w:val="none" w:sz="0" w:space="0" w:color="auto"/>
        <w:bottom w:val="none" w:sz="0" w:space="0" w:color="auto"/>
        <w:right w:val="none" w:sz="0" w:space="0" w:color="auto"/>
      </w:divBdr>
    </w:div>
    <w:div w:id="1318265465">
      <w:bodyDiv w:val="1"/>
      <w:marLeft w:val="0"/>
      <w:marRight w:val="0"/>
      <w:marTop w:val="0"/>
      <w:marBottom w:val="0"/>
      <w:divBdr>
        <w:top w:val="none" w:sz="0" w:space="0" w:color="auto"/>
        <w:left w:val="none" w:sz="0" w:space="0" w:color="auto"/>
        <w:bottom w:val="none" w:sz="0" w:space="0" w:color="auto"/>
        <w:right w:val="none" w:sz="0" w:space="0" w:color="auto"/>
      </w:divBdr>
    </w:div>
    <w:div w:id="1320693391">
      <w:bodyDiv w:val="1"/>
      <w:marLeft w:val="0"/>
      <w:marRight w:val="0"/>
      <w:marTop w:val="0"/>
      <w:marBottom w:val="0"/>
      <w:divBdr>
        <w:top w:val="none" w:sz="0" w:space="0" w:color="auto"/>
        <w:left w:val="none" w:sz="0" w:space="0" w:color="auto"/>
        <w:bottom w:val="none" w:sz="0" w:space="0" w:color="auto"/>
        <w:right w:val="none" w:sz="0" w:space="0" w:color="auto"/>
      </w:divBdr>
    </w:div>
    <w:div w:id="1321235615">
      <w:bodyDiv w:val="1"/>
      <w:marLeft w:val="0"/>
      <w:marRight w:val="0"/>
      <w:marTop w:val="0"/>
      <w:marBottom w:val="0"/>
      <w:divBdr>
        <w:top w:val="none" w:sz="0" w:space="0" w:color="auto"/>
        <w:left w:val="none" w:sz="0" w:space="0" w:color="auto"/>
        <w:bottom w:val="none" w:sz="0" w:space="0" w:color="auto"/>
        <w:right w:val="none" w:sz="0" w:space="0" w:color="auto"/>
      </w:divBdr>
    </w:div>
    <w:div w:id="1321500572">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4314402">
      <w:bodyDiv w:val="1"/>
      <w:marLeft w:val="0"/>
      <w:marRight w:val="0"/>
      <w:marTop w:val="0"/>
      <w:marBottom w:val="0"/>
      <w:divBdr>
        <w:top w:val="none" w:sz="0" w:space="0" w:color="auto"/>
        <w:left w:val="none" w:sz="0" w:space="0" w:color="auto"/>
        <w:bottom w:val="none" w:sz="0" w:space="0" w:color="auto"/>
        <w:right w:val="none" w:sz="0" w:space="0" w:color="auto"/>
      </w:divBdr>
    </w:div>
    <w:div w:id="1331447890">
      <w:bodyDiv w:val="1"/>
      <w:marLeft w:val="0"/>
      <w:marRight w:val="0"/>
      <w:marTop w:val="0"/>
      <w:marBottom w:val="0"/>
      <w:divBdr>
        <w:top w:val="none" w:sz="0" w:space="0" w:color="auto"/>
        <w:left w:val="none" w:sz="0" w:space="0" w:color="auto"/>
        <w:bottom w:val="none" w:sz="0" w:space="0" w:color="auto"/>
        <w:right w:val="none" w:sz="0" w:space="0" w:color="auto"/>
      </w:divBdr>
    </w:div>
    <w:div w:id="1333412329">
      <w:bodyDiv w:val="1"/>
      <w:marLeft w:val="0"/>
      <w:marRight w:val="0"/>
      <w:marTop w:val="0"/>
      <w:marBottom w:val="0"/>
      <w:divBdr>
        <w:top w:val="none" w:sz="0" w:space="0" w:color="auto"/>
        <w:left w:val="none" w:sz="0" w:space="0" w:color="auto"/>
        <w:bottom w:val="none" w:sz="0" w:space="0" w:color="auto"/>
        <w:right w:val="none" w:sz="0" w:space="0" w:color="auto"/>
      </w:divBdr>
    </w:div>
    <w:div w:id="1335844671">
      <w:bodyDiv w:val="1"/>
      <w:marLeft w:val="0"/>
      <w:marRight w:val="0"/>
      <w:marTop w:val="0"/>
      <w:marBottom w:val="0"/>
      <w:divBdr>
        <w:top w:val="none" w:sz="0" w:space="0" w:color="auto"/>
        <w:left w:val="none" w:sz="0" w:space="0" w:color="auto"/>
        <w:bottom w:val="none" w:sz="0" w:space="0" w:color="auto"/>
        <w:right w:val="none" w:sz="0" w:space="0" w:color="auto"/>
      </w:divBdr>
    </w:div>
    <w:div w:id="1336424168">
      <w:bodyDiv w:val="1"/>
      <w:marLeft w:val="0"/>
      <w:marRight w:val="0"/>
      <w:marTop w:val="0"/>
      <w:marBottom w:val="0"/>
      <w:divBdr>
        <w:top w:val="none" w:sz="0" w:space="0" w:color="auto"/>
        <w:left w:val="none" w:sz="0" w:space="0" w:color="auto"/>
        <w:bottom w:val="none" w:sz="0" w:space="0" w:color="auto"/>
        <w:right w:val="none" w:sz="0" w:space="0" w:color="auto"/>
      </w:divBdr>
    </w:div>
    <w:div w:id="1336810911">
      <w:bodyDiv w:val="1"/>
      <w:marLeft w:val="0"/>
      <w:marRight w:val="0"/>
      <w:marTop w:val="0"/>
      <w:marBottom w:val="0"/>
      <w:divBdr>
        <w:top w:val="none" w:sz="0" w:space="0" w:color="auto"/>
        <w:left w:val="none" w:sz="0" w:space="0" w:color="auto"/>
        <w:bottom w:val="none" w:sz="0" w:space="0" w:color="auto"/>
        <w:right w:val="none" w:sz="0" w:space="0" w:color="auto"/>
      </w:divBdr>
    </w:div>
    <w:div w:id="1339694588">
      <w:bodyDiv w:val="1"/>
      <w:marLeft w:val="0"/>
      <w:marRight w:val="0"/>
      <w:marTop w:val="0"/>
      <w:marBottom w:val="0"/>
      <w:divBdr>
        <w:top w:val="none" w:sz="0" w:space="0" w:color="auto"/>
        <w:left w:val="none" w:sz="0" w:space="0" w:color="auto"/>
        <w:bottom w:val="none" w:sz="0" w:space="0" w:color="auto"/>
        <w:right w:val="none" w:sz="0" w:space="0" w:color="auto"/>
      </w:divBdr>
    </w:div>
    <w:div w:id="1341547222">
      <w:bodyDiv w:val="1"/>
      <w:marLeft w:val="0"/>
      <w:marRight w:val="0"/>
      <w:marTop w:val="0"/>
      <w:marBottom w:val="0"/>
      <w:divBdr>
        <w:top w:val="none" w:sz="0" w:space="0" w:color="auto"/>
        <w:left w:val="none" w:sz="0" w:space="0" w:color="auto"/>
        <w:bottom w:val="none" w:sz="0" w:space="0" w:color="auto"/>
        <w:right w:val="none" w:sz="0" w:space="0" w:color="auto"/>
      </w:divBdr>
    </w:div>
    <w:div w:id="1342703931">
      <w:bodyDiv w:val="1"/>
      <w:marLeft w:val="0"/>
      <w:marRight w:val="0"/>
      <w:marTop w:val="0"/>
      <w:marBottom w:val="0"/>
      <w:divBdr>
        <w:top w:val="none" w:sz="0" w:space="0" w:color="auto"/>
        <w:left w:val="none" w:sz="0" w:space="0" w:color="auto"/>
        <w:bottom w:val="none" w:sz="0" w:space="0" w:color="auto"/>
        <w:right w:val="none" w:sz="0" w:space="0" w:color="auto"/>
      </w:divBdr>
    </w:div>
    <w:div w:id="1345549252">
      <w:bodyDiv w:val="1"/>
      <w:marLeft w:val="0"/>
      <w:marRight w:val="0"/>
      <w:marTop w:val="0"/>
      <w:marBottom w:val="0"/>
      <w:divBdr>
        <w:top w:val="none" w:sz="0" w:space="0" w:color="auto"/>
        <w:left w:val="none" w:sz="0" w:space="0" w:color="auto"/>
        <w:bottom w:val="none" w:sz="0" w:space="0" w:color="auto"/>
        <w:right w:val="none" w:sz="0" w:space="0" w:color="auto"/>
      </w:divBdr>
    </w:div>
    <w:div w:id="1346245953">
      <w:bodyDiv w:val="1"/>
      <w:marLeft w:val="0"/>
      <w:marRight w:val="0"/>
      <w:marTop w:val="0"/>
      <w:marBottom w:val="0"/>
      <w:divBdr>
        <w:top w:val="none" w:sz="0" w:space="0" w:color="auto"/>
        <w:left w:val="none" w:sz="0" w:space="0" w:color="auto"/>
        <w:bottom w:val="none" w:sz="0" w:space="0" w:color="auto"/>
        <w:right w:val="none" w:sz="0" w:space="0" w:color="auto"/>
      </w:divBdr>
    </w:div>
    <w:div w:id="1348211497">
      <w:bodyDiv w:val="1"/>
      <w:marLeft w:val="0"/>
      <w:marRight w:val="0"/>
      <w:marTop w:val="0"/>
      <w:marBottom w:val="0"/>
      <w:divBdr>
        <w:top w:val="none" w:sz="0" w:space="0" w:color="auto"/>
        <w:left w:val="none" w:sz="0" w:space="0" w:color="auto"/>
        <w:bottom w:val="none" w:sz="0" w:space="0" w:color="auto"/>
        <w:right w:val="none" w:sz="0" w:space="0" w:color="auto"/>
      </w:divBdr>
    </w:div>
    <w:div w:id="1353149604">
      <w:bodyDiv w:val="1"/>
      <w:marLeft w:val="0"/>
      <w:marRight w:val="0"/>
      <w:marTop w:val="0"/>
      <w:marBottom w:val="0"/>
      <w:divBdr>
        <w:top w:val="none" w:sz="0" w:space="0" w:color="auto"/>
        <w:left w:val="none" w:sz="0" w:space="0" w:color="auto"/>
        <w:bottom w:val="none" w:sz="0" w:space="0" w:color="auto"/>
        <w:right w:val="none" w:sz="0" w:space="0" w:color="auto"/>
      </w:divBdr>
      <w:divsChild>
        <w:div w:id="719742068">
          <w:marLeft w:val="446"/>
          <w:marRight w:val="0"/>
          <w:marTop w:val="0"/>
          <w:marBottom w:val="0"/>
          <w:divBdr>
            <w:top w:val="none" w:sz="0" w:space="0" w:color="auto"/>
            <w:left w:val="none" w:sz="0" w:space="0" w:color="auto"/>
            <w:bottom w:val="none" w:sz="0" w:space="0" w:color="auto"/>
            <w:right w:val="none" w:sz="0" w:space="0" w:color="auto"/>
          </w:divBdr>
        </w:div>
        <w:div w:id="751899410">
          <w:marLeft w:val="446"/>
          <w:marRight w:val="0"/>
          <w:marTop w:val="0"/>
          <w:marBottom w:val="0"/>
          <w:divBdr>
            <w:top w:val="none" w:sz="0" w:space="0" w:color="auto"/>
            <w:left w:val="none" w:sz="0" w:space="0" w:color="auto"/>
            <w:bottom w:val="none" w:sz="0" w:space="0" w:color="auto"/>
            <w:right w:val="none" w:sz="0" w:space="0" w:color="auto"/>
          </w:divBdr>
        </w:div>
        <w:div w:id="756950301">
          <w:marLeft w:val="446"/>
          <w:marRight w:val="0"/>
          <w:marTop w:val="0"/>
          <w:marBottom w:val="0"/>
          <w:divBdr>
            <w:top w:val="none" w:sz="0" w:space="0" w:color="auto"/>
            <w:left w:val="none" w:sz="0" w:space="0" w:color="auto"/>
            <w:bottom w:val="none" w:sz="0" w:space="0" w:color="auto"/>
            <w:right w:val="none" w:sz="0" w:space="0" w:color="auto"/>
          </w:divBdr>
        </w:div>
        <w:div w:id="1070497229">
          <w:marLeft w:val="446"/>
          <w:marRight w:val="0"/>
          <w:marTop w:val="0"/>
          <w:marBottom w:val="0"/>
          <w:divBdr>
            <w:top w:val="none" w:sz="0" w:space="0" w:color="auto"/>
            <w:left w:val="none" w:sz="0" w:space="0" w:color="auto"/>
            <w:bottom w:val="none" w:sz="0" w:space="0" w:color="auto"/>
            <w:right w:val="none" w:sz="0" w:space="0" w:color="auto"/>
          </w:divBdr>
        </w:div>
        <w:div w:id="1208760135">
          <w:marLeft w:val="446"/>
          <w:marRight w:val="0"/>
          <w:marTop w:val="0"/>
          <w:marBottom w:val="0"/>
          <w:divBdr>
            <w:top w:val="none" w:sz="0" w:space="0" w:color="auto"/>
            <w:left w:val="none" w:sz="0" w:space="0" w:color="auto"/>
            <w:bottom w:val="none" w:sz="0" w:space="0" w:color="auto"/>
            <w:right w:val="none" w:sz="0" w:space="0" w:color="auto"/>
          </w:divBdr>
        </w:div>
        <w:div w:id="1223910569">
          <w:marLeft w:val="446"/>
          <w:marRight w:val="0"/>
          <w:marTop w:val="0"/>
          <w:marBottom w:val="0"/>
          <w:divBdr>
            <w:top w:val="none" w:sz="0" w:space="0" w:color="auto"/>
            <w:left w:val="none" w:sz="0" w:space="0" w:color="auto"/>
            <w:bottom w:val="none" w:sz="0" w:space="0" w:color="auto"/>
            <w:right w:val="none" w:sz="0" w:space="0" w:color="auto"/>
          </w:divBdr>
        </w:div>
        <w:div w:id="1475564139">
          <w:marLeft w:val="446"/>
          <w:marRight w:val="0"/>
          <w:marTop w:val="0"/>
          <w:marBottom w:val="0"/>
          <w:divBdr>
            <w:top w:val="none" w:sz="0" w:space="0" w:color="auto"/>
            <w:left w:val="none" w:sz="0" w:space="0" w:color="auto"/>
            <w:bottom w:val="none" w:sz="0" w:space="0" w:color="auto"/>
            <w:right w:val="none" w:sz="0" w:space="0" w:color="auto"/>
          </w:divBdr>
        </w:div>
        <w:div w:id="1545482638">
          <w:marLeft w:val="446"/>
          <w:marRight w:val="0"/>
          <w:marTop w:val="0"/>
          <w:marBottom w:val="0"/>
          <w:divBdr>
            <w:top w:val="none" w:sz="0" w:space="0" w:color="auto"/>
            <w:left w:val="none" w:sz="0" w:space="0" w:color="auto"/>
            <w:bottom w:val="none" w:sz="0" w:space="0" w:color="auto"/>
            <w:right w:val="none" w:sz="0" w:space="0" w:color="auto"/>
          </w:divBdr>
        </w:div>
        <w:div w:id="1557399372">
          <w:marLeft w:val="446"/>
          <w:marRight w:val="0"/>
          <w:marTop w:val="0"/>
          <w:marBottom w:val="0"/>
          <w:divBdr>
            <w:top w:val="none" w:sz="0" w:space="0" w:color="auto"/>
            <w:left w:val="none" w:sz="0" w:space="0" w:color="auto"/>
            <w:bottom w:val="none" w:sz="0" w:space="0" w:color="auto"/>
            <w:right w:val="none" w:sz="0" w:space="0" w:color="auto"/>
          </w:divBdr>
        </w:div>
        <w:div w:id="1707755700">
          <w:marLeft w:val="446"/>
          <w:marRight w:val="0"/>
          <w:marTop w:val="0"/>
          <w:marBottom w:val="0"/>
          <w:divBdr>
            <w:top w:val="none" w:sz="0" w:space="0" w:color="auto"/>
            <w:left w:val="none" w:sz="0" w:space="0" w:color="auto"/>
            <w:bottom w:val="none" w:sz="0" w:space="0" w:color="auto"/>
            <w:right w:val="none" w:sz="0" w:space="0" w:color="auto"/>
          </w:divBdr>
        </w:div>
        <w:div w:id="1778133800">
          <w:marLeft w:val="446"/>
          <w:marRight w:val="0"/>
          <w:marTop w:val="0"/>
          <w:marBottom w:val="0"/>
          <w:divBdr>
            <w:top w:val="none" w:sz="0" w:space="0" w:color="auto"/>
            <w:left w:val="none" w:sz="0" w:space="0" w:color="auto"/>
            <w:bottom w:val="none" w:sz="0" w:space="0" w:color="auto"/>
            <w:right w:val="none" w:sz="0" w:space="0" w:color="auto"/>
          </w:divBdr>
        </w:div>
        <w:div w:id="1904634785">
          <w:marLeft w:val="446"/>
          <w:marRight w:val="0"/>
          <w:marTop w:val="0"/>
          <w:marBottom w:val="0"/>
          <w:divBdr>
            <w:top w:val="none" w:sz="0" w:space="0" w:color="auto"/>
            <w:left w:val="none" w:sz="0" w:space="0" w:color="auto"/>
            <w:bottom w:val="none" w:sz="0" w:space="0" w:color="auto"/>
            <w:right w:val="none" w:sz="0" w:space="0" w:color="auto"/>
          </w:divBdr>
        </w:div>
        <w:div w:id="1918123992">
          <w:marLeft w:val="446"/>
          <w:marRight w:val="0"/>
          <w:marTop w:val="0"/>
          <w:marBottom w:val="0"/>
          <w:divBdr>
            <w:top w:val="none" w:sz="0" w:space="0" w:color="auto"/>
            <w:left w:val="none" w:sz="0" w:space="0" w:color="auto"/>
            <w:bottom w:val="none" w:sz="0" w:space="0" w:color="auto"/>
            <w:right w:val="none" w:sz="0" w:space="0" w:color="auto"/>
          </w:divBdr>
        </w:div>
        <w:div w:id="1988626786">
          <w:marLeft w:val="446"/>
          <w:marRight w:val="0"/>
          <w:marTop w:val="0"/>
          <w:marBottom w:val="0"/>
          <w:divBdr>
            <w:top w:val="none" w:sz="0" w:space="0" w:color="auto"/>
            <w:left w:val="none" w:sz="0" w:space="0" w:color="auto"/>
            <w:bottom w:val="none" w:sz="0" w:space="0" w:color="auto"/>
            <w:right w:val="none" w:sz="0" w:space="0" w:color="auto"/>
          </w:divBdr>
        </w:div>
        <w:div w:id="2134324082">
          <w:marLeft w:val="446"/>
          <w:marRight w:val="0"/>
          <w:marTop w:val="0"/>
          <w:marBottom w:val="0"/>
          <w:divBdr>
            <w:top w:val="none" w:sz="0" w:space="0" w:color="auto"/>
            <w:left w:val="none" w:sz="0" w:space="0" w:color="auto"/>
            <w:bottom w:val="none" w:sz="0" w:space="0" w:color="auto"/>
            <w:right w:val="none" w:sz="0" w:space="0" w:color="auto"/>
          </w:divBdr>
        </w:div>
      </w:divsChild>
    </w:div>
    <w:div w:id="1353339033">
      <w:bodyDiv w:val="1"/>
      <w:marLeft w:val="0"/>
      <w:marRight w:val="0"/>
      <w:marTop w:val="0"/>
      <w:marBottom w:val="0"/>
      <w:divBdr>
        <w:top w:val="none" w:sz="0" w:space="0" w:color="auto"/>
        <w:left w:val="none" w:sz="0" w:space="0" w:color="auto"/>
        <w:bottom w:val="none" w:sz="0" w:space="0" w:color="auto"/>
        <w:right w:val="none" w:sz="0" w:space="0" w:color="auto"/>
      </w:divBdr>
    </w:div>
    <w:div w:id="1360273948">
      <w:bodyDiv w:val="1"/>
      <w:marLeft w:val="0"/>
      <w:marRight w:val="0"/>
      <w:marTop w:val="0"/>
      <w:marBottom w:val="0"/>
      <w:divBdr>
        <w:top w:val="none" w:sz="0" w:space="0" w:color="auto"/>
        <w:left w:val="none" w:sz="0" w:space="0" w:color="auto"/>
        <w:bottom w:val="none" w:sz="0" w:space="0" w:color="auto"/>
        <w:right w:val="none" w:sz="0" w:space="0" w:color="auto"/>
      </w:divBdr>
    </w:div>
    <w:div w:id="1362708652">
      <w:bodyDiv w:val="1"/>
      <w:marLeft w:val="0"/>
      <w:marRight w:val="0"/>
      <w:marTop w:val="0"/>
      <w:marBottom w:val="0"/>
      <w:divBdr>
        <w:top w:val="none" w:sz="0" w:space="0" w:color="auto"/>
        <w:left w:val="none" w:sz="0" w:space="0" w:color="auto"/>
        <w:bottom w:val="none" w:sz="0" w:space="0" w:color="auto"/>
        <w:right w:val="none" w:sz="0" w:space="0" w:color="auto"/>
      </w:divBdr>
    </w:div>
    <w:div w:id="1366754542">
      <w:bodyDiv w:val="1"/>
      <w:marLeft w:val="0"/>
      <w:marRight w:val="0"/>
      <w:marTop w:val="0"/>
      <w:marBottom w:val="0"/>
      <w:divBdr>
        <w:top w:val="none" w:sz="0" w:space="0" w:color="auto"/>
        <w:left w:val="none" w:sz="0" w:space="0" w:color="auto"/>
        <w:bottom w:val="none" w:sz="0" w:space="0" w:color="auto"/>
        <w:right w:val="none" w:sz="0" w:space="0" w:color="auto"/>
      </w:divBdr>
    </w:div>
    <w:div w:id="1366832289">
      <w:bodyDiv w:val="1"/>
      <w:marLeft w:val="0"/>
      <w:marRight w:val="0"/>
      <w:marTop w:val="0"/>
      <w:marBottom w:val="0"/>
      <w:divBdr>
        <w:top w:val="none" w:sz="0" w:space="0" w:color="auto"/>
        <w:left w:val="none" w:sz="0" w:space="0" w:color="auto"/>
        <w:bottom w:val="none" w:sz="0" w:space="0" w:color="auto"/>
        <w:right w:val="none" w:sz="0" w:space="0" w:color="auto"/>
      </w:divBdr>
    </w:div>
    <w:div w:id="1368681073">
      <w:bodyDiv w:val="1"/>
      <w:marLeft w:val="0"/>
      <w:marRight w:val="0"/>
      <w:marTop w:val="0"/>
      <w:marBottom w:val="0"/>
      <w:divBdr>
        <w:top w:val="none" w:sz="0" w:space="0" w:color="auto"/>
        <w:left w:val="none" w:sz="0" w:space="0" w:color="auto"/>
        <w:bottom w:val="none" w:sz="0" w:space="0" w:color="auto"/>
        <w:right w:val="none" w:sz="0" w:space="0" w:color="auto"/>
      </w:divBdr>
    </w:div>
    <w:div w:id="1370498621">
      <w:bodyDiv w:val="1"/>
      <w:marLeft w:val="0"/>
      <w:marRight w:val="0"/>
      <w:marTop w:val="0"/>
      <w:marBottom w:val="0"/>
      <w:divBdr>
        <w:top w:val="none" w:sz="0" w:space="0" w:color="auto"/>
        <w:left w:val="none" w:sz="0" w:space="0" w:color="auto"/>
        <w:bottom w:val="none" w:sz="0" w:space="0" w:color="auto"/>
        <w:right w:val="none" w:sz="0" w:space="0" w:color="auto"/>
      </w:divBdr>
    </w:div>
    <w:div w:id="1375235666">
      <w:bodyDiv w:val="1"/>
      <w:marLeft w:val="0"/>
      <w:marRight w:val="0"/>
      <w:marTop w:val="0"/>
      <w:marBottom w:val="0"/>
      <w:divBdr>
        <w:top w:val="none" w:sz="0" w:space="0" w:color="auto"/>
        <w:left w:val="none" w:sz="0" w:space="0" w:color="auto"/>
        <w:bottom w:val="none" w:sz="0" w:space="0" w:color="auto"/>
        <w:right w:val="none" w:sz="0" w:space="0" w:color="auto"/>
      </w:divBdr>
    </w:div>
    <w:div w:id="1375618769">
      <w:bodyDiv w:val="1"/>
      <w:marLeft w:val="0"/>
      <w:marRight w:val="0"/>
      <w:marTop w:val="0"/>
      <w:marBottom w:val="0"/>
      <w:divBdr>
        <w:top w:val="none" w:sz="0" w:space="0" w:color="auto"/>
        <w:left w:val="none" w:sz="0" w:space="0" w:color="auto"/>
        <w:bottom w:val="none" w:sz="0" w:space="0" w:color="auto"/>
        <w:right w:val="none" w:sz="0" w:space="0" w:color="auto"/>
      </w:divBdr>
    </w:div>
    <w:div w:id="1377388578">
      <w:bodyDiv w:val="1"/>
      <w:marLeft w:val="0"/>
      <w:marRight w:val="0"/>
      <w:marTop w:val="0"/>
      <w:marBottom w:val="0"/>
      <w:divBdr>
        <w:top w:val="none" w:sz="0" w:space="0" w:color="auto"/>
        <w:left w:val="none" w:sz="0" w:space="0" w:color="auto"/>
        <w:bottom w:val="none" w:sz="0" w:space="0" w:color="auto"/>
        <w:right w:val="none" w:sz="0" w:space="0" w:color="auto"/>
      </w:divBdr>
    </w:div>
    <w:div w:id="1380087857">
      <w:bodyDiv w:val="1"/>
      <w:marLeft w:val="0"/>
      <w:marRight w:val="0"/>
      <w:marTop w:val="0"/>
      <w:marBottom w:val="0"/>
      <w:divBdr>
        <w:top w:val="none" w:sz="0" w:space="0" w:color="auto"/>
        <w:left w:val="none" w:sz="0" w:space="0" w:color="auto"/>
        <w:bottom w:val="none" w:sz="0" w:space="0" w:color="auto"/>
        <w:right w:val="none" w:sz="0" w:space="0" w:color="auto"/>
      </w:divBdr>
    </w:div>
    <w:div w:id="1381704249">
      <w:bodyDiv w:val="1"/>
      <w:marLeft w:val="0"/>
      <w:marRight w:val="0"/>
      <w:marTop w:val="0"/>
      <w:marBottom w:val="0"/>
      <w:divBdr>
        <w:top w:val="none" w:sz="0" w:space="0" w:color="auto"/>
        <w:left w:val="none" w:sz="0" w:space="0" w:color="auto"/>
        <w:bottom w:val="none" w:sz="0" w:space="0" w:color="auto"/>
        <w:right w:val="none" w:sz="0" w:space="0" w:color="auto"/>
      </w:divBdr>
    </w:div>
    <w:div w:id="1382168994">
      <w:bodyDiv w:val="1"/>
      <w:marLeft w:val="0"/>
      <w:marRight w:val="0"/>
      <w:marTop w:val="0"/>
      <w:marBottom w:val="0"/>
      <w:divBdr>
        <w:top w:val="none" w:sz="0" w:space="0" w:color="auto"/>
        <w:left w:val="none" w:sz="0" w:space="0" w:color="auto"/>
        <w:bottom w:val="none" w:sz="0" w:space="0" w:color="auto"/>
        <w:right w:val="none" w:sz="0" w:space="0" w:color="auto"/>
      </w:divBdr>
    </w:div>
    <w:div w:id="1386100130">
      <w:bodyDiv w:val="1"/>
      <w:marLeft w:val="0"/>
      <w:marRight w:val="0"/>
      <w:marTop w:val="0"/>
      <w:marBottom w:val="0"/>
      <w:divBdr>
        <w:top w:val="none" w:sz="0" w:space="0" w:color="auto"/>
        <w:left w:val="none" w:sz="0" w:space="0" w:color="auto"/>
        <w:bottom w:val="none" w:sz="0" w:space="0" w:color="auto"/>
        <w:right w:val="none" w:sz="0" w:space="0" w:color="auto"/>
      </w:divBdr>
    </w:div>
    <w:div w:id="1386756206">
      <w:bodyDiv w:val="1"/>
      <w:marLeft w:val="0"/>
      <w:marRight w:val="0"/>
      <w:marTop w:val="0"/>
      <w:marBottom w:val="0"/>
      <w:divBdr>
        <w:top w:val="none" w:sz="0" w:space="0" w:color="auto"/>
        <w:left w:val="none" w:sz="0" w:space="0" w:color="auto"/>
        <w:bottom w:val="none" w:sz="0" w:space="0" w:color="auto"/>
        <w:right w:val="none" w:sz="0" w:space="0" w:color="auto"/>
      </w:divBdr>
    </w:div>
    <w:div w:id="1390810702">
      <w:bodyDiv w:val="1"/>
      <w:marLeft w:val="0"/>
      <w:marRight w:val="0"/>
      <w:marTop w:val="0"/>
      <w:marBottom w:val="0"/>
      <w:divBdr>
        <w:top w:val="none" w:sz="0" w:space="0" w:color="auto"/>
        <w:left w:val="none" w:sz="0" w:space="0" w:color="auto"/>
        <w:bottom w:val="none" w:sz="0" w:space="0" w:color="auto"/>
        <w:right w:val="none" w:sz="0" w:space="0" w:color="auto"/>
      </w:divBdr>
    </w:div>
    <w:div w:id="1391657725">
      <w:bodyDiv w:val="1"/>
      <w:marLeft w:val="0"/>
      <w:marRight w:val="0"/>
      <w:marTop w:val="0"/>
      <w:marBottom w:val="0"/>
      <w:divBdr>
        <w:top w:val="none" w:sz="0" w:space="0" w:color="auto"/>
        <w:left w:val="none" w:sz="0" w:space="0" w:color="auto"/>
        <w:bottom w:val="none" w:sz="0" w:space="0" w:color="auto"/>
        <w:right w:val="none" w:sz="0" w:space="0" w:color="auto"/>
      </w:divBdr>
    </w:div>
    <w:div w:id="1391685405">
      <w:bodyDiv w:val="1"/>
      <w:marLeft w:val="0"/>
      <w:marRight w:val="0"/>
      <w:marTop w:val="0"/>
      <w:marBottom w:val="0"/>
      <w:divBdr>
        <w:top w:val="none" w:sz="0" w:space="0" w:color="auto"/>
        <w:left w:val="none" w:sz="0" w:space="0" w:color="auto"/>
        <w:bottom w:val="none" w:sz="0" w:space="0" w:color="auto"/>
        <w:right w:val="none" w:sz="0" w:space="0" w:color="auto"/>
      </w:divBdr>
    </w:div>
    <w:div w:id="1396314999">
      <w:bodyDiv w:val="1"/>
      <w:marLeft w:val="0"/>
      <w:marRight w:val="0"/>
      <w:marTop w:val="0"/>
      <w:marBottom w:val="0"/>
      <w:divBdr>
        <w:top w:val="none" w:sz="0" w:space="0" w:color="auto"/>
        <w:left w:val="none" w:sz="0" w:space="0" w:color="auto"/>
        <w:bottom w:val="none" w:sz="0" w:space="0" w:color="auto"/>
        <w:right w:val="none" w:sz="0" w:space="0" w:color="auto"/>
      </w:divBdr>
    </w:div>
    <w:div w:id="1397893309">
      <w:bodyDiv w:val="1"/>
      <w:marLeft w:val="0"/>
      <w:marRight w:val="0"/>
      <w:marTop w:val="0"/>
      <w:marBottom w:val="0"/>
      <w:divBdr>
        <w:top w:val="none" w:sz="0" w:space="0" w:color="auto"/>
        <w:left w:val="none" w:sz="0" w:space="0" w:color="auto"/>
        <w:bottom w:val="none" w:sz="0" w:space="0" w:color="auto"/>
        <w:right w:val="none" w:sz="0" w:space="0" w:color="auto"/>
      </w:divBdr>
    </w:div>
    <w:div w:id="1398942691">
      <w:bodyDiv w:val="1"/>
      <w:marLeft w:val="0"/>
      <w:marRight w:val="0"/>
      <w:marTop w:val="0"/>
      <w:marBottom w:val="0"/>
      <w:divBdr>
        <w:top w:val="none" w:sz="0" w:space="0" w:color="auto"/>
        <w:left w:val="none" w:sz="0" w:space="0" w:color="auto"/>
        <w:bottom w:val="none" w:sz="0" w:space="0" w:color="auto"/>
        <w:right w:val="none" w:sz="0" w:space="0" w:color="auto"/>
      </w:divBdr>
    </w:div>
    <w:div w:id="1399743585">
      <w:bodyDiv w:val="1"/>
      <w:marLeft w:val="0"/>
      <w:marRight w:val="0"/>
      <w:marTop w:val="0"/>
      <w:marBottom w:val="0"/>
      <w:divBdr>
        <w:top w:val="none" w:sz="0" w:space="0" w:color="auto"/>
        <w:left w:val="none" w:sz="0" w:space="0" w:color="auto"/>
        <w:bottom w:val="none" w:sz="0" w:space="0" w:color="auto"/>
        <w:right w:val="none" w:sz="0" w:space="0" w:color="auto"/>
      </w:divBdr>
    </w:div>
    <w:div w:id="1408376799">
      <w:bodyDiv w:val="1"/>
      <w:marLeft w:val="0"/>
      <w:marRight w:val="0"/>
      <w:marTop w:val="0"/>
      <w:marBottom w:val="0"/>
      <w:divBdr>
        <w:top w:val="none" w:sz="0" w:space="0" w:color="auto"/>
        <w:left w:val="none" w:sz="0" w:space="0" w:color="auto"/>
        <w:bottom w:val="none" w:sz="0" w:space="0" w:color="auto"/>
        <w:right w:val="none" w:sz="0" w:space="0" w:color="auto"/>
      </w:divBdr>
    </w:div>
    <w:div w:id="1410496294">
      <w:bodyDiv w:val="1"/>
      <w:marLeft w:val="0"/>
      <w:marRight w:val="0"/>
      <w:marTop w:val="0"/>
      <w:marBottom w:val="0"/>
      <w:divBdr>
        <w:top w:val="none" w:sz="0" w:space="0" w:color="auto"/>
        <w:left w:val="none" w:sz="0" w:space="0" w:color="auto"/>
        <w:bottom w:val="none" w:sz="0" w:space="0" w:color="auto"/>
        <w:right w:val="none" w:sz="0" w:space="0" w:color="auto"/>
      </w:divBdr>
    </w:div>
    <w:div w:id="1411000699">
      <w:bodyDiv w:val="1"/>
      <w:marLeft w:val="0"/>
      <w:marRight w:val="0"/>
      <w:marTop w:val="0"/>
      <w:marBottom w:val="0"/>
      <w:divBdr>
        <w:top w:val="none" w:sz="0" w:space="0" w:color="auto"/>
        <w:left w:val="none" w:sz="0" w:space="0" w:color="auto"/>
        <w:bottom w:val="none" w:sz="0" w:space="0" w:color="auto"/>
        <w:right w:val="none" w:sz="0" w:space="0" w:color="auto"/>
      </w:divBdr>
    </w:div>
    <w:div w:id="1414550382">
      <w:bodyDiv w:val="1"/>
      <w:marLeft w:val="0"/>
      <w:marRight w:val="0"/>
      <w:marTop w:val="0"/>
      <w:marBottom w:val="0"/>
      <w:divBdr>
        <w:top w:val="none" w:sz="0" w:space="0" w:color="auto"/>
        <w:left w:val="none" w:sz="0" w:space="0" w:color="auto"/>
        <w:bottom w:val="none" w:sz="0" w:space="0" w:color="auto"/>
        <w:right w:val="none" w:sz="0" w:space="0" w:color="auto"/>
      </w:divBdr>
    </w:div>
    <w:div w:id="1416511400">
      <w:bodyDiv w:val="1"/>
      <w:marLeft w:val="0"/>
      <w:marRight w:val="0"/>
      <w:marTop w:val="0"/>
      <w:marBottom w:val="0"/>
      <w:divBdr>
        <w:top w:val="none" w:sz="0" w:space="0" w:color="auto"/>
        <w:left w:val="none" w:sz="0" w:space="0" w:color="auto"/>
        <w:bottom w:val="none" w:sz="0" w:space="0" w:color="auto"/>
        <w:right w:val="none" w:sz="0" w:space="0" w:color="auto"/>
      </w:divBdr>
    </w:div>
    <w:div w:id="1419793555">
      <w:bodyDiv w:val="1"/>
      <w:marLeft w:val="0"/>
      <w:marRight w:val="0"/>
      <w:marTop w:val="0"/>
      <w:marBottom w:val="0"/>
      <w:divBdr>
        <w:top w:val="none" w:sz="0" w:space="0" w:color="auto"/>
        <w:left w:val="none" w:sz="0" w:space="0" w:color="auto"/>
        <w:bottom w:val="none" w:sz="0" w:space="0" w:color="auto"/>
        <w:right w:val="none" w:sz="0" w:space="0" w:color="auto"/>
      </w:divBdr>
    </w:div>
    <w:div w:id="1420637054">
      <w:bodyDiv w:val="1"/>
      <w:marLeft w:val="0"/>
      <w:marRight w:val="0"/>
      <w:marTop w:val="0"/>
      <w:marBottom w:val="0"/>
      <w:divBdr>
        <w:top w:val="none" w:sz="0" w:space="0" w:color="auto"/>
        <w:left w:val="none" w:sz="0" w:space="0" w:color="auto"/>
        <w:bottom w:val="none" w:sz="0" w:space="0" w:color="auto"/>
        <w:right w:val="none" w:sz="0" w:space="0" w:color="auto"/>
      </w:divBdr>
    </w:div>
    <w:div w:id="1423801015">
      <w:bodyDiv w:val="1"/>
      <w:marLeft w:val="0"/>
      <w:marRight w:val="0"/>
      <w:marTop w:val="0"/>
      <w:marBottom w:val="0"/>
      <w:divBdr>
        <w:top w:val="none" w:sz="0" w:space="0" w:color="auto"/>
        <w:left w:val="none" w:sz="0" w:space="0" w:color="auto"/>
        <w:bottom w:val="none" w:sz="0" w:space="0" w:color="auto"/>
        <w:right w:val="none" w:sz="0" w:space="0" w:color="auto"/>
      </w:divBdr>
    </w:div>
    <w:div w:id="1424104345">
      <w:bodyDiv w:val="1"/>
      <w:marLeft w:val="0"/>
      <w:marRight w:val="0"/>
      <w:marTop w:val="0"/>
      <w:marBottom w:val="0"/>
      <w:divBdr>
        <w:top w:val="none" w:sz="0" w:space="0" w:color="auto"/>
        <w:left w:val="none" w:sz="0" w:space="0" w:color="auto"/>
        <w:bottom w:val="none" w:sz="0" w:space="0" w:color="auto"/>
        <w:right w:val="none" w:sz="0" w:space="0" w:color="auto"/>
      </w:divBdr>
    </w:div>
    <w:div w:id="1426464102">
      <w:bodyDiv w:val="1"/>
      <w:marLeft w:val="0"/>
      <w:marRight w:val="0"/>
      <w:marTop w:val="0"/>
      <w:marBottom w:val="0"/>
      <w:divBdr>
        <w:top w:val="none" w:sz="0" w:space="0" w:color="auto"/>
        <w:left w:val="none" w:sz="0" w:space="0" w:color="auto"/>
        <w:bottom w:val="none" w:sz="0" w:space="0" w:color="auto"/>
        <w:right w:val="none" w:sz="0" w:space="0" w:color="auto"/>
      </w:divBdr>
    </w:div>
    <w:div w:id="1431581090">
      <w:bodyDiv w:val="1"/>
      <w:marLeft w:val="0"/>
      <w:marRight w:val="0"/>
      <w:marTop w:val="0"/>
      <w:marBottom w:val="0"/>
      <w:divBdr>
        <w:top w:val="none" w:sz="0" w:space="0" w:color="auto"/>
        <w:left w:val="none" w:sz="0" w:space="0" w:color="auto"/>
        <w:bottom w:val="none" w:sz="0" w:space="0" w:color="auto"/>
        <w:right w:val="none" w:sz="0" w:space="0" w:color="auto"/>
      </w:divBdr>
    </w:div>
    <w:div w:id="1438065484">
      <w:bodyDiv w:val="1"/>
      <w:marLeft w:val="0"/>
      <w:marRight w:val="0"/>
      <w:marTop w:val="0"/>
      <w:marBottom w:val="0"/>
      <w:divBdr>
        <w:top w:val="none" w:sz="0" w:space="0" w:color="auto"/>
        <w:left w:val="none" w:sz="0" w:space="0" w:color="auto"/>
        <w:bottom w:val="none" w:sz="0" w:space="0" w:color="auto"/>
        <w:right w:val="none" w:sz="0" w:space="0" w:color="auto"/>
      </w:divBdr>
      <w:divsChild>
        <w:div w:id="1673412962">
          <w:marLeft w:val="0"/>
          <w:marRight w:val="0"/>
          <w:marTop w:val="0"/>
          <w:marBottom w:val="0"/>
          <w:divBdr>
            <w:top w:val="none" w:sz="0" w:space="0" w:color="auto"/>
            <w:left w:val="none" w:sz="0" w:space="0" w:color="auto"/>
            <w:bottom w:val="none" w:sz="0" w:space="0" w:color="auto"/>
            <w:right w:val="none" w:sz="0" w:space="0" w:color="auto"/>
          </w:divBdr>
        </w:div>
        <w:div w:id="1939752911">
          <w:marLeft w:val="0"/>
          <w:marRight w:val="0"/>
          <w:marTop w:val="0"/>
          <w:marBottom w:val="0"/>
          <w:divBdr>
            <w:top w:val="none" w:sz="0" w:space="0" w:color="auto"/>
            <w:left w:val="none" w:sz="0" w:space="0" w:color="auto"/>
            <w:bottom w:val="none" w:sz="0" w:space="0" w:color="auto"/>
            <w:right w:val="none" w:sz="0" w:space="0" w:color="auto"/>
          </w:divBdr>
        </w:div>
      </w:divsChild>
    </w:div>
    <w:div w:id="1438527468">
      <w:bodyDiv w:val="1"/>
      <w:marLeft w:val="0"/>
      <w:marRight w:val="0"/>
      <w:marTop w:val="0"/>
      <w:marBottom w:val="0"/>
      <w:divBdr>
        <w:top w:val="none" w:sz="0" w:space="0" w:color="auto"/>
        <w:left w:val="none" w:sz="0" w:space="0" w:color="auto"/>
        <w:bottom w:val="none" w:sz="0" w:space="0" w:color="auto"/>
        <w:right w:val="none" w:sz="0" w:space="0" w:color="auto"/>
      </w:divBdr>
    </w:div>
    <w:div w:id="1439178877">
      <w:bodyDiv w:val="1"/>
      <w:marLeft w:val="0"/>
      <w:marRight w:val="0"/>
      <w:marTop w:val="0"/>
      <w:marBottom w:val="0"/>
      <w:divBdr>
        <w:top w:val="none" w:sz="0" w:space="0" w:color="auto"/>
        <w:left w:val="none" w:sz="0" w:space="0" w:color="auto"/>
        <w:bottom w:val="none" w:sz="0" w:space="0" w:color="auto"/>
        <w:right w:val="none" w:sz="0" w:space="0" w:color="auto"/>
      </w:divBdr>
    </w:div>
    <w:div w:id="1440644252">
      <w:bodyDiv w:val="1"/>
      <w:marLeft w:val="0"/>
      <w:marRight w:val="0"/>
      <w:marTop w:val="0"/>
      <w:marBottom w:val="0"/>
      <w:divBdr>
        <w:top w:val="none" w:sz="0" w:space="0" w:color="auto"/>
        <w:left w:val="none" w:sz="0" w:space="0" w:color="auto"/>
        <w:bottom w:val="none" w:sz="0" w:space="0" w:color="auto"/>
        <w:right w:val="none" w:sz="0" w:space="0" w:color="auto"/>
      </w:divBdr>
    </w:div>
    <w:div w:id="1440831608">
      <w:bodyDiv w:val="1"/>
      <w:marLeft w:val="0"/>
      <w:marRight w:val="0"/>
      <w:marTop w:val="0"/>
      <w:marBottom w:val="0"/>
      <w:divBdr>
        <w:top w:val="none" w:sz="0" w:space="0" w:color="auto"/>
        <w:left w:val="none" w:sz="0" w:space="0" w:color="auto"/>
        <w:bottom w:val="none" w:sz="0" w:space="0" w:color="auto"/>
        <w:right w:val="none" w:sz="0" w:space="0" w:color="auto"/>
      </w:divBdr>
    </w:div>
    <w:div w:id="1441990505">
      <w:bodyDiv w:val="1"/>
      <w:marLeft w:val="0"/>
      <w:marRight w:val="0"/>
      <w:marTop w:val="0"/>
      <w:marBottom w:val="0"/>
      <w:divBdr>
        <w:top w:val="none" w:sz="0" w:space="0" w:color="auto"/>
        <w:left w:val="none" w:sz="0" w:space="0" w:color="auto"/>
        <w:bottom w:val="none" w:sz="0" w:space="0" w:color="auto"/>
        <w:right w:val="none" w:sz="0" w:space="0" w:color="auto"/>
      </w:divBdr>
    </w:div>
    <w:div w:id="1444498353">
      <w:bodyDiv w:val="1"/>
      <w:marLeft w:val="0"/>
      <w:marRight w:val="0"/>
      <w:marTop w:val="0"/>
      <w:marBottom w:val="0"/>
      <w:divBdr>
        <w:top w:val="none" w:sz="0" w:space="0" w:color="auto"/>
        <w:left w:val="none" w:sz="0" w:space="0" w:color="auto"/>
        <w:bottom w:val="none" w:sz="0" w:space="0" w:color="auto"/>
        <w:right w:val="none" w:sz="0" w:space="0" w:color="auto"/>
      </w:divBdr>
    </w:div>
    <w:div w:id="1444957573">
      <w:bodyDiv w:val="1"/>
      <w:marLeft w:val="0"/>
      <w:marRight w:val="0"/>
      <w:marTop w:val="0"/>
      <w:marBottom w:val="0"/>
      <w:divBdr>
        <w:top w:val="none" w:sz="0" w:space="0" w:color="auto"/>
        <w:left w:val="none" w:sz="0" w:space="0" w:color="auto"/>
        <w:bottom w:val="none" w:sz="0" w:space="0" w:color="auto"/>
        <w:right w:val="none" w:sz="0" w:space="0" w:color="auto"/>
      </w:divBdr>
    </w:div>
    <w:div w:id="1448936330">
      <w:bodyDiv w:val="1"/>
      <w:marLeft w:val="0"/>
      <w:marRight w:val="0"/>
      <w:marTop w:val="0"/>
      <w:marBottom w:val="0"/>
      <w:divBdr>
        <w:top w:val="none" w:sz="0" w:space="0" w:color="auto"/>
        <w:left w:val="none" w:sz="0" w:space="0" w:color="auto"/>
        <w:bottom w:val="none" w:sz="0" w:space="0" w:color="auto"/>
        <w:right w:val="none" w:sz="0" w:space="0" w:color="auto"/>
      </w:divBdr>
    </w:div>
    <w:div w:id="1449199329">
      <w:bodyDiv w:val="1"/>
      <w:marLeft w:val="0"/>
      <w:marRight w:val="0"/>
      <w:marTop w:val="0"/>
      <w:marBottom w:val="0"/>
      <w:divBdr>
        <w:top w:val="none" w:sz="0" w:space="0" w:color="auto"/>
        <w:left w:val="none" w:sz="0" w:space="0" w:color="auto"/>
        <w:bottom w:val="none" w:sz="0" w:space="0" w:color="auto"/>
        <w:right w:val="none" w:sz="0" w:space="0" w:color="auto"/>
      </w:divBdr>
    </w:div>
    <w:div w:id="1452818067">
      <w:bodyDiv w:val="1"/>
      <w:marLeft w:val="0"/>
      <w:marRight w:val="0"/>
      <w:marTop w:val="0"/>
      <w:marBottom w:val="0"/>
      <w:divBdr>
        <w:top w:val="none" w:sz="0" w:space="0" w:color="auto"/>
        <w:left w:val="none" w:sz="0" w:space="0" w:color="auto"/>
        <w:bottom w:val="none" w:sz="0" w:space="0" w:color="auto"/>
        <w:right w:val="none" w:sz="0" w:space="0" w:color="auto"/>
      </w:divBdr>
    </w:div>
    <w:div w:id="1455900451">
      <w:bodyDiv w:val="1"/>
      <w:marLeft w:val="0"/>
      <w:marRight w:val="0"/>
      <w:marTop w:val="0"/>
      <w:marBottom w:val="0"/>
      <w:divBdr>
        <w:top w:val="none" w:sz="0" w:space="0" w:color="auto"/>
        <w:left w:val="none" w:sz="0" w:space="0" w:color="auto"/>
        <w:bottom w:val="none" w:sz="0" w:space="0" w:color="auto"/>
        <w:right w:val="none" w:sz="0" w:space="0" w:color="auto"/>
      </w:divBdr>
    </w:div>
    <w:div w:id="1457337914">
      <w:bodyDiv w:val="1"/>
      <w:marLeft w:val="0"/>
      <w:marRight w:val="0"/>
      <w:marTop w:val="0"/>
      <w:marBottom w:val="0"/>
      <w:divBdr>
        <w:top w:val="none" w:sz="0" w:space="0" w:color="auto"/>
        <w:left w:val="none" w:sz="0" w:space="0" w:color="auto"/>
        <w:bottom w:val="none" w:sz="0" w:space="0" w:color="auto"/>
        <w:right w:val="none" w:sz="0" w:space="0" w:color="auto"/>
      </w:divBdr>
    </w:div>
    <w:div w:id="1459186066">
      <w:bodyDiv w:val="1"/>
      <w:marLeft w:val="0"/>
      <w:marRight w:val="0"/>
      <w:marTop w:val="0"/>
      <w:marBottom w:val="0"/>
      <w:divBdr>
        <w:top w:val="none" w:sz="0" w:space="0" w:color="auto"/>
        <w:left w:val="none" w:sz="0" w:space="0" w:color="auto"/>
        <w:bottom w:val="none" w:sz="0" w:space="0" w:color="auto"/>
        <w:right w:val="none" w:sz="0" w:space="0" w:color="auto"/>
      </w:divBdr>
    </w:div>
    <w:div w:id="1464346343">
      <w:bodyDiv w:val="1"/>
      <w:marLeft w:val="0"/>
      <w:marRight w:val="0"/>
      <w:marTop w:val="0"/>
      <w:marBottom w:val="0"/>
      <w:divBdr>
        <w:top w:val="none" w:sz="0" w:space="0" w:color="auto"/>
        <w:left w:val="none" w:sz="0" w:space="0" w:color="auto"/>
        <w:bottom w:val="none" w:sz="0" w:space="0" w:color="auto"/>
        <w:right w:val="none" w:sz="0" w:space="0" w:color="auto"/>
      </w:divBdr>
    </w:div>
    <w:div w:id="1466393877">
      <w:bodyDiv w:val="1"/>
      <w:marLeft w:val="0"/>
      <w:marRight w:val="0"/>
      <w:marTop w:val="0"/>
      <w:marBottom w:val="0"/>
      <w:divBdr>
        <w:top w:val="none" w:sz="0" w:space="0" w:color="auto"/>
        <w:left w:val="none" w:sz="0" w:space="0" w:color="auto"/>
        <w:bottom w:val="none" w:sz="0" w:space="0" w:color="auto"/>
        <w:right w:val="none" w:sz="0" w:space="0" w:color="auto"/>
      </w:divBdr>
    </w:div>
    <w:div w:id="1467115881">
      <w:bodyDiv w:val="1"/>
      <w:marLeft w:val="0"/>
      <w:marRight w:val="0"/>
      <w:marTop w:val="0"/>
      <w:marBottom w:val="0"/>
      <w:divBdr>
        <w:top w:val="none" w:sz="0" w:space="0" w:color="auto"/>
        <w:left w:val="none" w:sz="0" w:space="0" w:color="auto"/>
        <w:bottom w:val="none" w:sz="0" w:space="0" w:color="auto"/>
        <w:right w:val="none" w:sz="0" w:space="0" w:color="auto"/>
      </w:divBdr>
    </w:div>
    <w:div w:id="1468358249">
      <w:bodyDiv w:val="1"/>
      <w:marLeft w:val="0"/>
      <w:marRight w:val="0"/>
      <w:marTop w:val="0"/>
      <w:marBottom w:val="0"/>
      <w:divBdr>
        <w:top w:val="none" w:sz="0" w:space="0" w:color="auto"/>
        <w:left w:val="none" w:sz="0" w:space="0" w:color="auto"/>
        <w:bottom w:val="none" w:sz="0" w:space="0" w:color="auto"/>
        <w:right w:val="none" w:sz="0" w:space="0" w:color="auto"/>
      </w:divBdr>
    </w:div>
    <w:div w:id="1472793069">
      <w:bodyDiv w:val="1"/>
      <w:marLeft w:val="0"/>
      <w:marRight w:val="0"/>
      <w:marTop w:val="0"/>
      <w:marBottom w:val="0"/>
      <w:divBdr>
        <w:top w:val="none" w:sz="0" w:space="0" w:color="auto"/>
        <w:left w:val="none" w:sz="0" w:space="0" w:color="auto"/>
        <w:bottom w:val="none" w:sz="0" w:space="0" w:color="auto"/>
        <w:right w:val="none" w:sz="0" w:space="0" w:color="auto"/>
      </w:divBdr>
    </w:div>
    <w:div w:id="1473668787">
      <w:bodyDiv w:val="1"/>
      <w:marLeft w:val="0"/>
      <w:marRight w:val="0"/>
      <w:marTop w:val="0"/>
      <w:marBottom w:val="0"/>
      <w:divBdr>
        <w:top w:val="none" w:sz="0" w:space="0" w:color="auto"/>
        <w:left w:val="none" w:sz="0" w:space="0" w:color="auto"/>
        <w:bottom w:val="none" w:sz="0" w:space="0" w:color="auto"/>
        <w:right w:val="none" w:sz="0" w:space="0" w:color="auto"/>
      </w:divBdr>
    </w:div>
    <w:div w:id="1473860964">
      <w:bodyDiv w:val="1"/>
      <w:marLeft w:val="0"/>
      <w:marRight w:val="0"/>
      <w:marTop w:val="0"/>
      <w:marBottom w:val="0"/>
      <w:divBdr>
        <w:top w:val="none" w:sz="0" w:space="0" w:color="auto"/>
        <w:left w:val="none" w:sz="0" w:space="0" w:color="auto"/>
        <w:bottom w:val="none" w:sz="0" w:space="0" w:color="auto"/>
        <w:right w:val="none" w:sz="0" w:space="0" w:color="auto"/>
      </w:divBdr>
    </w:div>
    <w:div w:id="1480733307">
      <w:bodyDiv w:val="1"/>
      <w:marLeft w:val="0"/>
      <w:marRight w:val="0"/>
      <w:marTop w:val="0"/>
      <w:marBottom w:val="0"/>
      <w:divBdr>
        <w:top w:val="none" w:sz="0" w:space="0" w:color="auto"/>
        <w:left w:val="none" w:sz="0" w:space="0" w:color="auto"/>
        <w:bottom w:val="none" w:sz="0" w:space="0" w:color="auto"/>
        <w:right w:val="none" w:sz="0" w:space="0" w:color="auto"/>
      </w:divBdr>
    </w:div>
    <w:div w:id="1482191979">
      <w:bodyDiv w:val="1"/>
      <w:marLeft w:val="0"/>
      <w:marRight w:val="0"/>
      <w:marTop w:val="0"/>
      <w:marBottom w:val="0"/>
      <w:divBdr>
        <w:top w:val="none" w:sz="0" w:space="0" w:color="auto"/>
        <w:left w:val="none" w:sz="0" w:space="0" w:color="auto"/>
        <w:bottom w:val="none" w:sz="0" w:space="0" w:color="auto"/>
        <w:right w:val="none" w:sz="0" w:space="0" w:color="auto"/>
      </w:divBdr>
    </w:div>
    <w:div w:id="1484736247">
      <w:bodyDiv w:val="1"/>
      <w:marLeft w:val="0"/>
      <w:marRight w:val="0"/>
      <w:marTop w:val="0"/>
      <w:marBottom w:val="0"/>
      <w:divBdr>
        <w:top w:val="none" w:sz="0" w:space="0" w:color="auto"/>
        <w:left w:val="none" w:sz="0" w:space="0" w:color="auto"/>
        <w:bottom w:val="none" w:sz="0" w:space="0" w:color="auto"/>
        <w:right w:val="none" w:sz="0" w:space="0" w:color="auto"/>
      </w:divBdr>
    </w:div>
    <w:div w:id="1486776784">
      <w:bodyDiv w:val="1"/>
      <w:marLeft w:val="0"/>
      <w:marRight w:val="0"/>
      <w:marTop w:val="0"/>
      <w:marBottom w:val="0"/>
      <w:divBdr>
        <w:top w:val="none" w:sz="0" w:space="0" w:color="auto"/>
        <w:left w:val="none" w:sz="0" w:space="0" w:color="auto"/>
        <w:bottom w:val="none" w:sz="0" w:space="0" w:color="auto"/>
        <w:right w:val="none" w:sz="0" w:space="0" w:color="auto"/>
      </w:divBdr>
    </w:div>
    <w:div w:id="1503546703">
      <w:bodyDiv w:val="1"/>
      <w:marLeft w:val="0"/>
      <w:marRight w:val="0"/>
      <w:marTop w:val="0"/>
      <w:marBottom w:val="0"/>
      <w:divBdr>
        <w:top w:val="none" w:sz="0" w:space="0" w:color="auto"/>
        <w:left w:val="none" w:sz="0" w:space="0" w:color="auto"/>
        <w:bottom w:val="none" w:sz="0" w:space="0" w:color="auto"/>
        <w:right w:val="none" w:sz="0" w:space="0" w:color="auto"/>
      </w:divBdr>
    </w:div>
    <w:div w:id="1508402841">
      <w:bodyDiv w:val="1"/>
      <w:marLeft w:val="0"/>
      <w:marRight w:val="0"/>
      <w:marTop w:val="0"/>
      <w:marBottom w:val="0"/>
      <w:divBdr>
        <w:top w:val="none" w:sz="0" w:space="0" w:color="auto"/>
        <w:left w:val="none" w:sz="0" w:space="0" w:color="auto"/>
        <w:bottom w:val="none" w:sz="0" w:space="0" w:color="auto"/>
        <w:right w:val="none" w:sz="0" w:space="0" w:color="auto"/>
      </w:divBdr>
    </w:div>
    <w:div w:id="1509323503">
      <w:bodyDiv w:val="1"/>
      <w:marLeft w:val="0"/>
      <w:marRight w:val="0"/>
      <w:marTop w:val="0"/>
      <w:marBottom w:val="0"/>
      <w:divBdr>
        <w:top w:val="none" w:sz="0" w:space="0" w:color="auto"/>
        <w:left w:val="none" w:sz="0" w:space="0" w:color="auto"/>
        <w:bottom w:val="none" w:sz="0" w:space="0" w:color="auto"/>
        <w:right w:val="none" w:sz="0" w:space="0" w:color="auto"/>
      </w:divBdr>
    </w:div>
    <w:div w:id="1509563349">
      <w:bodyDiv w:val="1"/>
      <w:marLeft w:val="0"/>
      <w:marRight w:val="0"/>
      <w:marTop w:val="0"/>
      <w:marBottom w:val="0"/>
      <w:divBdr>
        <w:top w:val="none" w:sz="0" w:space="0" w:color="auto"/>
        <w:left w:val="none" w:sz="0" w:space="0" w:color="auto"/>
        <w:bottom w:val="none" w:sz="0" w:space="0" w:color="auto"/>
        <w:right w:val="none" w:sz="0" w:space="0" w:color="auto"/>
      </w:divBdr>
    </w:div>
    <w:div w:id="1509833347">
      <w:bodyDiv w:val="1"/>
      <w:marLeft w:val="0"/>
      <w:marRight w:val="0"/>
      <w:marTop w:val="0"/>
      <w:marBottom w:val="0"/>
      <w:divBdr>
        <w:top w:val="none" w:sz="0" w:space="0" w:color="auto"/>
        <w:left w:val="none" w:sz="0" w:space="0" w:color="auto"/>
        <w:bottom w:val="none" w:sz="0" w:space="0" w:color="auto"/>
        <w:right w:val="none" w:sz="0" w:space="0" w:color="auto"/>
      </w:divBdr>
    </w:div>
    <w:div w:id="1511331767">
      <w:bodyDiv w:val="1"/>
      <w:marLeft w:val="0"/>
      <w:marRight w:val="0"/>
      <w:marTop w:val="0"/>
      <w:marBottom w:val="0"/>
      <w:divBdr>
        <w:top w:val="none" w:sz="0" w:space="0" w:color="auto"/>
        <w:left w:val="none" w:sz="0" w:space="0" w:color="auto"/>
        <w:bottom w:val="none" w:sz="0" w:space="0" w:color="auto"/>
        <w:right w:val="none" w:sz="0" w:space="0" w:color="auto"/>
      </w:divBdr>
    </w:div>
    <w:div w:id="1515072172">
      <w:bodyDiv w:val="1"/>
      <w:marLeft w:val="0"/>
      <w:marRight w:val="0"/>
      <w:marTop w:val="0"/>
      <w:marBottom w:val="0"/>
      <w:divBdr>
        <w:top w:val="none" w:sz="0" w:space="0" w:color="auto"/>
        <w:left w:val="none" w:sz="0" w:space="0" w:color="auto"/>
        <w:bottom w:val="none" w:sz="0" w:space="0" w:color="auto"/>
        <w:right w:val="none" w:sz="0" w:space="0" w:color="auto"/>
      </w:divBdr>
    </w:div>
    <w:div w:id="1518692829">
      <w:bodyDiv w:val="1"/>
      <w:marLeft w:val="0"/>
      <w:marRight w:val="0"/>
      <w:marTop w:val="0"/>
      <w:marBottom w:val="0"/>
      <w:divBdr>
        <w:top w:val="none" w:sz="0" w:space="0" w:color="auto"/>
        <w:left w:val="none" w:sz="0" w:space="0" w:color="auto"/>
        <w:bottom w:val="none" w:sz="0" w:space="0" w:color="auto"/>
        <w:right w:val="none" w:sz="0" w:space="0" w:color="auto"/>
      </w:divBdr>
    </w:div>
    <w:div w:id="1522738403">
      <w:bodyDiv w:val="1"/>
      <w:marLeft w:val="0"/>
      <w:marRight w:val="0"/>
      <w:marTop w:val="0"/>
      <w:marBottom w:val="0"/>
      <w:divBdr>
        <w:top w:val="none" w:sz="0" w:space="0" w:color="auto"/>
        <w:left w:val="none" w:sz="0" w:space="0" w:color="auto"/>
        <w:bottom w:val="none" w:sz="0" w:space="0" w:color="auto"/>
        <w:right w:val="none" w:sz="0" w:space="0" w:color="auto"/>
      </w:divBdr>
    </w:div>
    <w:div w:id="1522862977">
      <w:bodyDiv w:val="1"/>
      <w:marLeft w:val="0"/>
      <w:marRight w:val="0"/>
      <w:marTop w:val="0"/>
      <w:marBottom w:val="0"/>
      <w:divBdr>
        <w:top w:val="none" w:sz="0" w:space="0" w:color="auto"/>
        <w:left w:val="none" w:sz="0" w:space="0" w:color="auto"/>
        <w:bottom w:val="none" w:sz="0" w:space="0" w:color="auto"/>
        <w:right w:val="none" w:sz="0" w:space="0" w:color="auto"/>
      </w:divBdr>
    </w:div>
    <w:div w:id="1525174180">
      <w:bodyDiv w:val="1"/>
      <w:marLeft w:val="0"/>
      <w:marRight w:val="0"/>
      <w:marTop w:val="0"/>
      <w:marBottom w:val="0"/>
      <w:divBdr>
        <w:top w:val="none" w:sz="0" w:space="0" w:color="auto"/>
        <w:left w:val="none" w:sz="0" w:space="0" w:color="auto"/>
        <w:bottom w:val="none" w:sz="0" w:space="0" w:color="auto"/>
        <w:right w:val="none" w:sz="0" w:space="0" w:color="auto"/>
      </w:divBdr>
    </w:div>
    <w:div w:id="1525364614">
      <w:bodyDiv w:val="1"/>
      <w:marLeft w:val="0"/>
      <w:marRight w:val="0"/>
      <w:marTop w:val="0"/>
      <w:marBottom w:val="0"/>
      <w:divBdr>
        <w:top w:val="none" w:sz="0" w:space="0" w:color="auto"/>
        <w:left w:val="none" w:sz="0" w:space="0" w:color="auto"/>
        <w:bottom w:val="none" w:sz="0" w:space="0" w:color="auto"/>
        <w:right w:val="none" w:sz="0" w:space="0" w:color="auto"/>
      </w:divBdr>
    </w:div>
    <w:div w:id="1529025273">
      <w:bodyDiv w:val="1"/>
      <w:marLeft w:val="0"/>
      <w:marRight w:val="0"/>
      <w:marTop w:val="0"/>
      <w:marBottom w:val="0"/>
      <w:divBdr>
        <w:top w:val="none" w:sz="0" w:space="0" w:color="auto"/>
        <w:left w:val="none" w:sz="0" w:space="0" w:color="auto"/>
        <w:bottom w:val="none" w:sz="0" w:space="0" w:color="auto"/>
        <w:right w:val="none" w:sz="0" w:space="0" w:color="auto"/>
      </w:divBdr>
    </w:div>
    <w:div w:id="1529563987">
      <w:bodyDiv w:val="1"/>
      <w:marLeft w:val="0"/>
      <w:marRight w:val="0"/>
      <w:marTop w:val="0"/>
      <w:marBottom w:val="0"/>
      <w:divBdr>
        <w:top w:val="none" w:sz="0" w:space="0" w:color="auto"/>
        <w:left w:val="none" w:sz="0" w:space="0" w:color="auto"/>
        <w:bottom w:val="none" w:sz="0" w:space="0" w:color="auto"/>
        <w:right w:val="none" w:sz="0" w:space="0" w:color="auto"/>
      </w:divBdr>
    </w:div>
    <w:div w:id="1530920979">
      <w:bodyDiv w:val="1"/>
      <w:marLeft w:val="0"/>
      <w:marRight w:val="0"/>
      <w:marTop w:val="0"/>
      <w:marBottom w:val="0"/>
      <w:divBdr>
        <w:top w:val="none" w:sz="0" w:space="0" w:color="auto"/>
        <w:left w:val="none" w:sz="0" w:space="0" w:color="auto"/>
        <w:bottom w:val="none" w:sz="0" w:space="0" w:color="auto"/>
        <w:right w:val="none" w:sz="0" w:space="0" w:color="auto"/>
      </w:divBdr>
    </w:div>
    <w:div w:id="1531530224">
      <w:bodyDiv w:val="1"/>
      <w:marLeft w:val="0"/>
      <w:marRight w:val="0"/>
      <w:marTop w:val="0"/>
      <w:marBottom w:val="0"/>
      <w:divBdr>
        <w:top w:val="none" w:sz="0" w:space="0" w:color="auto"/>
        <w:left w:val="none" w:sz="0" w:space="0" w:color="auto"/>
        <w:bottom w:val="none" w:sz="0" w:space="0" w:color="auto"/>
        <w:right w:val="none" w:sz="0" w:space="0" w:color="auto"/>
      </w:divBdr>
    </w:div>
    <w:div w:id="1532188421">
      <w:bodyDiv w:val="1"/>
      <w:marLeft w:val="0"/>
      <w:marRight w:val="0"/>
      <w:marTop w:val="0"/>
      <w:marBottom w:val="0"/>
      <w:divBdr>
        <w:top w:val="none" w:sz="0" w:space="0" w:color="auto"/>
        <w:left w:val="none" w:sz="0" w:space="0" w:color="auto"/>
        <w:bottom w:val="none" w:sz="0" w:space="0" w:color="auto"/>
        <w:right w:val="none" w:sz="0" w:space="0" w:color="auto"/>
      </w:divBdr>
    </w:div>
    <w:div w:id="1532379855">
      <w:bodyDiv w:val="1"/>
      <w:marLeft w:val="0"/>
      <w:marRight w:val="0"/>
      <w:marTop w:val="0"/>
      <w:marBottom w:val="0"/>
      <w:divBdr>
        <w:top w:val="none" w:sz="0" w:space="0" w:color="auto"/>
        <w:left w:val="none" w:sz="0" w:space="0" w:color="auto"/>
        <w:bottom w:val="none" w:sz="0" w:space="0" w:color="auto"/>
        <w:right w:val="none" w:sz="0" w:space="0" w:color="auto"/>
      </w:divBdr>
    </w:div>
    <w:div w:id="1533180019">
      <w:bodyDiv w:val="1"/>
      <w:marLeft w:val="0"/>
      <w:marRight w:val="0"/>
      <w:marTop w:val="0"/>
      <w:marBottom w:val="0"/>
      <w:divBdr>
        <w:top w:val="none" w:sz="0" w:space="0" w:color="auto"/>
        <w:left w:val="none" w:sz="0" w:space="0" w:color="auto"/>
        <w:bottom w:val="none" w:sz="0" w:space="0" w:color="auto"/>
        <w:right w:val="none" w:sz="0" w:space="0" w:color="auto"/>
      </w:divBdr>
    </w:div>
    <w:div w:id="1534339648">
      <w:bodyDiv w:val="1"/>
      <w:marLeft w:val="0"/>
      <w:marRight w:val="0"/>
      <w:marTop w:val="0"/>
      <w:marBottom w:val="0"/>
      <w:divBdr>
        <w:top w:val="none" w:sz="0" w:space="0" w:color="auto"/>
        <w:left w:val="none" w:sz="0" w:space="0" w:color="auto"/>
        <w:bottom w:val="none" w:sz="0" w:space="0" w:color="auto"/>
        <w:right w:val="none" w:sz="0" w:space="0" w:color="auto"/>
      </w:divBdr>
    </w:div>
    <w:div w:id="1537742446">
      <w:bodyDiv w:val="1"/>
      <w:marLeft w:val="0"/>
      <w:marRight w:val="0"/>
      <w:marTop w:val="0"/>
      <w:marBottom w:val="0"/>
      <w:divBdr>
        <w:top w:val="none" w:sz="0" w:space="0" w:color="auto"/>
        <w:left w:val="none" w:sz="0" w:space="0" w:color="auto"/>
        <w:bottom w:val="none" w:sz="0" w:space="0" w:color="auto"/>
        <w:right w:val="none" w:sz="0" w:space="0" w:color="auto"/>
      </w:divBdr>
    </w:div>
    <w:div w:id="1540820317">
      <w:bodyDiv w:val="1"/>
      <w:marLeft w:val="0"/>
      <w:marRight w:val="0"/>
      <w:marTop w:val="0"/>
      <w:marBottom w:val="0"/>
      <w:divBdr>
        <w:top w:val="none" w:sz="0" w:space="0" w:color="auto"/>
        <w:left w:val="none" w:sz="0" w:space="0" w:color="auto"/>
        <w:bottom w:val="none" w:sz="0" w:space="0" w:color="auto"/>
        <w:right w:val="none" w:sz="0" w:space="0" w:color="auto"/>
      </w:divBdr>
    </w:div>
    <w:div w:id="1543784980">
      <w:bodyDiv w:val="1"/>
      <w:marLeft w:val="0"/>
      <w:marRight w:val="0"/>
      <w:marTop w:val="0"/>
      <w:marBottom w:val="0"/>
      <w:divBdr>
        <w:top w:val="none" w:sz="0" w:space="0" w:color="auto"/>
        <w:left w:val="none" w:sz="0" w:space="0" w:color="auto"/>
        <w:bottom w:val="none" w:sz="0" w:space="0" w:color="auto"/>
        <w:right w:val="none" w:sz="0" w:space="0" w:color="auto"/>
      </w:divBdr>
    </w:div>
    <w:div w:id="1548255122">
      <w:bodyDiv w:val="1"/>
      <w:marLeft w:val="0"/>
      <w:marRight w:val="0"/>
      <w:marTop w:val="0"/>
      <w:marBottom w:val="0"/>
      <w:divBdr>
        <w:top w:val="none" w:sz="0" w:space="0" w:color="auto"/>
        <w:left w:val="none" w:sz="0" w:space="0" w:color="auto"/>
        <w:bottom w:val="none" w:sz="0" w:space="0" w:color="auto"/>
        <w:right w:val="none" w:sz="0" w:space="0" w:color="auto"/>
      </w:divBdr>
    </w:div>
    <w:div w:id="1549221957">
      <w:bodyDiv w:val="1"/>
      <w:marLeft w:val="0"/>
      <w:marRight w:val="0"/>
      <w:marTop w:val="0"/>
      <w:marBottom w:val="0"/>
      <w:divBdr>
        <w:top w:val="none" w:sz="0" w:space="0" w:color="auto"/>
        <w:left w:val="none" w:sz="0" w:space="0" w:color="auto"/>
        <w:bottom w:val="none" w:sz="0" w:space="0" w:color="auto"/>
        <w:right w:val="none" w:sz="0" w:space="0" w:color="auto"/>
      </w:divBdr>
    </w:div>
    <w:div w:id="1555504415">
      <w:bodyDiv w:val="1"/>
      <w:marLeft w:val="0"/>
      <w:marRight w:val="0"/>
      <w:marTop w:val="0"/>
      <w:marBottom w:val="0"/>
      <w:divBdr>
        <w:top w:val="none" w:sz="0" w:space="0" w:color="auto"/>
        <w:left w:val="none" w:sz="0" w:space="0" w:color="auto"/>
        <w:bottom w:val="none" w:sz="0" w:space="0" w:color="auto"/>
        <w:right w:val="none" w:sz="0" w:space="0" w:color="auto"/>
      </w:divBdr>
    </w:div>
    <w:div w:id="1556894664">
      <w:bodyDiv w:val="1"/>
      <w:marLeft w:val="0"/>
      <w:marRight w:val="0"/>
      <w:marTop w:val="0"/>
      <w:marBottom w:val="0"/>
      <w:divBdr>
        <w:top w:val="none" w:sz="0" w:space="0" w:color="auto"/>
        <w:left w:val="none" w:sz="0" w:space="0" w:color="auto"/>
        <w:bottom w:val="none" w:sz="0" w:space="0" w:color="auto"/>
        <w:right w:val="none" w:sz="0" w:space="0" w:color="auto"/>
      </w:divBdr>
    </w:div>
    <w:div w:id="1564834014">
      <w:bodyDiv w:val="1"/>
      <w:marLeft w:val="0"/>
      <w:marRight w:val="0"/>
      <w:marTop w:val="0"/>
      <w:marBottom w:val="0"/>
      <w:divBdr>
        <w:top w:val="none" w:sz="0" w:space="0" w:color="auto"/>
        <w:left w:val="none" w:sz="0" w:space="0" w:color="auto"/>
        <w:bottom w:val="none" w:sz="0" w:space="0" w:color="auto"/>
        <w:right w:val="none" w:sz="0" w:space="0" w:color="auto"/>
      </w:divBdr>
    </w:div>
    <w:div w:id="1565603217">
      <w:bodyDiv w:val="1"/>
      <w:marLeft w:val="0"/>
      <w:marRight w:val="0"/>
      <w:marTop w:val="0"/>
      <w:marBottom w:val="0"/>
      <w:divBdr>
        <w:top w:val="none" w:sz="0" w:space="0" w:color="auto"/>
        <w:left w:val="none" w:sz="0" w:space="0" w:color="auto"/>
        <w:bottom w:val="none" w:sz="0" w:space="0" w:color="auto"/>
        <w:right w:val="none" w:sz="0" w:space="0" w:color="auto"/>
      </w:divBdr>
    </w:div>
    <w:div w:id="1565918111">
      <w:bodyDiv w:val="1"/>
      <w:marLeft w:val="0"/>
      <w:marRight w:val="0"/>
      <w:marTop w:val="0"/>
      <w:marBottom w:val="0"/>
      <w:divBdr>
        <w:top w:val="none" w:sz="0" w:space="0" w:color="auto"/>
        <w:left w:val="none" w:sz="0" w:space="0" w:color="auto"/>
        <w:bottom w:val="none" w:sz="0" w:space="0" w:color="auto"/>
        <w:right w:val="none" w:sz="0" w:space="0" w:color="auto"/>
      </w:divBdr>
    </w:div>
    <w:div w:id="1566599285">
      <w:bodyDiv w:val="1"/>
      <w:marLeft w:val="0"/>
      <w:marRight w:val="0"/>
      <w:marTop w:val="0"/>
      <w:marBottom w:val="0"/>
      <w:divBdr>
        <w:top w:val="none" w:sz="0" w:space="0" w:color="auto"/>
        <w:left w:val="none" w:sz="0" w:space="0" w:color="auto"/>
        <w:bottom w:val="none" w:sz="0" w:space="0" w:color="auto"/>
        <w:right w:val="none" w:sz="0" w:space="0" w:color="auto"/>
      </w:divBdr>
    </w:div>
    <w:div w:id="1569420548">
      <w:bodyDiv w:val="1"/>
      <w:marLeft w:val="0"/>
      <w:marRight w:val="0"/>
      <w:marTop w:val="0"/>
      <w:marBottom w:val="0"/>
      <w:divBdr>
        <w:top w:val="none" w:sz="0" w:space="0" w:color="auto"/>
        <w:left w:val="none" w:sz="0" w:space="0" w:color="auto"/>
        <w:bottom w:val="none" w:sz="0" w:space="0" w:color="auto"/>
        <w:right w:val="none" w:sz="0" w:space="0" w:color="auto"/>
      </w:divBdr>
    </w:div>
    <w:div w:id="1569538000">
      <w:bodyDiv w:val="1"/>
      <w:marLeft w:val="0"/>
      <w:marRight w:val="0"/>
      <w:marTop w:val="0"/>
      <w:marBottom w:val="0"/>
      <w:divBdr>
        <w:top w:val="none" w:sz="0" w:space="0" w:color="auto"/>
        <w:left w:val="none" w:sz="0" w:space="0" w:color="auto"/>
        <w:bottom w:val="none" w:sz="0" w:space="0" w:color="auto"/>
        <w:right w:val="none" w:sz="0" w:space="0" w:color="auto"/>
      </w:divBdr>
    </w:div>
    <w:div w:id="1573200400">
      <w:bodyDiv w:val="1"/>
      <w:marLeft w:val="0"/>
      <w:marRight w:val="0"/>
      <w:marTop w:val="0"/>
      <w:marBottom w:val="0"/>
      <w:divBdr>
        <w:top w:val="none" w:sz="0" w:space="0" w:color="auto"/>
        <w:left w:val="none" w:sz="0" w:space="0" w:color="auto"/>
        <w:bottom w:val="none" w:sz="0" w:space="0" w:color="auto"/>
        <w:right w:val="none" w:sz="0" w:space="0" w:color="auto"/>
      </w:divBdr>
    </w:div>
    <w:div w:id="1574579864">
      <w:bodyDiv w:val="1"/>
      <w:marLeft w:val="0"/>
      <w:marRight w:val="0"/>
      <w:marTop w:val="0"/>
      <w:marBottom w:val="0"/>
      <w:divBdr>
        <w:top w:val="none" w:sz="0" w:space="0" w:color="auto"/>
        <w:left w:val="none" w:sz="0" w:space="0" w:color="auto"/>
        <w:bottom w:val="none" w:sz="0" w:space="0" w:color="auto"/>
        <w:right w:val="none" w:sz="0" w:space="0" w:color="auto"/>
      </w:divBdr>
    </w:div>
    <w:div w:id="1575354638">
      <w:bodyDiv w:val="1"/>
      <w:marLeft w:val="0"/>
      <w:marRight w:val="0"/>
      <w:marTop w:val="0"/>
      <w:marBottom w:val="0"/>
      <w:divBdr>
        <w:top w:val="none" w:sz="0" w:space="0" w:color="auto"/>
        <w:left w:val="none" w:sz="0" w:space="0" w:color="auto"/>
        <w:bottom w:val="none" w:sz="0" w:space="0" w:color="auto"/>
        <w:right w:val="none" w:sz="0" w:space="0" w:color="auto"/>
      </w:divBdr>
    </w:div>
    <w:div w:id="1583637846">
      <w:bodyDiv w:val="1"/>
      <w:marLeft w:val="0"/>
      <w:marRight w:val="0"/>
      <w:marTop w:val="0"/>
      <w:marBottom w:val="0"/>
      <w:divBdr>
        <w:top w:val="none" w:sz="0" w:space="0" w:color="auto"/>
        <w:left w:val="none" w:sz="0" w:space="0" w:color="auto"/>
        <w:bottom w:val="none" w:sz="0" w:space="0" w:color="auto"/>
        <w:right w:val="none" w:sz="0" w:space="0" w:color="auto"/>
      </w:divBdr>
    </w:div>
    <w:div w:id="1584100120">
      <w:bodyDiv w:val="1"/>
      <w:marLeft w:val="0"/>
      <w:marRight w:val="0"/>
      <w:marTop w:val="0"/>
      <w:marBottom w:val="0"/>
      <w:divBdr>
        <w:top w:val="none" w:sz="0" w:space="0" w:color="auto"/>
        <w:left w:val="none" w:sz="0" w:space="0" w:color="auto"/>
        <w:bottom w:val="none" w:sz="0" w:space="0" w:color="auto"/>
        <w:right w:val="none" w:sz="0" w:space="0" w:color="auto"/>
      </w:divBdr>
    </w:div>
    <w:div w:id="1593860212">
      <w:bodyDiv w:val="1"/>
      <w:marLeft w:val="0"/>
      <w:marRight w:val="0"/>
      <w:marTop w:val="0"/>
      <w:marBottom w:val="0"/>
      <w:divBdr>
        <w:top w:val="none" w:sz="0" w:space="0" w:color="auto"/>
        <w:left w:val="none" w:sz="0" w:space="0" w:color="auto"/>
        <w:bottom w:val="none" w:sz="0" w:space="0" w:color="auto"/>
        <w:right w:val="none" w:sz="0" w:space="0" w:color="auto"/>
      </w:divBdr>
    </w:div>
    <w:div w:id="1601137655">
      <w:bodyDiv w:val="1"/>
      <w:marLeft w:val="0"/>
      <w:marRight w:val="0"/>
      <w:marTop w:val="0"/>
      <w:marBottom w:val="0"/>
      <w:divBdr>
        <w:top w:val="none" w:sz="0" w:space="0" w:color="auto"/>
        <w:left w:val="none" w:sz="0" w:space="0" w:color="auto"/>
        <w:bottom w:val="none" w:sz="0" w:space="0" w:color="auto"/>
        <w:right w:val="none" w:sz="0" w:space="0" w:color="auto"/>
      </w:divBdr>
    </w:div>
    <w:div w:id="1601572026">
      <w:bodyDiv w:val="1"/>
      <w:marLeft w:val="0"/>
      <w:marRight w:val="0"/>
      <w:marTop w:val="0"/>
      <w:marBottom w:val="0"/>
      <w:divBdr>
        <w:top w:val="none" w:sz="0" w:space="0" w:color="auto"/>
        <w:left w:val="none" w:sz="0" w:space="0" w:color="auto"/>
        <w:bottom w:val="none" w:sz="0" w:space="0" w:color="auto"/>
        <w:right w:val="none" w:sz="0" w:space="0" w:color="auto"/>
      </w:divBdr>
    </w:div>
    <w:div w:id="1604804763">
      <w:bodyDiv w:val="1"/>
      <w:marLeft w:val="0"/>
      <w:marRight w:val="0"/>
      <w:marTop w:val="0"/>
      <w:marBottom w:val="0"/>
      <w:divBdr>
        <w:top w:val="none" w:sz="0" w:space="0" w:color="auto"/>
        <w:left w:val="none" w:sz="0" w:space="0" w:color="auto"/>
        <w:bottom w:val="none" w:sz="0" w:space="0" w:color="auto"/>
        <w:right w:val="none" w:sz="0" w:space="0" w:color="auto"/>
      </w:divBdr>
    </w:div>
    <w:div w:id="1605263429">
      <w:bodyDiv w:val="1"/>
      <w:marLeft w:val="0"/>
      <w:marRight w:val="0"/>
      <w:marTop w:val="0"/>
      <w:marBottom w:val="0"/>
      <w:divBdr>
        <w:top w:val="none" w:sz="0" w:space="0" w:color="auto"/>
        <w:left w:val="none" w:sz="0" w:space="0" w:color="auto"/>
        <w:bottom w:val="none" w:sz="0" w:space="0" w:color="auto"/>
        <w:right w:val="none" w:sz="0" w:space="0" w:color="auto"/>
      </w:divBdr>
    </w:div>
    <w:div w:id="1607418341">
      <w:bodyDiv w:val="1"/>
      <w:marLeft w:val="0"/>
      <w:marRight w:val="0"/>
      <w:marTop w:val="0"/>
      <w:marBottom w:val="0"/>
      <w:divBdr>
        <w:top w:val="none" w:sz="0" w:space="0" w:color="auto"/>
        <w:left w:val="none" w:sz="0" w:space="0" w:color="auto"/>
        <w:bottom w:val="none" w:sz="0" w:space="0" w:color="auto"/>
        <w:right w:val="none" w:sz="0" w:space="0" w:color="auto"/>
      </w:divBdr>
    </w:div>
    <w:div w:id="1616253699">
      <w:bodyDiv w:val="1"/>
      <w:marLeft w:val="0"/>
      <w:marRight w:val="0"/>
      <w:marTop w:val="0"/>
      <w:marBottom w:val="0"/>
      <w:divBdr>
        <w:top w:val="none" w:sz="0" w:space="0" w:color="auto"/>
        <w:left w:val="none" w:sz="0" w:space="0" w:color="auto"/>
        <w:bottom w:val="none" w:sz="0" w:space="0" w:color="auto"/>
        <w:right w:val="none" w:sz="0" w:space="0" w:color="auto"/>
      </w:divBdr>
    </w:div>
    <w:div w:id="1619679913">
      <w:bodyDiv w:val="1"/>
      <w:marLeft w:val="0"/>
      <w:marRight w:val="0"/>
      <w:marTop w:val="0"/>
      <w:marBottom w:val="0"/>
      <w:divBdr>
        <w:top w:val="none" w:sz="0" w:space="0" w:color="auto"/>
        <w:left w:val="none" w:sz="0" w:space="0" w:color="auto"/>
        <w:bottom w:val="none" w:sz="0" w:space="0" w:color="auto"/>
        <w:right w:val="none" w:sz="0" w:space="0" w:color="auto"/>
      </w:divBdr>
    </w:div>
    <w:div w:id="1622229590">
      <w:bodyDiv w:val="1"/>
      <w:marLeft w:val="0"/>
      <w:marRight w:val="0"/>
      <w:marTop w:val="0"/>
      <w:marBottom w:val="0"/>
      <w:divBdr>
        <w:top w:val="none" w:sz="0" w:space="0" w:color="auto"/>
        <w:left w:val="none" w:sz="0" w:space="0" w:color="auto"/>
        <w:bottom w:val="none" w:sz="0" w:space="0" w:color="auto"/>
        <w:right w:val="none" w:sz="0" w:space="0" w:color="auto"/>
      </w:divBdr>
    </w:div>
    <w:div w:id="1623994757">
      <w:bodyDiv w:val="1"/>
      <w:marLeft w:val="0"/>
      <w:marRight w:val="0"/>
      <w:marTop w:val="0"/>
      <w:marBottom w:val="0"/>
      <w:divBdr>
        <w:top w:val="none" w:sz="0" w:space="0" w:color="auto"/>
        <w:left w:val="none" w:sz="0" w:space="0" w:color="auto"/>
        <w:bottom w:val="none" w:sz="0" w:space="0" w:color="auto"/>
        <w:right w:val="none" w:sz="0" w:space="0" w:color="auto"/>
      </w:divBdr>
    </w:div>
    <w:div w:id="1626766036">
      <w:bodyDiv w:val="1"/>
      <w:marLeft w:val="0"/>
      <w:marRight w:val="0"/>
      <w:marTop w:val="0"/>
      <w:marBottom w:val="0"/>
      <w:divBdr>
        <w:top w:val="none" w:sz="0" w:space="0" w:color="auto"/>
        <w:left w:val="none" w:sz="0" w:space="0" w:color="auto"/>
        <w:bottom w:val="none" w:sz="0" w:space="0" w:color="auto"/>
        <w:right w:val="none" w:sz="0" w:space="0" w:color="auto"/>
      </w:divBdr>
    </w:div>
    <w:div w:id="1629513164">
      <w:bodyDiv w:val="1"/>
      <w:marLeft w:val="0"/>
      <w:marRight w:val="0"/>
      <w:marTop w:val="0"/>
      <w:marBottom w:val="0"/>
      <w:divBdr>
        <w:top w:val="none" w:sz="0" w:space="0" w:color="auto"/>
        <w:left w:val="none" w:sz="0" w:space="0" w:color="auto"/>
        <w:bottom w:val="none" w:sz="0" w:space="0" w:color="auto"/>
        <w:right w:val="none" w:sz="0" w:space="0" w:color="auto"/>
      </w:divBdr>
    </w:div>
    <w:div w:id="1630236163">
      <w:bodyDiv w:val="1"/>
      <w:marLeft w:val="0"/>
      <w:marRight w:val="0"/>
      <w:marTop w:val="0"/>
      <w:marBottom w:val="0"/>
      <w:divBdr>
        <w:top w:val="none" w:sz="0" w:space="0" w:color="auto"/>
        <w:left w:val="none" w:sz="0" w:space="0" w:color="auto"/>
        <w:bottom w:val="none" w:sz="0" w:space="0" w:color="auto"/>
        <w:right w:val="none" w:sz="0" w:space="0" w:color="auto"/>
      </w:divBdr>
    </w:div>
    <w:div w:id="1630941660">
      <w:bodyDiv w:val="1"/>
      <w:marLeft w:val="0"/>
      <w:marRight w:val="0"/>
      <w:marTop w:val="0"/>
      <w:marBottom w:val="0"/>
      <w:divBdr>
        <w:top w:val="none" w:sz="0" w:space="0" w:color="auto"/>
        <w:left w:val="none" w:sz="0" w:space="0" w:color="auto"/>
        <w:bottom w:val="none" w:sz="0" w:space="0" w:color="auto"/>
        <w:right w:val="none" w:sz="0" w:space="0" w:color="auto"/>
      </w:divBdr>
    </w:div>
    <w:div w:id="1638145828">
      <w:bodyDiv w:val="1"/>
      <w:marLeft w:val="0"/>
      <w:marRight w:val="0"/>
      <w:marTop w:val="0"/>
      <w:marBottom w:val="0"/>
      <w:divBdr>
        <w:top w:val="none" w:sz="0" w:space="0" w:color="auto"/>
        <w:left w:val="none" w:sz="0" w:space="0" w:color="auto"/>
        <w:bottom w:val="none" w:sz="0" w:space="0" w:color="auto"/>
        <w:right w:val="none" w:sz="0" w:space="0" w:color="auto"/>
      </w:divBdr>
    </w:div>
    <w:div w:id="1639215389">
      <w:bodyDiv w:val="1"/>
      <w:marLeft w:val="0"/>
      <w:marRight w:val="0"/>
      <w:marTop w:val="0"/>
      <w:marBottom w:val="0"/>
      <w:divBdr>
        <w:top w:val="none" w:sz="0" w:space="0" w:color="auto"/>
        <w:left w:val="none" w:sz="0" w:space="0" w:color="auto"/>
        <w:bottom w:val="none" w:sz="0" w:space="0" w:color="auto"/>
        <w:right w:val="none" w:sz="0" w:space="0" w:color="auto"/>
      </w:divBdr>
    </w:div>
    <w:div w:id="1640262784">
      <w:bodyDiv w:val="1"/>
      <w:marLeft w:val="0"/>
      <w:marRight w:val="0"/>
      <w:marTop w:val="0"/>
      <w:marBottom w:val="0"/>
      <w:divBdr>
        <w:top w:val="none" w:sz="0" w:space="0" w:color="auto"/>
        <w:left w:val="none" w:sz="0" w:space="0" w:color="auto"/>
        <w:bottom w:val="none" w:sz="0" w:space="0" w:color="auto"/>
        <w:right w:val="none" w:sz="0" w:space="0" w:color="auto"/>
      </w:divBdr>
    </w:div>
    <w:div w:id="1640307438">
      <w:bodyDiv w:val="1"/>
      <w:marLeft w:val="0"/>
      <w:marRight w:val="0"/>
      <w:marTop w:val="0"/>
      <w:marBottom w:val="0"/>
      <w:divBdr>
        <w:top w:val="none" w:sz="0" w:space="0" w:color="auto"/>
        <w:left w:val="none" w:sz="0" w:space="0" w:color="auto"/>
        <w:bottom w:val="none" w:sz="0" w:space="0" w:color="auto"/>
        <w:right w:val="none" w:sz="0" w:space="0" w:color="auto"/>
      </w:divBdr>
    </w:div>
    <w:div w:id="1641424567">
      <w:bodyDiv w:val="1"/>
      <w:marLeft w:val="0"/>
      <w:marRight w:val="0"/>
      <w:marTop w:val="0"/>
      <w:marBottom w:val="0"/>
      <w:divBdr>
        <w:top w:val="none" w:sz="0" w:space="0" w:color="auto"/>
        <w:left w:val="none" w:sz="0" w:space="0" w:color="auto"/>
        <w:bottom w:val="none" w:sz="0" w:space="0" w:color="auto"/>
        <w:right w:val="none" w:sz="0" w:space="0" w:color="auto"/>
      </w:divBdr>
    </w:div>
    <w:div w:id="1641611628">
      <w:bodyDiv w:val="1"/>
      <w:marLeft w:val="0"/>
      <w:marRight w:val="0"/>
      <w:marTop w:val="0"/>
      <w:marBottom w:val="0"/>
      <w:divBdr>
        <w:top w:val="none" w:sz="0" w:space="0" w:color="auto"/>
        <w:left w:val="none" w:sz="0" w:space="0" w:color="auto"/>
        <w:bottom w:val="none" w:sz="0" w:space="0" w:color="auto"/>
        <w:right w:val="none" w:sz="0" w:space="0" w:color="auto"/>
      </w:divBdr>
    </w:div>
    <w:div w:id="1643346407">
      <w:bodyDiv w:val="1"/>
      <w:marLeft w:val="0"/>
      <w:marRight w:val="0"/>
      <w:marTop w:val="0"/>
      <w:marBottom w:val="0"/>
      <w:divBdr>
        <w:top w:val="none" w:sz="0" w:space="0" w:color="auto"/>
        <w:left w:val="none" w:sz="0" w:space="0" w:color="auto"/>
        <w:bottom w:val="none" w:sz="0" w:space="0" w:color="auto"/>
        <w:right w:val="none" w:sz="0" w:space="0" w:color="auto"/>
      </w:divBdr>
    </w:div>
    <w:div w:id="1643391687">
      <w:bodyDiv w:val="1"/>
      <w:marLeft w:val="0"/>
      <w:marRight w:val="0"/>
      <w:marTop w:val="0"/>
      <w:marBottom w:val="0"/>
      <w:divBdr>
        <w:top w:val="none" w:sz="0" w:space="0" w:color="auto"/>
        <w:left w:val="none" w:sz="0" w:space="0" w:color="auto"/>
        <w:bottom w:val="none" w:sz="0" w:space="0" w:color="auto"/>
        <w:right w:val="none" w:sz="0" w:space="0" w:color="auto"/>
      </w:divBdr>
    </w:div>
    <w:div w:id="1645544474">
      <w:bodyDiv w:val="1"/>
      <w:marLeft w:val="0"/>
      <w:marRight w:val="0"/>
      <w:marTop w:val="0"/>
      <w:marBottom w:val="0"/>
      <w:divBdr>
        <w:top w:val="none" w:sz="0" w:space="0" w:color="auto"/>
        <w:left w:val="none" w:sz="0" w:space="0" w:color="auto"/>
        <w:bottom w:val="none" w:sz="0" w:space="0" w:color="auto"/>
        <w:right w:val="none" w:sz="0" w:space="0" w:color="auto"/>
      </w:divBdr>
    </w:div>
    <w:div w:id="1646012563">
      <w:bodyDiv w:val="1"/>
      <w:marLeft w:val="0"/>
      <w:marRight w:val="0"/>
      <w:marTop w:val="0"/>
      <w:marBottom w:val="0"/>
      <w:divBdr>
        <w:top w:val="none" w:sz="0" w:space="0" w:color="auto"/>
        <w:left w:val="none" w:sz="0" w:space="0" w:color="auto"/>
        <w:bottom w:val="none" w:sz="0" w:space="0" w:color="auto"/>
        <w:right w:val="none" w:sz="0" w:space="0" w:color="auto"/>
      </w:divBdr>
    </w:div>
    <w:div w:id="1654094386">
      <w:bodyDiv w:val="1"/>
      <w:marLeft w:val="0"/>
      <w:marRight w:val="0"/>
      <w:marTop w:val="0"/>
      <w:marBottom w:val="0"/>
      <w:divBdr>
        <w:top w:val="none" w:sz="0" w:space="0" w:color="auto"/>
        <w:left w:val="none" w:sz="0" w:space="0" w:color="auto"/>
        <w:bottom w:val="none" w:sz="0" w:space="0" w:color="auto"/>
        <w:right w:val="none" w:sz="0" w:space="0" w:color="auto"/>
      </w:divBdr>
    </w:div>
    <w:div w:id="1655794028">
      <w:bodyDiv w:val="1"/>
      <w:marLeft w:val="0"/>
      <w:marRight w:val="0"/>
      <w:marTop w:val="0"/>
      <w:marBottom w:val="0"/>
      <w:divBdr>
        <w:top w:val="none" w:sz="0" w:space="0" w:color="auto"/>
        <w:left w:val="none" w:sz="0" w:space="0" w:color="auto"/>
        <w:bottom w:val="none" w:sz="0" w:space="0" w:color="auto"/>
        <w:right w:val="none" w:sz="0" w:space="0" w:color="auto"/>
      </w:divBdr>
    </w:div>
    <w:div w:id="1660379836">
      <w:bodyDiv w:val="1"/>
      <w:marLeft w:val="0"/>
      <w:marRight w:val="0"/>
      <w:marTop w:val="0"/>
      <w:marBottom w:val="0"/>
      <w:divBdr>
        <w:top w:val="none" w:sz="0" w:space="0" w:color="auto"/>
        <w:left w:val="none" w:sz="0" w:space="0" w:color="auto"/>
        <w:bottom w:val="none" w:sz="0" w:space="0" w:color="auto"/>
        <w:right w:val="none" w:sz="0" w:space="0" w:color="auto"/>
      </w:divBdr>
    </w:div>
    <w:div w:id="1661885231">
      <w:bodyDiv w:val="1"/>
      <w:marLeft w:val="0"/>
      <w:marRight w:val="0"/>
      <w:marTop w:val="0"/>
      <w:marBottom w:val="0"/>
      <w:divBdr>
        <w:top w:val="none" w:sz="0" w:space="0" w:color="auto"/>
        <w:left w:val="none" w:sz="0" w:space="0" w:color="auto"/>
        <w:bottom w:val="none" w:sz="0" w:space="0" w:color="auto"/>
        <w:right w:val="none" w:sz="0" w:space="0" w:color="auto"/>
      </w:divBdr>
    </w:div>
    <w:div w:id="1662392993">
      <w:bodyDiv w:val="1"/>
      <w:marLeft w:val="0"/>
      <w:marRight w:val="0"/>
      <w:marTop w:val="0"/>
      <w:marBottom w:val="0"/>
      <w:divBdr>
        <w:top w:val="none" w:sz="0" w:space="0" w:color="auto"/>
        <w:left w:val="none" w:sz="0" w:space="0" w:color="auto"/>
        <w:bottom w:val="none" w:sz="0" w:space="0" w:color="auto"/>
        <w:right w:val="none" w:sz="0" w:space="0" w:color="auto"/>
      </w:divBdr>
    </w:div>
    <w:div w:id="1663507732">
      <w:bodyDiv w:val="1"/>
      <w:marLeft w:val="0"/>
      <w:marRight w:val="0"/>
      <w:marTop w:val="0"/>
      <w:marBottom w:val="0"/>
      <w:divBdr>
        <w:top w:val="none" w:sz="0" w:space="0" w:color="auto"/>
        <w:left w:val="none" w:sz="0" w:space="0" w:color="auto"/>
        <w:bottom w:val="none" w:sz="0" w:space="0" w:color="auto"/>
        <w:right w:val="none" w:sz="0" w:space="0" w:color="auto"/>
      </w:divBdr>
    </w:div>
    <w:div w:id="1664237686">
      <w:bodyDiv w:val="1"/>
      <w:marLeft w:val="0"/>
      <w:marRight w:val="0"/>
      <w:marTop w:val="0"/>
      <w:marBottom w:val="0"/>
      <w:divBdr>
        <w:top w:val="none" w:sz="0" w:space="0" w:color="auto"/>
        <w:left w:val="none" w:sz="0" w:space="0" w:color="auto"/>
        <w:bottom w:val="none" w:sz="0" w:space="0" w:color="auto"/>
        <w:right w:val="none" w:sz="0" w:space="0" w:color="auto"/>
      </w:divBdr>
    </w:div>
    <w:div w:id="1666128406">
      <w:bodyDiv w:val="1"/>
      <w:marLeft w:val="0"/>
      <w:marRight w:val="0"/>
      <w:marTop w:val="0"/>
      <w:marBottom w:val="0"/>
      <w:divBdr>
        <w:top w:val="none" w:sz="0" w:space="0" w:color="auto"/>
        <w:left w:val="none" w:sz="0" w:space="0" w:color="auto"/>
        <w:bottom w:val="none" w:sz="0" w:space="0" w:color="auto"/>
        <w:right w:val="none" w:sz="0" w:space="0" w:color="auto"/>
      </w:divBdr>
    </w:div>
    <w:div w:id="1666133045">
      <w:bodyDiv w:val="1"/>
      <w:marLeft w:val="0"/>
      <w:marRight w:val="0"/>
      <w:marTop w:val="0"/>
      <w:marBottom w:val="0"/>
      <w:divBdr>
        <w:top w:val="none" w:sz="0" w:space="0" w:color="auto"/>
        <w:left w:val="none" w:sz="0" w:space="0" w:color="auto"/>
        <w:bottom w:val="none" w:sz="0" w:space="0" w:color="auto"/>
        <w:right w:val="none" w:sz="0" w:space="0" w:color="auto"/>
      </w:divBdr>
    </w:div>
    <w:div w:id="1667050505">
      <w:bodyDiv w:val="1"/>
      <w:marLeft w:val="0"/>
      <w:marRight w:val="0"/>
      <w:marTop w:val="0"/>
      <w:marBottom w:val="0"/>
      <w:divBdr>
        <w:top w:val="none" w:sz="0" w:space="0" w:color="auto"/>
        <w:left w:val="none" w:sz="0" w:space="0" w:color="auto"/>
        <w:bottom w:val="none" w:sz="0" w:space="0" w:color="auto"/>
        <w:right w:val="none" w:sz="0" w:space="0" w:color="auto"/>
      </w:divBdr>
    </w:div>
    <w:div w:id="1670210407">
      <w:bodyDiv w:val="1"/>
      <w:marLeft w:val="0"/>
      <w:marRight w:val="0"/>
      <w:marTop w:val="0"/>
      <w:marBottom w:val="0"/>
      <w:divBdr>
        <w:top w:val="none" w:sz="0" w:space="0" w:color="auto"/>
        <w:left w:val="none" w:sz="0" w:space="0" w:color="auto"/>
        <w:bottom w:val="none" w:sz="0" w:space="0" w:color="auto"/>
        <w:right w:val="none" w:sz="0" w:space="0" w:color="auto"/>
      </w:divBdr>
    </w:div>
    <w:div w:id="1672414544">
      <w:bodyDiv w:val="1"/>
      <w:marLeft w:val="0"/>
      <w:marRight w:val="0"/>
      <w:marTop w:val="0"/>
      <w:marBottom w:val="0"/>
      <w:divBdr>
        <w:top w:val="none" w:sz="0" w:space="0" w:color="auto"/>
        <w:left w:val="none" w:sz="0" w:space="0" w:color="auto"/>
        <w:bottom w:val="none" w:sz="0" w:space="0" w:color="auto"/>
        <w:right w:val="none" w:sz="0" w:space="0" w:color="auto"/>
      </w:divBdr>
    </w:div>
    <w:div w:id="1673336659">
      <w:bodyDiv w:val="1"/>
      <w:marLeft w:val="0"/>
      <w:marRight w:val="0"/>
      <w:marTop w:val="0"/>
      <w:marBottom w:val="0"/>
      <w:divBdr>
        <w:top w:val="none" w:sz="0" w:space="0" w:color="auto"/>
        <w:left w:val="none" w:sz="0" w:space="0" w:color="auto"/>
        <w:bottom w:val="none" w:sz="0" w:space="0" w:color="auto"/>
        <w:right w:val="none" w:sz="0" w:space="0" w:color="auto"/>
      </w:divBdr>
    </w:div>
    <w:div w:id="1673489278">
      <w:bodyDiv w:val="1"/>
      <w:marLeft w:val="0"/>
      <w:marRight w:val="0"/>
      <w:marTop w:val="0"/>
      <w:marBottom w:val="0"/>
      <w:divBdr>
        <w:top w:val="none" w:sz="0" w:space="0" w:color="auto"/>
        <w:left w:val="none" w:sz="0" w:space="0" w:color="auto"/>
        <w:bottom w:val="none" w:sz="0" w:space="0" w:color="auto"/>
        <w:right w:val="none" w:sz="0" w:space="0" w:color="auto"/>
      </w:divBdr>
    </w:div>
    <w:div w:id="1674063635">
      <w:bodyDiv w:val="1"/>
      <w:marLeft w:val="0"/>
      <w:marRight w:val="0"/>
      <w:marTop w:val="0"/>
      <w:marBottom w:val="0"/>
      <w:divBdr>
        <w:top w:val="none" w:sz="0" w:space="0" w:color="auto"/>
        <w:left w:val="none" w:sz="0" w:space="0" w:color="auto"/>
        <w:bottom w:val="none" w:sz="0" w:space="0" w:color="auto"/>
        <w:right w:val="none" w:sz="0" w:space="0" w:color="auto"/>
      </w:divBdr>
    </w:div>
    <w:div w:id="1675525833">
      <w:bodyDiv w:val="1"/>
      <w:marLeft w:val="0"/>
      <w:marRight w:val="0"/>
      <w:marTop w:val="0"/>
      <w:marBottom w:val="0"/>
      <w:divBdr>
        <w:top w:val="none" w:sz="0" w:space="0" w:color="auto"/>
        <w:left w:val="none" w:sz="0" w:space="0" w:color="auto"/>
        <w:bottom w:val="none" w:sz="0" w:space="0" w:color="auto"/>
        <w:right w:val="none" w:sz="0" w:space="0" w:color="auto"/>
      </w:divBdr>
    </w:div>
    <w:div w:id="1675961655">
      <w:bodyDiv w:val="1"/>
      <w:marLeft w:val="0"/>
      <w:marRight w:val="0"/>
      <w:marTop w:val="0"/>
      <w:marBottom w:val="0"/>
      <w:divBdr>
        <w:top w:val="none" w:sz="0" w:space="0" w:color="auto"/>
        <w:left w:val="none" w:sz="0" w:space="0" w:color="auto"/>
        <w:bottom w:val="none" w:sz="0" w:space="0" w:color="auto"/>
        <w:right w:val="none" w:sz="0" w:space="0" w:color="auto"/>
      </w:divBdr>
    </w:div>
    <w:div w:id="1676417062">
      <w:bodyDiv w:val="1"/>
      <w:marLeft w:val="0"/>
      <w:marRight w:val="0"/>
      <w:marTop w:val="0"/>
      <w:marBottom w:val="0"/>
      <w:divBdr>
        <w:top w:val="none" w:sz="0" w:space="0" w:color="auto"/>
        <w:left w:val="none" w:sz="0" w:space="0" w:color="auto"/>
        <w:bottom w:val="none" w:sz="0" w:space="0" w:color="auto"/>
        <w:right w:val="none" w:sz="0" w:space="0" w:color="auto"/>
      </w:divBdr>
    </w:div>
    <w:div w:id="1676571159">
      <w:bodyDiv w:val="1"/>
      <w:marLeft w:val="0"/>
      <w:marRight w:val="0"/>
      <w:marTop w:val="0"/>
      <w:marBottom w:val="0"/>
      <w:divBdr>
        <w:top w:val="none" w:sz="0" w:space="0" w:color="auto"/>
        <w:left w:val="none" w:sz="0" w:space="0" w:color="auto"/>
        <w:bottom w:val="none" w:sz="0" w:space="0" w:color="auto"/>
        <w:right w:val="none" w:sz="0" w:space="0" w:color="auto"/>
      </w:divBdr>
    </w:div>
    <w:div w:id="1677149571">
      <w:bodyDiv w:val="1"/>
      <w:marLeft w:val="0"/>
      <w:marRight w:val="0"/>
      <w:marTop w:val="0"/>
      <w:marBottom w:val="0"/>
      <w:divBdr>
        <w:top w:val="none" w:sz="0" w:space="0" w:color="auto"/>
        <w:left w:val="none" w:sz="0" w:space="0" w:color="auto"/>
        <w:bottom w:val="none" w:sz="0" w:space="0" w:color="auto"/>
        <w:right w:val="none" w:sz="0" w:space="0" w:color="auto"/>
      </w:divBdr>
    </w:div>
    <w:div w:id="1677423451">
      <w:bodyDiv w:val="1"/>
      <w:marLeft w:val="0"/>
      <w:marRight w:val="0"/>
      <w:marTop w:val="0"/>
      <w:marBottom w:val="0"/>
      <w:divBdr>
        <w:top w:val="none" w:sz="0" w:space="0" w:color="auto"/>
        <w:left w:val="none" w:sz="0" w:space="0" w:color="auto"/>
        <w:bottom w:val="none" w:sz="0" w:space="0" w:color="auto"/>
        <w:right w:val="none" w:sz="0" w:space="0" w:color="auto"/>
      </w:divBdr>
    </w:div>
    <w:div w:id="1677877795">
      <w:bodyDiv w:val="1"/>
      <w:marLeft w:val="0"/>
      <w:marRight w:val="0"/>
      <w:marTop w:val="0"/>
      <w:marBottom w:val="0"/>
      <w:divBdr>
        <w:top w:val="none" w:sz="0" w:space="0" w:color="auto"/>
        <w:left w:val="none" w:sz="0" w:space="0" w:color="auto"/>
        <w:bottom w:val="none" w:sz="0" w:space="0" w:color="auto"/>
        <w:right w:val="none" w:sz="0" w:space="0" w:color="auto"/>
      </w:divBdr>
    </w:div>
    <w:div w:id="1680082765">
      <w:bodyDiv w:val="1"/>
      <w:marLeft w:val="0"/>
      <w:marRight w:val="0"/>
      <w:marTop w:val="0"/>
      <w:marBottom w:val="0"/>
      <w:divBdr>
        <w:top w:val="none" w:sz="0" w:space="0" w:color="auto"/>
        <w:left w:val="none" w:sz="0" w:space="0" w:color="auto"/>
        <w:bottom w:val="none" w:sz="0" w:space="0" w:color="auto"/>
        <w:right w:val="none" w:sz="0" w:space="0" w:color="auto"/>
      </w:divBdr>
    </w:div>
    <w:div w:id="1680692634">
      <w:bodyDiv w:val="1"/>
      <w:marLeft w:val="0"/>
      <w:marRight w:val="0"/>
      <w:marTop w:val="0"/>
      <w:marBottom w:val="0"/>
      <w:divBdr>
        <w:top w:val="none" w:sz="0" w:space="0" w:color="auto"/>
        <w:left w:val="none" w:sz="0" w:space="0" w:color="auto"/>
        <w:bottom w:val="none" w:sz="0" w:space="0" w:color="auto"/>
        <w:right w:val="none" w:sz="0" w:space="0" w:color="auto"/>
      </w:divBdr>
    </w:div>
    <w:div w:id="1684699431">
      <w:bodyDiv w:val="1"/>
      <w:marLeft w:val="0"/>
      <w:marRight w:val="0"/>
      <w:marTop w:val="0"/>
      <w:marBottom w:val="0"/>
      <w:divBdr>
        <w:top w:val="none" w:sz="0" w:space="0" w:color="auto"/>
        <w:left w:val="none" w:sz="0" w:space="0" w:color="auto"/>
        <w:bottom w:val="none" w:sz="0" w:space="0" w:color="auto"/>
        <w:right w:val="none" w:sz="0" w:space="0" w:color="auto"/>
      </w:divBdr>
    </w:div>
    <w:div w:id="1691446937">
      <w:bodyDiv w:val="1"/>
      <w:marLeft w:val="0"/>
      <w:marRight w:val="0"/>
      <w:marTop w:val="0"/>
      <w:marBottom w:val="0"/>
      <w:divBdr>
        <w:top w:val="none" w:sz="0" w:space="0" w:color="auto"/>
        <w:left w:val="none" w:sz="0" w:space="0" w:color="auto"/>
        <w:bottom w:val="none" w:sz="0" w:space="0" w:color="auto"/>
        <w:right w:val="none" w:sz="0" w:space="0" w:color="auto"/>
      </w:divBdr>
    </w:div>
    <w:div w:id="1691449562">
      <w:bodyDiv w:val="1"/>
      <w:marLeft w:val="0"/>
      <w:marRight w:val="0"/>
      <w:marTop w:val="0"/>
      <w:marBottom w:val="0"/>
      <w:divBdr>
        <w:top w:val="none" w:sz="0" w:space="0" w:color="auto"/>
        <w:left w:val="none" w:sz="0" w:space="0" w:color="auto"/>
        <w:bottom w:val="none" w:sz="0" w:space="0" w:color="auto"/>
        <w:right w:val="none" w:sz="0" w:space="0" w:color="auto"/>
      </w:divBdr>
    </w:div>
    <w:div w:id="1691879066">
      <w:bodyDiv w:val="1"/>
      <w:marLeft w:val="0"/>
      <w:marRight w:val="0"/>
      <w:marTop w:val="0"/>
      <w:marBottom w:val="0"/>
      <w:divBdr>
        <w:top w:val="none" w:sz="0" w:space="0" w:color="auto"/>
        <w:left w:val="none" w:sz="0" w:space="0" w:color="auto"/>
        <w:bottom w:val="none" w:sz="0" w:space="0" w:color="auto"/>
        <w:right w:val="none" w:sz="0" w:space="0" w:color="auto"/>
      </w:divBdr>
    </w:div>
    <w:div w:id="1692366969">
      <w:bodyDiv w:val="1"/>
      <w:marLeft w:val="0"/>
      <w:marRight w:val="0"/>
      <w:marTop w:val="0"/>
      <w:marBottom w:val="0"/>
      <w:divBdr>
        <w:top w:val="none" w:sz="0" w:space="0" w:color="auto"/>
        <w:left w:val="none" w:sz="0" w:space="0" w:color="auto"/>
        <w:bottom w:val="none" w:sz="0" w:space="0" w:color="auto"/>
        <w:right w:val="none" w:sz="0" w:space="0" w:color="auto"/>
      </w:divBdr>
    </w:div>
    <w:div w:id="1693192458">
      <w:bodyDiv w:val="1"/>
      <w:marLeft w:val="0"/>
      <w:marRight w:val="0"/>
      <w:marTop w:val="0"/>
      <w:marBottom w:val="0"/>
      <w:divBdr>
        <w:top w:val="none" w:sz="0" w:space="0" w:color="auto"/>
        <w:left w:val="none" w:sz="0" w:space="0" w:color="auto"/>
        <w:bottom w:val="none" w:sz="0" w:space="0" w:color="auto"/>
        <w:right w:val="none" w:sz="0" w:space="0" w:color="auto"/>
      </w:divBdr>
    </w:div>
    <w:div w:id="1694459826">
      <w:bodyDiv w:val="1"/>
      <w:marLeft w:val="0"/>
      <w:marRight w:val="0"/>
      <w:marTop w:val="0"/>
      <w:marBottom w:val="0"/>
      <w:divBdr>
        <w:top w:val="none" w:sz="0" w:space="0" w:color="auto"/>
        <w:left w:val="none" w:sz="0" w:space="0" w:color="auto"/>
        <w:bottom w:val="none" w:sz="0" w:space="0" w:color="auto"/>
        <w:right w:val="none" w:sz="0" w:space="0" w:color="auto"/>
      </w:divBdr>
    </w:div>
    <w:div w:id="1696417773">
      <w:bodyDiv w:val="1"/>
      <w:marLeft w:val="0"/>
      <w:marRight w:val="0"/>
      <w:marTop w:val="0"/>
      <w:marBottom w:val="0"/>
      <w:divBdr>
        <w:top w:val="none" w:sz="0" w:space="0" w:color="auto"/>
        <w:left w:val="none" w:sz="0" w:space="0" w:color="auto"/>
        <w:bottom w:val="none" w:sz="0" w:space="0" w:color="auto"/>
        <w:right w:val="none" w:sz="0" w:space="0" w:color="auto"/>
      </w:divBdr>
    </w:div>
    <w:div w:id="1700934138">
      <w:bodyDiv w:val="1"/>
      <w:marLeft w:val="0"/>
      <w:marRight w:val="0"/>
      <w:marTop w:val="0"/>
      <w:marBottom w:val="0"/>
      <w:divBdr>
        <w:top w:val="none" w:sz="0" w:space="0" w:color="auto"/>
        <w:left w:val="none" w:sz="0" w:space="0" w:color="auto"/>
        <w:bottom w:val="none" w:sz="0" w:space="0" w:color="auto"/>
        <w:right w:val="none" w:sz="0" w:space="0" w:color="auto"/>
      </w:divBdr>
    </w:div>
    <w:div w:id="1705596090">
      <w:bodyDiv w:val="1"/>
      <w:marLeft w:val="0"/>
      <w:marRight w:val="0"/>
      <w:marTop w:val="0"/>
      <w:marBottom w:val="0"/>
      <w:divBdr>
        <w:top w:val="none" w:sz="0" w:space="0" w:color="auto"/>
        <w:left w:val="none" w:sz="0" w:space="0" w:color="auto"/>
        <w:bottom w:val="none" w:sz="0" w:space="0" w:color="auto"/>
        <w:right w:val="none" w:sz="0" w:space="0" w:color="auto"/>
      </w:divBdr>
    </w:div>
    <w:div w:id="1712800697">
      <w:bodyDiv w:val="1"/>
      <w:marLeft w:val="0"/>
      <w:marRight w:val="0"/>
      <w:marTop w:val="0"/>
      <w:marBottom w:val="0"/>
      <w:divBdr>
        <w:top w:val="none" w:sz="0" w:space="0" w:color="auto"/>
        <w:left w:val="none" w:sz="0" w:space="0" w:color="auto"/>
        <w:bottom w:val="none" w:sz="0" w:space="0" w:color="auto"/>
        <w:right w:val="none" w:sz="0" w:space="0" w:color="auto"/>
      </w:divBdr>
    </w:div>
    <w:div w:id="1714184252">
      <w:bodyDiv w:val="1"/>
      <w:marLeft w:val="0"/>
      <w:marRight w:val="0"/>
      <w:marTop w:val="0"/>
      <w:marBottom w:val="0"/>
      <w:divBdr>
        <w:top w:val="none" w:sz="0" w:space="0" w:color="auto"/>
        <w:left w:val="none" w:sz="0" w:space="0" w:color="auto"/>
        <w:bottom w:val="none" w:sz="0" w:space="0" w:color="auto"/>
        <w:right w:val="none" w:sz="0" w:space="0" w:color="auto"/>
      </w:divBdr>
    </w:div>
    <w:div w:id="1714887220">
      <w:bodyDiv w:val="1"/>
      <w:marLeft w:val="0"/>
      <w:marRight w:val="0"/>
      <w:marTop w:val="0"/>
      <w:marBottom w:val="0"/>
      <w:divBdr>
        <w:top w:val="none" w:sz="0" w:space="0" w:color="auto"/>
        <w:left w:val="none" w:sz="0" w:space="0" w:color="auto"/>
        <w:bottom w:val="none" w:sz="0" w:space="0" w:color="auto"/>
        <w:right w:val="none" w:sz="0" w:space="0" w:color="auto"/>
      </w:divBdr>
    </w:div>
    <w:div w:id="1724015179">
      <w:bodyDiv w:val="1"/>
      <w:marLeft w:val="0"/>
      <w:marRight w:val="0"/>
      <w:marTop w:val="0"/>
      <w:marBottom w:val="0"/>
      <w:divBdr>
        <w:top w:val="none" w:sz="0" w:space="0" w:color="auto"/>
        <w:left w:val="none" w:sz="0" w:space="0" w:color="auto"/>
        <w:bottom w:val="none" w:sz="0" w:space="0" w:color="auto"/>
        <w:right w:val="none" w:sz="0" w:space="0" w:color="auto"/>
      </w:divBdr>
    </w:div>
    <w:div w:id="1726100890">
      <w:bodyDiv w:val="1"/>
      <w:marLeft w:val="0"/>
      <w:marRight w:val="0"/>
      <w:marTop w:val="0"/>
      <w:marBottom w:val="0"/>
      <w:divBdr>
        <w:top w:val="none" w:sz="0" w:space="0" w:color="auto"/>
        <w:left w:val="none" w:sz="0" w:space="0" w:color="auto"/>
        <w:bottom w:val="none" w:sz="0" w:space="0" w:color="auto"/>
        <w:right w:val="none" w:sz="0" w:space="0" w:color="auto"/>
      </w:divBdr>
    </w:div>
    <w:div w:id="1727876465">
      <w:bodyDiv w:val="1"/>
      <w:marLeft w:val="0"/>
      <w:marRight w:val="0"/>
      <w:marTop w:val="0"/>
      <w:marBottom w:val="0"/>
      <w:divBdr>
        <w:top w:val="none" w:sz="0" w:space="0" w:color="auto"/>
        <w:left w:val="none" w:sz="0" w:space="0" w:color="auto"/>
        <w:bottom w:val="none" w:sz="0" w:space="0" w:color="auto"/>
        <w:right w:val="none" w:sz="0" w:space="0" w:color="auto"/>
      </w:divBdr>
    </w:div>
    <w:div w:id="1728913526">
      <w:bodyDiv w:val="1"/>
      <w:marLeft w:val="0"/>
      <w:marRight w:val="0"/>
      <w:marTop w:val="0"/>
      <w:marBottom w:val="0"/>
      <w:divBdr>
        <w:top w:val="none" w:sz="0" w:space="0" w:color="auto"/>
        <w:left w:val="none" w:sz="0" w:space="0" w:color="auto"/>
        <w:bottom w:val="none" w:sz="0" w:space="0" w:color="auto"/>
        <w:right w:val="none" w:sz="0" w:space="0" w:color="auto"/>
      </w:divBdr>
    </w:div>
    <w:div w:id="1741555615">
      <w:bodyDiv w:val="1"/>
      <w:marLeft w:val="0"/>
      <w:marRight w:val="0"/>
      <w:marTop w:val="0"/>
      <w:marBottom w:val="0"/>
      <w:divBdr>
        <w:top w:val="none" w:sz="0" w:space="0" w:color="auto"/>
        <w:left w:val="none" w:sz="0" w:space="0" w:color="auto"/>
        <w:bottom w:val="none" w:sz="0" w:space="0" w:color="auto"/>
        <w:right w:val="none" w:sz="0" w:space="0" w:color="auto"/>
      </w:divBdr>
    </w:div>
    <w:div w:id="1744988252">
      <w:bodyDiv w:val="1"/>
      <w:marLeft w:val="0"/>
      <w:marRight w:val="0"/>
      <w:marTop w:val="0"/>
      <w:marBottom w:val="0"/>
      <w:divBdr>
        <w:top w:val="none" w:sz="0" w:space="0" w:color="auto"/>
        <w:left w:val="none" w:sz="0" w:space="0" w:color="auto"/>
        <w:bottom w:val="none" w:sz="0" w:space="0" w:color="auto"/>
        <w:right w:val="none" w:sz="0" w:space="0" w:color="auto"/>
      </w:divBdr>
    </w:div>
    <w:div w:id="1749307166">
      <w:bodyDiv w:val="1"/>
      <w:marLeft w:val="0"/>
      <w:marRight w:val="0"/>
      <w:marTop w:val="0"/>
      <w:marBottom w:val="0"/>
      <w:divBdr>
        <w:top w:val="none" w:sz="0" w:space="0" w:color="auto"/>
        <w:left w:val="none" w:sz="0" w:space="0" w:color="auto"/>
        <w:bottom w:val="none" w:sz="0" w:space="0" w:color="auto"/>
        <w:right w:val="none" w:sz="0" w:space="0" w:color="auto"/>
      </w:divBdr>
    </w:div>
    <w:div w:id="1751805808">
      <w:bodyDiv w:val="1"/>
      <w:marLeft w:val="0"/>
      <w:marRight w:val="0"/>
      <w:marTop w:val="0"/>
      <w:marBottom w:val="0"/>
      <w:divBdr>
        <w:top w:val="none" w:sz="0" w:space="0" w:color="auto"/>
        <w:left w:val="none" w:sz="0" w:space="0" w:color="auto"/>
        <w:bottom w:val="none" w:sz="0" w:space="0" w:color="auto"/>
        <w:right w:val="none" w:sz="0" w:space="0" w:color="auto"/>
      </w:divBdr>
    </w:div>
    <w:div w:id="1754938515">
      <w:bodyDiv w:val="1"/>
      <w:marLeft w:val="0"/>
      <w:marRight w:val="0"/>
      <w:marTop w:val="0"/>
      <w:marBottom w:val="0"/>
      <w:divBdr>
        <w:top w:val="none" w:sz="0" w:space="0" w:color="auto"/>
        <w:left w:val="none" w:sz="0" w:space="0" w:color="auto"/>
        <w:bottom w:val="none" w:sz="0" w:space="0" w:color="auto"/>
        <w:right w:val="none" w:sz="0" w:space="0" w:color="auto"/>
      </w:divBdr>
    </w:div>
    <w:div w:id="1756391382">
      <w:bodyDiv w:val="1"/>
      <w:marLeft w:val="0"/>
      <w:marRight w:val="0"/>
      <w:marTop w:val="0"/>
      <w:marBottom w:val="0"/>
      <w:divBdr>
        <w:top w:val="none" w:sz="0" w:space="0" w:color="auto"/>
        <w:left w:val="none" w:sz="0" w:space="0" w:color="auto"/>
        <w:bottom w:val="none" w:sz="0" w:space="0" w:color="auto"/>
        <w:right w:val="none" w:sz="0" w:space="0" w:color="auto"/>
      </w:divBdr>
    </w:div>
    <w:div w:id="1759909256">
      <w:bodyDiv w:val="1"/>
      <w:marLeft w:val="0"/>
      <w:marRight w:val="0"/>
      <w:marTop w:val="0"/>
      <w:marBottom w:val="0"/>
      <w:divBdr>
        <w:top w:val="none" w:sz="0" w:space="0" w:color="auto"/>
        <w:left w:val="none" w:sz="0" w:space="0" w:color="auto"/>
        <w:bottom w:val="none" w:sz="0" w:space="0" w:color="auto"/>
        <w:right w:val="none" w:sz="0" w:space="0" w:color="auto"/>
      </w:divBdr>
    </w:div>
    <w:div w:id="1760372075">
      <w:bodyDiv w:val="1"/>
      <w:marLeft w:val="0"/>
      <w:marRight w:val="0"/>
      <w:marTop w:val="0"/>
      <w:marBottom w:val="0"/>
      <w:divBdr>
        <w:top w:val="none" w:sz="0" w:space="0" w:color="auto"/>
        <w:left w:val="none" w:sz="0" w:space="0" w:color="auto"/>
        <w:bottom w:val="none" w:sz="0" w:space="0" w:color="auto"/>
        <w:right w:val="none" w:sz="0" w:space="0" w:color="auto"/>
      </w:divBdr>
    </w:div>
    <w:div w:id="1760829656">
      <w:bodyDiv w:val="1"/>
      <w:marLeft w:val="0"/>
      <w:marRight w:val="0"/>
      <w:marTop w:val="0"/>
      <w:marBottom w:val="0"/>
      <w:divBdr>
        <w:top w:val="none" w:sz="0" w:space="0" w:color="auto"/>
        <w:left w:val="none" w:sz="0" w:space="0" w:color="auto"/>
        <w:bottom w:val="none" w:sz="0" w:space="0" w:color="auto"/>
        <w:right w:val="none" w:sz="0" w:space="0" w:color="auto"/>
      </w:divBdr>
    </w:div>
    <w:div w:id="1762796213">
      <w:bodyDiv w:val="1"/>
      <w:marLeft w:val="0"/>
      <w:marRight w:val="0"/>
      <w:marTop w:val="0"/>
      <w:marBottom w:val="0"/>
      <w:divBdr>
        <w:top w:val="none" w:sz="0" w:space="0" w:color="auto"/>
        <w:left w:val="none" w:sz="0" w:space="0" w:color="auto"/>
        <w:bottom w:val="none" w:sz="0" w:space="0" w:color="auto"/>
        <w:right w:val="none" w:sz="0" w:space="0" w:color="auto"/>
      </w:divBdr>
    </w:div>
    <w:div w:id="1766460971">
      <w:bodyDiv w:val="1"/>
      <w:marLeft w:val="0"/>
      <w:marRight w:val="0"/>
      <w:marTop w:val="0"/>
      <w:marBottom w:val="0"/>
      <w:divBdr>
        <w:top w:val="none" w:sz="0" w:space="0" w:color="auto"/>
        <w:left w:val="none" w:sz="0" w:space="0" w:color="auto"/>
        <w:bottom w:val="none" w:sz="0" w:space="0" w:color="auto"/>
        <w:right w:val="none" w:sz="0" w:space="0" w:color="auto"/>
      </w:divBdr>
    </w:div>
    <w:div w:id="1766920172">
      <w:bodyDiv w:val="1"/>
      <w:marLeft w:val="0"/>
      <w:marRight w:val="0"/>
      <w:marTop w:val="0"/>
      <w:marBottom w:val="0"/>
      <w:divBdr>
        <w:top w:val="none" w:sz="0" w:space="0" w:color="auto"/>
        <w:left w:val="none" w:sz="0" w:space="0" w:color="auto"/>
        <w:bottom w:val="none" w:sz="0" w:space="0" w:color="auto"/>
        <w:right w:val="none" w:sz="0" w:space="0" w:color="auto"/>
      </w:divBdr>
    </w:div>
    <w:div w:id="1767456005">
      <w:bodyDiv w:val="1"/>
      <w:marLeft w:val="0"/>
      <w:marRight w:val="0"/>
      <w:marTop w:val="0"/>
      <w:marBottom w:val="0"/>
      <w:divBdr>
        <w:top w:val="none" w:sz="0" w:space="0" w:color="auto"/>
        <w:left w:val="none" w:sz="0" w:space="0" w:color="auto"/>
        <w:bottom w:val="none" w:sz="0" w:space="0" w:color="auto"/>
        <w:right w:val="none" w:sz="0" w:space="0" w:color="auto"/>
      </w:divBdr>
    </w:div>
    <w:div w:id="1768427275">
      <w:bodyDiv w:val="1"/>
      <w:marLeft w:val="0"/>
      <w:marRight w:val="0"/>
      <w:marTop w:val="0"/>
      <w:marBottom w:val="0"/>
      <w:divBdr>
        <w:top w:val="none" w:sz="0" w:space="0" w:color="auto"/>
        <w:left w:val="none" w:sz="0" w:space="0" w:color="auto"/>
        <w:bottom w:val="none" w:sz="0" w:space="0" w:color="auto"/>
        <w:right w:val="none" w:sz="0" w:space="0" w:color="auto"/>
      </w:divBdr>
    </w:div>
    <w:div w:id="1771004596">
      <w:bodyDiv w:val="1"/>
      <w:marLeft w:val="0"/>
      <w:marRight w:val="0"/>
      <w:marTop w:val="0"/>
      <w:marBottom w:val="0"/>
      <w:divBdr>
        <w:top w:val="none" w:sz="0" w:space="0" w:color="auto"/>
        <w:left w:val="none" w:sz="0" w:space="0" w:color="auto"/>
        <w:bottom w:val="none" w:sz="0" w:space="0" w:color="auto"/>
        <w:right w:val="none" w:sz="0" w:space="0" w:color="auto"/>
      </w:divBdr>
    </w:div>
    <w:div w:id="1773013190">
      <w:bodyDiv w:val="1"/>
      <w:marLeft w:val="0"/>
      <w:marRight w:val="0"/>
      <w:marTop w:val="0"/>
      <w:marBottom w:val="0"/>
      <w:divBdr>
        <w:top w:val="none" w:sz="0" w:space="0" w:color="auto"/>
        <w:left w:val="none" w:sz="0" w:space="0" w:color="auto"/>
        <w:bottom w:val="none" w:sz="0" w:space="0" w:color="auto"/>
        <w:right w:val="none" w:sz="0" w:space="0" w:color="auto"/>
      </w:divBdr>
    </w:div>
    <w:div w:id="1773355897">
      <w:bodyDiv w:val="1"/>
      <w:marLeft w:val="0"/>
      <w:marRight w:val="0"/>
      <w:marTop w:val="0"/>
      <w:marBottom w:val="0"/>
      <w:divBdr>
        <w:top w:val="none" w:sz="0" w:space="0" w:color="auto"/>
        <w:left w:val="none" w:sz="0" w:space="0" w:color="auto"/>
        <w:bottom w:val="none" w:sz="0" w:space="0" w:color="auto"/>
        <w:right w:val="none" w:sz="0" w:space="0" w:color="auto"/>
      </w:divBdr>
    </w:div>
    <w:div w:id="1773741158">
      <w:bodyDiv w:val="1"/>
      <w:marLeft w:val="0"/>
      <w:marRight w:val="0"/>
      <w:marTop w:val="0"/>
      <w:marBottom w:val="0"/>
      <w:divBdr>
        <w:top w:val="none" w:sz="0" w:space="0" w:color="auto"/>
        <w:left w:val="none" w:sz="0" w:space="0" w:color="auto"/>
        <w:bottom w:val="none" w:sz="0" w:space="0" w:color="auto"/>
        <w:right w:val="none" w:sz="0" w:space="0" w:color="auto"/>
      </w:divBdr>
    </w:div>
    <w:div w:id="1776634913">
      <w:bodyDiv w:val="1"/>
      <w:marLeft w:val="0"/>
      <w:marRight w:val="0"/>
      <w:marTop w:val="0"/>
      <w:marBottom w:val="0"/>
      <w:divBdr>
        <w:top w:val="none" w:sz="0" w:space="0" w:color="auto"/>
        <w:left w:val="none" w:sz="0" w:space="0" w:color="auto"/>
        <w:bottom w:val="none" w:sz="0" w:space="0" w:color="auto"/>
        <w:right w:val="none" w:sz="0" w:space="0" w:color="auto"/>
      </w:divBdr>
    </w:div>
    <w:div w:id="1780025057">
      <w:bodyDiv w:val="1"/>
      <w:marLeft w:val="0"/>
      <w:marRight w:val="0"/>
      <w:marTop w:val="0"/>
      <w:marBottom w:val="0"/>
      <w:divBdr>
        <w:top w:val="none" w:sz="0" w:space="0" w:color="auto"/>
        <w:left w:val="none" w:sz="0" w:space="0" w:color="auto"/>
        <w:bottom w:val="none" w:sz="0" w:space="0" w:color="auto"/>
        <w:right w:val="none" w:sz="0" w:space="0" w:color="auto"/>
      </w:divBdr>
    </w:div>
    <w:div w:id="1781610978">
      <w:bodyDiv w:val="1"/>
      <w:marLeft w:val="0"/>
      <w:marRight w:val="0"/>
      <w:marTop w:val="0"/>
      <w:marBottom w:val="0"/>
      <w:divBdr>
        <w:top w:val="none" w:sz="0" w:space="0" w:color="auto"/>
        <w:left w:val="none" w:sz="0" w:space="0" w:color="auto"/>
        <w:bottom w:val="none" w:sz="0" w:space="0" w:color="auto"/>
        <w:right w:val="none" w:sz="0" w:space="0" w:color="auto"/>
      </w:divBdr>
    </w:div>
    <w:div w:id="1790667087">
      <w:bodyDiv w:val="1"/>
      <w:marLeft w:val="0"/>
      <w:marRight w:val="0"/>
      <w:marTop w:val="0"/>
      <w:marBottom w:val="0"/>
      <w:divBdr>
        <w:top w:val="none" w:sz="0" w:space="0" w:color="auto"/>
        <w:left w:val="none" w:sz="0" w:space="0" w:color="auto"/>
        <w:bottom w:val="none" w:sz="0" w:space="0" w:color="auto"/>
        <w:right w:val="none" w:sz="0" w:space="0" w:color="auto"/>
      </w:divBdr>
    </w:div>
    <w:div w:id="1793359861">
      <w:bodyDiv w:val="1"/>
      <w:marLeft w:val="0"/>
      <w:marRight w:val="0"/>
      <w:marTop w:val="0"/>
      <w:marBottom w:val="0"/>
      <w:divBdr>
        <w:top w:val="none" w:sz="0" w:space="0" w:color="auto"/>
        <w:left w:val="none" w:sz="0" w:space="0" w:color="auto"/>
        <w:bottom w:val="none" w:sz="0" w:space="0" w:color="auto"/>
        <w:right w:val="none" w:sz="0" w:space="0" w:color="auto"/>
      </w:divBdr>
    </w:div>
    <w:div w:id="1794207858">
      <w:bodyDiv w:val="1"/>
      <w:marLeft w:val="0"/>
      <w:marRight w:val="0"/>
      <w:marTop w:val="0"/>
      <w:marBottom w:val="0"/>
      <w:divBdr>
        <w:top w:val="none" w:sz="0" w:space="0" w:color="auto"/>
        <w:left w:val="none" w:sz="0" w:space="0" w:color="auto"/>
        <w:bottom w:val="none" w:sz="0" w:space="0" w:color="auto"/>
        <w:right w:val="none" w:sz="0" w:space="0" w:color="auto"/>
      </w:divBdr>
    </w:div>
    <w:div w:id="1796290551">
      <w:bodyDiv w:val="1"/>
      <w:marLeft w:val="0"/>
      <w:marRight w:val="0"/>
      <w:marTop w:val="0"/>
      <w:marBottom w:val="0"/>
      <w:divBdr>
        <w:top w:val="none" w:sz="0" w:space="0" w:color="auto"/>
        <w:left w:val="none" w:sz="0" w:space="0" w:color="auto"/>
        <w:bottom w:val="none" w:sz="0" w:space="0" w:color="auto"/>
        <w:right w:val="none" w:sz="0" w:space="0" w:color="auto"/>
      </w:divBdr>
    </w:div>
    <w:div w:id="1798988707">
      <w:bodyDiv w:val="1"/>
      <w:marLeft w:val="0"/>
      <w:marRight w:val="0"/>
      <w:marTop w:val="0"/>
      <w:marBottom w:val="0"/>
      <w:divBdr>
        <w:top w:val="none" w:sz="0" w:space="0" w:color="auto"/>
        <w:left w:val="none" w:sz="0" w:space="0" w:color="auto"/>
        <w:bottom w:val="none" w:sz="0" w:space="0" w:color="auto"/>
        <w:right w:val="none" w:sz="0" w:space="0" w:color="auto"/>
      </w:divBdr>
    </w:div>
    <w:div w:id="1800024553">
      <w:bodyDiv w:val="1"/>
      <w:marLeft w:val="0"/>
      <w:marRight w:val="0"/>
      <w:marTop w:val="0"/>
      <w:marBottom w:val="0"/>
      <w:divBdr>
        <w:top w:val="none" w:sz="0" w:space="0" w:color="auto"/>
        <w:left w:val="none" w:sz="0" w:space="0" w:color="auto"/>
        <w:bottom w:val="none" w:sz="0" w:space="0" w:color="auto"/>
        <w:right w:val="none" w:sz="0" w:space="0" w:color="auto"/>
      </w:divBdr>
    </w:div>
    <w:div w:id="1802110206">
      <w:bodyDiv w:val="1"/>
      <w:marLeft w:val="0"/>
      <w:marRight w:val="0"/>
      <w:marTop w:val="0"/>
      <w:marBottom w:val="0"/>
      <w:divBdr>
        <w:top w:val="none" w:sz="0" w:space="0" w:color="auto"/>
        <w:left w:val="none" w:sz="0" w:space="0" w:color="auto"/>
        <w:bottom w:val="none" w:sz="0" w:space="0" w:color="auto"/>
        <w:right w:val="none" w:sz="0" w:space="0" w:color="auto"/>
      </w:divBdr>
    </w:div>
    <w:div w:id="1804691185">
      <w:bodyDiv w:val="1"/>
      <w:marLeft w:val="0"/>
      <w:marRight w:val="0"/>
      <w:marTop w:val="0"/>
      <w:marBottom w:val="0"/>
      <w:divBdr>
        <w:top w:val="none" w:sz="0" w:space="0" w:color="auto"/>
        <w:left w:val="none" w:sz="0" w:space="0" w:color="auto"/>
        <w:bottom w:val="none" w:sz="0" w:space="0" w:color="auto"/>
        <w:right w:val="none" w:sz="0" w:space="0" w:color="auto"/>
      </w:divBdr>
    </w:div>
    <w:div w:id="1804811192">
      <w:bodyDiv w:val="1"/>
      <w:marLeft w:val="0"/>
      <w:marRight w:val="0"/>
      <w:marTop w:val="0"/>
      <w:marBottom w:val="0"/>
      <w:divBdr>
        <w:top w:val="none" w:sz="0" w:space="0" w:color="auto"/>
        <w:left w:val="none" w:sz="0" w:space="0" w:color="auto"/>
        <w:bottom w:val="none" w:sz="0" w:space="0" w:color="auto"/>
        <w:right w:val="none" w:sz="0" w:space="0" w:color="auto"/>
      </w:divBdr>
    </w:div>
    <w:div w:id="1805468583">
      <w:bodyDiv w:val="1"/>
      <w:marLeft w:val="0"/>
      <w:marRight w:val="0"/>
      <w:marTop w:val="0"/>
      <w:marBottom w:val="0"/>
      <w:divBdr>
        <w:top w:val="none" w:sz="0" w:space="0" w:color="auto"/>
        <w:left w:val="none" w:sz="0" w:space="0" w:color="auto"/>
        <w:bottom w:val="none" w:sz="0" w:space="0" w:color="auto"/>
        <w:right w:val="none" w:sz="0" w:space="0" w:color="auto"/>
      </w:divBdr>
    </w:div>
    <w:div w:id="1809937945">
      <w:bodyDiv w:val="1"/>
      <w:marLeft w:val="0"/>
      <w:marRight w:val="0"/>
      <w:marTop w:val="0"/>
      <w:marBottom w:val="0"/>
      <w:divBdr>
        <w:top w:val="none" w:sz="0" w:space="0" w:color="auto"/>
        <w:left w:val="none" w:sz="0" w:space="0" w:color="auto"/>
        <w:bottom w:val="none" w:sz="0" w:space="0" w:color="auto"/>
        <w:right w:val="none" w:sz="0" w:space="0" w:color="auto"/>
      </w:divBdr>
    </w:div>
    <w:div w:id="1815830795">
      <w:bodyDiv w:val="1"/>
      <w:marLeft w:val="0"/>
      <w:marRight w:val="0"/>
      <w:marTop w:val="0"/>
      <w:marBottom w:val="0"/>
      <w:divBdr>
        <w:top w:val="none" w:sz="0" w:space="0" w:color="auto"/>
        <w:left w:val="none" w:sz="0" w:space="0" w:color="auto"/>
        <w:bottom w:val="none" w:sz="0" w:space="0" w:color="auto"/>
        <w:right w:val="none" w:sz="0" w:space="0" w:color="auto"/>
      </w:divBdr>
    </w:div>
    <w:div w:id="1817259093">
      <w:bodyDiv w:val="1"/>
      <w:marLeft w:val="0"/>
      <w:marRight w:val="0"/>
      <w:marTop w:val="0"/>
      <w:marBottom w:val="0"/>
      <w:divBdr>
        <w:top w:val="none" w:sz="0" w:space="0" w:color="auto"/>
        <w:left w:val="none" w:sz="0" w:space="0" w:color="auto"/>
        <w:bottom w:val="none" w:sz="0" w:space="0" w:color="auto"/>
        <w:right w:val="none" w:sz="0" w:space="0" w:color="auto"/>
      </w:divBdr>
    </w:div>
    <w:div w:id="1818296886">
      <w:bodyDiv w:val="1"/>
      <w:marLeft w:val="0"/>
      <w:marRight w:val="0"/>
      <w:marTop w:val="0"/>
      <w:marBottom w:val="0"/>
      <w:divBdr>
        <w:top w:val="none" w:sz="0" w:space="0" w:color="auto"/>
        <w:left w:val="none" w:sz="0" w:space="0" w:color="auto"/>
        <w:bottom w:val="none" w:sz="0" w:space="0" w:color="auto"/>
        <w:right w:val="none" w:sz="0" w:space="0" w:color="auto"/>
      </w:divBdr>
    </w:div>
    <w:div w:id="1819807761">
      <w:bodyDiv w:val="1"/>
      <w:marLeft w:val="0"/>
      <w:marRight w:val="0"/>
      <w:marTop w:val="0"/>
      <w:marBottom w:val="0"/>
      <w:divBdr>
        <w:top w:val="none" w:sz="0" w:space="0" w:color="auto"/>
        <w:left w:val="none" w:sz="0" w:space="0" w:color="auto"/>
        <w:bottom w:val="none" w:sz="0" w:space="0" w:color="auto"/>
        <w:right w:val="none" w:sz="0" w:space="0" w:color="auto"/>
      </w:divBdr>
    </w:div>
    <w:div w:id="1823810922">
      <w:bodyDiv w:val="1"/>
      <w:marLeft w:val="0"/>
      <w:marRight w:val="0"/>
      <w:marTop w:val="0"/>
      <w:marBottom w:val="0"/>
      <w:divBdr>
        <w:top w:val="none" w:sz="0" w:space="0" w:color="auto"/>
        <w:left w:val="none" w:sz="0" w:space="0" w:color="auto"/>
        <w:bottom w:val="none" w:sz="0" w:space="0" w:color="auto"/>
        <w:right w:val="none" w:sz="0" w:space="0" w:color="auto"/>
      </w:divBdr>
    </w:div>
    <w:div w:id="1824003580">
      <w:bodyDiv w:val="1"/>
      <w:marLeft w:val="0"/>
      <w:marRight w:val="0"/>
      <w:marTop w:val="0"/>
      <w:marBottom w:val="0"/>
      <w:divBdr>
        <w:top w:val="none" w:sz="0" w:space="0" w:color="auto"/>
        <w:left w:val="none" w:sz="0" w:space="0" w:color="auto"/>
        <w:bottom w:val="none" w:sz="0" w:space="0" w:color="auto"/>
        <w:right w:val="none" w:sz="0" w:space="0" w:color="auto"/>
      </w:divBdr>
    </w:div>
    <w:div w:id="1825663080">
      <w:bodyDiv w:val="1"/>
      <w:marLeft w:val="0"/>
      <w:marRight w:val="0"/>
      <w:marTop w:val="0"/>
      <w:marBottom w:val="0"/>
      <w:divBdr>
        <w:top w:val="none" w:sz="0" w:space="0" w:color="auto"/>
        <w:left w:val="none" w:sz="0" w:space="0" w:color="auto"/>
        <w:bottom w:val="none" w:sz="0" w:space="0" w:color="auto"/>
        <w:right w:val="none" w:sz="0" w:space="0" w:color="auto"/>
      </w:divBdr>
    </w:div>
    <w:div w:id="1831680281">
      <w:bodyDiv w:val="1"/>
      <w:marLeft w:val="0"/>
      <w:marRight w:val="0"/>
      <w:marTop w:val="0"/>
      <w:marBottom w:val="0"/>
      <w:divBdr>
        <w:top w:val="none" w:sz="0" w:space="0" w:color="auto"/>
        <w:left w:val="none" w:sz="0" w:space="0" w:color="auto"/>
        <w:bottom w:val="none" w:sz="0" w:space="0" w:color="auto"/>
        <w:right w:val="none" w:sz="0" w:space="0" w:color="auto"/>
      </w:divBdr>
    </w:div>
    <w:div w:id="1834443894">
      <w:bodyDiv w:val="1"/>
      <w:marLeft w:val="0"/>
      <w:marRight w:val="0"/>
      <w:marTop w:val="0"/>
      <w:marBottom w:val="0"/>
      <w:divBdr>
        <w:top w:val="none" w:sz="0" w:space="0" w:color="auto"/>
        <w:left w:val="none" w:sz="0" w:space="0" w:color="auto"/>
        <w:bottom w:val="none" w:sz="0" w:space="0" w:color="auto"/>
        <w:right w:val="none" w:sz="0" w:space="0" w:color="auto"/>
      </w:divBdr>
    </w:div>
    <w:div w:id="1837378597">
      <w:bodyDiv w:val="1"/>
      <w:marLeft w:val="0"/>
      <w:marRight w:val="0"/>
      <w:marTop w:val="0"/>
      <w:marBottom w:val="0"/>
      <w:divBdr>
        <w:top w:val="none" w:sz="0" w:space="0" w:color="auto"/>
        <w:left w:val="none" w:sz="0" w:space="0" w:color="auto"/>
        <w:bottom w:val="none" w:sz="0" w:space="0" w:color="auto"/>
        <w:right w:val="none" w:sz="0" w:space="0" w:color="auto"/>
      </w:divBdr>
    </w:div>
    <w:div w:id="1838305348">
      <w:bodyDiv w:val="1"/>
      <w:marLeft w:val="0"/>
      <w:marRight w:val="0"/>
      <w:marTop w:val="0"/>
      <w:marBottom w:val="0"/>
      <w:divBdr>
        <w:top w:val="none" w:sz="0" w:space="0" w:color="auto"/>
        <w:left w:val="none" w:sz="0" w:space="0" w:color="auto"/>
        <w:bottom w:val="none" w:sz="0" w:space="0" w:color="auto"/>
        <w:right w:val="none" w:sz="0" w:space="0" w:color="auto"/>
      </w:divBdr>
    </w:div>
    <w:div w:id="1839803018">
      <w:bodyDiv w:val="1"/>
      <w:marLeft w:val="0"/>
      <w:marRight w:val="0"/>
      <w:marTop w:val="0"/>
      <w:marBottom w:val="0"/>
      <w:divBdr>
        <w:top w:val="none" w:sz="0" w:space="0" w:color="auto"/>
        <w:left w:val="none" w:sz="0" w:space="0" w:color="auto"/>
        <w:bottom w:val="none" w:sz="0" w:space="0" w:color="auto"/>
        <w:right w:val="none" w:sz="0" w:space="0" w:color="auto"/>
      </w:divBdr>
    </w:div>
    <w:div w:id="1842313306">
      <w:bodyDiv w:val="1"/>
      <w:marLeft w:val="0"/>
      <w:marRight w:val="0"/>
      <w:marTop w:val="0"/>
      <w:marBottom w:val="0"/>
      <w:divBdr>
        <w:top w:val="none" w:sz="0" w:space="0" w:color="auto"/>
        <w:left w:val="none" w:sz="0" w:space="0" w:color="auto"/>
        <w:bottom w:val="none" w:sz="0" w:space="0" w:color="auto"/>
        <w:right w:val="none" w:sz="0" w:space="0" w:color="auto"/>
      </w:divBdr>
    </w:div>
    <w:div w:id="1843620376">
      <w:bodyDiv w:val="1"/>
      <w:marLeft w:val="0"/>
      <w:marRight w:val="0"/>
      <w:marTop w:val="0"/>
      <w:marBottom w:val="0"/>
      <w:divBdr>
        <w:top w:val="none" w:sz="0" w:space="0" w:color="auto"/>
        <w:left w:val="none" w:sz="0" w:space="0" w:color="auto"/>
        <w:bottom w:val="none" w:sz="0" w:space="0" w:color="auto"/>
        <w:right w:val="none" w:sz="0" w:space="0" w:color="auto"/>
      </w:divBdr>
    </w:div>
    <w:div w:id="1845435706">
      <w:bodyDiv w:val="1"/>
      <w:marLeft w:val="0"/>
      <w:marRight w:val="0"/>
      <w:marTop w:val="0"/>
      <w:marBottom w:val="0"/>
      <w:divBdr>
        <w:top w:val="none" w:sz="0" w:space="0" w:color="auto"/>
        <w:left w:val="none" w:sz="0" w:space="0" w:color="auto"/>
        <w:bottom w:val="none" w:sz="0" w:space="0" w:color="auto"/>
        <w:right w:val="none" w:sz="0" w:space="0" w:color="auto"/>
      </w:divBdr>
    </w:div>
    <w:div w:id="1845822992">
      <w:bodyDiv w:val="1"/>
      <w:marLeft w:val="0"/>
      <w:marRight w:val="0"/>
      <w:marTop w:val="0"/>
      <w:marBottom w:val="0"/>
      <w:divBdr>
        <w:top w:val="none" w:sz="0" w:space="0" w:color="auto"/>
        <w:left w:val="none" w:sz="0" w:space="0" w:color="auto"/>
        <w:bottom w:val="none" w:sz="0" w:space="0" w:color="auto"/>
        <w:right w:val="none" w:sz="0" w:space="0" w:color="auto"/>
      </w:divBdr>
    </w:div>
    <w:div w:id="1849754145">
      <w:bodyDiv w:val="1"/>
      <w:marLeft w:val="0"/>
      <w:marRight w:val="0"/>
      <w:marTop w:val="0"/>
      <w:marBottom w:val="0"/>
      <w:divBdr>
        <w:top w:val="none" w:sz="0" w:space="0" w:color="auto"/>
        <w:left w:val="none" w:sz="0" w:space="0" w:color="auto"/>
        <w:bottom w:val="none" w:sz="0" w:space="0" w:color="auto"/>
        <w:right w:val="none" w:sz="0" w:space="0" w:color="auto"/>
      </w:divBdr>
    </w:div>
    <w:div w:id="1850216319">
      <w:bodyDiv w:val="1"/>
      <w:marLeft w:val="0"/>
      <w:marRight w:val="0"/>
      <w:marTop w:val="0"/>
      <w:marBottom w:val="0"/>
      <w:divBdr>
        <w:top w:val="none" w:sz="0" w:space="0" w:color="auto"/>
        <w:left w:val="none" w:sz="0" w:space="0" w:color="auto"/>
        <w:bottom w:val="none" w:sz="0" w:space="0" w:color="auto"/>
        <w:right w:val="none" w:sz="0" w:space="0" w:color="auto"/>
      </w:divBdr>
    </w:div>
    <w:div w:id="1852332375">
      <w:bodyDiv w:val="1"/>
      <w:marLeft w:val="0"/>
      <w:marRight w:val="0"/>
      <w:marTop w:val="0"/>
      <w:marBottom w:val="0"/>
      <w:divBdr>
        <w:top w:val="none" w:sz="0" w:space="0" w:color="auto"/>
        <w:left w:val="none" w:sz="0" w:space="0" w:color="auto"/>
        <w:bottom w:val="none" w:sz="0" w:space="0" w:color="auto"/>
        <w:right w:val="none" w:sz="0" w:space="0" w:color="auto"/>
      </w:divBdr>
    </w:div>
    <w:div w:id="1854413510">
      <w:bodyDiv w:val="1"/>
      <w:marLeft w:val="0"/>
      <w:marRight w:val="0"/>
      <w:marTop w:val="0"/>
      <w:marBottom w:val="0"/>
      <w:divBdr>
        <w:top w:val="none" w:sz="0" w:space="0" w:color="auto"/>
        <w:left w:val="none" w:sz="0" w:space="0" w:color="auto"/>
        <w:bottom w:val="none" w:sz="0" w:space="0" w:color="auto"/>
        <w:right w:val="none" w:sz="0" w:space="0" w:color="auto"/>
      </w:divBdr>
    </w:div>
    <w:div w:id="1856456837">
      <w:bodyDiv w:val="1"/>
      <w:marLeft w:val="0"/>
      <w:marRight w:val="0"/>
      <w:marTop w:val="0"/>
      <w:marBottom w:val="0"/>
      <w:divBdr>
        <w:top w:val="none" w:sz="0" w:space="0" w:color="auto"/>
        <w:left w:val="none" w:sz="0" w:space="0" w:color="auto"/>
        <w:bottom w:val="none" w:sz="0" w:space="0" w:color="auto"/>
        <w:right w:val="none" w:sz="0" w:space="0" w:color="auto"/>
      </w:divBdr>
    </w:div>
    <w:div w:id="1863208380">
      <w:bodyDiv w:val="1"/>
      <w:marLeft w:val="0"/>
      <w:marRight w:val="0"/>
      <w:marTop w:val="0"/>
      <w:marBottom w:val="0"/>
      <w:divBdr>
        <w:top w:val="none" w:sz="0" w:space="0" w:color="auto"/>
        <w:left w:val="none" w:sz="0" w:space="0" w:color="auto"/>
        <w:bottom w:val="none" w:sz="0" w:space="0" w:color="auto"/>
        <w:right w:val="none" w:sz="0" w:space="0" w:color="auto"/>
      </w:divBdr>
    </w:div>
    <w:div w:id="1863593355">
      <w:bodyDiv w:val="1"/>
      <w:marLeft w:val="0"/>
      <w:marRight w:val="0"/>
      <w:marTop w:val="0"/>
      <w:marBottom w:val="0"/>
      <w:divBdr>
        <w:top w:val="none" w:sz="0" w:space="0" w:color="auto"/>
        <w:left w:val="none" w:sz="0" w:space="0" w:color="auto"/>
        <w:bottom w:val="none" w:sz="0" w:space="0" w:color="auto"/>
        <w:right w:val="none" w:sz="0" w:space="0" w:color="auto"/>
      </w:divBdr>
    </w:div>
    <w:div w:id="1869293266">
      <w:bodyDiv w:val="1"/>
      <w:marLeft w:val="0"/>
      <w:marRight w:val="0"/>
      <w:marTop w:val="0"/>
      <w:marBottom w:val="0"/>
      <w:divBdr>
        <w:top w:val="none" w:sz="0" w:space="0" w:color="auto"/>
        <w:left w:val="none" w:sz="0" w:space="0" w:color="auto"/>
        <w:bottom w:val="none" w:sz="0" w:space="0" w:color="auto"/>
        <w:right w:val="none" w:sz="0" w:space="0" w:color="auto"/>
      </w:divBdr>
    </w:div>
    <w:div w:id="1869834452">
      <w:bodyDiv w:val="1"/>
      <w:marLeft w:val="0"/>
      <w:marRight w:val="0"/>
      <w:marTop w:val="0"/>
      <w:marBottom w:val="0"/>
      <w:divBdr>
        <w:top w:val="none" w:sz="0" w:space="0" w:color="auto"/>
        <w:left w:val="none" w:sz="0" w:space="0" w:color="auto"/>
        <w:bottom w:val="none" w:sz="0" w:space="0" w:color="auto"/>
        <w:right w:val="none" w:sz="0" w:space="0" w:color="auto"/>
      </w:divBdr>
    </w:div>
    <w:div w:id="1874070943">
      <w:bodyDiv w:val="1"/>
      <w:marLeft w:val="0"/>
      <w:marRight w:val="0"/>
      <w:marTop w:val="0"/>
      <w:marBottom w:val="0"/>
      <w:divBdr>
        <w:top w:val="none" w:sz="0" w:space="0" w:color="auto"/>
        <w:left w:val="none" w:sz="0" w:space="0" w:color="auto"/>
        <w:bottom w:val="none" w:sz="0" w:space="0" w:color="auto"/>
        <w:right w:val="none" w:sz="0" w:space="0" w:color="auto"/>
      </w:divBdr>
    </w:div>
    <w:div w:id="1874993750">
      <w:bodyDiv w:val="1"/>
      <w:marLeft w:val="0"/>
      <w:marRight w:val="0"/>
      <w:marTop w:val="0"/>
      <w:marBottom w:val="0"/>
      <w:divBdr>
        <w:top w:val="none" w:sz="0" w:space="0" w:color="auto"/>
        <w:left w:val="none" w:sz="0" w:space="0" w:color="auto"/>
        <w:bottom w:val="none" w:sz="0" w:space="0" w:color="auto"/>
        <w:right w:val="none" w:sz="0" w:space="0" w:color="auto"/>
      </w:divBdr>
    </w:div>
    <w:div w:id="1876576768">
      <w:bodyDiv w:val="1"/>
      <w:marLeft w:val="0"/>
      <w:marRight w:val="0"/>
      <w:marTop w:val="0"/>
      <w:marBottom w:val="0"/>
      <w:divBdr>
        <w:top w:val="none" w:sz="0" w:space="0" w:color="auto"/>
        <w:left w:val="none" w:sz="0" w:space="0" w:color="auto"/>
        <w:bottom w:val="none" w:sz="0" w:space="0" w:color="auto"/>
        <w:right w:val="none" w:sz="0" w:space="0" w:color="auto"/>
      </w:divBdr>
    </w:div>
    <w:div w:id="1877695197">
      <w:bodyDiv w:val="1"/>
      <w:marLeft w:val="0"/>
      <w:marRight w:val="0"/>
      <w:marTop w:val="0"/>
      <w:marBottom w:val="0"/>
      <w:divBdr>
        <w:top w:val="none" w:sz="0" w:space="0" w:color="auto"/>
        <w:left w:val="none" w:sz="0" w:space="0" w:color="auto"/>
        <w:bottom w:val="none" w:sz="0" w:space="0" w:color="auto"/>
        <w:right w:val="none" w:sz="0" w:space="0" w:color="auto"/>
      </w:divBdr>
    </w:div>
    <w:div w:id="1880581193">
      <w:bodyDiv w:val="1"/>
      <w:marLeft w:val="0"/>
      <w:marRight w:val="0"/>
      <w:marTop w:val="0"/>
      <w:marBottom w:val="0"/>
      <w:divBdr>
        <w:top w:val="none" w:sz="0" w:space="0" w:color="auto"/>
        <w:left w:val="none" w:sz="0" w:space="0" w:color="auto"/>
        <w:bottom w:val="none" w:sz="0" w:space="0" w:color="auto"/>
        <w:right w:val="none" w:sz="0" w:space="0" w:color="auto"/>
      </w:divBdr>
    </w:div>
    <w:div w:id="1880626921">
      <w:bodyDiv w:val="1"/>
      <w:marLeft w:val="0"/>
      <w:marRight w:val="0"/>
      <w:marTop w:val="0"/>
      <w:marBottom w:val="0"/>
      <w:divBdr>
        <w:top w:val="none" w:sz="0" w:space="0" w:color="auto"/>
        <w:left w:val="none" w:sz="0" w:space="0" w:color="auto"/>
        <w:bottom w:val="none" w:sz="0" w:space="0" w:color="auto"/>
        <w:right w:val="none" w:sz="0" w:space="0" w:color="auto"/>
      </w:divBdr>
      <w:divsChild>
        <w:div w:id="790242278">
          <w:marLeft w:val="0"/>
          <w:marRight w:val="0"/>
          <w:marTop w:val="0"/>
          <w:marBottom w:val="0"/>
          <w:divBdr>
            <w:top w:val="none" w:sz="0" w:space="0" w:color="auto"/>
            <w:left w:val="none" w:sz="0" w:space="0" w:color="auto"/>
            <w:bottom w:val="none" w:sz="0" w:space="0" w:color="auto"/>
            <w:right w:val="none" w:sz="0" w:space="0" w:color="auto"/>
          </w:divBdr>
          <w:divsChild>
            <w:div w:id="513880844">
              <w:marLeft w:val="0"/>
              <w:marRight w:val="0"/>
              <w:marTop w:val="0"/>
              <w:marBottom w:val="0"/>
              <w:divBdr>
                <w:top w:val="none" w:sz="0" w:space="0" w:color="auto"/>
                <w:left w:val="none" w:sz="0" w:space="0" w:color="auto"/>
                <w:bottom w:val="none" w:sz="0" w:space="0" w:color="auto"/>
                <w:right w:val="none" w:sz="0" w:space="0" w:color="auto"/>
              </w:divBdr>
            </w:div>
            <w:div w:id="1950813085">
              <w:marLeft w:val="0"/>
              <w:marRight w:val="0"/>
              <w:marTop w:val="0"/>
              <w:marBottom w:val="0"/>
              <w:divBdr>
                <w:top w:val="none" w:sz="0" w:space="0" w:color="auto"/>
                <w:left w:val="none" w:sz="0" w:space="0" w:color="auto"/>
                <w:bottom w:val="none" w:sz="0" w:space="0" w:color="auto"/>
                <w:right w:val="none" w:sz="0" w:space="0" w:color="auto"/>
              </w:divBdr>
            </w:div>
            <w:div w:id="608896123">
              <w:marLeft w:val="0"/>
              <w:marRight w:val="0"/>
              <w:marTop w:val="0"/>
              <w:marBottom w:val="0"/>
              <w:divBdr>
                <w:top w:val="none" w:sz="0" w:space="0" w:color="auto"/>
                <w:left w:val="none" w:sz="0" w:space="0" w:color="auto"/>
                <w:bottom w:val="none" w:sz="0" w:space="0" w:color="auto"/>
                <w:right w:val="none" w:sz="0" w:space="0" w:color="auto"/>
              </w:divBdr>
            </w:div>
            <w:div w:id="2098281371">
              <w:marLeft w:val="0"/>
              <w:marRight w:val="0"/>
              <w:marTop w:val="0"/>
              <w:marBottom w:val="0"/>
              <w:divBdr>
                <w:top w:val="none" w:sz="0" w:space="0" w:color="auto"/>
                <w:left w:val="none" w:sz="0" w:space="0" w:color="auto"/>
                <w:bottom w:val="none" w:sz="0" w:space="0" w:color="auto"/>
                <w:right w:val="none" w:sz="0" w:space="0" w:color="auto"/>
              </w:divBdr>
            </w:div>
            <w:div w:id="1183131106">
              <w:marLeft w:val="0"/>
              <w:marRight w:val="0"/>
              <w:marTop w:val="0"/>
              <w:marBottom w:val="0"/>
              <w:divBdr>
                <w:top w:val="none" w:sz="0" w:space="0" w:color="auto"/>
                <w:left w:val="none" w:sz="0" w:space="0" w:color="auto"/>
                <w:bottom w:val="none" w:sz="0" w:space="0" w:color="auto"/>
                <w:right w:val="none" w:sz="0" w:space="0" w:color="auto"/>
              </w:divBdr>
            </w:div>
            <w:div w:id="1809661703">
              <w:marLeft w:val="0"/>
              <w:marRight w:val="0"/>
              <w:marTop w:val="0"/>
              <w:marBottom w:val="0"/>
              <w:divBdr>
                <w:top w:val="none" w:sz="0" w:space="0" w:color="auto"/>
                <w:left w:val="none" w:sz="0" w:space="0" w:color="auto"/>
                <w:bottom w:val="none" w:sz="0" w:space="0" w:color="auto"/>
                <w:right w:val="none" w:sz="0" w:space="0" w:color="auto"/>
              </w:divBdr>
            </w:div>
            <w:div w:id="2091003012">
              <w:marLeft w:val="0"/>
              <w:marRight w:val="0"/>
              <w:marTop w:val="0"/>
              <w:marBottom w:val="0"/>
              <w:divBdr>
                <w:top w:val="none" w:sz="0" w:space="0" w:color="auto"/>
                <w:left w:val="none" w:sz="0" w:space="0" w:color="auto"/>
                <w:bottom w:val="none" w:sz="0" w:space="0" w:color="auto"/>
                <w:right w:val="none" w:sz="0" w:space="0" w:color="auto"/>
              </w:divBdr>
            </w:div>
            <w:div w:id="1595891774">
              <w:marLeft w:val="0"/>
              <w:marRight w:val="0"/>
              <w:marTop w:val="0"/>
              <w:marBottom w:val="0"/>
              <w:divBdr>
                <w:top w:val="none" w:sz="0" w:space="0" w:color="auto"/>
                <w:left w:val="none" w:sz="0" w:space="0" w:color="auto"/>
                <w:bottom w:val="none" w:sz="0" w:space="0" w:color="auto"/>
                <w:right w:val="none" w:sz="0" w:space="0" w:color="auto"/>
              </w:divBdr>
            </w:div>
            <w:div w:id="1509178893">
              <w:marLeft w:val="0"/>
              <w:marRight w:val="0"/>
              <w:marTop w:val="0"/>
              <w:marBottom w:val="0"/>
              <w:divBdr>
                <w:top w:val="none" w:sz="0" w:space="0" w:color="auto"/>
                <w:left w:val="none" w:sz="0" w:space="0" w:color="auto"/>
                <w:bottom w:val="none" w:sz="0" w:space="0" w:color="auto"/>
                <w:right w:val="none" w:sz="0" w:space="0" w:color="auto"/>
              </w:divBdr>
            </w:div>
            <w:div w:id="386226348">
              <w:marLeft w:val="0"/>
              <w:marRight w:val="0"/>
              <w:marTop w:val="0"/>
              <w:marBottom w:val="0"/>
              <w:divBdr>
                <w:top w:val="none" w:sz="0" w:space="0" w:color="auto"/>
                <w:left w:val="none" w:sz="0" w:space="0" w:color="auto"/>
                <w:bottom w:val="none" w:sz="0" w:space="0" w:color="auto"/>
                <w:right w:val="none" w:sz="0" w:space="0" w:color="auto"/>
              </w:divBdr>
            </w:div>
            <w:div w:id="1659655139">
              <w:marLeft w:val="0"/>
              <w:marRight w:val="0"/>
              <w:marTop w:val="0"/>
              <w:marBottom w:val="0"/>
              <w:divBdr>
                <w:top w:val="none" w:sz="0" w:space="0" w:color="auto"/>
                <w:left w:val="none" w:sz="0" w:space="0" w:color="auto"/>
                <w:bottom w:val="none" w:sz="0" w:space="0" w:color="auto"/>
                <w:right w:val="none" w:sz="0" w:space="0" w:color="auto"/>
              </w:divBdr>
            </w:div>
            <w:div w:id="1419254939">
              <w:marLeft w:val="0"/>
              <w:marRight w:val="0"/>
              <w:marTop w:val="0"/>
              <w:marBottom w:val="0"/>
              <w:divBdr>
                <w:top w:val="none" w:sz="0" w:space="0" w:color="auto"/>
                <w:left w:val="none" w:sz="0" w:space="0" w:color="auto"/>
                <w:bottom w:val="none" w:sz="0" w:space="0" w:color="auto"/>
                <w:right w:val="none" w:sz="0" w:space="0" w:color="auto"/>
              </w:divBdr>
            </w:div>
            <w:div w:id="1965036916">
              <w:marLeft w:val="0"/>
              <w:marRight w:val="0"/>
              <w:marTop w:val="0"/>
              <w:marBottom w:val="0"/>
              <w:divBdr>
                <w:top w:val="none" w:sz="0" w:space="0" w:color="auto"/>
                <w:left w:val="none" w:sz="0" w:space="0" w:color="auto"/>
                <w:bottom w:val="none" w:sz="0" w:space="0" w:color="auto"/>
                <w:right w:val="none" w:sz="0" w:space="0" w:color="auto"/>
              </w:divBdr>
            </w:div>
            <w:div w:id="584148793">
              <w:marLeft w:val="0"/>
              <w:marRight w:val="0"/>
              <w:marTop w:val="0"/>
              <w:marBottom w:val="0"/>
              <w:divBdr>
                <w:top w:val="none" w:sz="0" w:space="0" w:color="auto"/>
                <w:left w:val="none" w:sz="0" w:space="0" w:color="auto"/>
                <w:bottom w:val="none" w:sz="0" w:space="0" w:color="auto"/>
                <w:right w:val="none" w:sz="0" w:space="0" w:color="auto"/>
              </w:divBdr>
            </w:div>
            <w:div w:id="1521817066">
              <w:marLeft w:val="0"/>
              <w:marRight w:val="0"/>
              <w:marTop w:val="0"/>
              <w:marBottom w:val="0"/>
              <w:divBdr>
                <w:top w:val="none" w:sz="0" w:space="0" w:color="auto"/>
                <w:left w:val="none" w:sz="0" w:space="0" w:color="auto"/>
                <w:bottom w:val="none" w:sz="0" w:space="0" w:color="auto"/>
                <w:right w:val="none" w:sz="0" w:space="0" w:color="auto"/>
              </w:divBdr>
            </w:div>
            <w:div w:id="908228739">
              <w:marLeft w:val="0"/>
              <w:marRight w:val="0"/>
              <w:marTop w:val="0"/>
              <w:marBottom w:val="0"/>
              <w:divBdr>
                <w:top w:val="none" w:sz="0" w:space="0" w:color="auto"/>
                <w:left w:val="none" w:sz="0" w:space="0" w:color="auto"/>
                <w:bottom w:val="none" w:sz="0" w:space="0" w:color="auto"/>
                <w:right w:val="none" w:sz="0" w:space="0" w:color="auto"/>
              </w:divBdr>
            </w:div>
            <w:div w:id="1480999358">
              <w:marLeft w:val="0"/>
              <w:marRight w:val="0"/>
              <w:marTop w:val="0"/>
              <w:marBottom w:val="0"/>
              <w:divBdr>
                <w:top w:val="none" w:sz="0" w:space="0" w:color="auto"/>
                <w:left w:val="none" w:sz="0" w:space="0" w:color="auto"/>
                <w:bottom w:val="none" w:sz="0" w:space="0" w:color="auto"/>
                <w:right w:val="none" w:sz="0" w:space="0" w:color="auto"/>
              </w:divBdr>
            </w:div>
            <w:div w:id="1046291343">
              <w:marLeft w:val="0"/>
              <w:marRight w:val="0"/>
              <w:marTop w:val="0"/>
              <w:marBottom w:val="0"/>
              <w:divBdr>
                <w:top w:val="none" w:sz="0" w:space="0" w:color="auto"/>
                <w:left w:val="none" w:sz="0" w:space="0" w:color="auto"/>
                <w:bottom w:val="none" w:sz="0" w:space="0" w:color="auto"/>
                <w:right w:val="none" w:sz="0" w:space="0" w:color="auto"/>
              </w:divBdr>
            </w:div>
          </w:divsChild>
        </w:div>
        <w:div w:id="1174146844">
          <w:marLeft w:val="0"/>
          <w:marRight w:val="0"/>
          <w:marTop w:val="0"/>
          <w:marBottom w:val="0"/>
          <w:divBdr>
            <w:top w:val="none" w:sz="0" w:space="0" w:color="auto"/>
            <w:left w:val="none" w:sz="0" w:space="0" w:color="auto"/>
            <w:bottom w:val="none" w:sz="0" w:space="0" w:color="auto"/>
            <w:right w:val="none" w:sz="0" w:space="0" w:color="auto"/>
          </w:divBdr>
        </w:div>
        <w:div w:id="638456541">
          <w:marLeft w:val="0"/>
          <w:marRight w:val="0"/>
          <w:marTop w:val="0"/>
          <w:marBottom w:val="0"/>
          <w:divBdr>
            <w:top w:val="none" w:sz="0" w:space="0" w:color="auto"/>
            <w:left w:val="none" w:sz="0" w:space="0" w:color="auto"/>
            <w:bottom w:val="none" w:sz="0" w:space="0" w:color="auto"/>
            <w:right w:val="none" w:sz="0" w:space="0" w:color="auto"/>
          </w:divBdr>
        </w:div>
        <w:div w:id="600718629">
          <w:marLeft w:val="0"/>
          <w:marRight w:val="0"/>
          <w:marTop w:val="0"/>
          <w:marBottom w:val="0"/>
          <w:divBdr>
            <w:top w:val="none" w:sz="0" w:space="0" w:color="auto"/>
            <w:left w:val="none" w:sz="0" w:space="0" w:color="auto"/>
            <w:bottom w:val="none" w:sz="0" w:space="0" w:color="auto"/>
            <w:right w:val="none" w:sz="0" w:space="0" w:color="auto"/>
          </w:divBdr>
        </w:div>
        <w:div w:id="1282496767">
          <w:marLeft w:val="0"/>
          <w:marRight w:val="0"/>
          <w:marTop w:val="0"/>
          <w:marBottom w:val="0"/>
          <w:divBdr>
            <w:top w:val="none" w:sz="0" w:space="0" w:color="auto"/>
            <w:left w:val="none" w:sz="0" w:space="0" w:color="auto"/>
            <w:bottom w:val="none" w:sz="0" w:space="0" w:color="auto"/>
            <w:right w:val="none" w:sz="0" w:space="0" w:color="auto"/>
          </w:divBdr>
        </w:div>
        <w:div w:id="1043478438">
          <w:marLeft w:val="0"/>
          <w:marRight w:val="0"/>
          <w:marTop w:val="0"/>
          <w:marBottom w:val="0"/>
          <w:divBdr>
            <w:top w:val="none" w:sz="0" w:space="0" w:color="auto"/>
            <w:left w:val="none" w:sz="0" w:space="0" w:color="auto"/>
            <w:bottom w:val="none" w:sz="0" w:space="0" w:color="auto"/>
            <w:right w:val="none" w:sz="0" w:space="0" w:color="auto"/>
          </w:divBdr>
        </w:div>
        <w:div w:id="1674649909">
          <w:marLeft w:val="0"/>
          <w:marRight w:val="0"/>
          <w:marTop w:val="0"/>
          <w:marBottom w:val="0"/>
          <w:divBdr>
            <w:top w:val="none" w:sz="0" w:space="0" w:color="auto"/>
            <w:left w:val="none" w:sz="0" w:space="0" w:color="auto"/>
            <w:bottom w:val="none" w:sz="0" w:space="0" w:color="auto"/>
            <w:right w:val="none" w:sz="0" w:space="0" w:color="auto"/>
          </w:divBdr>
        </w:div>
        <w:div w:id="1857428856">
          <w:marLeft w:val="0"/>
          <w:marRight w:val="0"/>
          <w:marTop w:val="0"/>
          <w:marBottom w:val="0"/>
          <w:divBdr>
            <w:top w:val="none" w:sz="0" w:space="0" w:color="auto"/>
            <w:left w:val="none" w:sz="0" w:space="0" w:color="auto"/>
            <w:bottom w:val="none" w:sz="0" w:space="0" w:color="auto"/>
            <w:right w:val="none" w:sz="0" w:space="0" w:color="auto"/>
          </w:divBdr>
        </w:div>
        <w:div w:id="306395167">
          <w:marLeft w:val="0"/>
          <w:marRight w:val="0"/>
          <w:marTop w:val="0"/>
          <w:marBottom w:val="0"/>
          <w:divBdr>
            <w:top w:val="none" w:sz="0" w:space="0" w:color="auto"/>
            <w:left w:val="none" w:sz="0" w:space="0" w:color="auto"/>
            <w:bottom w:val="none" w:sz="0" w:space="0" w:color="auto"/>
            <w:right w:val="none" w:sz="0" w:space="0" w:color="auto"/>
          </w:divBdr>
        </w:div>
        <w:div w:id="234166437">
          <w:marLeft w:val="0"/>
          <w:marRight w:val="0"/>
          <w:marTop w:val="0"/>
          <w:marBottom w:val="0"/>
          <w:divBdr>
            <w:top w:val="none" w:sz="0" w:space="0" w:color="auto"/>
            <w:left w:val="none" w:sz="0" w:space="0" w:color="auto"/>
            <w:bottom w:val="none" w:sz="0" w:space="0" w:color="auto"/>
            <w:right w:val="none" w:sz="0" w:space="0" w:color="auto"/>
          </w:divBdr>
        </w:div>
        <w:div w:id="2117671023">
          <w:marLeft w:val="0"/>
          <w:marRight w:val="0"/>
          <w:marTop w:val="0"/>
          <w:marBottom w:val="0"/>
          <w:divBdr>
            <w:top w:val="none" w:sz="0" w:space="0" w:color="auto"/>
            <w:left w:val="none" w:sz="0" w:space="0" w:color="auto"/>
            <w:bottom w:val="none" w:sz="0" w:space="0" w:color="auto"/>
            <w:right w:val="none" w:sz="0" w:space="0" w:color="auto"/>
          </w:divBdr>
        </w:div>
        <w:div w:id="1545211815">
          <w:marLeft w:val="0"/>
          <w:marRight w:val="0"/>
          <w:marTop w:val="0"/>
          <w:marBottom w:val="0"/>
          <w:divBdr>
            <w:top w:val="none" w:sz="0" w:space="0" w:color="auto"/>
            <w:left w:val="none" w:sz="0" w:space="0" w:color="auto"/>
            <w:bottom w:val="none" w:sz="0" w:space="0" w:color="auto"/>
            <w:right w:val="none" w:sz="0" w:space="0" w:color="auto"/>
          </w:divBdr>
        </w:div>
        <w:div w:id="167983662">
          <w:marLeft w:val="0"/>
          <w:marRight w:val="0"/>
          <w:marTop w:val="0"/>
          <w:marBottom w:val="0"/>
          <w:divBdr>
            <w:top w:val="none" w:sz="0" w:space="0" w:color="auto"/>
            <w:left w:val="none" w:sz="0" w:space="0" w:color="auto"/>
            <w:bottom w:val="none" w:sz="0" w:space="0" w:color="auto"/>
            <w:right w:val="none" w:sz="0" w:space="0" w:color="auto"/>
          </w:divBdr>
        </w:div>
        <w:div w:id="532427436">
          <w:marLeft w:val="0"/>
          <w:marRight w:val="0"/>
          <w:marTop w:val="0"/>
          <w:marBottom w:val="0"/>
          <w:divBdr>
            <w:top w:val="none" w:sz="0" w:space="0" w:color="auto"/>
            <w:left w:val="none" w:sz="0" w:space="0" w:color="auto"/>
            <w:bottom w:val="none" w:sz="0" w:space="0" w:color="auto"/>
            <w:right w:val="none" w:sz="0" w:space="0" w:color="auto"/>
          </w:divBdr>
        </w:div>
        <w:div w:id="137772708">
          <w:marLeft w:val="0"/>
          <w:marRight w:val="0"/>
          <w:marTop w:val="0"/>
          <w:marBottom w:val="0"/>
          <w:divBdr>
            <w:top w:val="none" w:sz="0" w:space="0" w:color="auto"/>
            <w:left w:val="none" w:sz="0" w:space="0" w:color="auto"/>
            <w:bottom w:val="none" w:sz="0" w:space="0" w:color="auto"/>
            <w:right w:val="none" w:sz="0" w:space="0" w:color="auto"/>
          </w:divBdr>
        </w:div>
        <w:div w:id="603926729">
          <w:marLeft w:val="0"/>
          <w:marRight w:val="0"/>
          <w:marTop w:val="0"/>
          <w:marBottom w:val="0"/>
          <w:divBdr>
            <w:top w:val="none" w:sz="0" w:space="0" w:color="auto"/>
            <w:left w:val="none" w:sz="0" w:space="0" w:color="auto"/>
            <w:bottom w:val="none" w:sz="0" w:space="0" w:color="auto"/>
            <w:right w:val="none" w:sz="0" w:space="0" w:color="auto"/>
          </w:divBdr>
        </w:div>
        <w:div w:id="446394684">
          <w:marLeft w:val="0"/>
          <w:marRight w:val="0"/>
          <w:marTop w:val="0"/>
          <w:marBottom w:val="0"/>
          <w:divBdr>
            <w:top w:val="none" w:sz="0" w:space="0" w:color="auto"/>
            <w:left w:val="none" w:sz="0" w:space="0" w:color="auto"/>
            <w:bottom w:val="none" w:sz="0" w:space="0" w:color="auto"/>
            <w:right w:val="none" w:sz="0" w:space="0" w:color="auto"/>
          </w:divBdr>
        </w:div>
        <w:div w:id="760025227">
          <w:marLeft w:val="0"/>
          <w:marRight w:val="0"/>
          <w:marTop w:val="0"/>
          <w:marBottom w:val="0"/>
          <w:divBdr>
            <w:top w:val="none" w:sz="0" w:space="0" w:color="auto"/>
            <w:left w:val="none" w:sz="0" w:space="0" w:color="auto"/>
            <w:bottom w:val="none" w:sz="0" w:space="0" w:color="auto"/>
            <w:right w:val="none" w:sz="0" w:space="0" w:color="auto"/>
          </w:divBdr>
        </w:div>
        <w:div w:id="796412896">
          <w:marLeft w:val="0"/>
          <w:marRight w:val="0"/>
          <w:marTop w:val="0"/>
          <w:marBottom w:val="0"/>
          <w:divBdr>
            <w:top w:val="none" w:sz="0" w:space="0" w:color="auto"/>
            <w:left w:val="none" w:sz="0" w:space="0" w:color="auto"/>
            <w:bottom w:val="none" w:sz="0" w:space="0" w:color="auto"/>
            <w:right w:val="none" w:sz="0" w:space="0" w:color="auto"/>
          </w:divBdr>
        </w:div>
        <w:div w:id="2056152559">
          <w:marLeft w:val="0"/>
          <w:marRight w:val="0"/>
          <w:marTop w:val="0"/>
          <w:marBottom w:val="0"/>
          <w:divBdr>
            <w:top w:val="none" w:sz="0" w:space="0" w:color="auto"/>
            <w:left w:val="none" w:sz="0" w:space="0" w:color="auto"/>
            <w:bottom w:val="none" w:sz="0" w:space="0" w:color="auto"/>
            <w:right w:val="none" w:sz="0" w:space="0" w:color="auto"/>
          </w:divBdr>
        </w:div>
        <w:div w:id="799805348">
          <w:marLeft w:val="0"/>
          <w:marRight w:val="0"/>
          <w:marTop w:val="0"/>
          <w:marBottom w:val="0"/>
          <w:divBdr>
            <w:top w:val="none" w:sz="0" w:space="0" w:color="auto"/>
            <w:left w:val="none" w:sz="0" w:space="0" w:color="auto"/>
            <w:bottom w:val="none" w:sz="0" w:space="0" w:color="auto"/>
            <w:right w:val="none" w:sz="0" w:space="0" w:color="auto"/>
          </w:divBdr>
        </w:div>
        <w:div w:id="180625284">
          <w:marLeft w:val="0"/>
          <w:marRight w:val="0"/>
          <w:marTop w:val="0"/>
          <w:marBottom w:val="0"/>
          <w:divBdr>
            <w:top w:val="none" w:sz="0" w:space="0" w:color="auto"/>
            <w:left w:val="none" w:sz="0" w:space="0" w:color="auto"/>
            <w:bottom w:val="none" w:sz="0" w:space="0" w:color="auto"/>
            <w:right w:val="none" w:sz="0" w:space="0" w:color="auto"/>
          </w:divBdr>
        </w:div>
        <w:div w:id="616176547">
          <w:marLeft w:val="0"/>
          <w:marRight w:val="0"/>
          <w:marTop w:val="0"/>
          <w:marBottom w:val="0"/>
          <w:divBdr>
            <w:top w:val="none" w:sz="0" w:space="0" w:color="auto"/>
            <w:left w:val="none" w:sz="0" w:space="0" w:color="auto"/>
            <w:bottom w:val="none" w:sz="0" w:space="0" w:color="auto"/>
            <w:right w:val="none" w:sz="0" w:space="0" w:color="auto"/>
          </w:divBdr>
        </w:div>
        <w:div w:id="1095787390">
          <w:marLeft w:val="0"/>
          <w:marRight w:val="0"/>
          <w:marTop w:val="0"/>
          <w:marBottom w:val="0"/>
          <w:divBdr>
            <w:top w:val="none" w:sz="0" w:space="0" w:color="auto"/>
            <w:left w:val="none" w:sz="0" w:space="0" w:color="auto"/>
            <w:bottom w:val="none" w:sz="0" w:space="0" w:color="auto"/>
            <w:right w:val="none" w:sz="0" w:space="0" w:color="auto"/>
          </w:divBdr>
        </w:div>
        <w:div w:id="33775470">
          <w:marLeft w:val="0"/>
          <w:marRight w:val="0"/>
          <w:marTop w:val="0"/>
          <w:marBottom w:val="0"/>
          <w:divBdr>
            <w:top w:val="none" w:sz="0" w:space="0" w:color="auto"/>
            <w:left w:val="none" w:sz="0" w:space="0" w:color="auto"/>
            <w:bottom w:val="none" w:sz="0" w:space="0" w:color="auto"/>
            <w:right w:val="none" w:sz="0" w:space="0" w:color="auto"/>
          </w:divBdr>
        </w:div>
        <w:div w:id="597297504">
          <w:marLeft w:val="0"/>
          <w:marRight w:val="0"/>
          <w:marTop w:val="0"/>
          <w:marBottom w:val="0"/>
          <w:divBdr>
            <w:top w:val="none" w:sz="0" w:space="0" w:color="auto"/>
            <w:left w:val="none" w:sz="0" w:space="0" w:color="auto"/>
            <w:bottom w:val="none" w:sz="0" w:space="0" w:color="auto"/>
            <w:right w:val="none" w:sz="0" w:space="0" w:color="auto"/>
          </w:divBdr>
        </w:div>
        <w:div w:id="1150169469">
          <w:marLeft w:val="0"/>
          <w:marRight w:val="0"/>
          <w:marTop w:val="0"/>
          <w:marBottom w:val="0"/>
          <w:divBdr>
            <w:top w:val="none" w:sz="0" w:space="0" w:color="auto"/>
            <w:left w:val="none" w:sz="0" w:space="0" w:color="auto"/>
            <w:bottom w:val="none" w:sz="0" w:space="0" w:color="auto"/>
            <w:right w:val="none" w:sz="0" w:space="0" w:color="auto"/>
          </w:divBdr>
        </w:div>
        <w:div w:id="459614438">
          <w:marLeft w:val="0"/>
          <w:marRight w:val="0"/>
          <w:marTop w:val="0"/>
          <w:marBottom w:val="0"/>
          <w:divBdr>
            <w:top w:val="none" w:sz="0" w:space="0" w:color="auto"/>
            <w:left w:val="none" w:sz="0" w:space="0" w:color="auto"/>
            <w:bottom w:val="none" w:sz="0" w:space="0" w:color="auto"/>
            <w:right w:val="none" w:sz="0" w:space="0" w:color="auto"/>
          </w:divBdr>
        </w:div>
        <w:div w:id="61146562">
          <w:marLeft w:val="0"/>
          <w:marRight w:val="0"/>
          <w:marTop w:val="0"/>
          <w:marBottom w:val="0"/>
          <w:divBdr>
            <w:top w:val="none" w:sz="0" w:space="0" w:color="auto"/>
            <w:left w:val="none" w:sz="0" w:space="0" w:color="auto"/>
            <w:bottom w:val="none" w:sz="0" w:space="0" w:color="auto"/>
            <w:right w:val="none" w:sz="0" w:space="0" w:color="auto"/>
          </w:divBdr>
        </w:div>
        <w:div w:id="1787506381">
          <w:marLeft w:val="0"/>
          <w:marRight w:val="0"/>
          <w:marTop w:val="0"/>
          <w:marBottom w:val="0"/>
          <w:divBdr>
            <w:top w:val="none" w:sz="0" w:space="0" w:color="auto"/>
            <w:left w:val="none" w:sz="0" w:space="0" w:color="auto"/>
            <w:bottom w:val="none" w:sz="0" w:space="0" w:color="auto"/>
            <w:right w:val="none" w:sz="0" w:space="0" w:color="auto"/>
          </w:divBdr>
        </w:div>
        <w:div w:id="1936554934">
          <w:marLeft w:val="0"/>
          <w:marRight w:val="0"/>
          <w:marTop w:val="0"/>
          <w:marBottom w:val="0"/>
          <w:divBdr>
            <w:top w:val="none" w:sz="0" w:space="0" w:color="auto"/>
            <w:left w:val="none" w:sz="0" w:space="0" w:color="auto"/>
            <w:bottom w:val="none" w:sz="0" w:space="0" w:color="auto"/>
            <w:right w:val="none" w:sz="0" w:space="0" w:color="auto"/>
          </w:divBdr>
        </w:div>
        <w:div w:id="677391744">
          <w:marLeft w:val="0"/>
          <w:marRight w:val="0"/>
          <w:marTop w:val="0"/>
          <w:marBottom w:val="0"/>
          <w:divBdr>
            <w:top w:val="none" w:sz="0" w:space="0" w:color="auto"/>
            <w:left w:val="none" w:sz="0" w:space="0" w:color="auto"/>
            <w:bottom w:val="none" w:sz="0" w:space="0" w:color="auto"/>
            <w:right w:val="none" w:sz="0" w:space="0" w:color="auto"/>
          </w:divBdr>
        </w:div>
        <w:div w:id="315647044">
          <w:marLeft w:val="0"/>
          <w:marRight w:val="0"/>
          <w:marTop w:val="0"/>
          <w:marBottom w:val="0"/>
          <w:divBdr>
            <w:top w:val="none" w:sz="0" w:space="0" w:color="auto"/>
            <w:left w:val="none" w:sz="0" w:space="0" w:color="auto"/>
            <w:bottom w:val="none" w:sz="0" w:space="0" w:color="auto"/>
            <w:right w:val="none" w:sz="0" w:space="0" w:color="auto"/>
          </w:divBdr>
        </w:div>
        <w:div w:id="943806490">
          <w:marLeft w:val="0"/>
          <w:marRight w:val="0"/>
          <w:marTop w:val="0"/>
          <w:marBottom w:val="0"/>
          <w:divBdr>
            <w:top w:val="none" w:sz="0" w:space="0" w:color="auto"/>
            <w:left w:val="none" w:sz="0" w:space="0" w:color="auto"/>
            <w:bottom w:val="none" w:sz="0" w:space="0" w:color="auto"/>
            <w:right w:val="none" w:sz="0" w:space="0" w:color="auto"/>
          </w:divBdr>
        </w:div>
        <w:div w:id="2034961836">
          <w:marLeft w:val="0"/>
          <w:marRight w:val="0"/>
          <w:marTop w:val="0"/>
          <w:marBottom w:val="0"/>
          <w:divBdr>
            <w:top w:val="none" w:sz="0" w:space="0" w:color="auto"/>
            <w:left w:val="none" w:sz="0" w:space="0" w:color="auto"/>
            <w:bottom w:val="none" w:sz="0" w:space="0" w:color="auto"/>
            <w:right w:val="none" w:sz="0" w:space="0" w:color="auto"/>
          </w:divBdr>
        </w:div>
        <w:div w:id="437797319">
          <w:marLeft w:val="0"/>
          <w:marRight w:val="0"/>
          <w:marTop w:val="0"/>
          <w:marBottom w:val="0"/>
          <w:divBdr>
            <w:top w:val="none" w:sz="0" w:space="0" w:color="auto"/>
            <w:left w:val="none" w:sz="0" w:space="0" w:color="auto"/>
            <w:bottom w:val="none" w:sz="0" w:space="0" w:color="auto"/>
            <w:right w:val="none" w:sz="0" w:space="0" w:color="auto"/>
          </w:divBdr>
        </w:div>
        <w:div w:id="424621041">
          <w:marLeft w:val="0"/>
          <w:marRight w:val="0"/>
          <w:marTop w:val="0"/>
          <w:marBottom w:val="0"/>
          <w:divBdr>
            <w:top w:val="none" w:sz="0" w:space="0" w:color="auto"/>
            <w:left w:val="none" w:sz="0" w:space="0" w:color="auto"/>
            <w:bottom w:val="none" w:sz="0" w:space="0" w:color="auto"/>
            <w:right w:val="none" w:sz="0" w:space="0" w:color="auto"/>
          </w:divBdr>
        </w:div>
        <w:div w:id="1093818324">
          <w:marLeft w:val="0"/>
          <w:marRight w:val="0"/>
          <w:marTop w:val="0"/>
          <w:marBottom w:val="0"/>
          <w:divBdr>
            <w:top w:val="none" w:sz="0" w:space="0" w:color="auto"/>
            <w:left w:val="none" w:sz="0" w:space="0" w:color="auto"/>
            <w:bottom w:val="none" w:sz="0" w:space="0" w:color="auto"/>
            <w:right w:val="none" w:sz="0" w:space="0" w:color="auto"/>
          </w:divBdr>
        </w:div>
        <w:div w:id="171072637">
          <w:marLeft w:val="0"/>
          <w:marRight w:val="0"/>
          <w:marTop w:val="0"/>
          <w:marBottom w:val="0"/>
          <w:divBdr>
            <w:top w:val="none" w:sz="0" w:space="0" w:color="auto"/>
            <w:left w:val="none" w:sz="0" w:space="0" w:color="auto"/>
            <w:bottom w:val="none" w:sz="0" w:space="0" w:color="auto"/>
            <w:right w:val="none" w:sz="0" w:space="0" w:color="auto"/>
          </w:divBdr>
        </w:div>
        <w:div w:id="1492065138">
          <w:marLeft w:val="0"/>
          <w:marRight w:val="0"/>
          <w:marTop w:val="0"/>
          <w:marBottom w:val="0"/>
          <w:divBdr>
            <w:top w:val="none" w:sz="0" w:space="0" w:color="auto"/>
            <w:left w:val="none" w:sz="0" w:space="0" w:color="auto"/>
            <w:bottom w:val="none" w:sz="0" w:space="0" w:color="auto"/>
            <w:right w:val="none" w:sz="0" w:space="0" w:color="auto"/>
          </w:divBdr>
        </w:div>
        <w:div w:id="1792046340">
          <w:marLeft w:val="0"/>
          <w:marRight w:val="0"/>
          <w:marTop w:val="0"/>
          <w:marBottom w:val="0"/>
          <w:divBdr>
            <w:top w:val="none" w:sz="0" w:space="0" w:color="auto"/>
            <w:left w:val="none" w:sz="0" w:space="0" w:color="auto"/>
            <w:bottom w:val="none" w:sz="0" w:space="0" w:color="auto"/>
            <w:right w:val="none" w:sz="0" w:space="0" w:color="auto"/>
          </w:divBdr>
        </w:div>
        <w:div w:id="1349603151">
          <w:marLeft w:val="0"/>
          <w:marRight w:val="0"/>
          <w:marTop w:val="0"/>
          <w:marBottom w:val="0"/>
          <w:divBdr>
            <w:top w:val="none" w:sz="0" w:space="0" w:color="auto"/>
            <w:left w:val="none" w:sz="0" w:space="0" w:color="auto"/>
            <w:bottom w:val="none" w:sz="0" w:space="0" w:color="auto"/>
            <w:right w:val="none" w:sz="0" w:space="0" w:color="auto"/>
          </w:divBdr>
        </w:div>
        <w:div w:id="781068181">
          <w:marLeft w:val="0"/>
          <w:marRight w:val="0"/>
          <w:marTop w:val="0"/>
          <w:marBottom w:val="0"/>
          <w:divBdr>
            <w:top w:val="none" w:sz="0" w:space="0" w:color="auto"/>
            <w:left w:val="none" w:sz="0" w:space="0" w:color="auto"/>
            <w:bottom w:val="none" w:sz="0" w:space="0" w:color="auto"/>
            <w:right w:val="none" w:sz="0" w:space="0" w:color="auto"/>
          </w:divBdr>
        </w:div>
        <w:div w:id="2147240406">
          <w:marLeft w:val="0"/>
          <w:marRight w:val="0"/>
          <w:marTop w:val="0"/>
          <w:marBottom w:val="0"/>
          <w:divBdr>
            <w:top w:val="none" w:sz="0" w:space="0" w:color="auto"/>
            <w:left w:val="none" w:sz="0" w:space="0" w:color="auto"/>
            <w:bottom w:val="none" w:sz="0" w:space="0" w:color="auto"/>
            <w:right w:val="none" w:sz="0" w:space="0" w:color="auto"/>
          </w:divBdr>
        </w:div>
        <w:div w:id="1004239721">
          <w:marLeft w:val="0"/>
          <w:marRight w:val="0"/>
          <w:marTop w:val="0"/>
          <w:marBottom w:val="0"/>
          <w:divBdr>
            <w:top w:val="none" w:sz="0" w:space="0" w:color="auto"/>
            <w:left w:val="none" w:sz="0" w:space="0" w:color="auto"/>
            <w:bottom w:val="none" w:sz="0" w:space="0" w:color="auto"/>
            <w:right w:val="none" w:sz="0" w:space="0" w:color="auto"/>
          </w:divBdr>
        </w:div>
        <w:div w:id="115611030">
          <w:marLeft w:val="0"/>
          <w:marRight w:val="0"/>
          <w:marTop w:val="0"/>
          <w:marBottom w:val="0"/>
          <w:divBdr>
            <w:top w:val="none" w:sz="0" w:space="0" w:color="auto"/>
            <w:left w:val="none" w:sz="0" w:space="0" w:color="auto"/>
            <w:bottom w:val="none" w:sz="0" w:space="0" w:color="auto"/>
            <w:right w:val="none" w:sz="0" w:space="0" w:color="auto"/>
          </w:divBdr>
        </w:div>
        <w:div w:id="670182584">
          <w:marLeft w:val="0"/>
          <w:marRight w:val="0"/>
          <w:marTop w:val="0"/>
          <w:marBottom w:val="0"/>
          <w:divBdr>
            <w:top w:val="none" w:sz="0" w:space="0" w:color="auto"/>
            <w:left w:val="none" w:sz="0" w:space="0" w:color="auto"/>
            <w:bottom w:val="none" w:sz="0" w:space="0" w:color="auto"/>
            <w:right w:val="none" w:sz="0" w:space="0" w:color="auto"/>
          </w:divBdr>
        </w:div>
        <w:div w:id="682779232">
          <w:marLeft w:val="0"/>
          <w:marRight w:val="0"/>
          <w:marTop w:val="0"/>
          <w:marBottom w:val="0"/>
          <w:divBdr>
            <w:top w:val="none" w:sz="0" w:space="0" w:color="auto"/>
            <w:left w:val="none" w:sz="0" w:space="0" w:color="auto"/>
            <w:bottom w:val="none" w:sz="0" w:space="0" w:color="auto"/>
            <w:right w:val="none" w:sz="0" w:space="0" w:color="auto"/>
          </w:divBdr>
        </w:div>
        <w:div w:id="580872084">
          <w:marLeft w:val="0"/>
          <w:marRight w:val="0"/>
          <w:marTop w:val="0"/>
          <w:marBottom w:val="0"/>
          <w:divBdr>
            <w:top w:val="none" w:sz="0" w:space="0" w:color="auto"/>
            <w:left w:val="none" w:sz="0" w:space="0" w:color="auto"/>
            <w:bottom w:val="none" w:sz="0" w:space="0" w:color="auto"/>
            <w:right w:val="none" w:sz="0" w:space="0" w:color="auto"/>
          </w:divBdr>
        </w:div>
        <w:div w:id="388115366">
          <w:marLeft w:val="0"/>
          <w:marRight w:val="0"/>
          <w:marTop w:val="0"/>
          <w:marBottom w:val="0"/>
          <w:divBdr>
            <w:top w:val="none" w:sz="0" w:space="0" w:color="auto"/>
            <w:left w:val="none" w:sz="0" w:space="0" w:color="auto"/>
            <w:bottom w:val="none" w:sz="0" w:space="0" w:color="auto"/>
            <w:right w:val="none" w:sz="0" w:space="0" w:color="auto"/>
          </w:divBdr>
          <w:divsChild>
            <w:div w:id="341007697">
              <w:marLeft w:val="-75"/>
              <w:marRight w:val="0"/>
              <w:marTop w:val="30"/>
              <w:marBottom w:val="30"/>
              <w:divBdr>
                <w:top w:val="none" w:sz="0" w:space="0" w:color="auto"/>
                <w:left w:val="none" w:sz="0" w:space="0" w:color="auto"/>
                <w:bottom w:val="none" w:sz="0" w:space="0" w:color="auto"/>
                <w:right w:val="none" w:sz="0" w:space="0" w:color="auto"/>
              </w:divBdr>
              <w:divsChild>
                <w:div w:id="560869122">
                  <w:marLeft w:val="0"/>
                  <w:marRight w:val="0"/>
                  <w:marTop w:val="0"/>
                  <w:marBottom w:val="0"/>
                  <w:divBdr>
                    <w:top w:val="none" w:sz="0" w:space="0" w:color="auto"/>
                    <w:left w:val="none" w:sz="0" w:space="0" w:color="auto"/>
                    <w:bottom w:val="none" w:sz="0" w:space="0" w:color="auto"/>
                    <w:right w:val="none" w:sz="0" w:space="0" w:color="auto"/>
                  </w:divBdr>
                  <w:divsChild>
                    <w:div w:id="758983227">
                      <w:marLeft w:val="0"/>
                      <w:marRight w:val="0"/>
                      <w:marTop w:val="0"/>
                      <w:marBottom w:val="0"/>
                      <w:divBdr>
                        <w:top w:val="none" w:sz="0" w:space="0" w:color="auto"/>
                        <w:left w:val="none" w:sz="0" w:space="0" w:color="auto"/>
                        <w:bottom w:val="none" w:sz="0" w:space="0" w:color="auto"/>
                        <w:right w:val="none" w:sz="0" w:space="0" w:color="auto"/>
                      </w:divBdr>
                    </w:div>
                  </w:divsChild>
                </w:div>
                <w:div w:id="790249107">
                  <w:marLeft w:val="0"/>
                  <w:marRight w:val="0"/>
                  <w:marTop w:val="0"/>
                  <w:marBottom w:val="0"/>
                  <w:divBdr>
                    <w:top w:val="none" w:sz="0" w:space="0" w:color="auto"/>
                    <w:left w:val="none" w:sz="0" w:space="0" w:color="auto"/>
                    <w:bottom w:val="none" w:sz="0" w:space="0" w:color="auto"/>
                    <w:right w:val="none" w:sz="0" w:space="0" w:color="auto"/>
                  </w:divBdr>
                  <w:divsChild>
                    <w:div w:id="1852841814">
                      <w:marLeft w:val="0"/>
                      <w:marRight w:val="0"/>
                      <w:marTop w:val="0"/>
                      <w:marBottom w:val="0"/>
                      <w:divBdr>
                        <w:top w:val="none" w:sz="0" w:space="0" w:color="auto"/>
                        <w:left w:val="none" w:sz="0" w:space="0" w:color="auto"/>
                        <w:bottom w:val="none" w:sz="0" w:space="0" w:color="auto"/>
                        <w:right w:val="none" w:sz="0" w:space="0" w:color="auto"/>
                      </w:divBdr>
                    </w:div>
                  </w:divsChild>
                </w:div>
                <w:div w:id="239826147">
                  <w:marLeft w:val="0"/>
                  <w:marRight w:val="0"/>
                  <w:marTop w:val="0"/>
                  <w:marBottom w:val="0"/>
                  <w:divBdr>
                    <w:top w:val="none" w:sz="0" w:space="0" w:color="auto"/>
                    <w:left w:val="none" w:sz="0" w:space="0" w:color="auto"/>
                    <w:bottom w:val="none" w:sz="0" w:space="0" w:color="auto"/>
                    <w:right w:val="none" w:sz="0" w:space="0" w:color="auto"/>
                  </w:divBdr>
                  <w:divsChild>
                    <w:div w:id="604651114">
                      <w:marLeft w:val="0"/>
                      <w:marRight w:val="0"/>
                      <w:marTop w:val="0"/>
                      <w:marBottom w:val="0"/>
                      <w:divBdr>
                        <w:top w:val="none" w:sz="0" w:space="0" w:color="auto"/>
                        <w:left w:val="none" w:sz="0" w:space="0" w:color="auto"/>
                        <w:bottom w:val="none" w:sz="0" w:space="0" w:color="auto"/>
                        <w:right w:val="none" w:sz="0" w:space="0" w:color="auto"/>
                      </w:divBdr>
                    </w:div>
                  </w:divsChild>
                </w:div>
                <w:div w:id="235361823">
                  <w:marLeft w:val="0"/>
                  <w:marRight w:val="0"/>
                  <w:marTop w:val="0"/>
                  <w:marBottom w:val="0"/>
                  <w:divBdr>
                    <w:top w:val="none" w:sz="0" w:space="0" w:color="auto"/>
                    <w:left w:val="none" w:sz="0" w:space="0" w:color="auto"/>
                    <w:bottom w:val="none" w:sz="0" w:space="0" w:color="auto"/>
                    <w:right w:val="none" w:sz="0" w:space="0" w:color="auto"/>
                  </w:divBdr>
                  <w:divsChild>
                    <w:div w:id="1152795246">
                      <w:marLeft w:val="0"/>
                      <w:marRight w:val="0"/>
                      <w:marTop w:val="0"/>
                      <w:marBottom w:val="0"/>
                      <w:divBdr>
                        <w:top w:val="none" w:sz="0" w:space="0" w:color="auto"/>
                        <w:left w:val="none" w:sz="0" w:space="0" w:color="auto"/>
                        <w:bottom w:val="none" w:sz="0" w:space="0" w:color="auto"/>
                        <w:right w:val="none" w:sz="0" w:space="0" w:color="auto"/>
                      </w:divBdr>
                    </w:div>
                  </w:divsChild>
                </w:div>
                <w:div w:id="1900944579">
                  <w:marLeft w:val="0"/>
                  <w:marRight w:val="0"/>
                  <w:marTop w:val="0"/>
                  <w:marBottom w:val="0"/>
                  <w:divBdr>
                    <w:top w:val="none" w:sz="0" w:space="0" w:color="auto"/>
                    <w:left w:val="none" w:sz="0" w:space="0" w:color="auto"/>
                    <w:bottom w:val="none" w:sz="0" w:space="0" w:color="auto"/>
                    <w:right w:val="none" w:sz="0" w:space="0" w:color="auto"/>
                  </w:divBdr>
                  <w:divsChild>
                    <w:div w:id="1987080059">
                      <w:marLeft w:val="0"/>
                      <w:marRight w:val="0"/>
                      <w:marTop w:val="0"/>
                      <w:marBottom w:val="0"/>
                      <w:divBdr>
                        <w:top w:val="none" w:sz="0" w:space="0" w:color="auto"/>
                        <w:left w:val="none" w:sz="0" w:space="0" w:color="auto"/>
                        <w:bottom w:val="none" w:sz="0" w:space="0" w:color="auto"/>
                        <w:right w:val="none" w:sz="0" w:space="0" w:color="auto"/>
                      </w:divBdr>
                    </w:div>
                  </w:divsChild>
                </w:div>
                <w:div w:id="133254903">
                  <w:marLeft w:val="0"/>
                  <w:marRight w:val="0"/>
                  <w:marTop w:val="0"/>
                  <w:marBottom w:val="0"/>
                  <w:divBdr>
                    <w:top w:val="none" w:sz="0" w:space="0" w:color="auto"/>
                    <w:left w:val="none" w:sz="0" w:space="0" w:color="auto"/>
                    <w:bottom w:val="none" w:sz="0" w:space="0" w:color="auto"/>
                    <w:right w:val="none" w:sz="0" w:space="0" w:color="auto"/>
                  </w:divBdr>
                  <w:divsChild>
                    <w:div w:id="1788813488">
                      <w:marLeft w:val="0"/>
                      <w:marRight w:val="0"/>
                      <w:marTop w:val="0"/>
                      <w:marBottom w:val="0"/>
                      <w:divBdr>
                        <w:top w:val="none" w:sz="0" w:space="0" w:color="auto"/>
                        <w:left w:val="none" w:sz="0" w:space="0" w:color="auto"/>
                        <w:bottom w:val="none" w:sz="0" w:space="0" w:color="auto"/>
                        <w:right w:val="none" w:sz="0" w:space="0" w:color="auto"/>
                      </w:divBdr>
                    </w:div>
                  </w:divsChild>
                </w:div>
                <w:div w:id="636298615">
                  <w:marLeft w:val="0"/>
                  <w:marRight w:val="0"/>
                  <w:marTop w:val="0"/>
                  <w:marBottom w:val="0"/>
                  <w:divBdr>
                    <w:top w:val="none" w:sz="0" w:space="0" w:color="auto"/>
                    <w:left w:val="none" w:sz="0" w:space="0" w:color="auto"/>
                    <w:bottom w:val="none" w:sz="0" w:space="0" w:color="auto"/>
                    <w:right w:val="none" w:sz="0" w:space="0" w:color="auto"/>
                  </w:divBdr>
                  <w:divsChild>
                    <w:div w:id="1833566416">
                      <w:marLeft w:val="0"/>
                      <w:marRight w:val="0"/>
                      <w:marTop w:val="0"/>
                      <w:marBottom w:val="0"/>
                      <w:divBdr>
                        <w:top w:val="none" w:sz="0" w:space="0" w:color="auto"/>
                        <w:left w:val="none" w:sz="0" w:space="0" w:color="auto"/>
                        <w:bottom w:val="none" w:sz="0" w:space="0" w:color="auto"/>
                        <w:right w:val="none" w:sz="0" w:space="0" w:color="auto"/>
                      </w:divBdr>
                    </w:div>
                  </w:divsChild>
                </w:div>
                <w:div w:id="1370767132">
                  <w:marLeft w:val="0"/>
                  <w:marRight w:val="0"/>
                  <w:marTop w:val="0"/>
                  <w:marBottom w:val="0"/>
                  <w:divBdr>
                    <w:top w:val="none" w:sz="0" w:space="0" w:color="auto"/>
                    <w:left w:val="none" w:sz="0" w:space="0" w:color="auto"/>
                    <w:bottom w:val="none" w:sz="0" w:space="0" w:color="auto"/>
                    <w:right w:val="none" w:sz="0" w:space="0" w:color="auto"/>
                  </w:divBdr>
                  <w:divsChild>
                    <w:div w:id="1492210479">
                      <w:marLeft w:val="0"/>
                      <w:marRight w:val="0"/>
                      <w:marTop w:val="0"/>
                      <w:marBottom w:val="0"/>
                      <w:divBdr>
                        <w:top w:val="none" w:sz="0" w:space="0" w:color="auto"/>
                        <w:left w:val="none" w:sz="0" w:space="0" w:color="auto"/>
                        <w:bottom w:val="none" w:sz="0" w:space="0" w:color="auto"/>
                        <w:right w:val="none" w:sz="0" w:space="0" w:color="auto"/>
                      </w:divBdr>
                    </w:div>
                  </w:divsChild>
                </w:div>
                <w:div w:id="1103307225">
                  <w:marLeft w:val="0"/>
                  <w:marRight w:val="0"/>
                  <w:marTop w:val="0"/>
                  <w:marBottom w:val="0"/>
                  <w:divBdr>
                    <w:top w:val="none" w:sz="0" w:space="0" w:color="auto"/>
                    <w:left w:val="none" w:sz="0" w:space="0" w:color="auto"/>
                    <w:bottom w:val="none" w:sz="0" w:space="0" w:color="auto"/>
                    <w:right w:val="none" w:sz="0" w:space="0" w:color="auto"/>
                  </w:divBdr>
                  <w:divsChild>
                    <w:div w:id="710494715">
                      <w:marLeft w:val="0"/>
                      <w:marRight w:val="0"/>
                      <w:marTop w:val="0"/>
                      <w:marBottom w:val="0"/>
                      <w:divBdr>
                        <w:top w:val="none" w:sz="0" w:space="0" w:color="auto"/>
                        <w:left w:val="none" w:sz="0" w:space="0" w:color="auto"/>
                        <w:bottom w:val="none" w:sz="0" w:space="0" w:color="auto"/>
                        <w:right w:val="none" w:sz="0" w:space="0" w:color="auto"/>
                      </w:divBdr>
                    </w:div>
                  </w:divsChild>
                </w:div>
                <w:div w:id="997198141">
                  <w:marLeft w:val="0"/>
                  <w:marRight w:val="0"/>
                  <w:marTop w:val="0"/>
                  <w:marBottom w:val="0"/>
                  <w:divBdr>
                    <w:top w:val="none" w:sz="0" w:space="0" w:color="auto"/>
                    <w:left w:val="none" w:sz="0" w:space="0" w:color="auto"/>
                    <w:bottom w:val="none" w:sz="0" w:space="0" w:color="auto"/>
                    <w:right w:val="none" w:sz="0" w:space="0" w:color="auto"/>
                  </w:divBdr>
                  <w:divsChild>
                    <w:div w:id="705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894">
          <w:marLeft w:val="0"/>
          <w:marRight w:val="0"/>
          <w:marTop w:val="0"/>
          <w:marBottom w:val="0"/>
          <w:divBdr>
            <w:top w:val="none" w:sz="0" w:space="0" w:color="auto"/>
            <w:left w:val="none" w:sz="0" w:space="0" w:color="auto"/>
            <w:bottom w:val="none" w:sz="0" w:space="0" w:color="auto"/>
            <w:right w:val="none" w:sz="0" w:space="0" w:color="auto"/>
          </w:divBdr>
        </w:div>
        <w:div w:id="1432241515">
          <w:marLeft w:val="0"/>
          <w:marRight w:val="0"/>
          <w:marTop w:val="0"/>
          <w:marBottom w:val="0"/>
          <w:divBdr>
            <w:top w:val="none" w:sz="0" w:space="0" w:color="auto"/>
            <w:left w:val="none" w:sz="0" w:space="0" w:color="auto"/>
            <w:bottom w:val="none" w:sz="0" w:space="0" w:color="auto"/>
            <w:right w:val="none" w:sz="0" w:space="0" w:color="auto"/>
          </w:divBdr>
        </w:div>
        <w:div w:id="711884239">
          <w:marLeft w:val="0"/>
          <w:marRight w:val="0"/>
          <w:marTop w:val="0"/>
          <w:marBottom w:val="0"/>
          <w:divBdr>
            <w:top w:val="none" w:sz="0" w:space="0" w:color="auto"/>
            <w:left w:val="none" w:sz="0" w:space="0" w:color="auto"/>
            <w:bottom w:val="none" w:sz="0" w:space="0" w:color="auto"/>
            <w:right w:val="none" w:sz="0" w:space="0" w:color="auto"/>
          </w:divBdr>
        </w:div>
        <w:div w:id="303698610">
          <w:marLeft w:val="0"/>
          <w:marRight w:val="0"/>
          <w:marTop w:val="0"/>
          <w:marBottom w:val="0"/>
          <w:divBdr>
            <w:top w:val="none" w:sz="0" w:space="0" w:color="auto"/>
            <w:left w:val="none" w:sz="0" w:space="0" w:color="auto"/>
            <w:bottom w:val="none" w:sz="0" w:space="0" w:color="auto"/>
            <w:right w:val="none" w:sz="0" w:space="0" w:color="auto"/>
          </w:divBdr>
        </w:div>
        <w:div w:id="1460296804">
          <w:marLeft w:val="0"/>
          <w:marRight w:val="0"/>
          <w:marTop w:val="0"/>
          <w:marBottom w:val="0"/>
          <w:divBdr>
            <w:top w:val="none" w:sz="0" w:space="0" w:color="auto"/>
            <w:left w:val="none" w:sz="0" w:space="0" w:color="auto"/>
            <w:bottom w:val="none" w:sz="0" w:space="0" w:color="auto"/>
            <w:right w:val="none" w:sz="0" w:space="0" w:color="auto"/>
          </w:divBdr>
        </w:div>
        <w:div w:id="355808243">
          <w:marLeft w:val="0"/>
          <w:marRight w:val="0"/>
          <w:marTop w:val="0"/>
          <w:marBottom w:val="0"/>
          <w:divBdr>
            <w:top w:val="none" w:sz="0" w:space="0" w:color="auto"/>
            <w:left w:val="none" w:sz="0" w:space="0" w:color="auto"/>
            <w:bottom w:val="none" w:sz="0" w:space="0" w:color="auto"/>
            <w:right w:val="none" w:sz="0" w:space="0" w:color="auto"/>
          </w:divBdr>
        </w:div>
        <w:div w:id="43599800">
          <w:marLeft w:val="0"/>
          <w:marRight w:val="0"/>
          <w:marTop w:val="0"/>
          <w:marBottom w:val="0"/>
          <w:divBdr>
            <w:top w:val="none" w:sz="0" w:space="0" w:color="auto"/>
            <w:left w:val="none" w:sz="0" w:space="0" w:color="auto"/>
            <w:bottom w:val="none" w:sz="0" w:space="0" w:color="auto"/>
            <w:right w:val="none" w:sz="0" w:space="0" w:color="auto"/>
          </w:divBdr>
        </w:div>
        <w:div w:id="179005784">
          <w:marLeft w:val="0"/>
          <w:marRight w:val="0"/>
          <w:marTop w:val="0"/>
          <w:marBottom w:val="0"/>
          <w:divBdr>
            <w:top w:val="none" w:sz="0" w:space="0" w:color="auto"/>
            <w:left w:val="none" w:sz="0" w:space="0" w:color="auto"/>
            <w:bottom w:val="none" w:sz="0" w:space="0" w:color="auto"/>
            <w:right w:val="none" w:sz="0" w:space="0" w:color="auto"/>
          </w:divBdr>
        </w:div>
        <w:div w:id="2041122239">
          <w:marLeft w:val="0"/>
          <w:marRight w:val="0"/>
          <w:marTop w:val="0"/>
          <w:marBottom w:val="0"/>
          <w:divBdr>
            <w:top w:val="none" w:sz="0" w:space="0" w:color="auto"/>
            <w:left w:val="none" w:sz="0" w:space="0" w:color="auto"/>
            <w:bottom w:val="none" w:sz="0" w:space="0" w:color="auto"/>
            <w:right w:val="none" w:sz="0" w:space="0" w:color="auto"/>
          </w:divBdr>
        </w:div>
        <w:div w:id="1423989010">
          <w:marLeft w:val="0"/>
          <w:marRight w:val="0"/>
          <w:marTop w:val="0"/>
          <w:marBottom w:val="0"/>
          <w:divBdr>
            <w:top w:val="none" w:sz="0" w:space="0" w:color="auto"/>
            <w:left w:val="none" w:sz="0" w:space="0" w:color="auto"/>
            <w:bottom w:val="none" w:sz="0" w:space="0" w:color="auto"/>
            <w:right w:val="none" w:sz="0" w:space="0" w:color="auto"/>
          </w:divBdr>
        </w:div>
        <w:div w:id="562057798">
          <w:marLeft w:val="0"/>
          <w:marRight w:val="0"/>
          <w:marTop w:val="0"/>
          <w:marBottom w:val="0"/>
          <w:divBdr>
            <w:top w:val="none" w:sz="0" w:space="0" w:color="auto"/>
            <w:left w:val="none" w:sz="0" w:space="0" w:color="auto"/>
            <w:bottom w:val="none" w:sz="0" w:space="0" w:color="auto"/>
            <w:right w:val="none" w:sz="0" w:space="0" w:color="auto"/>
          </w:divBdr>
        </w:div>
        <w:div w:id="1901942131">
          <w:marLeft w:val="0"/>
          <w:marRight w:val="0"/>
          <w:marTop w:val="0"/>
          <w:marBottom w:val="0"/>
          <w:divBdr>
            <w:top w:val="none" w:sz="0" w:space="0" w:color="auto"/>
            <w:left w:val="none" w:sz="0" w:space="0" w:color="auto"/>
            <w:bottom w:val="none" w:sz="0" w:space="0" w:color="auto"/>
            <w:right w:val="none" w:sz="0" w:space="0" w:color="auto"/>
          </w:divBdr>
        </w:div>
        <w:div w:id="1128818269">
          <w:marLeft w:val="0"/>
          <w:marRight w:val="0"/>
          <w:marTop w:val="0"/>
          <w:marBottom w:val="0"/>
          <w:divBdr>
            <w:top w:val="none" w:sz="0" w:space="0" w:color="auto"/>
            <w:left w:val="none" w:sz="0" w:space="0" w:color="auto"/>
            <w:bottom w:val="none" w:sz="0" w:space="0" w:color="auto"/>
            <w:right w:val="none" w:sz="0" w:space="0" w:color="auto"/>
          </w:divBdr>
        </w:div>
        <w:div w:id="479662888">
          <w:marLeft w:val="0"/>
          <w:marRight w:val="0"/>
          <w:marTop w:val="0"/>
          <w:marBottom w:val="0"/>
          <w:divBdr>
            <w:top w:val="none" w:sz="0" w:space="0" w:color="auto"/>
            <w:left w:val="none" w:sz="0" w:space="0" w:color="auto"/>
            <w:bottom w:val="none" w:sz="0" w:space="0" w:color="auto"/>
            <w:right w:val="none" w:sz="0" w:space="0" w:color="auto"/>
          </w:divBdr>
        </w:div>
        <w:div w:id="1987005014">
          <w:marLeft w:val="0"/>
          <w:marRight w:val="0"/>
          <w:marTop w:val="0"/>
          <w:marBottom w:val="0"/>
          <w:divBdr>
            <w:top w:val="none" w:sz="0" w:space="0" w:color="auto"/>
            <w:left w:val="none" w:sz="0" w:space="0" w:color="auto"/>
            <w:bottom w:val="none" w:sz="0" w:space="0" w:color="auto"/>
            <w:right w:val="none" w:sz="0" w:space="0" w:color="auto"/>
          </w:divBdr>
        </w:div>
        <w:div w:id="1702901627">
          <w:marLeft w:val="0"/>
          <w:marRight w:val="0"/>
          <w:marTop w:val="0"/>
          <w:marBottom w:val="0"/>
          <w:divBdr>
            <w:top w:val="none" w:sz="0" w:space="0" w:color="auto"/>
            <w:left w:val="none" w:sz="0" w:space="0" w:color="auto"/>
            <w:bottom w:val="none" w:sz="0" w:space="0" w:color="auto"/>
            <w:right w:val="none" w:sz="0" w:space="0" w:color="auto"/>
          </w:divBdr>
        </w:div>
        <w:div w:id="156506943">
          <w:marLeft w:val="0"/>
          <w:marRight w:val="0"/>
          <w:marTop w:val="0"/>
          <w:marBottom w:val="0"/>
          <w:divBdr>
            <w:top w:val="none" w:sz="0" w:space="0" w:color="auto"/>
            <w:left w:val="none" w:sz="0" w:space="0" w:color="auto"/>
            <w:bottom w:val="none" w:sz="0" w:space="0" w:color="auto"/>
            <w:right w:val="none" w:sz="0" w:space="0" w:color="auto"/>
          </w:divBdr>
        </w:div>
        <w:div w:id="1488397716">
          <w:marLeft w:val="0"/>
          <w:marRight w:val="0"/>
          <w:marTop w:val="0"/>
          <w:marBottom w:val="0"/>
          <w:divBdr>
            <w:top w:val="none" w:sz="0" w:space="0" w:color="auto"/>
            <w:left w:val="none" w:sz="0" w:space="0" w:color="auto"/>
            <w:bottom w:val="none" w:sz="0" w:space="0" w:color="auto"/>
            <w:right w:val="none" w:sz="0" w:space="0" w:color="auto"/>
          </w:divBdr>
        </w:div>
        <w:div w:id="643387256">
          <w:marLeft w:val="0"/>
          <w:marRight w:val="0"/>
          <w:marTop w:val="0"/>
          <w:marBottom w:val="0"/>
          <w:divBdr>
            <w:top w:val="none" w:sz="0" w:space="0" w:color="auto"/>
            <w:left w:val="none" w:sz="0" w:space="0" w:color="auto"/>
            <w:bottom w:val="none" w:sz="0" w:space="0" w:color="auto"/>
            <w:right w:val="none" w:sz="0" w:space="0" w:color="auto"/>
          </w:divBdr>
        </w:div>
        <w:div w:id="1557157908">
          <w:marLeft w:val="0"/>
          <w:marRight w:val="0"/>
          <w:marTop w:val="0"/>
          <w:marBottom w:val="0"/>
          <w:divBdr>
            <w:top w:val="none" w:sz="0" w:space="0" w:color="auto"/>
            <w:left w:val="none" w:sz="0" w:space="0" w:color="auto"/>
            <w:bottom w:val="none" w:sz="0" w:space="0" w:color="auto"/>
            <w:right w:val="none" w:sz="0" w:space="0" w:color="auto"/>
          </w:divBdr>
        </w:div>
        <w:div w:id="608658053">
          <w:marLeft w:val="0"/>
          <w:marRight w:val="0"/>
          <w:marTop w:val="0"/>
          <w:marBottom w:val="0"/>
          <w:divBdr>
            <w:top w:val="none" w:sz="0" w:space="0" w:color="auto"/>
            <w:left w:val="none" w:sz="0" w:space="0" w:color="auto"/>
            <w:bottom w:val="none" w:sz="0" w:space="0" w:color="auto"/>
            <w:right w:val="none" w:sz="0" w:space="0" w:color="auto"/>
          </w:divBdr>
        </w:div>
        <w:div w:id="935133626">
          <w:marLeft w:val="0"/>
          <w:marRight w:val="0"/>
          <w:marTop w:val="0"/>
          <w:marBottom w:val="0"/>
          <w:divBdr>
            <w:top w:val="none" w:sz="0" w:space="0" w:color="auto"/>
            <w:left w:val="none" w:sz="0" w:space="0" w:color="auto"/>
            <w:bottom w:val="none" w:sz="0" w:space="0" w:color="auto"/>
            <w:right w:val="none" w:sz="0" w:space="0" w:color="auto"/>
          </w:divBdr>
        </w:div>
        <w:div w:id="1419643337">
          <w:marLeft w:val="0"/>
          <w:marRight w:val="0"/>
          <w:marTop w:val="0"/>
          <w:marBottom w:val="0"/>
          <w:divBdr>
            <w:top w:val="none" w:sz="0" w:space="0" w:color="auto"/>
            <w:left w:val="none" w:sz="0" w:space="0" w:color="auto"/>
            <w:bottom w:val="none" w:sz="0" w:space="0" w:color="auto"/>
            <w:right w:val="none" w:sz="0" w:space="0" w:color="auto"/>
          </w:divBdr>
        </w:div>
        <w:div w:id="1741707705">
          <w:marLeft w:val="0"/>
          <w:marRight w:val="0"/>
          <w:marTop w:val="0"/>
          <w:marBottom w:val="0"/>
          <w:divBdr>
            <w:top w:val="none" w:sz="0" w:space="0" w:color="auto"/>
            <w:left w:val="none" w:sz="0" w:space="0" w:color="auto"/>
            <w:bottom w:val="none" w:sz="0" w:space="0" w:color="auto"/>
            <w:right w:val="none" w:sz="0" w:space="0" w:color="auto"/>
          </w:divBdr>
        </w:div>
        <w:div w:id="698240298">
          <w:marLeft w:val="0"/>
          <w:marRight w:val="0"/>
          <w:marTop w:val="0"/>
          <w:marBottom w:val="0"/>
          <w:divBdr>
            <w:top w:val="none" w:sz="0" w:space="0" w:color="auto"/>
            <w:left w:val="none" w:sz="0" w:space="0" w:color="auto"/>
            <w:bottom w:val="none" w:sz="0" w:space="0" w:color="auto"/>
            <w:right w:val="none" w:sz="0" w:space="0" w:color="auto"/>
          </w:divBdr>
        </w:div>
        <w:div w:id="1450587192">
          <w:marLeft w:val="0"/>
          <w:marRight w:val="0"/>
          <w:marTop w:val="0"/>
          <w:marBottom w:val="0"/>
          <w:divBdr>
            <w:top w:val="none" w:sz="0" w:space="0" w:color="auto"/>
            <w:left w:val="none" w:sz="0" w:space="0" w:color="auto"/>
            <w:bottom w:val="none" w:sz="0" w:space="0" w:color="auto"/>
            <w:right w:val="none" w:sz="0" w:space="0" w:color="auto"/>
          </w:divBdr>
        </w:div>
        <w:div w:id="1747412682">
          <w:marLeft w:val="0"/>
          <w:marRight w:val="0"/>
          <w:marTop w:val="0"/>
          <w:marBottom w:val="0"/>
          <w:divBdr>
            <w:top w:val="none" w:sz="0" w:space="0" w:color="auto"/>
            <w:left w:val="none" w:sz="0" w:space="0" w:color="auto"/>
            <w:bottom w:val="none" w:sz="0" w:space="0" w:color="auto"/>
            <w:right w:val="none" w:sz="0" w:space="0" w:color="auto"/>
          </w:divBdr>
        </w:div>
        <w:div w:id="2023433010">
          <w:marLeft w:val="0"/>
          <w:marRight w:val="0"/>
          <w:marTop w:val="0"/>
          <w:marBottom w:val="0"/>
          <w:divBdr>
            <w:top w:val="none" w:sz="0" w:space="0" w:color="auto"/>
            <w:left w:val="none" w:sz="0" w:space="0" w:color="auto"/>
            <w:bottom w:val="none" w:sz="0" w:space="0" w:color="auto"/>
            <w:right w:val="none" w:sz="0" w:space="0" w:color="auto"/>
          </w:divBdr>
        </w:div>
        <w:div w:id="910697546">
          <w:marLeft w:val="0"/>
          <w:marRight w:val="0"/>
          <w:marTop w:val="0"/>
          <w:marBottom w:val="0"/>
          <w:divBdr>
            <w:top w:val="none" w:sz="0" w:space="0" w:color="auto"/>
            <w:left w:val="none" w:sz="0" w:space="0" w:color="auto"/>
            <w:bottom w:val="none" w:sz="0" w:space="0" w:color="auto"/>
            <w:right w:val="none" w:sz="0" w:space="0" w:color="auto"/>
          </w:divBdr>
        </w:div>
        <w:div w:id="1338852223">
          <w:marLeft w:val="0"/>
          <w:marRight w:val="0"/>
          <w:marTop w:val="0"/>
          <w:marBottom w:val="0"/>
          <w:divBdr>
            <w:top w:val="none" w:sz="0" w:space="0" w:color="auto"/>
            <w:left w:val="none" w:sz="0" w:space="0" w:color="auto"/>
            <w:bottom w:val="none" w:sz="0" w:space="0" w:color="auto"/>
            <w:right w:val="none" w:sz="0" w:space="0" w:color="auto"/>
          </w:divBdr>
        </w:div>
        <w:div w:id="2053454984">
          <w:marLeft w:val="0"/>
          <w:marRight w:val="0"/>
          <w:marTop w:val="0"/>
          <w:marBottom w:val="0"/>
          <w:divBdr>
            <w:top w:val="none" w:sz="0" w:space="0" w:color="auto"/>
            <w:left w:val="none" w:sz="0" w:space="0" w:color="auto"/>
            <w:bottom w:val="none" w:sz="0" w:space="0" w:color="auto"/>
            <w:right w:val="none" w:sz="0" w:space="0" w:color="auto"/>
          </w:divBdr>
        </w:div>
        <w:div w:id="1131942422">
          <w:marLeft w:val="0"/>
          <w:marRight w:val="0"/>
          <w:marTop w:val="0"/>
          <w:marBottom w:val="0"/>
          <w:divBdr>
            <w:top w:val="none" w:sz="0" w:space="0" w:color="auto"/>
            <w:left w:val="none" w:sz="0" w:space="0" w:color="auto"/>
            <w:bottom w:val="none" w:sz="0" w:space="0" w:color="auto"/>
            <w:right w:val="none" w:sz="0" w:space="0" w:color="auto"/>
          </w:divBdr>
        </w:div>
        <w:div w:id="1619339638">
          <w:marLeft w:val="0"/>
          <w:marRight w:val="0"/>
          <w:marTop w:val="0"/>
          <w:marBottom w:val="0"/>
          <w:divBdr>
            <w:top w:val="none" w:sz="0" w:space="0" w:color="auto"/>
            <w:left w:val="none" w:sz="0" w:space="0" w:color="auto"/>
            <w:bottom w:val="none" w:sz="0" w:space="0" w:color="auto"/>
            <w:right w:val="none" w:sz="0" w:space="0" w:color="auto"/>
          </w:divBdr>
        </w:div>
        <w:div w:id="748187638">
          <w:marLeft w:val="0"/>
          <w:marRight w:val="0"/>
          <w:marTop w:val="0"/>
          <w:marBottom w:val="0"/>
          <w:divBdr>
            <w:top w:val="none" w:sz="0" w:space="0" w:color="auto"/>
            <w:left w:val="none" w:sz="0" w:space="0" w:color="auto"/>
            <w:bottom w:val="none" w:sz="0" w:space="0" w:color="auto"/>
            <w:right w:val="none" w:sz="0" w:space="0" w:color="auto"/>
          </w:divBdr>
        </w:div>
        <w:div w:id="1769882241">
          <w:marLeft w:val="0"/>
          <w:marRight w:val="0"/>
          <w:marTop w:val="0"/>
          <w:marBottom w:val="0"/>
          <w:divBdr>
            <w:top w:val="none" w:sz="0" w:space="0" w:color="auto"/>
            <w:left w:val="none" w:sz="0" w:space="0" w:color="auto"/>
            <w:bottom w:val="none" w:sz="0" w:space="0" w:color="auto"/>
            <w:right w:val="none" w:sz="0" w:space="0" w:color="auto"/>
          </w:divBdr>
        </w:div>
        <w:div w:id="2069645624">
          <w:marLeft w:val="0"/>
          <w:marRight w:val="0"/>
          <w:marTop w:val="0"/>
          <w:marBottom w:val="0"/>
          <w:divBdr>
            <w:top w:val="none" w:sz="0" w:space="0" w:color="auto"/>
            <w:left w:val="none" w:sz="0" w:space="0" w:color="auto"/>
            <w:bottom w:val="none" w:sz="0" w:space="0" w:color="auto"/>
            <w:right w:val="none" w:sz="0" w:space="0" w:color="auto"/>
          </w:divBdr>
        </w:div>
        <w:div w:id="2076194664">
          <w:marLeft w:val="0"/>
          <w:marRight w:val="0"/>
          <w:marTop w:val="0"/>
          <w:marBottom w:val="0"/>
          <w:divBdr>
            <w:top w:val="none" w:sz="0" w:space="0" w:color="auto"/>
            <w:left w:val="none" w:sz="0" w:space="0" w:color="auto"/>
            <w:bottom w:val="none" w:sz="0" w:space="0" w:color="auto"/>
            <w:right w:val="none" w:sz="0" w:space="0" w:color="auto"/>
          </w:divBdr>
        </w:div>
        <w:div w:id="708725699">
          <w:marLeft w:val="0"/>
          <w:marRight w:val="0"/>
          <w:marTop w:val="0"/>
          <w:marBottom w:val="0"/>
          <w:divBdr>
            <w:top w:val="none" w:sz="0" w:space="0" w:color="auto"/>
            <w:left w:val="none" w:sz="0" w:space="0" w:color="auto"/>
            <w:bottom w:val="none" w:sz="0" w:space="0" w:color="auto"/>
            <w:right w:val="none" w:sz="0" w:space="0" w:color="auto"/>
          </w:divBdr>
        </w:div>
        <w:div w:id="616063273">
          <w:marLeft w:val="0"/>
          <w:marRight w:val="0"/>
          <w:marTop w:val="0"/>
          <w:marBottom w:val="0"/>
          <w:divBdr>
            <w:top w:val="none" w:sz="0" w:space="0" w:color="auto"/>
            <w:left w:val="none" w:sz="0" w:space="0" w:color="auto"/>
            <w:bottom w:val="none" w:sz="0" w:space="0" w:color="auto"/>
            <w:right w:val="none" w:sz="0" w:space="0" w:color="auto"/>
          </w:divBdr>
        </w:div>
        <w:div w:id="279260675">
          <w:marLeft w:val="0"/>
          <w:marRight w:val="0"/>
          <w:marTop w:val="0"/>
          <w:marBottom w:val="0"/>
          <w:divBdr>
            <w:top w:val="none" w:sz="0" w:space="0" w:color="auto"/>
            <w:left w:val="none" w:sz="0" w:space="0" w:color="auto"/>
            <w:bottom w:val="none" w:sz="0" w:space="0" w:color="auto"/>
            <w:right w:val="none" w:sz="0" w:space="0" w:color="auto"/>
          </w:divBdr>
        </w:div>
        <w:div w:id="829566370">
          <w:marLeft w:val="0"/>
          <w:marRight w:val="0"/>
          <w:marTop w:val="0"/>
          <w:marBottom w:val="0"/>
          <w:divBdr>
            <w:top w:val="none" w:sz="0" w:space="0" w:color="auto"/>
            <w:left w:val="none" w:sz="0" w:space="0" w:color="auto"/>
            <w:bottom w:val="none" w:sz="0" w:space="0" w:color="auto"/>
            <w:right w:val="none" w:sz="0" w:space="0" w:color="auto"/>
          </w:divBdr>
        </w:div>
        <w:div w:id="1187251029">
          <w:marLeft w:val="0"/>
          <w:marRight w:val="0"/>
          <w:marTop w:val="0"/>
          <w:marBottom w:val="0"/>
          <w:divBdr>
            <w:top w:val="none" w:sz="0" w:space="0" w:color="auto"/>
            <w:left w:val="none" w:sz="0" w:space="0" w:color="auto"/>
            <w:bottom w:val="none" w:sz="0" w:space="0" w:color="auto"/>
            <w:right w:val="none" w:sz="0" w:space="0" w:color="auto"/>
          </w:divBdr>
        </w:div>
        <w:div w:id="1569419017">
          <w:marLeft w:val="0"/>
          <w:marRight w:val="0"/>
          <w:marTop w:val="0"/>
          <w:marBottom w:val="0"/>
          <w:divBdr>
            <w:top w:val="none" w:sz="0" w:space="0" w:color="auto"/>
            <w:left w:val="none" w:sz="0" w:space="0" w:color="auto"/>
            <w:bottom w:val="none" w:sz="0" w:space="0" w:color="auto"/>
            <w:right w:val="none" w:sz="0" w:space="0" w:color="auto"/>
          </w:divBdr>
        </w:div>
        <w:div w:id="1400178896">
          <w:marLeft w:val="0"/>
          <w:marRight w:val="0"/>
          <w:marTop w:val="0"/>
          <w:marBottom w:val="0"/>
          <w:divBdr>
            <w:top w:val="none" w:sz="0" w:space="0" w:color="auto"/>
            <w:left w:val="none" w:sz="0" w:space="0" w:color="auto"/>
            <w:bottom w:val="none" w:sz="0" w:space="0" w:color="auto"/>
            <w:right w:val="none" w:sz="0" w:space="0" w:color="auto"/>
          </w:divBdr>
        </w:div>
        <w:div w:id="312224390">
          <w:marLeft w:val="0"/>
          <w:marRight w:val="0"/>
          <w:marTop w:val="0"/>
          <w:marBottom w:val="0"/>
          <w:divBdr>
            <w:top w:val="none" w:sz="0" w:space="0" w:color="auto"/>
            <w:left w:val="none" w:sz="0" w:space="0" w:color="auto"/>
            <w:bottom w:val="none" w:sz="0" w:space="0" w:color="auto"/>
            <w:right w:val="none" w:sz="0" w:space="0" w:color="auto"/>
          </w:divBdr>
        </w:div>
        <w:div w:id="2064134260">
          <w:marLeft w:val="0"/>
          <w:marRight w:val="0"/>
          <w:marTop w:val="0"/>
          <w:marBottom w:val="0"/>
          <w:divBdr>
            <w:top w:val="none" w:sz="0" w:space="0" w:color="auto"/>
            <w:left w:val="none" w:sz="0" w:space="0" w:color="auto"/>
            <w:bottom w:val="none" w:sz="0" w:space="0" w:color="auto"/>
            <w:right w:val="none" w:sz="0" w:space="0" w:color="auto"/>
          </w:divBdr>
        </w:div>
        <w:div w:id="1880894131">
          <w:marLeft w:val="0"/>
          <w:marRight w:val="0"/>
          <w:marTop w:val="0"/>
          <w:marBottom w:val="0"/>
          <w:divBdr>
            <w:top w:val="none" w:sz="0" w:space="0" w:color="auto"/>
            <w:left w:val="none" w:sz="0" w:space="0" w:color="auto"/>
            <w:bottom w:val="none" w:sz="0" w:space="0" w:color="auto"/>
            <w:right w:val="none" w:sz="0" w:space="0" w:color="auto"/>
          </w:divBdr>
        </w:div>
        <w:div w:id="966394273">
          <w:marLeft w:val="0"/>
          <w:marRight w:val="0"/>
          <w:marTop w:val="0"/>
          <w:marBottom w:val="0"/>
          <w:divBdr>
            <w:top w:val="none" w:sz="0" w:space="0" w:color="auto"/>
            <w:left w:val="none" w:sz="0" w:space="0" w:color="auto"/>
            <w:bottom w:val="none" w:sz="0" w:space="0" w:color="auto"/>
            <w:right w:val="none" w:sz="0" w:space="0" w:color="auto"/>
          </w:divBdr>
        </w:div>
        <w:div w:id="284969108">
          <w:marLeft w:val="0"/>
          <w:marRight w:val="0"/>
          <w:marTop w:val="0"/>
          <w:marBottom w:val="0"/>
          <w:divBdr>
            <w:top w:val="none" w:sz="0" w:space="0" w:color="auto"/>
            <w:left w:val="none" w:sz="0" w:space="0" w:color="auto"/>
            <w:bottom w:val="none" w:sz="0" w:space="0" w:color="auto"/>
            <w:right w:val="none" w:sz="0" w:space="0" w:color="auto"/>
          </w:divBdr>
        </w:div>
        <w:div w:id="1743987612">
          <w:marLeft w:val="0"/>
          <w:marRight w:val="0"/>
          <w:marTop w:val="0"/>
          <w:marBottom w:val="0"/>
          <w:divBdr>
            <w:top w:val="none" w:sz="0" w:space="0" w:color="auto"/>
            <w:left w:val="none" w:sz="0" w:space="0" w:color="auto"/>
            <w:bottom w:val="none" w:sz="0" w:space="0" w:color="auto"/>
            <w:right w:val="none" w:sz="0" w:space="0" w:color="auto"/>
          </w:divBdr>
        </w:div>
        <w:div w:id="611398096">
          <w:marLeft w:val="0"/>
          <w:marRight w:val="0"/>
          <w:marTop w:val="0"/>
          <w:marBottom w:val="0"/>
          <w:divBdr>
            <w:top w:val="none" w:sz="0" w:space="0" w:color="auto"/>
            <w:left w:val="none" w:sz="0" w:space="0" w:color="auto"/>
            <w:bottom w:val="none" w:sz="0" w:space="0" w:color="auto"/>
            <w:right w:val="none" w:sz="0" w:space="0" w:color="auto"/>
          </w:divBdr>
        </w:div>
        <w:div w:id="467359788">
          <w:marLeft w:val="0"/>
          <w:marRight w:val="0"/>
          <w:marTop w:val="0"/>
          <w:marBottom w:val="0"/>
          <w:divBdr>
            <w:top w:val="none" w:sz="0" w:space="0" w:color="auto"/>
            <w:left w:val="none" w:sz="0" w:space="0" w:color="auto"/>
            <w:bottom w:val="none" w:sz="0" w:space="0" w:color="auto"/>
            <w:right w:val="none" w:sz="0" w:space="0" w:color="auto"/>
          </w:divBdr>
        </w:div>
        <w:div w:id="1029376770">
          <w:marLeft w:val="0"/>
          <w:marRight w:val="0"/>
          <w:marTop w:val="0"/>
          <w:marBottom w:val="0"/>
          <w:divBdr>
            <w:top w:val="none" w:sz="0" w:space="0" w:color="auto"/>
            <w:left w:val="none" w:sz="0" w:space="0" w:color="auto"/>
            <w:bottom w:val="none" w:sz="0" w:space="0" w:color="auto"/>
            <w:right w:val="none" w:sz="0" w:space="0" w:color="auto"/>
          </w:divBdr>
        </w:div>
        <w:div w:id="1614707378">
          <w:marLeft w:val="0"/>
          <w:marRight w:val="0"/>
          <w:marTop w:val="0"/>
          <w:marBottom w:val="0"/>
          <w:divBdr>
            <w:top w:val="none" w:sz="0" w:space="0" w:color="auto"/>
            <w:left w:val="none" w:sz="0" w:space="0" w:color="auto"/>
            <w:bottom w:val="none" w:sz="0" w:space="0" w:color="auto"/>
            <w:right w:val="none" w:sz="0" w:space="0" w:color="auto"/>
          </w:divBdr>
        </w:div>
        <w:div w:id="632902685">
          <w:marLeft w:val="0"/>
          <w:marRight w:val="0"/>
          <w:marTop w:val="0"/>
          <w:marBottom w:val="0"/>
          <w:divBdr>
            <w:top w:val="none" w:sz="0" w:space="0" w:color="auto"/>
            <w:left w:val="none" w:sz="0" w:space="0" w:color="auto"/>
            <w:bottom w:val="none" w:sz="0" w:space="0" w:color="auto"/>
            <w:right w:val="none" w:sz="0" w:space="0" w:color="auto"/>
          </w:divBdr>
        </w:div>
        <w:div w:id="171069671">
          <w:marLeft w:val="0"/>
          <w:marRight w:val="0"/>
          <w:marTop w:val="0"/>
          <w:marBottom w:val="0"/>
          <w:divBdr>
            <w:top w:val="none" w:sz="0" w:space="0" w:color="auto"/>
            <w:left w:val="none" w:sz="0" w:space="0" w:color="auto"/>
            <w:bottom w:val="none" w:sz="0" w:space="0" w:color="auto"/>
            <w:right w:val="none" w:sz="0" w:space="0" w:color="auto"/>
          </w:divBdr>
        </w:div>
        <w:div w:id="1462571284">
          <w:marLeft w:val="0"/>
          <w:marRight w:val="0"/>
          <w:marTop w:val="0"/>
          <w:marBottom w:val="0"/>
          <w:divBdr>
            <w:top w:val="none" w:sz="0" w:space="0" w:color="auto"/>
            <w:left w:val="none" w:sz="0" w:space="0" w:color="auto"/>
            <w:bottom w:val="none" w:sz="0" w:space="0" w:color="auto"/>
            <w:right w:val="none" w:sz="0" w:space="0" w:color="auto"/>
          </w:divBdr>
        </w:div>
        <w:div w:id="1198153627">
          <w:marLeft w:val="0"/>
          <w:marRight w:val="0"/>
          <w:marTop w:val="0"/>
          <w:marBottom w:val="0"/>
          <w:divBdr>
            <w:top w:val="none" w:sz="0" w:space="0" w:color="auto"/>
            <w:left w:val="none" w:sz="0" w:space="0" w:color="auto"/>
            <w:bottom w:val="none" w:sz="0" w:space="0" w:color="auto"/>
            <w:right w:val="none" w:sz="0" w:space="0" w:color="auto"/>
          </w:divBdr>
        </w:div>
        <w:div w:id="1676112381">
          <w:marLeft w:val="0"/>
          <w:marRight w:val="0"/>
          <w:marTop w:val="0"/>
          <w:marBottom w:val="0"/>
          <w:divBdr>
            <w:top w:val="none" w:sz="0" w:space="0" w:color="auto"/>
            <w:left w:val="none" w:sz="0" w:space="0" w:color="auto"/>
            <w:bottom w:val="none" w:sz="0" w:space="0" w:color="auto"/>
            <w:right w:val="none" w:sz="0" w:space="0" w:color="auto"/>
          </w:divBdr>
        </w:div>
        <w:div w:id="270088569">
          <w:marLeft w:val="0"/>
          <w:marRight w:val="0"/>
          <w:marTop w:val="0"/>
          <w:marBottom w:val="0"/>
          <w:divBdr>
            <w:top w:val="none" w:sz="0" w:space="0" w:color="auto"/>
            <w:left w:val="none" w:sz="0" w:space="0" w:color="auto"/>
            <w:bottom w:val="none" w:sz="0" w:space="0" w:color="auto"/>
            <w:right w:val="none" w:sz="0" w:space="0" w:color="auto"/>
          </w:divBdr>
        </w:div>
        <w:div w:id="1653673814">
          <w:marLeft w:val="0"/>
          <w:marRight w:val="0"/>
          <w:marTop w:val="0"/>
          <w:marBottom w:val="0"/>
          <w:divBdr>
            <w:top w:val="none" w:sz="0" w:space="0" w:color="auto"/>
            <w:left w:val="none" w:sz="0" w:space="0" w:color="auto"/>
            <w:bottom w:val="none" w:sz="0" w:space="0" w:color="auto"/>
            <w:right w:val="none" w:sz="0" w:space="0" w:color="auto"/>
          </w:divBdr>
        </w:div>
        <w:div w:id="1369917822">
          <w:marLeft w:val="0"/>
          <w:marRight w:val="0"/>
          <w:marTop w:val="0"/>
          <w:marBottom w:val="0"/>
          <w:divBdr>
            <w:top w:val="none" w:sz="0" w:space="0" w:color="auto"/>
            <w:left w:val="none" w:sz="0" w:space="0" w:color="auto"/>
            <w:bottom w:val="none" w:sz="0" w:space="0" w:color="auto"/>
            <w:right w:val="none" w:sz="0" w:space="0" w:color="auto"/>
          </w:divBdr>
        </w:div>
        <w:div w:id="2916388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4065074">
          <w:marLeft w:val="0"/>
          <w:marRight w:val="0"/>
          <w:marTop w:val="0"/>
          <w:marBottom w:val="0"/>
          <w:divBdr>
            <w:top w:val="none" w:sz="0" w:space="0" w:color="auto"/>
            <w:left w:val="none" w:sz="0" w:space="0" w:color="auto"/>
            <w:bottom w:val="none" w:sz="0" w:space="0" w:color="auto"/>
            <w:right w:val="none" w:sz="0" w:space="0" w:color="auto"/>
          </w:divBdr>
        </w:div>
        <w:div w:id="573197397">
          <w:marLeft w:val="0"/>
          <w:marRight w:val="0"/>
          <w:marTop w:val="0"/>
          <w:marBottom w:val="0"/>
          <w:divBdr>
            <w:top w:val="none" w:sz="0" w:space="0" w:color="auto"/>
            <w:left w:val="none" w:sz="0" w:space="0" w:color="auto"/>
            <w:bottom w:val="none" w:sz="0" w:space="0" w:color="auto"/>
            <w:right w:val="none" w:sz="0" w:space="0" w:color="auto"/>
          </w:divBdr>
        </w:div>
        <w:div w:id="2041855586">
          <w:marLeft w:val="0"/>
          <w:marRight w:val="0"/>
          <w:marTop w:val="0"/>
          <w:marBottom w:val="0"/>
          <w:divBdr>
            <w:top w:val="none" w:sz="0" w:space="0" w:color="auto"/>
            <w:left w:val="none" w:sz="0" w:space="0" w:color="auto"/>
            <w:bottom w:val="none" w:sz="0" w:space="0" w:color="auto"/>
            <w:right w:val="none" w:sz="0" w:space="0" w:color="auto"/>
          </w:divBdr>
        </w:div>
        <w:div w:id="1206718260">
          <w:marLeft w:val="0"/>
          <w:marRight w:val="0"/>
          <w:marTop w:val="0"/>
          <w:marBottom w:val="0"/>
          <w:divBdr>
            <w:top w:val="none" w:sz="0" w:space="0" w:color="auto"/>
            <w:left w:val="none" w:sz="0" w:space="0" w:color="auto"/>
            <w:bottom w:val="none" w:sz="0" w:space="0" w:color="auto"/>
            <w:right w:val="none" w:sz="0" w:space="0" w:color="auto"/>
          </w:divBdr>
        </w:div>
        <w:div w:id="1054085395">
          <w:marLeft w:val="0"/>
          <w:marRight w:val="0"/>
          <w:marTop w:val="0"/>
          <w:marBottom w:val="0"/>
          <w:divBdr>
            <w:top w:val="none" w:sz="0" w:space="0" w:color="auto"/>
            <w:left w:val="none" w:sz="0" w:space="0" w:color="auto"/>
            <w:bottom w:val="none" w:sz="0" w:space="0" w:color="auto"/>
            <w:right w:val="none" w:sz="0" w:space="0" w:color="auto"/>
          </w:divBdr>
        </w:div>
        <w:div w:id="42294336">
          <w:marLeft w:val="0"/>
          <w:marRight w:val="0"/>
          <w:marTop w:val="0"/>
          <w:marBottom w:val="0"/>
          <w:divBdr>
            <w:top w:val="none" w:sz="0" w:space="0" w:color="auto"/>
            <w:left w:val="none" w:sz="0" w:space="0" w:color="auto"/>
            <w:bottom w:val="none" w:sz="0" w:space="0" w:color="auto"/>
            <w:right w:val="none" w:sz="0" w:space="0" w:color="auto"/>
          </w:divBdr>
        </w:div>
        <w:div w:id="329993566">
          <w:marLeft w:val="0"/>
          <w:marRight w:val="0"/>
          <w:marTop w:val="0"/>
          <w:marBottom w:val="0"/>
          <w:divBdr>
            <w:top w:val="none" w:sz="0" w:space="0" w:color="auto"/>
            <w:left w:val="none" w:sz="0" w:space="0" w:color="auto"/>
            <w:bottom w:val="none" w:sz="0" w:space="0" w:color="auto"/>
            <w:right w:val="none" w:sz="0" w:space="0" w:color="auto"/>
          </w:divBdr>
        </w:div>
        <w:div w:id="494691428">
          <w:marLeft w:val="0"/>
          <w:marRight w:val="0"/>
          <w:marTop w:val="0"/>
          <w:marBottom w:val="0"/>
          <w:divBdr>
            <w:top w:val="none" w:sz="0" w:space="0" w:color="auto"/>
            <w:left w:val="none" w:sz="0" w:space="0" w:color="auto"/>
            <w:bottom w:val="none" w:sz="0" w:space="0" w:color="auto"/>
            <w:right w:val="none" w:sz="0" w:space="0" w:color="auto"/>
          </w:divBdr>
        </w:div>
        <w:div w:id="2061976296">
          <w:marLeft w:val="0"/>
          <w:marRight w:val="0"/>
          <w:marTop w:val="0"/>
          <w:marBottom w:val="0"/>
          <w:divBdr>
            <w:top w:val="none" w:sz="0" w:space="0" w:color="auto"/>
            <w:left w:val="none" w:sz="0" w:space="0" w:color="auto"/>
            <w:bottom w:val="none" w:sz="0" w:space="0" w:color="auto"/>
            <w:right w:val="none" w:sz="0" w:space="0" w:color="auto"/>
          </w:divBdr>
        </w:div>
        <w:div w:id="1734114974">
          <w:marLeft w:val="0"/>
          <w:marRight w:val="0"/>
          <w:marTop w:val="0"/>
          <w:marBottom w:val="0"/>
          <w:divBdr>
            <w:top w:val="none" w:sz="0" w:space="0" w:color="auto"/>
            <w:left w:val="none" w:sz="0" w:space="0" w:color="auto"/>
            <w:bottom w:val="none" w:sz="0" w:space="0" w:color="auto"/>
            <w:right w:val="none" w:sz="0" w:space="0" w:color="auto"/>
          </w:divBdr>
        </w:div>
        <w:div w:id="527254629">
          <w:marLeft w:val="0"/>
          <w:marRight w:val="0"/>
          <w:marTop w:val="0"/>
          <w:marBottom w:val="0"/>
          <w:divBdr>
            <w:top w:val="none" w:sz="0" w:space="0" w:color="auto"/>
            <w:left w:val="none" w:sz="0" w:space="0" w:color="auto"/>
            <w:bottom w:val="none" w:sz="0" w:space="0" w:color="auto"/>
            <w:right w:val="none" w:sz="0" w:space="0" w:color="auto"/>
          </w:divBdr>
        </w:div>
        <w:div w:id="40136445">
          <w:marLeft w:val="0"/>
          <w:marRight w:val="0"/>
          <w:marTop w:val="0"/>
          <w:marBottom w:val="0"/>
          <w:divBdr>
            <w:top w:val="none" w:sz="0" w:space="0" w:color="auto"/>
            <w:left w:val="none" w:sz="0" w:space="0" w:color="auto"/>
            <w:bottom w:val="none" w:sz="0" w:space="0" w:color="auto"/>
            <w:right w:val="none" w:sz="0" w:space="0" w:color="auto"/>
          </w:divBdr>
        </w:div>
        <w:div w:id="2039505647">
          <w:marLeft w:val="0"/>
          <w:marRight w:val="0"/>
          <w:marTop w:val="0"/>
          <w:marBottom w:val="0"/>
          <w:divBdr>
            <w:top w:val="none" w:sz="0" w:space="0" w:color="auto"/>
            <w:left w:val="none" w:sz="0" w:space="0" w:color="auto"/>
            <w:bottom w:val="none" w:sz="0" w:space="0" w:color="auto"/>
            <w:right w:val="none" w:sz="0" w:space="0" w:color="auto"/>
          </w:divBdr>
        </w:div>
        <w:div w:id="368343214">
          <w:marLeft w:val="0"/>
          <w:marRight w:val="0"/>
          <w:marTop w:val="0"/>
          <w:marBottom w:val="0"/>
          <w:divBdr>
            <w:top w:val="none" w:sz="0" w:space="0" w:color="auto"/>
            <w:left w:val="none" w:sz="0" w:space="0" w:color="auto"/>
            <w:bottom w:val="none" w:sz="0" w:space="0" w:color="auto"/>
            <w:right w:val="none" w:sz="0" w:space="0" w:color="auto"/>
          </w:divBdr>
        </w:div>
        <w:div w:id="1299146145">
          <w:marLeft w:val="0"/>
          <w:marRight w:val="0"/>
          <w:marTop w:val="0"/>
          <w:marBottom w:val="0"/>
          <w:divBdr>
            <w:top w:val="none" w:sz="0" w:space="0" w:color="auto"/>
            <w:left w:val="none" w:sz="0" w:space="0" w:color="auto"/>
            <w:bottom w:val="none" w:sz="0" w:space="0" w:color="auto"/>
            <w:right w:val="none" w:sz="0" w:space="0" w:color="auto"/>
          </w:divBdr>
        </w:div>
        <w:div w:id="1859387896">
          <w:marLeft w:val="0"/>
          <w:marRight w:val="0"/>
          <w:marTop w:val="0"/>
          <w:marBottom w:val="0"/>
          <w:divBdr>
            <w:top w:val="none" w:sz="0" w:space="0" w:color="auto"/>
            <w:left w:val="none" w:sz="0" w:space="0" w:color="auto"/>
            <w:bottom w:val="none" w:sz="0" w:space="0" w:color="auto"/>
            <w:right w:val="none" w:sz="0" w:space="0" w:color="auto"/>
          </w:divBdr>
        </w:div>
        <w:div w:id="463013254">
          <w:marLeft w:val="0"/>
          <w:marRight w:val="0"/>
          <w:marTop w:val="0"/>
          <w:marBottom w:val="0"/>
          <w:divBdr>
            <w:top w:val="none" w:sz="0" w:space="0" w:color="auto"/>
            <w:left w:val="none" w:sz="0" w:space="0" w:color="auto"/>
            <w:bottom w:val="none" w:sz="0" w:space="0" w:color="auto"/>
            <w:right w:val="none" w:sz="0" w:space="0" w:color="auto"/>
          </w:divBdr>
        </w:div>
      </w:divsChild>
    </w:div>
    <w:div w:id="1882205160">
      <w:bodyDiv w:val="1"/>
      <w:marLeft w:val="0"/>
      <w:marRight w:val="0"/>
      <w:marTop w:val="0"/>
      <w:marBottom w:val="0"/>
      <w:divBdr>
        <w:top w:val="none" w:sz="0" w:space="0" w:color="auto"/>
        <w:left w:val="none" w:sz="0" w:space="0" w:color="auto"/>
        <w:bottom w:val="none" w:sz="0" w:space="0" w:color="auto"/>
        <w:right w:val="none" w:sz="0" w:space="0" w:color="auto"/>
      </w:divBdr>
    </w:div>
    <w:div w:id="1884096585">
      <w:bodyDiv w:val="1"/>
      <w:marLeft w:val="0"/>
      <w:marRight w:val="0"/>
      <w:marTop w:val="0"/>
      <w:marBottom w:val="0"/>
      <w:divBdr>
        <w:top w:val="none" w:sz="0" w:space="0" w:color="auto"/>
        <w:left w:val="none" w:sz="0" w:space="0" w:color="auto"/>
        <w:bottom w:val="none" w:sz="0" w:space="0" w:color="auto"/>
        <w:right w:val="none" w:sz="0" w:space="0" w:color="auto"/>
      </w:divBdr>
    </w:div>
    <w:div w:id="1891107903">
      <w:bodyDiv w:val="1"/>
      <w:marLeft w:val="0"/>
      <w:marRight w:val="0"/>
      <w:marTop w:val="0"/>
      <w:marBottom w:val="0"/>
      <w:divBdr>
        <w:top w:val="none" w:sz="0" w:space="0" w:color="auto"/>
        <w:left w:val="none" w:sz="0" w:space="0" w:color="auto"/>
        <w:bottom w:val="none" w:sz="0" w:space="0" w:color="auto"/>
        <w:right w:val="none" w:sz="0" w:space="0" w:color="auto"/>
      </w:divBdr>
    </w:div>
    <w:div w:id="1893341964">
      <w:bodyDiv w:val="1"/>
      <w:marLeft w:val="0"/>
      <w:marRight w:val="0"/>
      <w:marTop w:val="0"/>
      <w:marBottom w:val="0"/>
      <w:divBdr>
        <w:top w:val="none" w:sz="0" w:space="0" w:color="auto"/>
        <w:left w:val="none" w:sz="0" w:space="0" w:color="auto"/>
        <w:bottom w:val="none" w:sz="0" w:space="0" w:color="auto"/>
        <w:right w:val="none" w:sz="0" w:space="0" w:color="auto"/>
      </w:divBdr>
    </w:div>
    <w:div w:id="1893350867">
      <w:bodyDiv w:val="1"/>
      <w:marLeft w:val="0"/>
      <w:marRight w:val="0"/>
      <w:marTop w:val="0"/>
      <w:marBottom w:val="0"/>
      <w:divBdr>
        <w:top w:val="none" w:sz="0" w:space="0" w:color="auto"/>
        <w:left w:val="none" w:sz="0" w:space="0" w:color="auto"/>
        <w:bottom w:val="none" w:sz="0" w:space="0" w:color="auto"/>
        <w:right w:val="none" w:sz="0" w:space="0" w:color="auto"/>
      </w:divBdr>
    </w:div>
    <w:div w:id="1899658790">
      <w:bodyDiv w:val="1"/>
      <w:marLeft w:val="0"/>
      <w:marRight w:val="0"/>
      <w:marTop w:val="0"/>
      <w:marBottom w:val="0"/>
      <w:divBdr>
        <w:top w:val="none" w:sz="0" w:space="0" w:color="auto"/>
        <w:left w:val="none" w:sz="0" w:space="0" w:color="auto"/>
        <w:bottom w:val="none" w:sz="0" w:space="0" w:color="auto"/>
        <w:right w:val="none" w:sz="0" w:space="0" w:color="auto"/>
      </w:divBdr>
    </w:div>
    <w:div w:id="1900281965">
      <w:bodyDiv w:val="1"/>
      <w:marLeft w:val="0"/>
      <w:marRight w:val="0"/>
      <w:marTop w:val="0"/>
      <w:marBottom w:val="0"/>
      <w:divBdr>
        <w:top w:val="none" w:sz="0" w:space="0" w:color="auto"/>
        <w:left w:val="none" w:sz="0" w:space="0" w:color="auto"/>
        <w:bottom w:val="none" w:sz="0" w:space="0" w:color="auto"/>
        <w:right w:val="none" w:sz="0" w:space="0" w:color="auto"/>
      </w:divBdr>
    </w:div>
    <w:div w:id="1901012899">
      <w:bodyDiv w:val="1"/>
      <w:marLeft w:val="0"/>
      <w:marRight w:val="0"/>
      <w:marTop w:val="0"/>
      <w:marBottom w:val="0"/>
      <w:divBdr>
        <w:top w:val="none" w:sz="0" w:space="0" w:color="auto"/>
        <w:left w:val="none" w:sz="0" w:space="0" w:color="auto"/>
        <w:bottom w:val="none" w:sz="0" w:space="0" w:color="auto"/>
        <w:right w:val="none" w:sz="0" w:space="0" w:color="auto"/>
      </w:divBdr>
    </w:div>
    <w:div w:id="1907448999">
      <w:bodyDiv w:val="1"/>
      <w:marLeft w:val="0"/>
      <w:marRight w:val="0"/>
      <w:marTop w:val="0"/>
      <w:marBottom w:val="0"/>
      <w:divBdr>
        <w:top w:val="none" w:sz="0" w:space="0" w:color="auto"/>
        <w:left w:val="none" w:sz="0" w:space="0" w:color="auto"/>
        <w:bottom w:val="none" w:sz="0" w:space="0" w:color="auto"/>
        <w:right w:val="none" w:sz="0" w:space="0" w:color="auto"/>
      </w:divBdr>
    </w:div>
    <w:div w:id="1911228262">
      <w:bodyDiv w:val="1"/>
      <w:marLeft w:val="0"/>
      <w:marRight w:val="0"/>
      <w:marTop w:val="0"/>
      <w:marBottom w:val="0"/>
      <w:divBdr>
        <w:top w:val="none" w:sz="0" w:space="0" w:color="auto"/>
        <w:left w:val="none" w:sz="0" w:space="0" w:color="auto"/>
        <w:bottom w:val="none" w:sz="0" w:space="0" w:color="auto"/>
        <w:right w:val="none" w:sz="0" w:space="0" w:color="auto"/>
      </w:divBdr>
    </w:div>
    <w:div w:id="1912764573">
      <w:bodyDiv w:val="1"/>
      <w:marLeft w:val="0"/>
      <w:marRight w:val="0"/>
      <w:marTop w:val="0"/>
      <w:marBottom w:val="0"/>
      <w:divBdr>
        <w:top w:val="none" w:sz="0" w:space="0" w:color="auto"/>
        <w:left w:val="none" w:sz="0" w:space="0" w:color="auto"/>
        <w:bottom w:val="none" w:sz="0" w:space="0" w:color="auto"/>
        <w:right w:val="none" w:sz="0" w:space="0" w:color="auto"/>
      </w:divBdr>
    </w:div>
    <w:div w:id="1917744414">
      <w:bodyDiv w:val="1"/>
      <w:marLeft w:val="0"/>
      <w:marRight w:val="0"/>
      <w:marTop w:val="0"/>
      <w:marBottom w:val="0"/>
      <w:divBdr>
        <w:top w:val="none" w:sz="0" w:space="0" w:color="auto"/>
        <w:left w:val="none" w:sz="0" w:space="0" w:color="auto"/>
        <w:bottom w:val="none" w:sz="0" w:space="0" w:color="auto"/>
        <w:right w:val="none" w:sz="0" w:space="0" w:color="auto"/>
      </w:divBdr>
    </w:div>
    <w:div w:id="1919289864">
      <w:bodyDiv w:val="1"/>
      <w:marLeft w:val="0"/>
      <w:marRight w:val="0"/>
      <w:marTop w:val="0"/>
      <w:marBottom w:val="0"/>
      <w:divBdr>
        <w:top w:val="none" w:sz="0" w:space="0" w:color="auto"/>
        <w:left w:val="none" w:sz="0" w:space="0" w:color="auto"/>
        <w:bottom w:val="none" w:sz="0" w:space="0" w:color="auto"/>
        <w:right w:val="none" w:sz="0" w:space="0" w:color="auto"/>
      </w:divBdr>
    </w:div>
    <w:div w:id="1921989223">
      <w:bodyDiv w:val="1"/>
      <w:marLeft w:val="0"/>
      <w:marRight w:val="0"/>
      <w:marTop w:val="0"/>
      <w:marBottom w:val="0"/>
      <w:divBdr>
        <w:top w:val="none" w:sz="0" w:space="0" w:color="auto"/>
        <w:left w:val="none" w:sz="0" w:space="0" w:color="auto"/>
        <w:bottom w:val="none" w:sz="0" w:space="0" w:color="auto"/>
        <w:right w:val="none" w:sz="0" w:space="0" w:color="auto"/>
      </w:divBdr>
    </w:div>
    <w:div w:id="1927955083">
      <w:bodyDiv w:val="1"/>
      <w:marLeft w:val="0"/>
      <w:marRight w:val="0"/>
      <w:marTop w:val="0"/>
      <w:marBottom w:val="0"/>
      <w:divBdr>
        <w:top w:val="none" w:sz="0" w:space="0" w:color="auto"/>
        <w:left w:val="none" w:sz="0" w:space="0" w:color="auto"/>
        <w:bottom w:val="none" w:sz="0" w:space="0" w:color="auto"/>
        <w:right w:val="none" w:sz="0" w:space="0" w:color="auto"/>
      </w:divBdr>
    </w:div>
    <w:div w:id="1930694386">
      <w:bodyDiv w:val="1"/>
      <w:marLeft w:val="0"/>
      <w:marRight w:val="0"/>
      <w:marTop w:val="0"/>
      <w:marBottom w:val="0"/>
      <w:divBdr>
        <w:top w:val="none" w:sz="0" w:space="0" w:color="auto"/>
        <w:left w:val="none" w:sz="0" w:space="0" w:color="auto"/>
        <w:bottom w:val="none" w:sz="0" w:space="0" w:color="auto"/>
        <w:right w:val="none" w:sz="0" w:space="0" w:color="auto"/>
      </w:divBdr>
    </w:div>
    <w:div w:id="1931430480">
      <w:bodyDiv w:val="1"/>
      <w:marLeft w:val="0"/>
      <w:marRight w:val="0"/>
      <w:marTop w:val="0"/>
      <w:marBottom w:val="0"/>
      <w:divBdr>
        <w:top w:val="none" w:sz="0" w:space="0" w:color="auto"/>
        <w:left w:val="none" w:sz="0" w:space="0" w:color="auto"/>
        <w:bottom w:val="none" w:sz="0" w:space="0" w:color="auto"/>
        <w:right w:val="none" w:sz="0" w:space="0" w:color="auto"/>
      </w:divBdr>
    </w:div>
    <w:div w:id="1932007808">
      <w:bodyDiv w:val="1"/>
      <w:marLeft w:val="0"/>
      <w:marRight w:val="0"/>
      <w:marTop w:val="0"/>
      <w:marBottom w:val="0"/>
      <w:divBdr>
        <w:top w:val="none" w:sz="0" w:space="0" w:color="auto"/>
        <w:left w:val="none" w:sz="0" w:space="0" w:color="auto"/>
        <w:bottom w:val="none" w:sz="0" w:space="0" w:color="auto"/>
        <w:right w:val="none" w:sz="0" w:space="0" w:color="auto"/>
      </w:divBdr>
    </w:div>
    <w:div w:id="1933319136">
      <w:bodyDiv w:val="1"/>
      <w:marLeft w:val="0"/>
      <w:marRight w:val="0"/>
      <w:marTop w:val="0"/>
      <w:marBottom w:val="0"/>
      <w:divBdr>
        <w:top w:val="none" w:sz="0" w:space="0" w:color="auto"/>
        <w:left w:val="none" w:sz="0" w:space="0" w:color="auto"/>
        <w:bottom w:val="none" w:sz="0" w:space="0" w:color="auto"/>
        <w:right w:val="none" w:sz="0" w:space="0" w:color="auto"/>
      </w:divBdr>
    </w:div>
    <w:div w:id="1939215100">
      <w:bodyDiv w:val="1"/>
      <w:marLeft w:val="0"/>
      <w:marRight w:val="0"/>
      <w:marTop w:val="0"/>
      <w:marBottom w:val="0"/>
      <w:divBdr>
        <w:top w:val="none" w:sz="0" w:space="0" w:color="auto"/>
        <w:left w:val="none" w:sz="0" w:space="0" w:color="auto"/>
        <w:bottom w:val="none" w:sz="0" w:space="0" w:color="auto"/>
        <w:right w:val="none" w:sz="0" w:space="0" w:color="auto"/>
      </w:divBdr>
    </w:div>
    <w:div w:id="1940063790">
      <w:bodyDiv w:val="1"/>
      <w:marLeft w:val="0"/>
      <w:marRight w:val="0"/>
      <w:marTop w:val="0"/>
      <w:marBottom w:val="0"/>
      <w:divBdr>
        <w:top w:val="none" w:sz="0" w:space="0" w:color="auto"/>
        <w:left w:val="none" w:sz="0" w:space="0" w:color="auto"/>
        <w:bottom w:val="none" w:sz="0" w:space="0" w:color="auto"/>
        <w:right w:val="none" w:sz="0" w:space="0" w:color="auto"/>
      </w:divBdr>
    </w:div>
    <w:div w:id="1940673458">
      <w:bodyDiv w:val="1"/>
      <w:marLeft w:val="0"/>
      <w:marRight w:val="0"/>
      <w:marTop w:val="0"/>
      <w:marBottom w:val="0"/>
      <w:divBdr>
        <w:top w:val="none" w:sz="0" w:space="0" w:color="auto"/>
        <w:left w:val="none" w:sz="0" w:space="0" w:color="auto"/>
        <w:bottom w:val="none" w:sz="0" w:space="0" w:color="auto"/>
        <w:right w:val="none" w:sz="0" w:space="0" w:color="auto"/>
      </w:divBdr>
    </w:div>
    <w:div w:id="1944730457">
      <w:bodyDiv w:val="1"/>
      <w:marLeft w:val="0"/>
      <w:marRight w:val="0"/>
      <w:marTop w:val="0"/>
      <w:marBottom w:val="0"/>
      <w:divBdr>
        <w:top w:val="none" w:sz="0" w:space="0" w:color="auto"/>
        <w:left w:val="none" w:sz="0" w:space="0" w:color="auto"/>
        <w:bottom w:val="none" w:sz="0" w:space="0" w:color="auto"/>
        <w:right w:val="none" w:sz="0" w:space="0" w:color="auto"/>
      </w:divBdr>
    </w:div>
    <w:div w:id="1944994598">
      <w:bodyDiv w:val="1"/>
      <w:marLeft w:val="0"/>
      <w:marRight w:val="0"/>
      <w:marTop w:val="0"/>
      <w:marBottom w:val="0"/>
      <w:divBdr>
        <w:top w:val="none" w:sz="0" w:space="0" w:color="auto"/>
        <w:left w:val="none" w:sz="0" w:space="0" w:color="auto"/>
        <w:bottom w:val="none" w:sz="0" w:space="0" w:color="auto"/>
        <w:right w:val="none" w:sz="0" w:space="0" w:color="auto"/>
      </w:divBdr>
    </w:div>
    <w:div w:id="1949004748">
      <w:bodyDiv w:val="1"/>
      <w:marLeft w:val="0"/>
      <w:marRight w:val="0"/>
      <w:marTop w:val="0"/>
      <w:marBottom w:val="0"/>
      <w:divBdr>
        <w:top w:val="none" w:sz="0" w:space="0" w:color="auto"/>
        <w:left w:val="none" w:sz="0" w:space="0" w:color="auto"/>
        <w:bottom w:val="none" w:sz="0" w:space="0" w:color="auto"/>
        <w:right w:val="none" w:sz="0" w:space="0" w:color="auto"/>
      </w:divBdr>
    </w:div>
    <w:div w:id="1949462099">
      <w:bodyDiv w:val="1"/>
      <w:marLeft w:val="0"/>
      <w:marRight w:val="0"/>
      <w:marTop w:val="0"/>
      <w:marBottom w:val="0"/>
      <w:divBdr>
        <w:top w:val="none" w:sz="0" w:space="0" w:color="auto"/>
        <w:left w:val="none" w:sz="0" w:space="0" w:color="auto"/>
        <w:bottom w:val="none" w:sz="0" w:space="0" w:color="auto"/>
        <w:right w:val="none" w:sz="0" w:space="0" w:color="auto"/>
      </w:divBdr>
    </w:div>
    <w:div w:id="1952853053">
      <w:bodyDiv w:val="1"/>
      <w:marLeft w:val="0"/>
      <w:marRight w:val="0"/>
      <w:marTop w:val="0"/>
      <w:marBottom w:val="0"/>
      <w:divBdr>
        <w:top w:val="none" w:sz="0" w:space="0" w:color="auto"/>
        <w:left w:val="none" w:sz="0" w:space="0" w:color="auto"/>
        <w:bottom w:val="none" w:sz="0" w:space="0" w:color="auto"/>
        <w:right w:val="none" w:sz="0" w:space="0" w:color="auto"/>
      </w:divBdr>
    </w:div>
    <w:div w:id="1954481259">
      <w:bodyDiv w:val="1"/>
      <w:marLeft w:val="0"/>
      <w:marRight w:val="0"/>
      <w:marTop w:val="0"/>
      <w:marBottom w:val="0"/>
      <w:divBdr>
        <w:top w:val="none" w:sz="0" w:space="0" w:color="auto"/>
        <w:left w:val="none" w:sz="0" w:space="0" w:color="auto"/>
        <w:bottom w:val="none" w:sz="0" w:space="0" w:color="auto"/>
        <w:right w:val="none" w:sz="0" w:space="0" w:color="auto"/>
      </w:divBdr>
    </w:div>
    <w:div w:id="1955011854">
      <w:bodyDiv w:val="1"/>
      <w:marLeft w:val="0"/>
      <w:marRight w:val="0"/>
      <w:marTop w:val="0"/>
      <w:marBottom w:val="0"/>
      <w:divBdr>
        <w:top w:val="none" w:sz="0" w:space="0" w:color="auto"/>
        <w:left w:val="none" w:sz="0" w:space="0" w:color="auto"/>
        <w:bottom w:val="none" w:sz="0" w:space="0" w:color="auto"/>
        <w:right w:val="none" w:sz="0" w:space="0" w:color="auto"/>
      </w:divBdr>
    </w:div>
    <w:div w:id="1955285178">
      <w:bodyDiv w:val="1"/>
      <w:marLeft w:val="0"/>
      <w:marRight w:val="0"/>
      <w:marTop w:val="0"/>
      <w:marBottom w:val="0"/>
      <w:divBdr>
        <w:top w:val="none" w:sz="0" w:space="0" w:color="auto"/>
        <w:left w:val="none" w:sz="0" w:space="0" w:color="auto"/>
        <w:bottom w:val="none" w:sz="0" w:space="0" w:color="auto"/>
        <w:right w:val="none" w:sz="0" w:space="0" w:color="auto"/>
      </w:divBdr>
    </w:div>
    <w:div w:id="1955477879">
      <w:bodyDiv w:val="1"/>
      <w:marLeft w:val="0"/>
      <w:marRight w:val="0"/>
      <w:marTop w:val="0"/>
      <w:marBottom w:val="0"/>
      <w:divBdr>
        <w:top w:val="none" w:sz="0" w:space="0" w:color="auto"/>
        <w:left w:val="none" w:sz="0" w:space="0" w:color="auto"/>
        <w:bottom w:val="none" w:sz="0" w:space="0" w:color="auto"/>
        <w:right w:val="none" w:sz="0" w:space="0" w:color="auto"/>
      </w:divBdr>
    </w:div>
    <w:div w:id="1957173623">
      <w:bodyDiv w:val="1"/>
      <w:marLeft w:val="0"/>
      <w:marRight w:val="0"/>
      <w:marTop w:val="0"/>
      <w:marBottom w:val="0"/>
      <w:divBdr>
        <w:top w:val="none" w:sz="0" w:space="0" w:color="auto"/>
        <w:left w:val="none" w:sz="0" w:space="0" w:color="auto"/>
        <w:bottom w:val="none" w:sz="0" w:space="0" w:color="auto"/>
        <w:right w:val="none" w:sz="0" w:space="0" w:color="auto"/>
      </w:divBdr>
    </w:div>
    <w:div w:id="1957250420">
      <w:bodyDiv w:val="1"/>
      <w:marLeft w:val="0"/>
      <w:marRight w:val="0"/>
      <w:marTop w:val="0"/>
      <w:marBottom w:val="0"/>
      <w:divBdr>
        <w:top w:val="none" w:sz="0" w:space="0" w:color="auto"/>
        <w:left w:val="none" w:sz="0" w:space="0" w:color="auto"/>
        <w:bottom w:val="none" w:sz="0" w:space="0" w:color="auto"/>
        <w:right w:val="none" w:sz="0" w:space="0" w:color="auto"/>
      </w:divBdr>
    </w:div>
    <w:div w:id="1959023574">
      <w:bodyDiv w:val="1"/>
      <w:marLeft w:val="0"/>
      <w:marRight w:val="0"/>
      <w:marTop w:val="0"/>
      <w:marBottom w:val="0"/>
      <w:divBdr>
        <w:top w:val="none" w:sz="0" w:space="0" w:color="auto"/>
        <w:left w:val="none" w:sz="0" w:space="0" w:color="auto"/>
        <w:bottom w:val="none" w:sz="0" w:space="0" w:color="auto"/>
        <w:right w:val="none" w:sz="0" w:space="0" w:color="auto"/>
      </w:divBdr>
    </w:div>
    <w:div w:id="1961104678">
      <w:bodyDiv w:val="1"/>
      <w:marLeft w:val="0"/>
      <w:marRight w:val="0"/>
      <w:marTop w:val="0"/>
      <w:marBottom w:val="0"/>
      <w:divBdr>
        <w:top w:val="none" w:sz="0" w:space="0" w:color="auto"/>
        <w:left w:val="none" w:sz="0" w:space="0" w:color="auto"/>
        <w:bottom w:val="none" w:sz="0" w:space="0" w:color="auto"/>
        <w:right w:val="none" w:sz="0" w:space="0" w:color="auto"/>
      </w:divBdr>
    </w:div>
    <w:div w:id="1964337949">
      <w:bodyDiv w:val="1"/>
      <w:marLeft w:val="0"/>
      <w:marRight w:val="0"/>
      <w:marTop w:val="0"/>
      <w:marBottom w:val="0"/>
      <w:divBdr>
        <w:top w:val="none" w:sz="0" w:space="0" w:color="auto"/>
        <w:left w:val="none" w:sz="0" w:space="0" w:color="auto"/>
        <w:bottom w:val="none" w:sz="0" w:space="0" w:color="auto"/>
        <w:right w:val="none" w:sz="0" w:space="0" w:color="auto"/>
      </w:divBdr>
    </w:div>
    <w:div w:id="1965694640">
      <w:bodyDiv w:val="1"/>
      <w:marLeft w:val="0"/>
      <w:marRight w:val="0"/>
      <w:marTop w:val="0"/>
      <w:marBottom w:val="0"/>
      <w:divBdr>
        <w:top w:val="none" w:sz="0" w:space="0" w:color="auto"/>
        <w:left w:val="none" w:sz="0" w:space="0" w:color="auto"/>
        <w:bottom w:val="none" w:sz="0" w:space="0" w:color="auto"/>
        <w:right w:val="none" w:sz="0" w:space="0" w:color="auto"/>
      </w:divBdr>
    </w:div>
    <w:div w:id="1965961113">
      <w:bodyDiv w:val="1"/>
      <w:marLeft w:val="0"/>
      <w:marRight w:val="0"/>
      <w:marTop w:val="0"/>
      <w:marBottom w:val="0"/>
      <w:divBdr>
        <w:top w:val="none" w:sz="0" w:space="0" w:color="auto"/>
        <w:left w:val="none" w:sz="0" w:space="0" w:color="auto"/>
        <w:bottom w:val="none" w:sz="0" w:space="0" w:color="auto"/>
        <w:right w:val="none" w:sz="0" w:space="0" w:color="auto"/>
      </w:divBdr>
    </w:div>
    <w:div w:id="1966033708">
      <w:bodyDiv w:val="1"/>
      <w:marLeft w:val="0"/>
      <w:marRight w:val="0"/>
      <w:marTop w:val="0"/>
      <w:marBottom w:val="0"/>
      <w:divBdr>
        <w:top w:val="none" w:sz="0" w:space="0" w:color="auto"/>
        <w:left w:val="none" w:sz="0" w:space="0" w:color="auto"/>
        <w:bottom w:val="none" w:sz="0" w:space="0" w:color="auto"/>
        <w:right w:val="none" w:sz="0" w:space="0" w:color="auto"/>
      </w:divBdr>
    </w:div>
    <w:div w:id="1966698491">
      <w:bodyDiv w:val="1"/>
      <w:marLeft w:val="0"/>
      <w:marRight w:val="0"/>
      <w:marTop w:val="0"/>
      <w:marBottom w:val="0"/>
      <w:divBdr>
        <w:top w:val="none" w:sz="0" w:space="0" w:color="auto"/>
        <w:left w:val="none" w:sz="0" w:space="0" w:color="auto"/>
        <w:bottom w:val="none" w:sz="0" w:space="0" w:color="auto"/>
        <w:right w:val="none" w:sz="0" w:space="0" w:color="auto"/>
      </w:divBdr>
    </w:div>
    <w:div w:id="1968077349">
      <w:bodyDiv w:val="1"/>
      <w:marLeft w:val="0"/>
      <w:marRight w:val="0"/>
      <w:marTop w:val="0"/>
      <w:marBottom w:val="0"/>
      <w:divBdr>
        <w:top w:val="none" w:sz="0" w:space="0" w:color="auto"/>
        <w:left w:val="none" w:sz="0" w:space="0" w:color="auto"/>
        <w:bottom w:val="none" w:sz="0" w:space="0" w:color="auto"/>
        <w:right w:val="none" w:sz="0" w:space="0" w:color="auto"/>
      </w:divBdr>
    </w:div>
    <w:div w:id="1972008787">
      <w:bodyDiv w:val="1"/>
      <w:marLeft w:val="0"/>
      <w:marRight w:val="0"/>
      <w:marTop w:val="0"/>
      <w:marBottom w:val="0"/>
      <w:divBdr>
        <w:top w:val="none" w:sz="0" w:space="0" w:color="auto"/>
        <w:left w:val="none" w:sz="0" w:space="0" w:color="auto"/>
        <w:bottom w:val="none" w:sz="0" w:space="0" w:color="auto"/>
        <w:right w:val="none" w:sz="0" w:space="0" w:color="auto"/>
      </w:divBdr>
    </w:div>
    <w:div w:id="1973364750">
      <w:bodyDiv w:val="1"/>
      <w:marLeft w:val="0"/>
      <w:marRight w:val="0"/>
      <w:marTop w:val="0"/>
      <w:marBottom w:val="0"/>
      <w:divBdr>
        <w:top w:val="none" w:sz="0" w:space="0" w:color="auto"/>
        <w:left w:val="none" w:sz="0" w:space="0" w:color="auto"/>
        <w:bottom w:val="none" w:sz="0" w:space="0" w:color="auto"/>
        <w:right w:val="none" w:sz="0" w:space="0" w:color="auto"/>
      </w:divBdr>
    </w:div>
    <w:div w:id="1975403860">
      <w:bodyDiv w:val="1"/>
      <w:marLeft w:val="0"/>
      <w:marRight w:val="0"/>
      <w:marTop w:val="0"/>
      <w:marBottom w:val="0"/>
      <w:divBdr>
        <w:top w:val="none" w:sz="0" w:space="0" w:color="auto"/>
        <w:left w:val="none" w:sz="0" w:space="0" w:color="auto"/>
        <w:bottom w:val="none" w:sz="0" w:space="0" w:color="auto"/>
        <w:right w:val="none" w:sz="0" w:space="0" w:color="auto"/>
      </w:divBdr>
    </w:div>
    <w:div w:id="1978296169">
      <w:bodyDiv w:val="1"/>
      <w:marLeft w:val="0"/>
      <w:marRight w:val="0"/>
      <w:marTop w:val="0"/>
      <w:marBottom w:val="0"/>
      <w:divBdr>
        <w:top w:val="none" w:sz="0" w:space="0" w:color="auto"/>
        <w:left w:val="none" w:sz="0" w:space="0" w:color="auto"/>
        <w:bottom w:val="none" w:sz="0" w:space="0" w:color="auto"/>
        <w:right w:val="none" w:sz="0" w:space="0" w:color="auto"/>
      </w:divBdr>
    </w:div>
    <w:div w:id="1978607099">
      <w:bodyDiv w:val="1"/>
      <w:marLeft w:val="0"/>
      <w:marRight w:val="0"/>
      <w:marTop w:val="0"/>
      <w:marBottom w:val="0"/>
      <w:divBdr>
        <w:top w:val="none" w:sz="0" w:space="0" w:color="auto"/>
        <w:left w:val="none" w:sz="0" w:space="0" w:color="auto"/>
        <w:bottom w:val="none" w:sz="0" w:space="0" w:color="auto"/>
        <w:right w:val="none" w:sz="0" w:space="0" w:color="auto"/>
      </w:divBdr>
    </w:div>
    <w:div w:id="1979605177">
      <w:bodyDiv w:val="1"/>
      <w:marLeft w:val="0"/>
      <w:marRight w:val="0"/>
      <w:marTop w:val="0"/>
      <w:marBottom w:val="0"/>
      <w:divBdr>
        <w:top w:val="none" w:sz="0" w:space="0" w:color="auto"/>
        <w:left w:val="none" w:sz="0" w:space="0" w:color="auto"/>
        <w:bottom w:val="none" w:sz="0" w:space="0" w:color="auto"/>
        <w:right w:val="none" w:sz="0" w:space="0" w:color="auto"/>
      </w:divBdr>
    </w:div>
    <w:div w:id="1986156345">
      <w:bodyDiv w:val="1"/>
      <w:marLeft w:val="0"/>
      <w:marRight w:val="0"/>
      <w:marTop w:val="0"/>
      <w:marBottom w:val="0"/>
      <w:divBdr>
        <w:top w:val="none" w:sz="0" w:space="0" w:color="auto"/>
        <w:left w:val="none" w:sz="0" w:space="0" w:color="auto"/>
        <w:bottom w:val="none" w:sz="0" w:space="0" w:color="auto"/>
        <w:right w:val="none" w:sz="0" w:space="0" w:color="auto"/>
      </w:divBdr>
    </w:div>
    <w:div w:id="1988195888">
      <w:bodyDiv w:val="1"/>
      <w:marLeft w:val="0"/>
      <w:marRight w:val="0"/>
      <w:marTop w:val="0"/>
      <w:marBottom w:val="0"/>
      <w:divBdr>
        <w:top w:val="none" w:sz="0" w:space="0" w:color="auto"/>
        <w:left w:val="none" w:sz="0" w:space="0" w:color="auto"/>
        <w:bottom w:val="none" w:sz="0" w:space="0" w:color="auto"/>
        <w:right w:val="none" w:sz="0" w:space="0" w:color="auto"/>
      </w:divBdr>
    </w:div>
    <w:div w:id="1988852885">
      <w:bodyDiv w:val="1"/>
      <w:marLeft w:val="0"/>
      <w:marRight w:val="0"/>
      <w:marTop w:val="0"/>
      <w:marBottom w:val="0"/>
      <w:divBdr>
        <w:top w:val="none" w:sz="0" w:space="0" w:color="auto"/>
        <w:left w:val="none" w:sz="0" w:space="0" w:color="auto"/>
        <w:bottom w:val="none" w:sz="0" w:space="0" w:color="auto"/>
        <w:right w:val="none" w:sz="0" w:space="0" w:color="auto"/>
      </w:divBdr>
    </w:div>
    <w:div w:id="1989936799">
      <w:bodyDiv w:val="1"/>
      <w:marLeft w:val="0"/>
      <w:marRight w:val="0"/>
      <w:marTop w:val="0"/>
      <w:marBottom w:val="0"/>
      <w:divBdr>
        <w:top w:val="none" w:sz="0" w:space="0" w:color="auto"/>
        <w:left w:val="none" w:sz="0" w:space="0" w:color="auto"/>
        <w:bottom w:val="none" w:sz="0" w:space="0" w:color="auto"/>
        <w:right w:val="none" w:sz="0" w:space="0" w:color="auto"/>
      </w:divBdr>
    </w:div>
    <w:div w:id="1990555696">
      <w:bodyDiv w:val="1"/>
      <w:marLeft w:val="0"/>
      <w:marRight w:val="0"/>
      <w:marTop w:val="0"/>
      <w:marBottom w:val="0"/>
      <w:divBdr>
        <w:top w:val="none" w:sz="0" w:space="0" w:color="auto"/>
        <w:left w:val="none" w:sz="0" w:space="0" w:color="auto"/>
        <w:bottom w:val="none" w:sz="0" w:space="0" w:color="auto"/>
        <w:right w:val="none" w:sz="0" w:space="0" w:color="auto"/>
      </w:divBdr>
    </w:div>
    <w:div w:id="1992053513">
      <w:bodyDiv w:val="1"/>
      <w:marLeft w:val="0"/>
      <w:marRight w:val="0"/>
      <w:marTop w:val="0"/>
      <w:marBottom w:val="0"/>
      <w:divBdr>
        <w:top w:val="none" w:sz="0" w:space="0" w:color="auto"/>
        <w:left w:val="none" w:sz="0" w:space="0" w:color="auto"/>
        <w:bottom w:val="none" w:sz="0" w:space="0" w:color="auto"/>
        <w:right w:val="none" w:sz="0" w:space="0" w:color="auto"/>
      </w:divBdr>
    </w:div>
    <w:div w:id="1992320412">
      <w:bodyDiv w:val="1"/>
      <w:marLeft w:val="0"/>
      <w:marRight w:val="0"/>
      <w:marTop w:val="0"/>
      <w:marBottom w:val="0"/>
      <w:divBdr>
        <w:top w:val="none" w:sz="0" w:space="0" w:color="auto"/>
        <w:left w:val="none" w:sz="0" w:space="0" w:color="auto"/>
        <w:bottom w:val="none" w:sz="0" w:space="0" w:color="auto"/>
        <w:right w:val="none" w:sz="0" w:space="0" w:color="auto"/>
      </w:divBdr>
    </w:div>
    <w:div w:id="1994141932">
      <w:bodyDiv w:val="1"/>
      <w:marLeft w:val="0"/>
      <w:marRight w:val="0"/>
      <w:marTop w:val="0"/>
      <w:marBottom w:val="0"/>
      <w:divBdr>
        <w:top w:val="none" w:sz="0" w:space="0" w:color="auto"/>
        <w:left w:val="none" w:sz="0" w:space="0" w:color="auto"/>
        <w:bottom w:val="none" w:sz="0" w:space="0" w:color="auto"/>
        <w:right w:val="none" w:sz="0" w:space="0" w:color="auto"/>
      </w:divBdr>
    </w:div>
    <w:div w:id="1994219531">
      <w:bodyDiv w:val="1"/>
      <w:marLeft w:val="0"/>
      <w:marRight w:val="0"/>
      <w:marTop w:val="0"/>
      <w:marBottom w:val="0"/>
      <w:divBdr>
        <w:top w:val="none" w:sz="0" w:space="0" w:color="auto"/>
        <w:left w:val="none" w:sz="0" w:space="0" w:color="auto"/>
        <w:bottom w:val="none" w:sz="0" w:space="0" w:color="auto"/>
        <w:right w:val="none" w:sz="0" w:space="0" w:color="auto"/>
      </w:divBdr>
    </w:div>
    <w:div w:id="1994605543">
      <w:bodyDiv w:val="1"/>
      <w:marLeft w:val="0"/>
      <w:marRight w:val="0"/>
      <w:marTop w:val="0"/>
      <w:marBottom w:val="0"/>
      <w:divBdr>
        <w:top w:val="none" w:sz="0" w:space="0" w:color="auto"/>
        <w:left w:val="none" w:sz="0" w:space="0" w:color="auto"/>
        <w:bottom w:val="none" w:sz="0" w:space="0" w:color="auto"/>
        <w:right w:val="none" w:sz="0" w:space="0" w:color="auto"/>
      </w:divBdr>
    </w:div>
    <w:div w:id="1994867502">
      <w:bodyDiv w:val="1"/>
      <w:marLeft w:val="0"/>
      <w:marRight w:val="0"/>
      <w:marTop w:val="0"/>
      <w:marBottom w:val="0"/>
      <w:divBdr>
        <w:top w:val="none" w:sz="0" w:space="0" w:color="auto"/>
        <w:left w:val="none" w:sz="0" w:space="0" w:color="auto"/>
        <w:bottom w:val="none" w:sz="0" w:space="0" w:color="auto"/>
        <w:right w:val="none" w:sz="0" w:space="0" w:color="auto"/>
      </w:divBdr>
    </w:div>
    <w:div w:id="1997031400">
      <w:bodyDiv w:val="1"/>
      <w:marLeft w:val="0"/>
      <w:marRight w:val="0"/>
      <w:marTop w:val="0"/>
      <w:marBottom w:val="0"/>
      <w:divBdr>
        <w:top w:val="none" w:sz="0" w:space="0" w:color="auto"/>
        <w:left w:val="none" w:sz="0" w:space="0" w:color="auto"/>
        <w:bottom w:val="none" w:sz="0" w:space="0" w:color="auto"/>
        <w:right w:val="none" w:sz="0" w:space="0" w:color="auto"/>
      </w:divBdr>
    </w:div>
    <w:div w:id="1998267160">
      <w:bodyDiv w:val="1"/>
      <w:marLeft w:val="0"/>
      <w:marRight w:val="0"/>
      <w:marTop w:val="0"/>
      <w:marBottom w:val="0"/>
      <w:divBdr>
        <w:top w:val="none" w:sz="0" w:space="0" w:color="auto"/>
        <w:left w:val="none" w:sz="0" w:space="0" w:color="auto"/>
        <w:bottom w:val="none" w:sz="0" w:space="0" w:color="auto"/>
        <w:right w:val="none" w:sz="0" w:space="0" w:color="auto"/>
      </w:divBdr>
    </w:div>
    <w:div w:id="2002197864">
      <w:bodyDiv w:val="1"/>
      <w:marLeft w:val="0"/>
      <w:marRight w:val="0"/>
      <w:marTop w:val="0"/>
      <w:marBottom w:val="0"/>
      <w:divBdr>
        <w:top w:val="none" w:sz="0" w:space="0" w:color="auto"/>
        <w:left w:val="none" w:sz="0" w:space="0" w:color="auto"/>
        <w:bottom w:val="none" w:sz="0" w:space="0" w:color="auto"/>
        <w:right w:val="none" w:sz="0" w:space="0" w:color="auto"/>
      </w:divBdr>
    </w:div>
    <w:div w:id="2006203760">
      <w:bodyDiv w:val="1"/>
      <w:marLeft w:val="0"/>
      <w:marRight w:val="0"/>
      <w:marTop w:val="0"/>
      <w:marBottom w:val="0"/>
      <w:divBdr>
        <w:top w:val="none" w:sz="0" w:space="0" w:color="auto"/>
        <w:left w:val="none" w:sz="0" w:space="0" w:color="auto"/>
        <w:bottom w:val="none" w:sz="0" w:space="0" w:color="auto"/>
        <w:right w:val="none" w:sz="0" w:space="0" w:color="auto"/>
      </w:divBdr>
    </w:div>
    <w:div w:id="2007322057">
      <w:bodyDiv w:val="1"/>
      <w:marLeft w:val="0"/>
      <w:marRight w:val="0"/>
      <w:marTop w:val="0"/>
      <w:marBottom w:val="0"/>
      <w:divBdr>
        <w:top w:val="none" w:sz="0" w:space="0" w:color="auto"/>
        <w:left w:val="none" w:sz="0" w:space="0" w:color="auto"/>
        <w:bottom w:val="none" w:sz="0" w:space="0" w:color="auto"/>
        <w:right w:val="none" w:sz="0" w:space="0" w:color="auto"/>
      </w:divBdr>
    </w:div>
    <w:div w:id="2009821390">
      <w:bodyDiv w:val="1"/>
      <w:marLeft w:val="0"/>
      <w:marRight w:val="0"/>
      <w:marTop w:val="0"/>
      <w:marBottom w:val="0"/>
      <w:divBdr>
        <w:top w:val="none" w:sz="0" w:space="0" w:color="auto"/>
        <w:left w:val="none" w:sz="0" w:space="0" w:color="auto"/>
        <w:bottom w:val="none" w:sz="0" w:space="0" w:color="auto"/>
        <w:right w:val="none" w:sz="0" w:space="0" w:color="auto"/>
      </w:divBdr>
    </w:div>
    <w:div w:id="2010056027">
      <w:bodyDiv w:val="1"/>
      <w:marLeft w:val="0"/>
      <w:marRight w:val="0"/>
      <w:marTop w:val="0"/>
      <w:marBottom w:val="0"/>
      <w:divBdr>
        <w:top w:val="none" w:sz="0" w:space="0" w:color="auto"/>
        <w:left w:val="none" w:sz="0" w:space="0" w:color="auto"/>
        <w:bottom w:val="none" w:sz="0" w:space="0" w:color="auto"/>
        <w:right w:val="none" w:sz="0" w:space="0" w:color="auto"/>
      </w:divBdr>
    </w:div>
    <w:div w:id="2017608443">
      <w:bodyDiv w:val="1"/>
      <w:marLeft w:val="0"/>
      <w:marRight w:val="0"/>
      <w:marTop w:val="0"/>
      <w:marBottom w:val="0"/>
      <w:divBdr>
        <w:top w:val="none" w:sz="0" w:space="0" w:color="auto"/>
        <w:left w:val="none" w:sz="0" w:space="0" w:color="auto"/>
        <w:bottom w:val="none" w:sz="0" w:space="0" w:color="auto"/>
        <w:right w:val="none" w:sz="0" w:space="0" w:color="auto"/>
      </w:divBdr>
    </w:div>
    <w:div w:id="2019235254">
      <w:bodyDiv w:val="1"/>
      <w:marLeft w:val="0"/>
      <w:marRight w:val="0"/>
      <w:marTop w:val="0"/>
      <w:marBottom w:val="0"/>
      <w:divBdr>
        <w:top w:val="none" w:sz="0" w:space="0" w:color="auto"/>
        <w:left w:val="none" w:sz="0" w:space="0" w:color="auto"/>
        <w:bottom w:val="none" w:sz="0" w:space="0" w:color="auto"/>
        <w:right w:val="none" w:sz="0" w:space="0" w:color="auto"/>
      </w:divBdr>
    </w:div>
    <w:div w:id="2020572629">
      <w:bodyDiv w:val="1"/>
      <w:marLeft w:val="0"/>
      <w:marRight w:val="0"/>
      <w:marTop w:val="0"/>
      <w:marBottom w:val="0"/>
      <w:divBdr>
        <w:top w:val="none" w:sz="0" w:space="0" w:color="auto"/>
        <w:left w:val="none" w:sz="0" w:space="0" w:color="auto"/>
        <w:bottom w:val="none" w:sz="0" w:space="0" w:color="auto"/>
        <w:right w:val="none" w:sz="0" w:space="0" w:color="auto"/>
      </w:divBdr>
    </w:div>
    <w:div w:id="2020739811">
      <w:bodyDiv w:val="1"/>
      <w:marLeft w:val="0"/>
      <w:marRight w:val="0"/>
      <w:marTop w:val="0"/>
      <w:marBottom w:val="0"/>
      <w:divBdr>
        <w:top w:val="none" w:sz="0" w:space="0" w:color="auto"/>
        <w:left w:val="none" w:sz="0" w:space="0" w:color="auto"/>
        <w:bottom w:val="none" w:sz="0" w:space="0" w:color="auto"/>
        <w:right w:val="none" w:sz="0" w:space="0" w:color="auto"/>
      </w:divBdr>
    </w:div>
    <w:div w:id="2022656648">
      <w:bodyDiv w:val="1"/>
      <w:marLeft w:val="0"/>
      <w:marRight w:val="0"/>
      <w:marTop w:val="0"/>
      <w:marBottom w:val="0"/>
      <w:divBdr>
        <w:top w:val="none" w:sz="0" w:space="0" w:color="auto"/>
        <w:left w:val="none" w:sz="0" w:space="0" w:color="auto"/>
        <w:bottom w:val="none" w:sz="0" w:space="0" w:color="auto"/>
        <w:right w:val="none" w:sz="0" w:space="0" w:color="auto"/>
      </w:divBdr>
    </w:div>
    <w:div w:id="2024818327">
      <w:bodyDiv w:val="1"/>
      <w:marLeft w:val="0"/>
      <w:marRight w:val="0"/>
      <w:marTop w:val="0"/>
      <w:marBottom w:val="0"/>
      <w:divBdr>
        <w:top w:val="none" w:sz="0" w:space="0" w:color="auto"/>
        <w:left w:val="none" w:sz="0" w:space="0" w:color="auto"/>
        <w:bottom w:val="none" w:sz="0" w:space="0" w:color="auto"/>
        <w:right w:val="none" w:sz="0" w:space="0" w:color="auto"/>
      </w:divBdr>
    </w:div>
    <w:div w:id="2025863958">
      <w:bodyDiv w:val="1"/>
      <w:marLeft w:val="0"/>
      <w:marRight w:val="0"/>
      <w:marTop w:val="0"/>
      <w:marBottom w:val="0"/>
      <w:divBdr>
        <w:top w:val="none" w:sz="0" w:space="0" w:color="auto"/>
        <w:left w:val="none" w:sz="0" w:space="0" w:color="auto"/>
        <w:bottom w:val="none" w:sz="0" w:space="0" w:color="auto"/>
        <w:right w:val="none" w:sz="0" w:space="0" w:color="auto"/>
      </w:divBdr>
    </w:div>
    <w:div w:id="2026438849">
      <w:bodyDiv w:val="1"/>
      <w:marLeft w:val="0"/>
      <w:marRight w:val="0"/>
      <w:marTop w:val="0"/>
      <w:marBottom w:val="0"/>
      <w:divBdr>
        <w:top w:val="none" w:sz="0" w:space="0" w:color="auto"/>
        <w:left w:val="none" w:sz="0" w:space="0" w:color="auto"/>
        <w:bottom w:val="none" w:sz="0" w:space="0" w:color="auto"/>
        <w:right w:val="none" w:sz="0" w:space="0" w:color="auto"/>
      </w:divBdr>
    </w:div>
    <w:div w:id="2027976680">
      <w:bodyDiv w:val="1"/>
      <w:marLeft w:val="0"/>
      <w:marRight w:val="0"/>
      <w:marTop w:val="0"/>
      <w:marBottom w:val="0"/>
      <w:divBdr>
        <w:top w:val="none" w:sz="0" w:space="0" w:color="auto"/>
        <w:left w:val="none" w:sz="0" w:space="0" w:color="auto"/>
        <w:bottom w:val="none" w:sz="0" w:space="0" w:color="auto"/>
        <w:right w:val="none" w:sz="0" w:space="0" w:color="auto"/>
      </w:divBdr>
    </w:div>
    <w:div w:id="2028629381">
      <w:bodyDiv w:val="1"/>
      <w:marLeft w:val="0"/>
      <w:marRight w:val="0"/>
      <w:marTop w:val="0"/>
      <w:marBottom w:val="0"/>
      <w:divBdr>
        <w:top w:val="none" w:sz="0" w:space="0" w:color="auto"/>
        <w:left w:val="none" w:sz="0" w:space="0" w:color="auto"/>
        <w:bottom w:val="none" w:sz="0" w:space="0" w:color="auto"/>
        <w:right w:val="none" w:sz="0" w:space="0" w:color="auto"/>
      </w:divBdr>
    </w:div>
    <w:div w:id="2029136486">
      <w:bodyDiv w:val="1"/>
      <w:marLeft w:val="0"/>
      <w:marRight w:val="0"/>
      <w:marTop w:val="0"/>
      <w:marBottom w:val="0"/>
      <w:divBdr>
        <w:top w:val="none" w:sz="0" w:space="0" w:color="auto"/>
        <w:left w:val="none" w:sz="0" w:space="0" w:color="auto"/>
        <w:bottom w:val="none" w:sz="0" w:space="0" w:color="auto"/>
        <w:right w:val="none" w:sz="0" w:space="0" w:color="auto"/>
      </w:divBdr>
    </w:div>
    <w:div w:id="2030521536">
      <w:bodyDiv w:val="1"/>
      <w:marLeft w:val="0"/>
      <w:marRight w:val="0"/>
      <w:marTop w:val="0"/>
      <w:marBottom w:val="0"/>
      <w:divBdr>
        <w:top w:val="none" w:sz="0" w:space="0" w:color="auto"/>
        <w:left w:val="none" w:sz="0" w:space="0" w:color="auto"/>
        <w:bottom w:val="none" w:sz="0" w:space="0" w:color="auto"/>
        <w:right w:val="none" w:sz="0" w:space="0" w:color="auto"/>
      </w:divBdr>
    </w:div>
    <w:div w:id="2037003883">
      <w:bodyDiv w:val="1"/>
      <w:marLeft w:val="0"/>
      <w:marRight w:val="0"/>
      <w:marTop w:val="0"/>
      <w:marBottom w:val="0"/>
      <w:divBdr>
        <w:top w:val="none" w:sz="0" w:space="0" w:color="auto"/>
        <w:left w:val="none" w:sz="0" w:space="0" w:color="auto"/>
        <w:bottom w:val="none" w:sz="0" w:space="0" w:color="auto"/>
        <w:right w:val="none" w:sz="0" w:space="0" w:color="auto"/>
      </w:divBdr>
    </w:div>
    <w:div w:id="2039622032">
      <w:bodyDiv w:val="1"/>
      <w:marLeft w:val="0"/>
      <w:marRight w:val="0"/>
      <w:marTop w:val="0"/>
      <w:marBottom w:val="0"/>
      <w:divBdr>
        <w:top w:val="none" w:sz="0" w:space="0" w:color="auto"/>
        <w:left w:val="none" w:sz="0" w:space="0" w:color="auto"/>
        <w:bottom w:val="none" w:sz="0" w:space="0" w:color="auto"/>
        <w:right w:val="none" w:sz="0" w:space="0" w:color="auto"/>
      </w:divBdr>
    </w:div>
    <w:div w:id="2047220899">
      <w:bodyDiv w:val="1"/>
      <w:marLeft w:val="0"/>
      <w:marRight w:val="0"/>
      <w:marTop w:val="0"/>
      <w:marBottom w:val="0"/>
      <w:divBdr>
        <w:top w:val="none" w:sz="0" w:space="0" w:color="auto"/>
        <w:left w:val="none" w:sz="0" w:space="0" w:color="auto"/>
        <w:bottom w:val="none" w:sz="0" w:space="0" w:color="auto"/>
        <w:right w:val="none" w:sz="0" w:space="0" w:color="auto"/>
      </w:divBdr>
    </w:div>
    <w:div w:id="2049186688">
      <w:bodyDiv w:val="1"/>
      <w:marLeft w:val="0"/>
      <w:marRight w:val="0"/>
      <w:marTop w:val="0"/>
      <w:marBottom w:val="0"/>
      <w:divBdr>
        <w:top w:val="none" w:sz="0" w:space="0" w:color="auto"/>
        <w:left w:val="none" w:sz="0" w:space="0" w:color="auto"/>
        <w:bottom w:val="none" w:sz="0" w:space="0" w:color="auto"/>
        <w:right w:val="none" w:sz="0" w:space="0" w:color="auto"/>
      </w:divBdr>
    </w:div>
    <w:div w:id="2050107081">
      <w:bodyDiv w:val="1"/>
      <w:marLeft w:val="0"/>
      <w:marRight w:val="0"/>
      <w:marTop w:val="0"/>
      <w:marBottom w:val="0"/>
      <w:divBdr>
        <w:top w:val="none" w:sz="0" w:space="0" w:color="auto"/>
        <w:left w:val="none" w:sz="0" w:space="0" w:color="auto"/>
        <w:bottom w:val="none" w:sz="0" w:space="0" w:color="auto"/>
        <w:right w:val="none" w:sz="0" w:space="0" w:color="auto"/>
      </w:divBdr>
    </w:div>
    <w:div w:id="2052725016">
      <w:bodyDiv w:val="1"/>
      <w:marLeft w:val="0"/>
      <w:marRight w:val="0"/>
      <w:marTop w:val="0"/>
      <w:marBottom w:val="0"/>
      <w:divBdr>
        <w:top w:val="none" w:sz="0" w:space="0" w:color="auto"/>
        <w:left w:val="none" w:sz="0" w:space="0" w:color="auto"/>
        <w:bottom w:val="none" w:sz="0" w:space="0" w:color="auto"/>
        <w:right w:val="none" w:sz="0" w:space="0" w:color="auto"/>
      </w:divBdr>
    </w:div>
    <w:div w:id="2060470843">
      <w:bodyDiv w:val="1"/>
      <w:marLeft w:val="0"/>
      <w:marRight w:val="0"/>
      <w:marTop w:val="0"/>
      <w:marBottom w:val="0"/>
      <w:divBdr>
        <w:top w:val="none" w:sz="0" w:space="0" w:color="auto"/>
        <w:left w:val="none" w:sz="0" w:space="0" w:color="auto"/>
        <w:bottom w:val="none" w:sz="0" w:space="0" w:color="auto"/>
        <w:right w:val="none" w:sz="0" w:space="0" w:color="auto"/>
      </w:divBdr>
    </w:div>
    <w:div w:id="2062094908">
      <w:bodyDiv w:val="1"/>
      <w:marLeft w:val="0"/>
      <w:marRight w:val="0"/>
      <w:marTop w:val="0"/>
      <w:marBottom w:val="0"/>
      <w:divBdr>
        <w:top w:val="none" w:sz="0" w:space="0" w:color="auto"/>
        <w:left w:val="none" w:sz="0" w:space="0" w:color="auto"/>
        <w:bottom w:val="none" w:sz="0" w:space="0" w:color="auto"/>
        <w:right w:val="none" w:sz="0" w:space="0" w:color="auto"/>
      </w:divBdr>
    </w:div>
    <w:div w:id="2070810080">
      <w:bodyDiv w:val="1"/>
      <w:marLeft w:val="0"/>
      <w:marRight w:val="0"/>
      <w:marTop w:val="0"/>
      <w:marBottom w:val="0"/>
      <w:divBdr>
        <w:top w:val="none" w:sz="0" w:space="0" w:color="auto"/>
        <w:left w:val="none" w:sz="0" w:space="0" w:color="auto"/>
        <w:bottom w:val="none" w:sz="0" w:space="0" w:color="auto"/>
        <w:right w:val="none" w:sz="0" w:space="0" w:color="auto"/>
      </w:divBdr>
    </w:div>
    <w:div w:id="2073001029">
      <w:bodyDiv w:val="1"/>
      <w:marLeft w:val="0"/>
      <w:marRight w:val="0"/>
      <w:marTop w:val="0"/>
      <w:marBottom w:val="0"/>
      <w:divBdr>
        <w:top w:val="none" w:sz="0" w:space="0" w:color="auto"/>
        <w:left w:val="none" w:sz="0" w:space="0" w:color="auto"/>
        <w:bottom w:val="none" w:sz="0" w:space="0" w:color="auto"/>
        <w:right w:val="none" w:sz="0" w:space="0" w:color="auto"/>
      </w:divBdr>
    </w:div>
    <w:div w:id="2073653036">
      <w:bodyDiv w:val="1"/>
      <w:marLeft w:val="0"/>
      <w:marRight w:val="0"/>
      <w:marTop w:val="0"/>
      <w:marBottom w:val="0"/>
      <w:divBdr>
        <w:top w:val="none" w:sz="0" w:space="0" w:color="auto"/>
        <w:left w:val="none" w:sz="0" w:space="0" w:color="auto"/>
        <w:bottom w:val="none" w:sz="0" w:space="0" w:color="auto"/>
        <w:right w:val="none" w:sz="0" w:space="0" w:color="auto"/>
      </w:divBdr>
    </w:div>
    <w:div w:id="2078360960">
      <w:bodyDiv w:val="1"/>
      <w:marLeft w:val="0"/>
      <w:marRight w:val="0"/>
      <w:marTop w:val="0"/>
      <w:marBottom w:val="0"/>
      <w:divBdr>
        <w:top w:val="none" w:sz="0" w:space="0" w:color="auto"/>
        <w:left w:val="none" w:sz="0" w:space="0" w:color="auto"/>
        <w:bottom w:val="none" w:sz="0" w:space="0" w:color="auto"/>
        <w:right w:val="none" w:sz="0" w:space="0" w:color="auto"/>
      </w:divBdr>
    </w:div>
    <w:div w:id="2078748137">
      <w:bodyDiv w:val="1"/>
      <w:marLeft w:val="0"/>
      <w:marRight w:val="0"/>
      <w:marTop w:val="0"/>
      <w:marBottom w:val="0"/>
      <w:divBdr>
        <w:top w:val="none" w:sz="0" w:space="0" w:color="auto"/>
        <w:left w:val="none" w:sz="0" w:space="0" w:color="auto"/>
        <w:bottom w:val="none" w:sz="0" w:space="0" w:color="auto"/>
        <w:right w:val="none" w:sz="0" w:space="0" w:color="auto"/>
      </w:divBdr>
    </w:div>
    <w:div w:id="2079552543">
      <w:bodyDiv w:val="1"/>
      <w:marLeft w:val="0"/>
      <w:marRight w:val="0"/>
      <w:marTop w:val="0"/>
      <w:marBottom w:val="0"/>
      <w:divBdr>
        <w:top w:val="none" w:sz="0" w:space="0" w:color="auto"/>
        <w:left w:val="none" w:sz="0" w:space="0" w:color="auto"/>
        <w:bottom w:val="none" w:sz="0" w:space="0" w:color="auto"/>
        <w:right w:val="none" w:sz="0" w:space="0" w:color="auto"/>
      </w:divBdr>
    </w:div>
    <w:div w:id="2081830884">
      <w:bodyDiv w:val="1"/>
      <w:marLeft w:val="0"/>
      <w:marRight w:val="0"/>
      <w:marTop w:val="0"/>
      <w:marBottom w:val="0"/>
      <w:divBdr>
        <w:top w:val="none" w:sz="0" w:space="0" w:color="auto"/>
        <w:left w:val="none" w:sz="0" w:space="0" w:color="auto"/>
        <w:bottom w:val="none" w:sz="0" w:space="0" w:color="auto"/>
        <w:right w:val="none" w:sz="0" w:space="0" w:color="auto"/>
      </w:divBdr>
    </w:div>
    <w:div w:id="2084138688">
      <w:bodyDiv w:val="1"/>
      <w:marLeft w:val="0"/>
      <w:marRight w:val="0"/>
      <w:marTop w:val="0"/>
      <w:marBottom w:val="0"/>
      <w:divBdr>
        <w:top w:val="none" w:sz="0" w:space="0" w:color="auto"/>
        <w:left w:val="none" w:sz="0" w:space="0" w:color="auto"/>
        <w:bottom w:val="none" w:sz="0" w:space="0" w:color="auto"/>
        <w:right w:val="none" w:sz="0" w:space="0" w:color="auto"/>
      </w:divBdr>
    </w:div>
    <w:div w:id="2085101056">
      <w:bodyDiv w:val="1"/>
      <w:marLeft w:val="0"/>
      <w:marRight w:val="0"/>
      <w:marTop w:val="0"/>
      <w:marBottom w:val="0"/>
      <w:divBdr>
        <w:top w:val="none" w:sz="0" w:space="0" w:color="auto"/>
        <w:left w:val="none" w:sz="0" w:space="0" w:color="auto"/>
        <w:bottom w:val="none" w:sz="0" w:space="0" w:color="auto"/>
        <w:right w:val="none" w:sz="0" w:space="0" w:color="auto"/>
      </w:divBdr>
    </w:div>
    <w:div w:id="2087067554">
      <w:bodyDiv w:val="1"/>
      <w:marLeft w:val="0"/>
      <w:marRight w:val="0"/>
      <w:marTop w:val="0"/>
      <w:marBottom w:val="0"/>
      <w:divBdr>
        <w:top w:val="none" w:sz="0" w:space="0" w:color="auto"/>
        <w:left w:val="none" w:sz="0" w:space="0" w:color="auto"/>
        <w:bottom w:val="none" w:sz="0" w:space="0" w:color="auto"/>
        <w:right w:val="none" w:sz="0" w:space="0" w:color="auto"/>
      </w:divBdr>
    </w:div>
    <w:div w:id="2089616334">
      <w:bodyDiv w:val="1"/>
      <w:marLeft w:val="0"/>
      <w:marRight w:val="0"/>
      <w:marTop w:val="0"/>
      <w:marBottom w:val="0"/>
      <w:divBdr>
        <w:top w:val="none" w:sz="0" w:space="0" w:color="auto"/>
        <w:left w:val="none" w:sz="0" w:space="0" w:color="auto"/>
        <w:bottom w:val="none" w:sz="0" w:space="0" w:color="auto"/>
        <w:right w:val="none" w:sz="0" w:space="0" w:color="auto"/>
      </w:divBdr>
    </w:div>
    <w:div w:id="2093811462">
      <w:bodyDiv w:val="1"/>
      <w:marLeft w:val="0"/>
      <w:marRight w:val="0"/>
      <w:marTop w:val="0"/>
      <w:marBottom w:val="0"/>
      <w:divBdr>
        <w:top w:val="none" w:sz="0" w:space="0" w:color="auto"/>
        <w:left w:val="none" w:sz="0" w:space="0" w:color="auto"/>
        <w:bottom w:val="none" w:sz="0" w:space="0" w:color="auto"/>
        <w:right w:val="none" w:sz="0" w:space="0" w:color="auto"/>
      </w:divBdr>
    </w:div>
    <w:div w:id="2096589418">
      <w:bodyDiv w:val="1"/>
      <w:marLeft w:val="0"/>
      <w:marRight w:val="0"/>
      <w:marTop w:val="0"/>
      <w:marBottom w:val="0"/>
      <w:divBdr>
        <w:top w:val="none" w:sz="0" w:space="0" w:color="auto"/>
        <w:left w:val="none" w:sz="0" w:space="0" w:color="auto"/>
        <w:bottom w:val="none" w:sz="0" w:space="0" w:color="auto"/>
        <w:right w:val="none" w:sz="0" w:space="0" w:color="auto"/>
      </w:divBdr>
    </w:div>
    <w:div w:id="2096784312">
      <w:bodyDiv w:val="1"/>
      <w:marLeft w:val="0"/>
      <w:marRight w:val="0"/>
      <w:marTop w:val="0"/>
      <w:marBottom w:val="0"/>
      <w:divBdr>
        <w:top w:val="none" w:sz="0" w:space="0" w:color="auto"/>
        <w:left w:val="none" w:sz="0" w:space="0" w:color="auto"/>
        <w:bottom w:val="none" w:sz="0" w:space="0" w:color="auto"/>
        <w:right w:val="none" w:sz="0" w:space="0" w:color="auto"/>
      </w:divBdr>
    </w:div>
    <w:div w:id="2098866224">
      <w:bodyDiv w:val="1"/>
      <w:marLeft w:val="0"/>
      <w:marRight w:val="0"/>
      <w:marTop w:val="0"/>
      <w:marBottom w:val="0"/>
      <w:divBdr>
        <w:top w:val="none" w:sz="0" w:space="0" w:color="auto"/>
        <w:left w:val="none" w:sz="0" w:space="0" w:color="auto"/>
        <w:bottom w:val="none" w:sz="0" w:space="0" w:color="auto"/>
        <w:right w:val="none" w:sz="0" w:space="0" w:color="auto"/>
      </w:divBdr>
    </w:div>
    <w:div w:id="2101290451">
      <w:bodyDiv w:val="1"/>
      <w:marLeft w:val="0"/>
      <w:marRight w:val="0"/>
      <w:marTop w:val="0"/>
      <w:marBottom w:val="0"/>
      <w:divBdr>
        <w:top w:val="none" w:sz="0" w:space="0" w:color="auto"/>
        <w:left w:val="none" w:sz="0" w:space="0" w:color="auto"/>
        <w:bottom w:val="none" w:sz="0" w:space="0" w:color="auto"/>
        <w:right w:val="none" w:sz="0" w:space="0" w:color="auto"/>
      </w:divBdr>
    </w:div>
    <w:div w:id="2104184287">
      <w:bodyDiv w:val="1"/>
      <w:marLeft w:val="0"/>
      <w:marRight w:val="0"/>
      <w:marTop w:val="0"/>
      <w:marBottom w:val="0"/>
      <w:divBdr>
        <w:top w:val="none" w:sz="0" w:space="0" w:color="auto"/>
        <w:left w:val="none" w:sz="0" w:space="0" w:color="auto"/>
        <w:bottom w:val="none" w:sz="0" w:space="0" w:color="auto"/>
        <w:right w:val="none" w:sz="0" w:space="0" w:color="auto"/>
      </w:divBdr>
    </w:div>
    <w:div w:id="2105760519">
      <w:bodyDiv w:val="1"/>
      <w:marLeft w:val="0"/>
      <w:marRight w:val="0"/>
      <w:marTop w:val="0"/>
      <w:marBottom w:val="0"/>
      <w:divBdr>
        <w:top w:val="none" w:sz="0" w:space="0" w:color="auto"/>
        <w:left w:val="none" w:sz="0" w:space="0" w:color="auto"/>
        <w:bottom w:val="none" w:sz="0" w:space="0" w:color="auto"/>
        <w:right w:val="none" w:sz="0" w:space="0" w:color="auto"/>
      </w:divBdr>
    </w:div>
    <w:div w:id="2111730677">
      <w:bodyDiv w:val="1"/>
      <w:marLeft w:val="0"/>
      <w:marRight w:val="0"/>
      <w:marTop w:val="0"/>
      <w:marBottom w:val="0"/>
      <w:divBdr>
        <w:top w:val="none" w:sz="0" w:space="0" w:color="auto"/>
        <w:left w:val="none" w:sz="0" w:space="0" w:color="auto"/>
        <w:bottom w:val="none" w:sz="0" w:space="0" w:color="auto"/>
        <w:right w:val="none" w:sz="0" w:space="0" w:color="auto"/>
      </w:divBdr>
    </w:div>
    <w:div w:id="2112117707">
      <w:bodyDiv w:val="1"/>
      <w:marLeft w:val="0"/>
      <w:marRight w:val="0"/>
      <w:marTop w:val="0"/>
      <w:marBottom w:val="0"/>
      <w:divBdr>
        <w:top w:val="none" w:sz="0" w:space="0" w:color="auto"/>
        <w:left w:val="none" w:sz="0" w:space="0" w:color="auto"/>
        <w:bottom w:val="none" w:sz="0" w:space="0" w:color="auto"/>
        <w:right w:val="none" w:sz="0" w:space="0" w:color="auto"/>
      </w:divBdr>
    </w:div>
    <w:div w:id="2114015560">
      <w:bodyDiv w:val="1"/>
      <w:marLeft w:val="0"/>
      <w:marRight w:val="0"/>
      <w:marTop w:val="0"/>
      <w:marBottom w:val="0"/>
      <w:divBdr>
        <w:top w:val="none" w:sz="0" w:space="0" w:color="auto"/>
        <w:left w:val="none" w:sz="0" w:space="0" w:color="auto"/>
        <w:bottom w:val="none" w:sz="0" w:space="0" w:color="auto"/>
        <w:right w:val="none" w:sz="0" w:space="0" w:color="auto"/>
      </w:divBdr>
    </w:div>
    <w:div w:id="2114352859">
      <w:bodyDiv w:val="1"/>
      <w:marLeft w:val="0"/>
      <w:marRight w:val="0"/>
      <w:marTop w:val="0"/>
      <w:marBottom w:val="0"/>
      <w:divBdr>
        <w:top w:val="none" w:sz="0" w:space="0" w:color="auto"/>
        <w:left w:val="none" w:sz="0" w:space="0" w:color="auto"/>
        <w:bottom w:val="none" w:sz="0" w:space="0" w:color="auto"/>
        <w:right w:val="none" w:sz="0" w:space="0" w:color="auto"/>
      </w:divBdr>
    </w:div>
    <w:div w:id="2114743889">
      <w:bodyDiv w:val="1"/>
      <w:marLeft w:val="0"/>
      <w:marRight w:val="0"/>
      <w:marTop w:val="0"/>
      <w:marBottom w:val="0"/>
      <w:divBdr>
        <w:top w:val="none" w:sz="0" w:space="0" w:color="auto"/>
        <w:left w:val="none" w:sz="0" w:space="0" w:color="auto"/>
        <w:bottom w:val="none" w:sz="0" w:space="0" w:color="auto"/>
        <w:right w:val="none" w:sz="0" w:space="0" w:color="auto"/>
      </w:divBdr>
    </w:div>
    <w:div w:id="2115392358">
      <w:bodyDiv w:val="1"/>
      <w:marLeft w:val="0"/>
      <w:marRight w:val="0"/>
      <w:marTop w:val="0"/>
      <w:marBottom w:val="0"/>
      <w:divBdr>
        <w:top w:val="none" w:sz="0" w:space="0" w:color="auto"/>
        <w:left w:val="none" w:sz="0" w:space="0" w:color="auto"/>
        <w:bottom w:val="none" w:sz="0" w:space="0" w:color="auto"/>
        <w:right w:val="none" w:sz="0" w:space="0" w:color="auto"/>
      </w:divBdr>
    </w:div>
    <w:div w:id="2116435008">
      <w:bodyDiv w:val="1"/>
      <w:marLeft w:val="0"/>
      <w:marRight w:val="0"/>
      <w:marTop w:val="0"/>
      <w:marBottom w:val="0"/>
      <w:divBdr>
        <w:top w:val="none" w:sz="0" w:space="0" w:color="auto"/>
        <w:left w:val="none" w:sz="0" w:space="0" w:color="auto"/>
        <w:bottom w:val="none" w:sz="0" w:space="0" w:color="auto"/>
        <w:right w:val="none" w:sz="0" w:space="0" w:color="auto"/>
      </w:divBdr>
    </w:div>
    <w:div w:id="2122332483">
      <w:bodyDiv w:val="1"/>
      <w:marLeft w:val="0"/>
      <w:marRight w:val="0"/>
      <w:marTop w:val="0"/>
      <w:marBottom w:val="0"/>
      <w:divBdr>
        <w:top w:val="none" w:sz="0" w:space="0" w:color="auto"/>
        <w:left w:val="none" w:sz="0" w:space="0" w:color="auto"/>
        <w:bottom w:val="none" w:sz="0" w:space="0" w:color="auto"/>
        <w:right w:val="none" w:sz="0" w:space="0" w:color="auto"/>
      </w:divBdr>
    </w:div>
    <w:div w:id="2135440291">
      <w:bodyDiv w:val="1"/>
      <w:marLeft w:val="0"/>
      <w:marRight w:val="0"/>
      <w:marTop w:val="0"/>
      <w:marBottom w:val="0"/>
      <w:divBdr>
        <w:top w:val="none" w:sz="0" w:space="0" w:color="auto"/>
        <w:left w:val="none" w:sz="0" w:space="0" w:color="auto"/>
        <w:bottom w:val="none" w:sz="0" w:space="0" w:color="auto"/>
        <w:right w:val="none" w:sz="0" w:space="0" w:color="auto"/>
      </w:divBdr>
    </w:div>
    <w:div w:id="2137789674">
      <w:bodyDiv w:val="1"/>
      <w:marLeft w:val="0"/>
      <w:marRight w:val="0"/>
      <w:marTop w:val="0"/>
      <w:marBottom w:val="0"/>
      <w:divBdr>
        <w:top w:val="none" w:sz="0" w:space="0" w:color="auto"/>
        <w:left w:val="none" w:sz="0" w:space="0" w:color="auto"/>
        <w:bottom w:val="none" w:sz="0" w:space="0" w:color="auto"/>
        <w:right w:val="none" w:sz="0" w:space="0" w:color="auto"/>
      </w:divBdr>
    </w:div>
    <w:div w:id="2139375254">
      <w:bodyDiv w:val="1"/>
      <w:marLeft w:val="0"/>
      <w:marRight w:val="0"/>
      <w:marTop w:val="0"/>
      <w:marBottom w:val="0"/>
      <w:divBdr>
        <w:top w:val="none" w:sz="0" w:space="0" w:color="auto"/>
        <w:left w:val="none" w:sz="0" w:space="0" w:color="auto"/>
        <w:bottom w:val="none" w:sz="0" w:space="0" w:color="auto"/>
        <w:right w:val="none" w:sz="0" w:space="0" w:color="auto"/>
      </w:divBdr>
    </w:div>
    <w:div w:id="2139954457">
      <w:bodyDiv w:val="1"/>
      <w:marLeft w:val="0"/>
      <w:marRight w:val="0"/>
      <w:marTop w:val="0"/>
      <w:marBottom w:val="0"/>
      <w:divBdr>
        <w:top w:val="none" w:sz="0" w:space="0" w:color="auto"/>
        <w:left w:val="none" w:sz="0" w:space="0" w:color="auto"/>
        <w:bottom w:val="none" w:sz="0" w:space="0" w:color="auto"/>
        <w:right w:val="none" w:sz="0" w:space="0" w:color="auto"/>
      </w:divBdr>
    </w:div>
    <w:div w:id="2140370599">
      <w:bodyDiv w:val="1"/>
      <w:marLeft w:val="0"/>
      <w:marRight w:val="0"/>
      <w:marTop w:val="0"/>
      <w:marBottom w:val="0"/>
      <w:divBdr>
        <w:top w:val="none" w:sz="0" w:space="0" w:color="auto"/>
        <w:left w:val="none" w:sz="0" w:space="0" w:color="auto"/>
        <w:bottom w:val="none" w:sz="0" w:space="0" w:color="auto"/>
        <w:right w:val="none" w:sz="0" w:space="0" w:color="auto"/>
      </w:divBdr>
    </w:div>
    <w:div w:id="2140412517">
      <w:bodyDiv w:val="1"/>
      <w:marLeft w:val="0"/>
      <w:marRight w:val="0"/>
      <w:marTop w:val="0"/>
      <w:marBottom w:val="0"/>
      <w:divBdr>
        <w:top w:val="none" w:sz="0" w:space="0" w:color="auto"/>
        <w:left w:val="none" w:sz="0" w:space="0" w:color="auto"/>
        <w:bottom w:val="none" w:sz="0" w:space="0" w:color="auto"/>
        <w:right w:val="none" w:sz="0" w:space="0" w:color="auto"/>
      </w:divBdr>
    </w:div>
    <w:div w:id="2140493469">
      <w:bodyDiv w:val="1"/>
      <w:marLeft w:val="0"/>
      <w:marRight w:val="0"/>
      <w:marTop w:val="0"/>
      <w:marBottom w:val="0"/>
      <w:divBdr>
        <w:top w:val="none" w:sz="0" w:space="0" w:color="auto"/>
        <w:left w:val="none" w:sz="0" w:space="0" w:color="auto"/>
        <w:bottom w:val="none" w:sz="0" w:space="0" w:color="auto"/>
        <w:right w:val="none" w:sz="0" w:space="0" w:color="auto"/>
      </w:divBdr>
    </w:div>
    <w:div w:id="214677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6.png"/><Relationship Id="rId89" Type="http://schemas.openxmlformats.org/officeDocument/2006/relationships/hyperlink" Target="https://www.raspberrypi.com/software/" TargetMode="External"/><Relationship Id="rId112"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6.png"/><Relationship Id="rId11" Type="http://schemas.microsoft.com/office/2011/relationships/commentsExtended" Target="commentsExtended.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raspberrypi.com/software/" TargetMode="External"/><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www.openwall.com/lists/oss-security/2024/03/29/4"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3.xm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hyperlink" Target="https://openwrt.org/toh/raspberry_pi_foundation/raspberry_pi" TargetMode="External"/><Relationship Id="rId110" Type="http://schemas.openxmlformats.org/officeDocument/2006/relationships/header" Target="header1.xml"/><Relationship Id="rId115" Type="http://schemas.microsoft.com/office/2020/10/relationships/intelligence" Target="intelligence2.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openwrt.org/toh/raspberry_pi_foundation/raspberry_pi" TargetMode="External"/><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pinkconnect.com/news/the-top-200-most-common-passwords-of-2022/"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wrobe.github.io/set08101/?fbclid=IwAR12VF1sEzTALVvyprWxIRhW5Ld4Gt7yJtEX0Vv9Zll2F3HJoViZYrlqZ_w_aem_AZvelHmHGsdNctUFrXMAeaEZfaUO96_2AEoEbagoAmNq3Z8dNOLo5fsM1m4G4Irm-6ZXWl70V7RlO8kVeRmUuT31" TargetMode="External"/><Relationship Id="rId83" Type="http://schemas.openxmlformats.org/officeDocument/2006/relationships/image" Target="media/image65.png"/><Relationship Id="rId88" Type="http://schemas.openxmlformats.org/officeDocument/2006/relationships/hyperlink" Target="https://downloads.openwrt.org/snapshots/targets/bcm27xx/bcm2712/" TargetMode="External"/><Relationship Id="rId111" Type="http://schemas.openxmlformats.org/officeDocument/2006/relationships/footer" Target="footer4.xml"/></Relationships>
</file>

<file path=word/_rels/footnotes.xml.rels><?xml version="1.0" encoding="UTF-8" standalone="yes"?>
<Relationships xmlns="http://schemas.openxmlformats.org/package/2006/relationships"><Relationship Id="rId1" Type="http://schemas.openxmlformats.org/officeDocument/2006/relationships/hyperlink" Target="https://hashcat.net/cap2hashca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sym\AppData\Local\Microsoft\Office\16.0\DTS\en-US%7b4E86F3D7-DFED-4F22-80FD-43E20F4CE2BA%7d\%7b68D5E56C-0A45-4B31-9993-8F588F0CEC41%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876758-BA6D-4E75-986F-FB433D679768}">
  <we:reference id="f78a3046-9e99-4300-aa2b-5814002b01a2" version="1.35.0.0" store="EXCatalog" storeType="EXCatalog"/>
  <we:alternateReferences>
    <we:reference id="WA104382081" version="1.35.0.0" store="en-GB"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9F13D-1CB2-4A27-9A3E-D1F2C603B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{68D5E56C-0A45-4B31-9993-8F588F0CEC41}tf02835058_win32</Template>
  <TotalTime>565</TotalTime>
  <Pages>81</Pages>
  <Words>14000</Words>
  <Characters>79801</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93614</CharactersWithSpaces>
  <SharedDoc>false</SharedDoc>
  <HLinks>
    <vt:vector size="174" baseType="variant">
      <vt:variant>
        <vt:i4>5177439</vt:i4>
      </vt:variant>
      <vt:variant>
        <vt:i4>171</vt:i4>
      </vt:variant>
      <vt:variant>
        <vt:i4>0</vt:i4>
      </vt:variant>
      <vt:variant>
        <vt:i4>5</vt:i4>
      </vt:variant>
      <vt:variant>
        <vt:lpwstr>https://www.raspberrypi.com/software/</vt:lpwstr>
      </vt:variant>
      <vt:variant>
        <vt:lpwstr/>
      </vt:variant>
      <vt:variant>
        <vt:i4>852069</vt:i4>
      </vt:variant>
      <vt:variant>
        <vt:i4>168</vt:i4>
      </vt:variant>
      <vt:variant>
        <vt:i4>0</vt:i4>
      </vt:variant>
      <vt:variant>
        <vt:i4>5</vt:i4>
      </vt:variant>
      <vt:variant>
        <vt:lpwstr>https://openwrt.org/toh/raspberry_pi_foundation/raspberry_pi</vt:lpwstr>
      </vt:variant>
      <vt:variant>
        <vt:lpwstr/>
      </vt:variant>
      <vt:variant>
        <vt:i4>6291506</vt:i4>
      </vt:variant>
      <vt:variant>
        <vt:i4>165</vt:i4>
      </vt:variant>
      <vt:variant>
        <vt:i4>0</vt:i4>
      </vt:variant>
      <vt:variant>
        <vt:i4>5</vt:i4>
      </vt:variant>
      <vt:variant>
        <vt:lpwstr>https://www.pinkconnect.com/news/the-top-200-most-common-passwords-of-2022/</vt:lpwstr>
      </vt:variant>
      <vt:variant>
        <vt:lpwstr>:~:text=Both%20genders%20in%20the%20UK,for%20women%20and%20men%2C%20respectively</vt:lpwstr>
      </vt:variant>
      <vt:variant>
        <vt:i4>1376312</vt:i4>
      </vt:variant>
      <vt:variant>
        <vt:i4>146</vt:i4>
      </vt:variant>
      <vt:variant>
        <vt:i4>0</vt:i4>
      </vt:variant>
      <vt:variant>
        <vt:i4>5</vt:i4>
      </vt:variant>
      <vt:variant>
        <vt:lpwstr/>
      </vt:variant>
      <vt:variant>
        <vt:lpwstr>_Toc163732911</vt:lpwstr>
      </vt:variant>
      <vt:variant>
        <vt:i4>1376312</vt:i4>
      </vt:variant>
      <vt:variant>
        <vt:i4>140</vt:i4>
      </vt:variant>
      <vt:variant>
        <vt:i4>0</vt:i4>
      </vt:variant>
      <vt:variant>
        <vt:i4>5</vt:i4>
      </vt:variant>
      <vt:variant>
        <vt:lpwstr/>
      </vt:variant>
      <vt:variant>
        <vt:lpwstr>_Toc163732910</vt:lpwstr>
      </vt:variant>
      <vt:variant>
        <vt:i4>1310776</vt:i4>
      </vt:variant>
      <vt:variant>
        <vt:i4>134</vt:i4>
      </vt:variant>
      <vt:variant>
        <vt:i4>0</vt:i4>
      </vt:variant>
      <vt:variant>
        <vt:i4>5</vt:i4>
      </vt:variant>
      <vt:variant>
        <vt:lpwstr/>
      </vt:variant>
      <vt:variant>
        <vt:lpwstr>_Toc163732909</vt:lpwstr>
      </vt:variant>
      <vt:variant>
        <vt:i4>1310776</vt:i4>
      </vt:variant>
      <vt:variant>
        <vt:i4>128</vt:i4>
      </vt:variant>
      <vt:variant>
        <vt:i4>0</vt:i4>
      </vt:variant>
      <vt:variant>
        <vt:i4>5</vt:i4>
      </vt:variant>
      <vt:variant>
        <vt:lpwstr/>
      </vt:variant>
      <vt:variant>
        <vt:lpwstr>_Toc163732908</vt:lpwstr>
      </vt:variant>
      <vt:variant>
        <vt:i4>1310776</vt:i4>
      </vt:variant>
      <vt:variant>
        <vt:i4>122</vt:i4>
      </vt:variant>
      <vt:variant>
        <vt:i4>0</vt:i4>
      </vt:variant>
      <vt:variant>
        <vt:i4>5</vt:i4>
      </vt:variant>
      <vt:variant>
        <vt:lpwstr/>
      </vt:variant>
      <vt:variant>
        <vt:lpwstr>_Toc163732907</vt:lpwstr>
      </vt:variant>
      <vt:variant>
        <vt:i4>1310776</vt:i4>
      </vt:variant>
      <vt:variant>
        <vt:i4>116</vt:i4>
      </vt:variant>
      <vt:variant>
        <vt:i4>0</vt:i4>
      </vt:variant>
      <vt:variant>
        <vt:i4>5</vt:i4>
      </vt:variant>
      <vt:variant>
        <vt:lpwstr/>
      </vt:variant>
      <vt:variant>
        <vt:lpwstr>_Toc163732906</vt:lpwstr>
      </vt:variant>
      <vt:variant>
        <vt:i4>1310776</vt:i4>
      </vt:variant>
      <vt:variant>
        <vt:i4>110</vt:i4>
      </vt:variant>
      <vt:variant>
        <vt:i4>0</vt:i4>
      </vt:variant>
      <vt:variant>
        <vt:i4>5</vt:i4>
      </vt:variant>
      <vt:variant>
        <vt:lpwstr/>
      </vt:variant>
      <vt:variant>
        <vt:lpwstr>_Toc163732905</vt:lpwstr>
      </vt:variant>
      <vt:variant>
        <vt:i4>1310776</vt:i4>
      </vt:variant>
      <vt:variant>
        <vt:i4>104</vt:i4>
      </vt:variant>
      <vt:variant>
        <vt:i4>0</vt:i4>
      </vt:variant>
      <vt:variant>
        <vt:i4>5</vt:i4>
      </vt:variant>
      <vt:variant>
        <vt:lpwstr/>
      </vt:variant>
      <vt:variant>
        <vt:lpwstr>_Toc163732904</vt:lpwstr>
      </vt:variant>
      <vt:variant>
        <vt:i4>1310776</vt:i4>
      </vt:variant>
      <vt:variant>
        <vt:i4>98</vt:i4>
      </vt:variant>
      <vt:variant>
        <vt:i4>0</vt:i4>
      </vt:variant>
      <vt:variant>
        <vt:i4>5</vt:i4>
      </vt:variant>
      <vt:variant>
        <vt:lpwstr/>
      </vt:variant>
      <vt:variant>
        <vt:lpwstr>_Toc163732903</vt:lpwstr>
      </vt:variant>
      <vt:variant>
        <vt:i4>1310776</vt:i4>
      </vt:variant>
      <vt:variant>
        <vt:i4>92</vt:i4>
      </vt:variant>
      <vt:variant>
        <vt:i4>0</vt:i4>
      </vt:variant>
      <vt:variant>
        <vt:i4>5</vt:i4>
      </vt:variant>
      <vt:variant>
        <vt:lpwstr/>
      </vt:variant>
      <vt:variant>
        <vt:lpwstr>_Toc163732902</vt:lpwstr>
      </vt:variant>
      <vt:variant>
        <vt:i4>1310776</vt:i4>
      </vt:variant>
      <vt:variant>
        <vt:i4>86</vt:i4>
      </vt:variant>
      <vt:variant>
        <vt:i4>0</vt:i4>
      </vt:variant>
      <vt:variant>
        <vt:i4>5</vt:i4>
      </vt:variant>
      <vt:variant>
        <vt:lpwstr/>
      </vt:variant>
      <vt:variant>
        <vt:lpwstr>_Toc163732901</vt:lpwstr>
      </vt:variant>
      <vt:variant>
        <vt:i4>1310776</vt:i4>
      </vt:variant>
      <vt:variant>
        <vt:i4>80</vt:i4>
      </vt:variant>
      <vt:variant>
        <vt:i4>0</vt:i4>
      </vt:variant>
      <vt:variant>
        <vt:i4>5</vt:i4>
      </vt:variant>
      <vt:variant>
        <vt:lpwstr/>
      </vt:variant>
      <vt:variant>
        <vt:lpwstr>_Toc163732900</vt:lpwstr>
      </vt:variant>
      <vt:variant>
        <vt:i4>1900601</vt:i4>
      </vt:variant>
      <vt:variant>
        <vt:i4>74</vt:i4>
      </vt:variant>
      <vt:variant>
        <vt:i4>0</vt:i4>
      </vt:variant>
      <vt:variant>
        <vt:i4>5</vt:i4>
      </vt:variant>
      <vt:variant>
        <vt:lpwstr/>
      </vt:variant>
      <vt:variant>
        <vt:lpwstr>_Toc163732899</vt:lpwstr>
      </vt:variant>
      <vt:variant>
        <vt:i4>1900601</vt:i4>
      </vt:variant>
      <vt:variant>
        <vt:i4>68</vt:i4>
      </vt:variant>
      <vt:variant>
        <vt:i4>0</vt:i4>
      </vt:variant>
      <vt:variant>
        <vt:i4>5</vt:i4>
      </vt:variant>
      <vt:variant>
        <vt:lpwstr/>
      </vt:variant>
      <vt:variant>
        <vt:lpwstr>_Toc163732898</vt:lpwstr>
      </vt:variant>
      <vt:variant>
        <vt:i4>1900601</vt:i4>
      </vt:variant>
      <vt:variant>
        <vt:i4>62</vt:i4>
      </vt:variant>
      <vt:variant>
        <vt:i4>0</vt:i4>
      </vt:variant>
      <vt:variant>
        <vt:i4>5</vt:i4>
      </vt:variant>
      <vt:variant>
        <vt:lpwstr/>
      </vt:variant>
      <vt:variant>
        <vt:lpwstr>_Toc163732897</vt:lpwstr>
      </vt:variant>
      <vt:variant>
        <vt:i4>1900601</vt:i4>
      </vt:variant>
      <vt:variant>
        <vt:i4>56</vt:i4>
      </vt:variant>
      <vt:variant>
        <vt:i4>0</vt:i4>
      </vt:variant>
      <vt:variant>
        <vt:i4>5</vt:i4>
      </vt:variant>
      <vt:variant>
        <vt:lpwstr/>
      </vt:variant>
      <vt:variant>
        <vt:lpwstr>_Toc163732896</vt:lpwstr>
      </vt:variant>
      <vt:variant>
        <vt:i4>1900601</vt:i4>
      </vt:variant>
      <vt:variant>
        <vt:i4>50</vt:i4>
      </vt:variant>
      <vt:variant>
        <vt:i4>0</vt:i4>
      </vt:variant>
      <vt:variant>
        <vt:i4>5</vt:i4>
      </vt:variant>
      <vt:variant>
        <vt:lpwstr/>
      </vt:variant>
      <vt:variant>
        <vt:lpwstr>_Toc163732895</vt:lpwstr>
      </vt:variant>
      <vt:variant>
        <vt:i4>1900601</vt:i4>
      </vt:variant>
      <vt:variant>
        <vt:i4>44</vt:i4>
      </vt:variant>
      <vt:variant>
        <vt:i4>0</vt:i4>
      </vt:variant>
      <vt:variant>
        <vt:i4>5</vt:i4>
      </vt:variant>
      <vt:variant>
        <vt:lpwstr/>
      </vt:variant>
      <vt:variant>
        <vt:lpwstr>_Toc163732894</vt:lpwstr>
      </vt:variant>
      <vt:variant>
        <vt:i4>1900601</vt:i4>
      </vt:variant>
      <vt:variant>
        <vt:i4>38</vt:i4>
      </vt:variant>
      <vt:variant>
        <vt:i4>0</vt:i4>
      </vt:variant>
      <vt:variant>
        <vt:i4>5</vt:i4>
      </vt:variant>
      <vt:variant>
        <vt:lpwstr/>
      </vt:variant>
      <vt:variant>
        <vt:lpwstr>_Toc163732893</vt:lpwstr>
      </vt:variant>
      <vt:variant>
        <vt:i4>1900601</vt:i4>
      </vt:variant>
      <vt:variant>
        <vt:i4>32</vt:i4>
      </vt:variant>
      <vt:variant>
        <vt:i4>0</vt:i4>
      </vt:variant>
      <vt:variant>
        <vt:i4>5</vt:i4>
      </vt:variant>
      <vt:variant>
        <vt:lpwstr/>
      </vt:variant>
      <vt:variant>
        <vt:lpwstr>_Toc163732892</vt:lpwstr>
      </vt:variant>
      <vt:variant>
        <vt:i4>1900601</vt:i4>
      </vt:variant>
      <vt:variant>
        <vt:i4>26</vt:i4>
      </vt:variant>
      <vt:variant>
        <vt:i4>0</vt:i4>
      </vt:variant>
      <vt:variant>
        <vt:i4>5</vt:i4>
      </vt:variant>
      <vt:variant>
        <vt:lpwstr/>
      </vt:variant>
      <vt:variant>
        <vt:lpwstr>_Toc163732891</vt:lpwstr>
      </vt:variant>
      <vt:variant>
        <vt:i4>1900601</vt:i4>
      </vt:variant>
      <vt:variant>
        <vt:i4>20</vt:i4>
      </vt:variant>
      <vt:variant>
        <vt:i4>0</vt:i4>
      </vt:variant>
      <vt:variant>
        <vt:i4>5</vt:i4>
      </vt:variant>
      <vt:variant>
        <vt:lpwstr/>
      </vt:variant>
      <vt:variant>
        <vt:lpwstr>_Toc163732890</vt:lpwstr>
      </vt:variant>
      <vt:variant>
        <vt:i4>1835065</vt:i4>
      </vt:variant>
      <vt:variant>
        <vt:i4>14</vt:i4>
      </vt:variant>
      <vt:variant>
        <vt:i4>0</vt:i4>
      </vt:variant>
      <vt:variant>
        <vt:i4>5</vt:i4>
      </vt:variant>
      <vt:variant>
        <vt:lpwstr/>
      </vt:variant>
      <vt:variant>
        <vt:lpwstr>_Toc163732889</vt:lpwstr>
      </vt:variant>
      <vt:variant>
        <vt:i4>1835065</vt:i4>
      </vt:variant>
      <vt:variant>
        <vt:i4>8</vt:i4>
      </vt:variant>
      <vt:variant>
        <vt:i4>0</vt:i4>
      </vt:variant>
      <vt:variant>
        <vt:i4>5</vt:i4>
      </vt:variant>
      <vt:variant>
        <vt:lpwstr/>
      </vt:variant>
      <vt:variant>
        <vt:lpwstr>_Toc163732888</vt:lpwstr>
      </vt:variant>
      <vt:variant>
        <vt:i4>1835065</vt:i4>
      </vt:variant>
      <vt:variant>
        <vt:i4>2</vt:i4>
      </vt:variant>
      <vt:variant>
        <vt:i4>0</vt:i4>
      </vt:variant>
      <vt:variant>
        <vt:i4>5</vt:i4>
      </vt:variant>
      <vt:variant>
        <vt:lpwstr/>
      </vt:variant>
      <vt:variant>
        <vt:lpwstr>_Toc163732887</vt:lpwstr>
      </vt:variant>
      <vt:variant>
        <vt:i4>589897</vt:i4>
      </vt:variant>
      <vt:variant>
        <vt:i4>0</vt:i4>
      </vt:variant>
      <vt:variant>
        <vt:i4>0</vt:i4>
      </vt:variant>
      <vt:variant>
        <vt:i4>5</vt:i4>
      </vt:variant>
      <vt:variant>
        <vt:lpwstr>https://hashcat.net/cap2hashcat/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Aaron Carrigan</dc:creator>
  <cp:keywords/>
  <dc:description/>
  <cp:lastModifiedBy>Donaldson, William</cp:lastModifiedBy>
  <cp:revision>1898</cp:revision>
  <cp:lastPrinted>2024-04-11T12:06:00Z</cp:lastPrinted>
  <dcterms:created xsi:type="dcterms:W3CDTF">2023-12-27T09:01:00Z</dcterms:created>
  <dcterms:modified xsi:type="dcterms:W3CDTF">2024-04-11T19:14:00Z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7bce979aeaf6a410d0d169318bf938205595b5d3b81d448cc5af352e6078bda1</vt:lpwstr>
  </property>
</Properties>
</file>